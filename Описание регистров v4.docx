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43A6A204" w14:textId="77777777" w:rsidR="00397A4B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60054932" w:history="1">
        <w:r w:rsidR="00397A4B" w:rsidRPr="006D168E">
          <w:rPr>
            <w:rStyle w:val="ac"/>
            <w:noProof/>
          </w:rPr>
          <w:t>1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Общие указания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4</w:t>
        </w:r>
        <w:r w:rsidR="00397A4B">
          <w:rPr>
            <w:noProof/>
            <w:webHidden/>
          </w:rPr>
          <w:fldChar w:fldCharType="end"/>
        </w:r>
      </w:hyperlink>
    </w:p>
    <w:p w14:paraId="6AA25801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3" w:history="1">
        <w:r w:rsidR="00397A4B" w:rsidRPr="006D168E">
          <w:rPr>
            <w:rStyle w:val="ac"/>
            <w:noProof/>
          </w:rPr>
          <w:t>2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Карта регистров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5</w:t>
        </w:r>
        <w:r w:rsidR="00397A4B">
          <w:rPr>
            <w:noProof/>
            <w:webHidden/>
          </w:rPr>
          <w:fldChar w:fldCharType="end"/>
        </w:r>
      </w:hyperlink>
    </w:p>
    <w:p w14:paraId="7117156C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34" w:history="1">
        <w:r w:rsidR="00397A4B" w:rsidRPr="006D168E">
          <w:rPr>
            <w:rStyle w:val="ac"/>
            <w:noProof/>
          </w:rPr>
          <w:t>3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1D9DC221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5" w:history="1">
        <w:r w:rsidR="00397A4B" w:rsidRPr="006D168E">
          <w:rPr>
            <w:rStyle w:val="ac"/>
            <w:noProof/>
          </w:rPr>
          <w:t>3.1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Входы АЦП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6</w:t>
        </w:r>
        <w:r w:rsidR="00397A4B">
          <w:rPr>
            <w:noProof/>
            <w:webHidden/>
          </w:rPr>
          <w:fldChar w:fldCharType="end"/>
        </w:r>
      </w:hyperlink>
    </w:p>
    <w:p w14:paraId="482D230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6" w:history="1">
        <w:r w:rsidR="00397A4B" w:rsidRPr="006D168E">
          <w:rPr>
            <w:rStyle w:val="ac"/>
            <w:noProof/>
          </w:rPr>
          <w:t>3.2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3V3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06A6E3B3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7" w:history="1">
        <w:r w:rsidR="00397A4B" w:rsidRPr="006D168E">
          <w:rPr>
            <w:rStyle w:val="ac"/>
            <w:noProof/>
          </w:rPr>
          <w:t>3.3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4B79F70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8" w:history="1">
        <w:r w:rsidR="00397A4B" w:rsidRPr="006D168E">
          <w:rPr>
            <w:rStyle w:val="ac"/>
            <w:noProof/>
          </w:rPr>
          <w:t>3.4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 xml:space="preserve">UART1 </w:t>
        </w:r>
        <w:r w:rsidR="00397A4B" w:rsidRPr="006D168E">
          <w:rPr>
            <w:rStyle w:val="ac"/>
            <w:noProof/>
          </w:rPr>
          <w:t>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7</w:t>
        </w:r>
        <w:r w:rsidR="00397A4B">
          <w:rPr>
            <w:noProof/>
            <w:webHidden/>
          </w:rPr>
          <w:fldChar w:fldCharType="end"/>
        </w:r>
      </w:hyperlink>
    </w:p>
    <w:p w14:paraId="2107DAA9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39" w:history="1">
        <w:r w:rsidR="00397A4B" w:rsidRPr="006D168E">
          <w:rPr>
            <w:rStyle w:val="ac"/>
            <w:noProof/>
          </w:rPr>
          <w:t>3.5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 данные приемника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_Toc60054939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9</w:t>
        </w:r>
        <w:r w:rsidR="00397A4B">
          <w:rPr>
            <w:noProof/>
            <w:webHidden/>
          </w:rPr>
          <w:fldChar w:fldCharType="end"/>
        </w:r>
      </w:hyperlink>
    </w:p>
    <w:p w14:paraId="455C4190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0" w:history="1">
        <w:r w:rsidR="00397A4B" w:rsidRPr="006D168E">
          <w:rPr>
            <w:rStyle w:val="ac"/>
            <w:noProof/>
            <w:lang w:val="en-US"/>
          </w:rPr>
          <w:t>3.6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 in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10</w:t>
        </w:r>
        <w:r w:rsidR="00397A4B">
          <w:rPr>
            <w:noProof/>
            <w:webHidden/>
          </w:rPr>
          <w:fldChar w:fldCharType="end"/>
        </w:r>
      </w:hyperlink>
    </w:p>
    <w:p w14:paraId="7F4C05A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1" w:history="1">
        <w:r w:rsidR="00397A4B" w:rsidRPr="006D168E">
          <w:rPr>
            <w:rStyle w:val="ac"/>
            <w:noProof/>
            <w:lang w:val="en-US"/>
          </w:rPr>
          <w:t>3.7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 data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11</w:t>
        </w:r>
        <w:r w:rsidR="00397A4B">
          <w:rPr>
            <w:noProof/>
            <w:webHidden/>
          </w:rPr>
          <w:fldChar w:fldCharType="end"/>
        </w:r>
      </w:hyperlink>
    </w:p>
    <w:p w14:paraId="2282D248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2" w:history="1">
        <w:r w:rsidR="00397A4B" w:rsidRPr="006D168E">
          <w:rPr>
            <w:rStyle w:val="ac"/>
            <w:noProof/>
          </w:rPr>
          <w:t>3.8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INA226 5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12</w:t>
        </w:r>
        <w:r w:rsidR="00397A4B">
          <w:rPr>
            <w:noProof/>
            <w:webHidden/>
          </w:rPr>
          <w:fldChar w:fldCharType="end"/>
        </w:r>
      </w:hyperlink>
    </w:p>
    <w:p w14:paraId="0FC9E78E" w14:textId="77777777" w:rsidR="00397A4B" w:rsidRDefault="003C1559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0054943" w:history="1">
        <w:r w:rsidR="00397A4B" w:rsidRPr="006D168E">
          <w:rPr>
            <w:rStyle w:val="ac"/>
            <w:noProof/>
          </w:rPr>
          <w:t>4</w:t>
        </w:r>
        <w:r w:rsidR="00397A4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</w:rPr>
          <w:t>Аналоговые выходы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4FC4EC6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4" w:history="1">
        <w:r w:rsidR="00397A4B" w:rsidRPr="006D168E">
          <w:rPr>
            <w:rStyle w:val="ac"/>
            <w:noProof/>
          </w:rPr>
          <w:t>4.1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1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13</w:t>
        </w:r>
        <w:r w:rsidR="00397A4B">
          <w:rPr>
            <w:noProof/>
            <w:webHidden/>
          </w:rPr>
          <w:fldChar w:fldCharType="end"/>
        </w:r>
      </w:hyperlink>
    </w:p>
    <w:p w14:paraId="50AF1A7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5" w:history="1">
        <w:r w:rsidR="00397A4B" w:rsidRPr="006D168E">
          <w:rPr>
            <w:rStyle w:val="ac"/>
            <w:noProof/>
          </w:rPr>
          <w:t>4.2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DAC</w:t>
        </w:r>
        <w:r w:rsidR="00397A4B" w:rsidRPr="006D168E">
          <w:rPr>
            <w:rStyle w:val="ac"/>
            <w:noProof/>
          </w:rPr>
          <w:t>2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15</w:t>
        </w:r>
        <w:r w:rsidR="00397A4B">
          <w:rPr>
            <w:noProof/>
            <w:webHidden/>
          </w:rPr>
          <w:fldChar w:fldCharType="end"/>
        </w:r>
      </w:hyperlink>
    </w:p>
    <w:p w14:paraId="68982824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6" w:history="1">
        <w:r w:rsidR="00397A4B" w:rsidRPr="006D168E">
          <w:rPr>
            <w:rStyle w:val="ac"/>
            <w:noProof/>
            <w:lang w:val="en-US"/>
          </w:rPr>
          <w:t>4.3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ADC control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17</w:t>
        </w:r>
        <w:r w:rsidR="00397A4B">
          <w:rPr>
            <w:noProof/>
            <w:webHidden/>
          </w:rPr>
          <w:fldChar w:fldCharType="end"/>
        </w:r>
      </w:hyperlink>
    </w:p>
    <w:p w14:paraId="3048DB26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7" w:history="1">
        <w:r w:rsidR="00397A4B" w:rsidRPr="006D168E">
          <w:rPr>
            <w:rStyle w:val="ac"/>
            <w:noProof/>
          </w:rPr>
          <w:t>4.4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config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18</w:t>
        </w:r>
        <w:r w:rsidR="00397A4B">
          <w:rPr>
            <w:noProof/>
            <w:webHidden/>
          </w:rPr>
          <w:fldChar w:fldCharType="end"/>
        </w:r>
      </w:hyperlink>
    </w:p>
    <w:p w14:paraId="760C141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8" w:history="1">
        <w:r w:rsidR="00397A4B" w:rsidRPr="006D168E">
          <w:rPr>
            <w:rStyle w:val="ac"/>
            <w:noProof/>
          </w:rPr>
          <w:t>4.5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>_</w:t>
        </w:r>
        <w:r w:rsidR="00397A4B" w:rsidRPr="006D168E">
          <w:rPr>
            <w:rStyle w:val="ac"/>
            <w:noProof/>
            <w:lang w:val="en-US"/>
          </w:rPr>
          <w:t>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20</w:t>
        </w:r>
        <w:r w:rsidR="00397A4B">
          <w:rPr>
            <w:noProof/>
            <w:webHidden/>
          </w:rPr>
          <w:fldChar w:fldCharType="end"/>
        </w:r>
      </w:hyperlink>
    </w:p>
    <w:p w14:paraId="486CE8DD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49" w:history="1">
        <w:r w:rsidR="00397A4B" w:rsidRPr="006D168E">
          <w:rPr>
            <w:rStyle w:val="ac"/>
            <w:noProof/>
            <w:lang w:val="en-US"/>
          </w:rPr>
          <w:t>4.6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_Toc60054949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21</w:t>
        </w:r>
        <w:r w:rsidR="00397A4B">
          <w:rPr>
            <w:noProof/>
            <w:webHidden/>
          </w:rPr>
          <w:fldChar w:fldCharType="end"/>
        </w:r>
      </w:hyperlink>
    </w:p>
    <w:p w14:paraId="152E4D04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0" w:history="1">
        <w:r w:rsidR="00397A4B" w:rsidRPr="006D168E">
          <w:rPr>
            <w:rStyle w:val="ac"/>
            <w:noProof/>
            <w:lang w:val="en-US"/>
          </w:rPr>
          <w:t>4.7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UART1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_Toc60054950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23</w:t>
        </w:r>
        <w:r w:rsidR="00397A4B">
          <w:rPr>
            <w:noProof/>
            <w:webHidden/>
          </w:rPr>
          <w:fldChar w:fldCharType="end"/>
        </w:r>
      </w:hyperlink>
    </w:p>
    <w:p w14:paraId="2C4D470E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1" w:history="1">
        <w:r w:rsidR="00397A4B" w:rsidRPr="006D168E">
          <w:rPr>
            <w:rStyle w:val="ac"/>
            <w:noProof/>
            <w:lang w:val="en-US"/>
          </w:rPr>
          <w:t>4.8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_Toc60054951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25</w:t>
        </w:r>
        <w:r w:rsidR="00397A4B">
          <w:rPr>
            <w:noProof/>
            <w:webHidden/>
          </w:rPr>
          <w:fldChar w:fldCharType="end"/>
        </w:r>
      </w:hyperlink>
    </w:p>
    <w:p w14:paraId="2BABAB32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2" w:history="1">
        <w:r w:rsidR="00397A4B" w:rsidRPr="006D168E">
          <w:rPr>
            <w:rStyle w:val="ac"/>
            <w:noProof/>
            <w:lang w:val="en-US"/>
          </w:rPr>
          <w:t>4.9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UART</w:t>
        </w:r>
        <w:r w:rsidR="00397A4B" w:rsidRPr="006D168E">
          <w:rPr>
            <w:rStyle w:val="ac"/>
            <w:noProof/>
          </w:rPr>
          <w:t>2</w:t>
        </w:r>
        <w:r w:rsidR="00397A4B" w:rsidRPr="006D168E">
          <w:rPr>
            <w:rStyle w:val="ac"/>
            <w:noProof/>
            <w:lang w:val="en-US"/>
          </w:rPr>
          <w:t xml:space="preserve">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_Toc60054952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27</w:t>
        </w:r>
        <w:r w:rsidR="00397A4B">
          <w:rPr>
            <w:noProof/>
            <w:webHidden/>
          </w:rPr>
          <w:fldChar w:fldCharType="end"/>
        </w:r>
      </w:hyperlink>
    </w:p>
    <w:p w14:paraId="73D35F19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3" w:history="1">
        <w:r w:rsidR="00397A4B" w:rsidRPr="006D168E">
          <w:rPr>
            <w:rStyle w:val="ac"/>
            <w:noProof/>
          </w:rPr>
          <w:t>4.10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GPIO</w:t>
        </w:r>
        <w:r w:rsidR="00397A4B" w:rsidRPr="006D168E">
          <w:rPr>
            <w:rStyle w:val="ac"/>
            <w:noProof/>
          </w:rPr>
          <w:t xml:space="preserve"> </w:t>
        </w:r>
        <w:r w:rsidR="00397A4B" w:rsidRPr="006D168E">
          <w:rPr>
            <w:rStyle w:val="ac"/>
            <w:noProof/>
            <w:lang w:val="en-US"/>
          </w:rPr>
          <w:t>alternative set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_Toc60054953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29</w:t>
        </w:r>
        <w:r w:rsidR="00397A4B">
          <w:rPr>
            <w:noProof/>
            <w:webHidden/>
          </w:rPr>
          <w:fldChar w:fldCharType="end"/>
        </w:r>
      </w:hyperlink>
    </w:p>
    <w:p w14:paraId="0EF43C4B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4" w:history="1">
        <w:r w:rsidR="00397A4B" w:rsidRPr="006D168E">
          <w:rPr>
            <w:rStyle w:val="ac"/>
            <w:noProof/>
            <w:lang w:val="en-US"/>
          </w:rPr>
          <w:t>4.11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_Toc60054954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32</w:t>
        </w:r>
        <w:r w:rsidR="00397A4B">
          <w:rPr>
            <w:noProof/>
            <w:webHidden/>
          </w:rPr>
          <w:fldChar w:fldCharType="end"/>
        </w:r>
      </w:hyperlink>
    </w:p>
    <w:p w14:paraId="4AB9C69D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5" w:history="1">
        <w:r w:rsidR="00397A4B" w:rsidRPr="006D168E">
          <w:rPr>
            <w:rStyle w:val="ac"/>
            <w:noProof/>
            <w:lang w:val="en-US"/>
          </w:rPr>
          <w:t>4.12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transmitter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_Toc60054955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34</w:t>
        </w:r>
        <w:r w:rsidR="00397A4B">
          <w:rPr>
            <w:noProof/>
            <w:webHidden/>
          </w:rPr>
          <w:fldChar w:fldCharType="end"/>
        </w:r>
      </w:hyperlink>
    </w:p>
    <w:p w14:paraId="540545CF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6" w:history="1">
        <w:r w:rsidR="00397A4B" w:rsidRPr="006D168E">
          <w:rPr>
            <w:rStyle w:val="ac"/>
            <w:noProof/>
            <w:lang w:val="en-US"/>
          </w:rPr>
          <w:t>4.13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receive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_Toc60054956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36</w:t>
        </w:r>
        <w:r w:rsidR="00397A4B">
          <w:rPr>
            <w:noProof/>
            <w:webHidden/>
          </w:rPr>
          <w:fldChar w:fldCharType="end"/>
        </w:r>
      </w:hyperlink>
    </w:p>
    <w:p w14:paraId="6953E8B1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7" w:history="1">
        <w:r w:rsidR="00397A4B" w:rsidRPr="006D168E">
          <w:rPr>
            <w:rStyle w:val="ac"/>
            <w:noProof/>
            <w:lang w:val="en-US"/>
          </w:rPr>
          <w:t>4.14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SPI cs settings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_Toc60054957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37</w:t>
        </w:r>
        <w:r w:rsidR="00397A4B">
          <w:rPr>
            <w:noProof/>
            <w:webHidden/>
          </w:rPr>
          <w:fldChar w:fldCharType="end"/>
        </w:r>
      </w:hyperlink>
    </w:p>
    <w:p w14:paraId="5312CDFA" w14:textId="77777777" w:rsidR="00397A4B" w:rsidRDefault="003C1559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60054958" w:history="1">
        <w:r w:rsidR="00397A4B" w:rsidRPr="006D168E">
          <w:rPr>
            <w:rStyle w:val="ac"/>
            <w:noProof/>
            <w:lang w:val="en-US"/>
          </w:rPr>
          <w:t>4.15</w:t>
        </w:r>
        <w:r w:rsidR="00397A4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97A4B" w:rsidRPr="006D168E">
          <w:rPr>
            <w:rStyle w:val="ac"/>
            <w:noProof/>
            <w:lang w:val="en-US"/>
          </w:rPr>
          <w:t>Power Module</w:t>
        </w:r>
        <w:r w:rsidR="00397A4B">
          <w:rPr>
            <w:noProof/>
            <w:webHidden/>
          </w:rPr>
          <w:tab/>
        </w:r>
        <w:r w:rsidR="00397A4B">
          <w:rPr>
            <w:noProof/>
            <w:webHidden/>
          </w:rPr>
          <w:fldChar w:fldCharType="begin"/>
        </w:r>
        <w:r w:rsidR="00397A4B">
          <w:rPr>
            <w:noProof/>
            <w:webHidden/>
          </w:rPr>
          <w:instrText xml:space="preserve"> PAGEREF _Toc60054958 \h </w:instrText>
        </w:r>
        <w:r w:rsidR="00397A4B">
          <w:rPr>
            <w:noProof/>
            <w:webHidden/>
          </w:rPr>
        </w:r>
        <w:r w:rsidR="00397A4B">
          <w:rPr>
            <w:noProof/>
            <w:webHidden/>
          </w:rPr>
          <w:fldChar w:fldCharType="separate"/>
        </w:r>
        <w:r w:rsidR="00397A4B">
          <w:rPr>
            <w:noProof/>
            <w:webHidden/>
          </w:rPr>
          <w:t>38</w:t>
        </w:r>
        <w:r w:rsidR="00397A4B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60054932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60054933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60054934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60054935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60054936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60054937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60054938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60054939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60054940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60054941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3C1559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3C1559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:rsidRPr="007F2C76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voltage_control</w:t>
            </w:r>
            <w:proofErr w:type="spellEnd"/>
            <w:r w:rsidRPr="006B4216">
              <w:t>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ina_aligned_voltage</w:t>
            </w:r>
            <w:proofErr w:type="spellEnd"/>
            <w:r w:rsidRPr="006B4216">
              <w:t>;</w:t>
            </w:r>
          </w:p>
        </w:tc>
      </w:tr>
    </w:tbl>
    <w:p w14:paraId="5F173297" w14:textId="4D5118D0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 xml:space="preserve">вольт. </w:t>
      </w:r>
      <w:r w:rsidRPr="007F2C76">
        <w:t xml:space="preserve">1 </w:t>
      </w:r>
      <w:r w:rsidRPr="007F2C76">
        <w:rPr>
          <w:lang w:val="en-US"/>
        </w:rPr>
        <w:t>LSB</w:t>
      </w:r>
      <w:r w:rsidRPr="007F2C76">
        <w:t xml:space="preserve"> 1</w:t>
      </w:r>
      <w:r w:rsidR="007F2C76" w:rsidRPr="007F2C76">
        <w:t>.</w:t>
      </w:r>
      <w:r w:rsidR="007F2C76" w:rsidRPr="007F2C76">
        <w:rPr>
          <w:lang w:val="en-US"/>
        </w:rPr>
        <w:t>25</w:t>
      </w:r>
      <w:r w:rsidRPr="007F2C76">
        <w:t xml:space="preserve"> - мВ</w:t>
      </w:r>
      <w:r>
        <w:t>.</w:t>
      </w:r>
      <w:bookmarkStart w:id="13" w:name="_GoBack"/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proofErr w:type="spellStart"/>
      <w:r>
        <w:rPr>
          <w:lang w:val="en-US"/>
        </w:rPr>
        <w:lastRenderedPageBreak/>
        <w:t>STM_module_data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192D82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6957FAE9" w14:textId="77777777" w:rsidTr="00192D82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Device_num</w:t>
            </w:r>
            <w:proofErr w:type="spellEnd"/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613E94" w:rsidRDefault="00B02FF7" w:rsidP="00E10F57">
      <w:pPr>
        <w:pStyle w:val="110"/>
      </w:pPr>
      <w:r>
        <w:rPr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555622" w:rsidRDefault="00E10F57" w:rsidP="00B02FF7">
            <w:pPr>
              <w:pStyle w:val="aff4"/>
              <w:jc w:val="center"/>
            </w:pPr>
            <w:r>
              <w:t>Номер регистра 214</w:t>
            </w:r>
            <w:r w:rsidR="00B02FF7">
              <w:t>9</w:t>
            </w:r>
          </w:p>
        </w:tc>
      </w:tr>
      <w:tr w:rsidR="00E10F57" w14:paraId="182EB685" w14:textId="77777777" w:rsidTr="00E10F57">
        <w:tc>
          <w:tcPr>
            <w:tcW w:w="601" w:type="dxa"/>
          </w:tcPr>
          <w:p w14:paraId="2E7852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F25A61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821826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DE54CA2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B9D319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E41D74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14ACDE6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C9B37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DF6BDF0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DE174A3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443987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D5FBF3E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D38872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A52CD8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7B64039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5CA97D0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B02FF7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B02FF7" w:rsidRDefault="00B02FF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7C3FB7" w:rsidRDefault="00B02FF7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E10F57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3433FA9" w14:textId="77777777" w:rsidR="00E10F57" w:rsidRPr="002A0D6D" w:rsidRDefault="00E10F57" w:rsidP="00E10F57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>
        <w:t>1</w:t>
      </w:r>
      <w:r w:rsidRPr="00555622">
        <w:t xml:space="preserve"> </w:t>
      </w:r>
      <w:r>
        <w:t>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2142</w:t>
            </w:r>
          </w:p>
        </w:tc>
      </w:tr>
      <w:tr w:rsidR="00E10F57" w14:paraId="304DCE5F" w14:textId="77777777" w:rsidTr="00E10F57">
        <w:tc>
          <w:tcPr>
            <w:tcW w:w="601" w:type="dxa"/>
          </w:tcPr>
          <w:p w14:paraId="7AD20436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F89136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E7BFBA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B306C1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16FF30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448D5EA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43470E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5099DC7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CF6D641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8631EF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36921D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79038C7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DF06C1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112F97F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FA5FB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337D75D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AB1BA1" w:rsidRDefault="00E10F57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E10F57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F7A7DEB" w14:textId="77777777" w:rsidR="00E10F57" w:rsidRPr="002531FC" w:rsidRDefault="00E10F57" w:rsidP="00E10F57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E10F57" w14:paraId="26B76873" w14:textId="77777777" w:rsidTr="00E10F57">
        <w:tc>
          <w:tcPr>
            <w:tcW w:w="601" w:type="dxa"/>
          </w:tcPr>
          <w:p w14:paraId="1FC7F319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4C5BD9A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7ADA3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E9D273F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77E58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B6C35F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71DF57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91DF8C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63A00FC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A44989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9EB8EB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28BD9A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FE998F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B55C9E9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2FA3A5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A5CD07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2531FC" w:rsidRDefault="00E10F57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E10F57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4E1CDA69" w14:textId="77777777" w:rsidR="00E10F57" w:rsidRPr="002531FC" w:rsidRDefault="00E10F57" w:rsidP="00E10F57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10F57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555622" w:rsidRDefault="00E10F57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E10F57" w14:paraId="2C716175" w14:textId="77777777" w:rsidTr="00E10F57">
        <w:tc>
          <w:tcPr>
            <w:tcW w:w="601" w:type="dxa"/>
          </w:tcPr>
          <w:p w14:paraId="7919787B" w14:textId="77777777" w:rsidR="00E10F57" w:rsidRDefault="00E10F57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1300D54" w14:textId="77777777" w:rsidR="00E10F57" w:rsidRPr="00F33B1C" w:rsidRDefault="00E10F57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7C3918" w14:textId="77777777" w:rsidR="00E10F57" w:rsidRPr="00F33B1C" w:rsidRDefault="00E10F57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7A6FE93" w14:textId="77777777" w:rsidR="00E10F57" w:rsidRPr="00F33B1C" w:rsidRDefault="00E10F57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81115D" w14:textId="77777777" w:rsidR="00E10F57" w:rsidRPr="00F33B1C" w:rsidRDefault="00E10F57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E83ECF6" w14:textId="77777777" w:rsidR="00E10F57" w:rsidRPr="00F33B1C" w:rsidRDefault="00E10F57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265A7B" w14:textId="77777777" w:rsidR="00E10F57" w:rsidRPr="00F33B1C" w:rsidRDefault="00E10F57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869F49A" w14:textId="77777777" w:rsidR="00E10F57" w:rsidRPr="00F33B1C" w:rsidRDefault="00E10F57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D9A292" w14:textId="77777777" w:rsidR="00E10F57" w:rsidRPr="00F33B1C" w:rsidRDefault="00E10F57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E80B8" w14:textId="77777777" w:rsidR="00E10F57" w:rsidRPr="00F33B1C" w:rsidRDefault="00E10F57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BDD1033" w14:textId="77777777" w:rsidR="00E10F57" w:rsidRPr="00F33B1C" w:rsidRDefault="00E10F57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AC34A04" w14:textId="77777777" w:rsidR="00E10F57" w:rsidRPr="00F33B1C" w:rsidRDefault="00E10F57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FB8553" w14:textId="77777777" w:rsidR="00E10F57" w:rsidRPr="00F33B1C" w:rsidRDefault="00E10F57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C367D05" w14:textId="77777777" w:rsidR="00E10F57" w:rsidRPr="00F33B1C" w:rsidRDefault="00E10F57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6707AE" w14:textId="77777777" w:rsidR="00E10F57" w:rsidRPr="00F33B1C" w:rsidRDefault="00E10F57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89E500A" w14:textId="77777777" w:rsidR="00E10F57" w:rsidRPr="00F33B1C" w:rsidRDefault="00E10F57" w:rsidP="00E10F57">
            <w:pPr>
              <w:pStyle w:val="aff4"/>
            </w:pPr>
            <w:r>
              <w:t>0</w:t>
            </w:r>
          </w:p>
        </w:tc>
      </w:tr>
      <w:tr w:rsidR="00E10F57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2531FC" w:rsidRDefault="00E10F57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E10F57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7C3FB7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Default="00E10F57" w:rsidP="00E10F57">
      <w:pPr>
        <w:suppressAutoHyphens w:val="0"/>
        <w:spacing w:line="240" w:lineRule="auto"/>
        <w:ind w:firstLine="0"/>
        <w:jc w:val="left"/>
      </w:pPr>
      <w:r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4" w:name="_Toc60054943"/>
      <w:r>
        <w:t>Аналоговые выходы</w:t>
      </w:r>
      <w:bookmarkEnd w:id="14"/>
    </w:p>
    <w:p w14:paraId="0A1463ED" w14:textId="0D0855E2" w:rsidR="007D492F" w:rsidRPr="005813F5" w:rsidRDefault="00FC73CA" w:rsidP="005813F5">
      <w:pPr>
        <w:pStyle w:val="2"/>
      </w:pPr>
      <w:bookmarkStart w:id="15" w:name="_Toc60054944"/>
      <w:r>
        <w:rPr>
          <w:lang w:val="en-US"/>
        </w:rPr>
        <w:t>DAC</w:t>
      </w:r>
      <w:r>
        <w:t>1</w:t>
      </w:r>
      <w:bookmarkEnd w:id="15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6" w:name="_Toc60054945"/>
      <w:r>
        <w:rPr>
          <w:lang w:val="en-US"/>
        </w:rPr>
        <w:lastRenderedPageBreak/>
        <w:t>DAC</w:t>
      </w:r>
      <w:r>
        <w:t>2</w:t>
      </w:r>
      <w:bookmarkEnd w:id="16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7" w:name="_Toc60054946"/>
      <w:r>
        <w:rPr>
          <w:lang w:val="en-US"/>
        </w:rPr>
        <w:lastRenderedPageBreak/>
        <w:t>ADC control</w:t>
      </w:r>
      <w:bookmarkEnd w:id="17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8" w:name="_Toc6005494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8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9" w:name="_Toc6005494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9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0" w:name="_Toc60054949"/>
      <w:r w:rsidRPr="007E4AA1">
        <w:rPr>
          <w:lang w:val="en-US"/>
        </w:rPr>
        <w:lastRenderedPageBreak/>
        <w:t>UART1 transmitter</w:t>
      </w:r>
      <w:bookmarkEnd w:id="20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1" w:name="_Toc6005495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1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2" w:name="_Toc6005495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2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3" w:name="_Toc6005495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3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4" w:name="_Toc6005495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4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5" w:name="_Toc6005495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5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6" w:name="_Toc6005495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6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3C1559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7F2C76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7F2C76">
        <w:br/>
      </w:r>
      <w:r w:rsidRPr="007F2C76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7" w:name="_Toc60054956"/>
      <w:r>
        <w:rPr>
          <w:lang w:val="en-US"/>
        </w:rPr>
        <w:lastRenderedPageBreak/>
        <w:t>SPI receive</w:t>
      </w:r>
      <w:bookmarkEnd w:id="27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8" w:name="_Toc6005495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28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29" w:name="_Toc60054958"/>
      <w:r>
        <w:rPr>
          <w:lang w:val="en-US"/>
        </w:rPr>
        <w:lastRenderedPageBreak/>
        <w:t>Power Module</w:t>
      </w:r>
      <w:bookmarkEnd w:id="29"/>
    </w:p>
    <w:p w14:paraId="5CCA7285" w14:textId="73F326A2" w:rsidR="00555622" w:rsidRPr="00C27D95" w:rsidRDefault="00555622" w:rsidP="00555622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7F2C76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77777777" w:rsidR="00555622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79E99D1E" w14:textId="39FBA12B" w:rsidR="003F3F19" w:rsidRPr="00623ABC" w:rsidRDefault="003F3F19" w:rsidP="00555622">
      <w:pPr>
        <w:pStyle w:val="110"/>
        <w:rPr>
          <w:lang w:val="en-US"/>
        </w:rPr>
      </w:pPr>
      <w:r>
        <w:t>Если зап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77777777" w:rsidR="0055562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>регистр включения выключения выходного напряжения. Если нет никаких ошибок по перенапряжению, току или по слишком низкому 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lastRenderedPageBreak/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F2C76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F2C76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lastRenderedPageBreak/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MKO_Module</w:t>
      </w:r>
      <w:proofErr w:type="spellEnd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192D82">
        <w:tc>
          <w:tcPr>
            <w:tcW w:w="1129" w:type="dxa"/>
          </w:tcPr>
          <w:p w14:paraId="530531AF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192D82">
        <w:tc>
          <w:tcPr>
            <w:tcW w:w="1129" w:type="dxa"/>
          </w:tcPr>
          <w:p w14:paraId="7F6C63CB" w14:textId="2097ADB6" w:rsidR="00882936" w:rsidRPr="00CF6157" w:rsidRDefault="007461AC" w:rsidP="00192D82">
            <w:pPr>
              <w:pStyle w:val="aff4"/>
            </w:pPr>
            <w:r>
              <w:t>1348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192D82">
        <w:tc>
          <w:tcPr>
            <w:tcW w:w="1129" w:type="dxa"/>
          </w:tcPr>
          <w:p w14:paraId="48A5E020" w14:textId="050ACCC2" w:rsidR="00882936" w:rsidRPr="0005472C" w:rsidRDefault="007461AC" w:rsidP="00192D82">
            <w:pPr>
              <w:pStyle w:val="aff4"/>
            </w:pPr>
            <w:r>
              <w:t>1349</w:t>
            </w:r>
          </w:p>
        </w:tc>
        <w:tc>
          <w:tcPr>
            <w:tcW w:w="8499" w:type="dxa"/>
          </w:tcPr>
          <w:p w14:paraId="1E9411FB" w14:textId="45EB283E" w:rsidR="00882936" w:rsidRPr="00882936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Command Word</w:t>
            </w:r>
          </w:p>
        </w:tc>
      </w:tr>
      <w:tr w:rsidR="00882936" w14:paraId="0AAC248D" w14:textId="77777777" w:rsidTr="00192D82">
        <w:tc>
          <w:tcPr>
            <w:tcW w:w="1129" w:type="dxa"/>
          </w:tcPr>
          <w:p w14:paraId="76CDC60C" w14:textId="6B85D315" w:rsidR="00882936" w:rsidRDefault="007461AC" w:rsidP="00192D82">
            <w:pPr>
              <w:pStyle w:val="aff4"/>
            </w:pPr>
            <w:r>
              <w:t>1350</w:t>
            </w:r>
          </w:p>
        </w:tc>
        <w:tc>
          <w:tcPr>
            <w:tcW w:w="8499" w:type="dxa"/>
          </w:tcPr>
          <w:p w14:paraId="4F33A0C9" w14:textId="1447EA97" w:rsidR="00882936" w:rsidRPr="00C27D95" w:rsidRDefault="007461AC" w:rsidP="00192D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Answer_Word</w:t>
            </w:r>
            <w:proofErr w:type="spellEnd"/>
          </w:p>
        </w:tc>
      </w:tr>
      <w:tr w:rsidR="007461AC" w14:paraId="791600F3" w14:textId="77777777" w:rsidTr="00192D82">
        <w:tc>
          <w:tcPr>
            <w:tcW w:w="1129" w:type="dxa"/>
          </w:tcPr>
          <w:p w14:paraId="0DCFA512" w14:textId="25FF60F9" w:rsidR="007461AC" w:rsidRP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1351</w:t>
            </w:r>
          </w:p>
        </w:tc>
        <w:tc>
          <w:tcPr>
            <w:tcW w:w="8499" w:type="dxa"/>
          </w:tcPr>
          <w:p w14:paraId="71FC5A02" w14:textId="7BDD73A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Data[32]</w:t>
            </w:r>
          </w:p>
        </w:tc>
      </w:tr>
      <w:tr w:rsidR="007461AC" w14:paraId="230BEFCD" w14:textId="77777777" w:rsidTr="00192D82">
        <w:tc>
          <w:tcPr>
            <w:tcW w:w="1129" w:type="dxa"/>
          </w:tcPr>
          <w:p w14:paraId="3456C8AF" w14:textId="1BFB40D3" w:rsidR="007461AC" w:rsidRDefault="007461AC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1383</w:t>
            </w:r>
          </w:p>
        </w:tc>
        <w:tc>
          <w:tcPr>
            <w:tcW w:w="8499" w:type="dxa"/>
          </w:tcPr>
          <w:p w14:paraId="005DA191" w14:textId="77777777" w:rsidR="007461AC" w:rsidRPr="00B662FF" w:rsidRDefault="007461AC" w:rsidP="00192D82">
            <w:pPr>
              <w:pStyle w:val="aff4"/>
            </w:pP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192D82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192D82">
        <w:tc>
          <w:tcPr>
            <w:tcW w:w="601" w:type="dxa"/>
          </w:tcPr>
          <w:p w14:paraId="00C94E16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192D82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192D82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192D82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192D82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192D82">
        <w:tc>
          <w:tcPr>
            <w:tcW w:w="601" w:type="dxa"/>
          </w:tcPr>
          <w:p w14:paraId="361F740F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192D82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192D82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192D8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882936">
      <w:pPr>
        <w:pStyle w:val="2"/>
        <w:rPr>
          <w:lang w:val="en-US"/>
        </w:rPr>
      </w:pPr>
      <w:proofErr w:type="spellStart"/>
      <w:r>
        <w:rPr>
          <w:lang w:val="en-US"/>
        </w:rPr>
        <w:t>STM_Module</w:t>
      </w:r>
      <w:proofErr w:type="spellEnd"/>
    </w:p>
    <w:p w14:paraId="265611F9" w14:textId="6625B0A3" w:rsidR="00882936" w:rsidRPr="00695C69" w:rsidRDefault="00882936" w:rsidP="00882936">
      <w:pPr>
        <w:pStyle w:val="110"/>
        <w:rPr>
          <w:lang w:val="en-US"/>
        </w:rPr>
      </w:pPr>
      <w:r>
        <w:t>Регистры</w:t>
      </w:r>
      <w:r w:rsidR="00192D82">
        <w:t xml:space="preserve"> управления</w:t>
      </w:r>
      <w:r>
        <w:t xml:space="preserve"> </w:t>
      </w:r>
      <w:proofErr w:type="spellStart"/>
      <w:r w:rsidR="00192D82">
        <w:t>стм</w:t>
      </w:r>
      <w:proofErr w:type="spellEnd"/>
      <w:r w:rsidR="00192D82">
        <w:t xml:space="preserve"> </w:t>
      </w:r>
      <w:r>
        <w:t>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192D82">
        <w:tc>
          <w:tcPr>
            <w:tcW w:w="1129" w:type="dxa"/>
          </w:tcPr>
          <w:p w14:paraId="4EFC416B" w14:textId="77777777" w:rsidR="00882936" w:rsidRDefault="00882936" w:rsidP="00192D8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192D82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192D82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192D8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192D82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192D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6D1794B1" w14:textId="77777777" w:rsidTr="00192D82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192D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192D82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192D82">
        <w:tc>
          <w:tcPr>
            <w:tcW w:w="601" w:type="dxa"/>
          </w:tcPr>
          <w:p w14:paraId="3230AFB2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192D82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192D8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192D82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192D8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</w:t>
      </w:r>
      <w:proofErr w:type="spellStart"/>
      <w:r>
        <w:t>переинициализации</w:t>
      </w:r>
      <w:proofErr w:type="spellEnd"/>
      <w:r>
        <w:t xml:space="preserve">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SPI</w:t>
      </w:r>
      <w:r w:rsidRPr="00192D82">
        <w:t xml:space="preserve"> </w:t>
      </w:r>
      <w:r>
        <w:t>и запускает опрос АЦП на максимальной скорости.</w:t>
      </w:r>
      <w:r>
        <w:br/>
        <w:t xml:space="preserve">Время опроса одного канала составляет 30мкс. Период опроса всех каналов 1 </w:t>
      </w:r>
      <w:proofErr w:type="spellStart"/>
      <w:r>
        <w:t>мс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192D82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192D82">
        <w:tc>
          <w:tcPr>
            <w:tcW w:w="601" w:type="dxa"/>
          </w:tcPr>
          <w:p w14:paraId="0C0A72C4" w14:textId="77777777" w:rsidR="00882936" w:rsidRDefault="00882936" w:rsidP="00192D8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192D8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192D8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192D8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192D8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192D8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192D8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192D8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192D8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192D8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192D8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192D8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192D8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192D8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192D8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192D82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192D82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192D82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192D82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192D82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48AEBF1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6A9B7E8E" w14:textId="6A4C8F36" w:rsidR="00F556D8" w:rsidRDefault="00F556D8" w:rsidP="00F556D8">
      <w:pPr>
        <w:pStyle w:val="2"/>
        <w:rPr>
          <w:lang w:val="en-US"/>
        </w:rPr>
      </w:pPr>
      <w:r>
        <w:rPr>
          <w:lang w:val="en-US"/>
        </w:rPr>
        <w:lastRenderedPageBreak/>
        <w:t>MPP_Module_DAC_CH1</w:t>
      </w:r>
      <w:r w:rsidR="007E570B">
        <w:t>/</w:t>
      </w:r>
      <w:r w:rsidR="007E570B">
        <w:rPr>
          <w:lang w:val="en-US"/>
        </w:rPr>
        <w:t>CH2</w:t>
      </w:r>
    </w:p>
    <w:p w14:paraId="6A530219" w14:textId="77777777" w:rsidR="00F556D8" w:rsidRPr="00695C69" w:rsidRDefault="00F556D8" w:rsidP="00F556D8">
      <w:pPr>
        <w:pStyle w:val="110"/>
        <w:rPr>
          <w:lang w:val="en-US"/>
        </w:rPr>
      </w:pPr>
      <w:r>
        <w:t xml:space="preserve">Регистры управления </w:t>
      </w:r>
      <w:proofErr w:type="spellStart"/>
      <w:r>
        <w:t>стм</w:t>
      </w:r>
      <w:proofErr w:type="spellEnd"/>
      <w:r>
        <w:t xml:space="preserve">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"/>
        <w:gridCol w:w="1995"/>
        <w:gridCol w:w="3827"/>
      </w:tblGrid>
      <w:tr w:rsidR="007E570B" w14:paraId="1F8F70EB" w14:textId="77777777" w:rsidTr="00FE202A">
        <w:tc>
          <w:tcPr>
            <w:tcW w:w="977" w:type="dxa"/>
          </w:tcPr>
          <w:p w14:paraId="0D84643C" w14:textId="77777777" w:rsidR="007E570B" w:rsidRDefault="007E570B" w:rsidP="003F3F19">
            <w:pPr>
              <w:pStyle w:val="aff4"/>
            </w:pPr>
            <w:r>
              <w:t>Адрес</w:t>
            </w:r>
          </w:p>
        </w:tc>
        <w:tc>
          <w:tcPr>
            <w:tcW w:w="1995" w:type="dxa"/>
          </w:tcPr>
          <w:p w14:paraId="1978F8F4" w14:textId="17D91026" w:rsidR="007E570B" w:rsidRPr="007E570B" w:rsidRDefault="007E570B" w:rsidP="003F3F19">
            <w:pPr>
              <w:pStyle w:val="aff4"/>
            </w:pPr>
            <w:r>
              <w:t>Номер канала</w:t>
            </w:r>
          </w:p>
        </w:tc>
        <w:tc>
          <w:tcPr>
            <w:tcW w:w="3827" w:type="dxa"/>
          </w:tcPr>
          <w:p w14:paraId="2B05FB89" w14:textId="19B39572" w:rsidR="007E570B" w:rsidRDefault="007E570B" w:rsidP="003F3F19">
            <w:pPr>
              <w:pStyle w:val="aff4"/>
            </w:pPr>
            <w:r>
              <w:t>Название</w:t>
            </w:r>
          </w:p>
        </w:tc>
      </w:tr>
      <w:tr w:rsidR="007E570B" w14:paraId="2A7068E1" w14:textId="77777777" w:rsidTr="00FE202A">
        <w:tc>
          <w:tcPr>
            <w:tcW w:w="977" w:type="dxa"/>
          </w:tcPr>
          <w:p w14:paraId="5CEB990C" w14:textId="711A11A9" w:rsidR="007E570B" w:rsidRPr="00695C69" w:rsidRDefault="007E570B" w:rsidP="00F556D8">
            <w:pPr>
              <w:pStyle w:val="aff4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93</w:t>
            </w:r>
          </w:p>
        </w:tc>
        <w:tc>
          <w:tcPr>
            <w:tcW w:w="1995" w:type="dxa"/>
            <w:vMerge w:val="restart"/>
          </w:tcPr>
          <w:p w14:paraId="24D6A8EA" w14:textId="2543A197" w:rsidR="007E570B" w:rsidRPr="007E570B" w:rsidRDefault="007E570B" w:rsidP="003F3F19">
            <w:pPr>
              <w:pStyle w:val="aff4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H1</w:t>
            </w:r>
          </w:p>
        </w:tc>
        <w:tc>
          <w:tcPr>
            <w:tcW w:w="3827" w:type="dxa"/>
          </w:tcPr>
          <w:p w14:paraId="555B4B9B" w14:textId="50F36781" w:rsidR="007E570B" w:rsidRPr="00C27D95" w:rsidRDefault="007E570B" w:rsidP="003F3F1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570B" w14:paraId="78196624" w14:textId="77777777" w:rsidTr="00FE202A">
        <w:tc>
          <w:tcPr>
            <w:tcW w:w="977" w:type="dxa"/>
          </w:tcPr>
          <w:p w14:paraId="357444F9" w14:textId="5F1C30BB" w:rsidR="007E570B" w:rsidRPr="00F556D8" w:rsidRDefault="007E570B" w:rsidP="00F556D8">
            <w:pPr>
              <w:pStyle w:val="aff4"/>
              <w:rPr>
                <w:lang w:val="en-US"/>
              </w:rPr>
            </w:pPr>
            <w:r>
              <w:t>139</w:t>
            </w:r>
            <w:r>
              <w:rPr>
                <w:lang w:val="en-US"/>
              </w:rPr>
              <w:t>4</w:t>
            </w:r>
          </w:p>
        </w:tc>
        <w:tc>
          <w:tcPr>
            <w:tcW w:w="1995" w:type="dxa"/>
            <w:vMerge/>
          </w:tcPr>
          <w:p w14:paraId="54EF1701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886D800" w14:textId="5A1AE5CF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7C9C939E" w14:textId="77777777" w:rsidTr="00FE202A">
        <w:tc>
          <w:tcPr>
            <w:tcW w:w="977" w:type="dxa"/>
          </w:tcPr>
          <w:p w14:paraId="017073BC" w14:textId="57DD0305" w:rsidR="007E570B" w:rsidRDefault="007E570B" w:rsidP="003F3F19">
            <w:pPr>
              <w:pStyle w:val="aff4"/>
            </w:pPr>
            <w:r>
              <w:t>1395</w:t>
            </w:r>
          </w:p>
        </w:tc>
        <w:tc>
          <w:tcPr>
            <w:tcW w:w="1995" w:type="dxa"/>
            <w:vMerge/>
          </w:tcPr>
          <w:p w14:paraId="3D69FE8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214A220" w14:textId="73527546" w:rsidR="007E570B" w:rsidRPr="00C27D95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7E570B" w14:paraId="563206D5" w14:textId="77777777" w:rsidTr="00FE202A">
        <w:tc>
          <w:tcPr>
            <w:tcW w:w="977" w:type="dxa"/>
          </w:tcPr>
          <w:p w14:paraId="3B9A9A60" w14:textId="583CF04B" w:rsidR="007E570B" w:rsidRPr="00F556D8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1396</w:t>
            </w:r>
          </w:p>
        </w:tc>
        <w:tc>
          <w:tcPr>
            <w:tcW w:w="1995" w:type="dxa"/>
            <w:vMerge/>
          </w:tcPr>
          <w:p w14:paraId="05A869EC" w14:textId="77777777" w:rsidR="007E570B" w:rsidRDefault="007E570B" w:rsidP="003F3F19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521366F" w14:textId="26577ECE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E570B" w14:paraId="0B5302C5" w14:textId="77777777" w:rsidTr="00FE202A">
        <w:tc>
          <w:tcPr>
            <w:tcW w:w="977" w:type="dxa"/>
          </w:tcPr>
          <w:p w14:paraId="70719806" w14:textId="0A9DF0DF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1397</w:t>
            </w:r>
          </w:p>
        </w:tc>
        <w:tc>
          <w:tcPr>
            <w:tcW w:w="1995" w:type="dxa"/>
            <w:vMerge/>
          </w:tcPr>
          <w:p w14:paraId="3E8827FE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0E20E7F" w14:textId="28F4485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2215EFD8" w14:textId="77777777" w:rsidTr="00FE202A">
        <w:tc>
          <w:tcPr>
            <w:tcW w:w="977" w:type="dxa"/>
          </w:tcPr>
          <w:p w14:paraId="06B8C1FB" w14:textId="3E9EEB8A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1398</w:t>
            </w:r>
          </w:p>
        </w:tc>
        <w:tc>
          <w:tcPr>
            <w:tcW w:w="1995" w:type="dxa"/>
            <w:vMerge/>
          </w:tcPr>
          <w:p w14:paraId="41F24BB9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78F675E6" w14:textId="087314D1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F8461AB" w14:textId="77777777" w:rsidTr="00FE202A">
        <w:tc>
          <w:tcPr>
            <w:tcW w:w="977" w:type="dxa"/>
          </w:tcPr>
          <w:p w14:paraId="3CB77E9C" w14:textId="14A3EBDD" w:rsidR="007E570B" w:rsidRDefault="007E570B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1399</w:t>
            </w:r>
          </w:p>
        </w:tc>
        <w:tc>
          <w:tcPr>
            <w:tcW w:w="1995" w:type="dxa"/>
            <w:vMerge/>
          </w:tcPr>
          <w:p w14:paraId="1EA10C5C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6810AB3" w14:textId="074FE21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029C9C10" w14:textId="77777777" w:rsidTr="00FE202A">
        <w:tc>
          <w:tcPr>
            <w:tcW w:w="977" w:type="dxa"/>
          </w:tcPr>
          <w:p w14:paraId="7D0E16E5" w14:textId="45F7E504" w:rsidR="007E570B" w:rsidRDefault="007E570B" w:rsidP="007E570B">
            <w:pPr>
              <w:pStyle w:val="aff4"/>
              <w:rPr>
                <w:lang w:val="en-US"/>
              </w:rPr>
            </w:pPr>
            <w:r>
              <w:t>1400</w:t>
            </w:r>
          </w:p>
        </w:tc>
        <w:tc>
          <w:tcPr>
            <w:tcW w:w="1995" w:type="dxa"/>
            <w:vMerge w:val="restart"/>
          </w:tcPr>
          <w:p w14:paraId="4884C13A" w14:textId="084E6E29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CH2</w:t>
            </w:r>
          </w:p>
        </w:tc>
        <w:tc>
          <w:tcPr>
            <w:tcW w:w="3827" w:type="dxa"/>
          </w:tcPr>
          <w:p w14:paraId="209155FD" w14:textId="2363D8E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Scaler </w:t>
            </w:r>
          </w:p>
        </w:tc>
      </w:tr>
      <w:tr w:rsidR="007E570B" w14:paraId="7BF8260A" w14:textId="77777777" w:rsidTr="00FE202A">
        <w:tc>
          <w:tcPr>
            <w:tcW w:w="977" w:type="dxa"/>
          </w:tcPr>
          <w:p w14:paraId="0F9E32D6" w14:textId="6C3139A7" w:rsidR="007E570B" w:rsidRDefault="007E570B" w:rsidP="007E570B">
            <w:pPr>
              <w:pStyle w:val="aff4"/>
              <w:rPr>
                <w:lang w:val="en-US"/>
              </w:rPr>
            </w:pPr>
            <w:r>
              <w:t>1401</w:t>
            </w:r>
          </w:p>
        </w:tc>
        <w:tc>
          <w:tcPr>
            <w:tcW w:w="1995" w:type="dxa"/>
            <w:vMerge/>
          </w:tcPr>
          <w:p w14:paraId="16262818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310F0F1" w14:textId="27F5A776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U0 </w:t>
            </w:r>
          </w:p>
        </w:tc>
      </w:tr>
      <w:tr w:rsidR="007E570B" w14:paraId="60167207" w14:textId="77777777" w:rsidTr="00FE202A">
        <w:tc>
          <w:tcPr>
            <w:tcW w:w="977" w:type="dxa"/>
          </w:tcPr>
          <w:p w14:paraId="0CDA7CFB" w14:textId="4DDCE071" w:rsidR="007E570B" w:rsidRDefault="007E570B" w:rsidP="007E570B">
            <w:pPr>
              <w:pStyle w:val="aff4"/>
              <w:rPr>
                <w:lang w:val="en-US"/>
              </w:rPr>
            </w:pPr>
            <w:r>
              <w:t>1402</w:t>
            </w:r>
          </w:p>
        </w:tc>
        <w:tc>
          <w:tcPr>
            <w:tcW w:w="1995" w:type="dxa"/>
            <w:vMerge/>
          </w:tcPr>
          <w:p w14:paraId="4668A9EF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34F96EA5" w14:textId="50DCEC78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</w:p>
        </w:tc>
      </w:tr>
      <w:tr w:rsidR="007E570B" w14:paraId="26B789D2" w14:textId="77777777" w:rsidTr="00FE202A">
        <w:tc>
          <w:tcPr>
            <w:tcW w:w="977" w:type="dxa"/>
          </w:tcPr>
          <w:p w14:paraId="2C9ADC3B" w14:textId="35635572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1403</w:t>
            </w:r>
          </w:p>
        </w:tc>
        <w:tc>
          <w:tcPr>
            <w:tcW w:w="1995" w:type="dxa"/>
            <w:vMerge/>
          </w:tcPr>
          <w:p w14:paraId="5A0FF246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4BFF9302" w14:textId="384C16B5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</w:tr>
      <w:tr w:rsidR="007E570B" w14:paraId="66D56EEB" w14:textId="77777777" w:rsidTr="00FE202A">
        <w:tc>
          <w:tcPr>
            <w:tcW w:w="977" w:type="dxa"/>
          </w:tcPr>
          <w:p w14:paraId="53F79D4B" w14:textId="19B31F97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  <w:tc>
          <w:tcPr>
            <w:tcW w:w="1995" w:type="dxa"/>
            <w:vMerge/>
          </w:tcPr>
          <w:p w14:paraId="7309CCFA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5D5A28A0" w14:textId="30CE3D1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E570B" w14:paraId="065D9C02" w14:textId="77777777" w:rsidTr="00FE202A">
        <w:tc>
          <w:tcPr>
            <w:tcW w:w="977" w:type="dxa"/>
          </w:tcPr>
          <w:p w14:paraId="2B3142BA" w14:textId="263FB80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1405</w:t>
            </w:r>
          </w:p>
        </w:tc>
        <w:tc>
          <w:tcPr>
            <w:tcW w:w="1995" w:type="dxa"/>
            <w:vMerge/>
          </w:tcPr>
          <w:p w14:paraId="3C5FDEAB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1BD99CB5" w14:textId="5A09932C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  <w:tr w:rsidR="007E570B" w14:paraId="79D86EB2" w14:textId="77777777" w:rsidTr="00FE202A">
        <w:tc>
          <w:tcPr>
            <w:tcW w:w="977" w:type="dxa"/>
          </w:tcPr>
          <w:p w14:paraId="15801D9E" w14:textId="04C38EA3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1406</w:t>
            </w:r>
          </w:p>
        </w:tc>
        <w:tc>
          <w:tcPr>
            <w:tcW w:w="1995" w:type="dxa"/>
            <w:vMerge/>
          </w:tcPr>
          <w:p w14:paraId="7E0AD503" w14:textId="77777777" w:rsidR="007E570B" w:rsidRDefault="007E570B" w:rsidP="007E570B">
            <w:pPr>
              <w:pStyle w:val="aff4"/>
              <w:rPr>
                <w:lang w:val="en-US"/>
              </w:rPr>
            </w:pPr>
          </w:p>
        </w:tc>
        <w:tc>
          <w:tcPr>
            <w:tcW w:w="3827" w:type="dxa"/>
          </w:tcPr>
          <w:p w14:paraId="6EFCF88F" w14:textId="44EE1E3D" w:rsidR="007E570B" w:rsidRDefault="007E570B" w:rsidP="007E570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</w:p>
        </w:tc>
      </w:tr>
    </w:tbl>
    <w:p w14:paraId="1DD81295" w14:textId="77777777" w:rsidR="00F556D8" w:rsidRPr="00F556D8" w:rsidRDefault="00F556D8" w:rsidP="00F556D8">
      <w:pPr>
        <w:pStyle w:val="110"/>
      </w:pPr>
    </w:p>
    <w:p w14:paraId="054D8D1D" w14:textId="01EBB5F8" w:rsidR="00F556D8" w:rsidRDefault="00F556D8" w:rsidP="00F556D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7721FE82" w14:textId="77777777" w:rsidR="00690D25" w:rsidRDefault="00690D25" w:rsidP="00FE202A">
      <w:pPr>
        <w:suppressAutoHyphens w:val="0"/>
        <w:spacing w:line="240" w:lineRule="auto"/>
        <w:ind w:firstLine="0"/>
        <w:jc w:val="center"/>
      </w:pPr>
      <w:r>
        <w:object w:dxaOrig="11056" w:dyaOrig="4501" w14:anchorId="66F32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182.5pt" o:ole="">
            <v:imagedata r:id="rId12" o:title=""/>
          </v:shape>
          <o:OLEObject Type="Embed" ProgID="Visio.Drawing.15" ShapeID="_x0000_i1025" DrawAspect="Content" ObjectID="_1760269333" r:id="rId13"/>
        </w:object>
      </w:r>
    </w:p>
    <w:p w14:paraId="6DA45C39" w14:textId="3DC66B28" w:rsidR="00690D25" w:rsidRDefault="00690D25" w:rsidP="00FE202A">
      <w:pPr>
        <w:pStyle w:val="aff1"/>
      </w:pPr>
      <w:r>
        <w:t>Схема тестового воздействия на МПП</w:t>
      </w:r>
    </w:p>
    <w:p w14:paraId="6E91494A" w14:textId="77777777" w:rsidR="00FE202A" w:rsidRDefault="00FE202A" w:rsidP="00690D25">
      <w:pPr>
        <w:suppressAutoHyphens w:val="0"/>
        <w:spacing w:line="240" w:lineRule="auto"/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15"/>
        <w:gridCol w:w="7913"/>
      </w:tblGrid>
      <w:tr w:rsidR="00690D25" w14:paraId="6FEEA22E" w14:textId="77777777" w:rsidTr="00FE202A">
        <w:tc>
          <w:tcPr>
            <w:tcW w:w="1715" w:type="dxa"/>
          </w:tcPr>
          <w:p w14:paraId="3337503D" w14:textId="119B898D" w:rsidR="00690D25" w:rsidRPr="00690D25" w:rsidRDefault="00690D25" w:rsidP="003F3F19">
            <w:pPr>
              <w:pStyle w:val="aff4"/>
            </w:pPr>
            <w:r>
              <w:t xml:space="preserve">Наименование </w:t>
            </w:r>
          </w:p>
        </w:tc>
        <w:tc>
          <w:tcPr>
            <w:tcW w:w="7913" w:type="dxa"/>
          </w:tcPr>
          <w:p w14:paraId="6C0DFEA3" w14:textId="59F69C28" w:rsidR="00690D25" w:rsidRDefault="00690D25" w:rsidP="003F3F19">
            <w:pPr>
              <w:pStyle w:val="aff4"/>
            </w:pPr>
            <w:r>
              <w:t>Описание</w:t>
            </w:r>
          </w:p>
        </w:tc>
      </w:tr>
      <w:tr w:rsidR="00690D25" w14:paraId="5EEC8FD0" w14:textId="77777777" w:rsidTr="00FE202A">
        <w:tc>
          <w:tcPr>
            <w:tcW w:w="1715" w:type="dxa"/>
          </w:tcPr>
          <w:p w14:paraId="30D0BF5D" w14:textId="54FB203E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7913" w:type="dxa"/>
          </w:tcPr>
          <w:p w14:paraId="534A27FA" w14:textId="53EC6282" w:rsidR="00690D25" w:rsidRPr="00C27D95" w:rsidRDefault="00690D25" w:rsidP="003F3F19">
            <w:pPr>
              <w:pStyle w:val="aff4"/>
            </w:pPr>
            <w:r>
              <w:t>Нижний уровень импульсов 0 – -15 В, 4095 – +15 В</w:t>
            </w:r>
          </w:p>
        </w:tc>
      </w:tr>
      <w:tr w:rsidR="00690D25" w14:paraId="40E2F472" w14:textId="77777777" w:rsidTr="00FE202A">
        <w:tc>
          <w:tcPr>
            <w:tcW w:w="1715" w:type="dxa"/>
          </w:tcPr>
          <w:p w14:paraId="34561147" w14:textId="636E5499" w:rsidR="00690D25" w:rsidRPr="00690D25" w:rsidRDefault="00690D25" w:rsidP="00690D2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7913" w:type="dxa"/>
          </w:tcPr>
          <w:p w14:paraId="64E1AE27" w14:textId="7AFA4952" w:rsidR="00690D25" w:rsidRPr="00690D25" w:rsidRDefault="00690D25" w:rsidP="003F3F19">
            <w:pPr>
              <w:pStyle w:val="aff4"/>
            </w:pPr>
            <w:r>
              <w:t>Верхний уровень импульсов 0 – -15 В, 4095 – +15 В</w:t>
            </w:r>
          </w:p>
        </w:tc>
      </w:tr>
      <w:tr w:rsidR="00690D25" w14:paraId="54FF554C" w14:textId="77777777" w:rsidTr="00FE202A">
        <w:tc>
          <w:tcPr>
            <w:tcW w:w="1715" w:type="dxa"/>
          </w:tcPr>
          <w:p w14:paraId="5DC890EE" w14:textId="1AB06055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13" w:type="dxa"/>
          </w:tcPr>
          <w:p w14:paraId="726CDA4B" w14:textId="05B26077" w:rsidR="00690D25" w:rsidRPr="00690D25" w:rsidRDefault="00690D25" w:rsidP="003F3F19">
            <w:pPr>
              <w:pStyle w:val="aff4"/>
            </w:pPr>
            <w:r>
              <w:t>Число импульсов в пачке от 0 до 255</w:t>
            </w:r>
          </w:p>
        </w:tc>
      </w:tr>
      <w:tr w:rsidR="00690D25" w14:paraId="2B88BDDD" w14:textId="77777777" w:rsidTr="00FE202A">
        <w:tc>
          <w:tcPr>
            <w:tcW w:w="1715" w:type="dxa"/>
          </w:tcPr>
          <w:p w14:paraId="62782DBB" w14:textId="01F8B310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913" w:type="dxa"/>
          </w:tcPr>
          <w:p w14:paraId="377F5911" w14:textId="29DE2E6A" w:rsidR="00690D25" w:rsidRPr="00690D25" w:rsidRDefault="00690D25" w:rsidP="003F3F19">
            <w:pPr>
              <w:pStyle w:val="aff4"/>
            </w:pPr>
            <w:r w:rsidRPr="00690D25">
              <w:t>Ч</w:t>
            </w:r>
            <w:r>
              <w:t>исло пачек в полном воздействии от 0 до 255</w:t>
            </w:r>
          </w:p>
        </w:tc>
      </w:tr>
      <w:tr w:rsidR="00690D25" w14:paraId="5393EA62" w14:textId="77777777" w:rsidTr="00FE202A">
        <w:tc>
          <w:tcPr>
            <w:tcW w:w="1715" w:type="dxa"/>
          </w:tcPr>
          <w:p w14:paraId="37E89536" w14:textId="4BA74FBB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0B10EDB" w14:textId="660CF044" w:rsidR="00690D25" w:rsidRPr="00690D25" w:rsidRDefault="00690D25" w:rsidP="003F3F19">
            <w:pPr>
              <w:pStyle w:val="aff4"/>
            </w:pPr>
            <w:r>
              <w:t>Период пачки от 0 до 65535 мс</w:t>
            </w:r>
          </w:p>
        </w:tc>
      </w:tr>
      <w:tr w:rsidR="00690D25" w14:paraId="7ED5E56F" w14:textId="77777777" w:rsidTr="00FE202A">
        <w:tc>
          <w:tcPr>
            <w:tcW w:w="1715" w:type="dxa"/>
          </w:tcPr>
          <w:p w14:paraId="6C939122" w14:textId="7691D883" w:rsidR="00690D25" w:rsidRPr="00690D25" w:rsidRDefault="00690D25" w:rsidP="003F3F1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913" w:type="dxa"/>
          </w:tcPr>
          <w:p w14:paraId="7433B5E4" w14:textId="363BD3EC" w:rsidR="00690D25" w:rsidRPr="00690D25" w:rsidRDefault="00690D25" w:rsidP="003F3F19">
            <w:pPr>
              <w:pStyle w:val="aff4"/>
            </w:pPr>
            <w:r>
              <w:t>Период импульсов в пачке (кратно 100 мкс) 1 – 100мкс, 2 – 200 мкс и т.д.</w:t>
            </w:r>
          </w:p>
        </w:tc>
      </w:tr>
    </w:tbl>
    <w:p w14:paraId="0009B4C1" w14:textId="77777777" w:rsidR="00690D25" w:rsidRDefault="00690D25" w:rsidP="00690D25">
      <w:pPr>
        <w:suppressAutoHyphens w:val="0"/>
        <w:spacing w:line="240" w:lineRule="auto"/>
        <w:jc w:val="left"/>
      </w:pPr>
    </w:p>
    <w:p w14:paraId="30105BB3" w14:textId="6E2DC9D1" w:rsidR="00F556D8" w:rsidRDefault="00F556D8" w:rsidP="00F556D8">
      <w:pPr>
        <w:suppressAutoHyphens w:val="0"/>
        <w:spacing w:line="240" w:lineRule="auto"/>
        <w:ind w:firstLine="0"/>
        <w:jc w:val="left"/>
      </w:pPr>
      <w:r>
        <w:br w:type="page"/>
      </w:r>
    </w:p>
    <w:p w14:paraId="40BB4038" w14:textId="77777777" w:rsidR="00F556D8" w:rsidRDefault="00F556D8" w:rsidP="00882936">
      <w:pPr>
        <w:suppressAutoHyphens w:val="0"/>
        <w:spacing w:line="240" w:lineRule="auto"/>
        <w:ind w:firstLine="0"/>
        <w:jc w:val="left"/>
      </w:pP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(страниц)  в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5B7CC" w14:textId="77777777" w:rsidR="00B20A11" w:rsidRDefault="00B20A11">
      <w:pPr>
        <w:spacing w:line="240" w:lineRule="auto"/>
      </w:pPr>
      <w:r>
        <w:separator/>
      </w:r>
    </w:p>
  </w:endnote>
  <w:endnote w:type="continuationSeparator" w:id="0">
    <w:p w14:paraId="430539EA" w14:textId="77777777" w:rsidR="00B20A11" w:rsidRDefault="00B20A11">
      <w:pPr>
        <w:spacing w:line="240" w:lineRule="auto"/>
      </w:pPr>
      <w:r>
        <w:continuationSeparator/>
      </w:r>
    </w:p>
  </w:endnote>
  <w:endnote w:type="continuationNotice" w:id="1">
    <w:p w14:paraId="17976F7E" w14:textId="77777777" w:rsidR="00B20A11" w:rsidRDefault="00B20A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3C1559" w:rsidRPr="000A2CB4" w:rsidRDefault="003C1559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3C1559" w:rsidRPr="000A2CB4" w:rsidRDefault="003C1559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3C1559" w:rsidRPr="00820947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2C76">
                            <w:rPr>
                              <w:noProof/>
                              <w:sz w:val="24"/>
                              <w:szCs w:val="24"/>
                            </w:rPr>
                            <w:t>45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3C1559" w:rsidRPr="00820947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7F2C76">
                      <w:rPr>
                        <w:noProof/>
                        <w:sz w:val="24"/>
                        <w:szCs w:val="24"/>
                      </w:rPr>
                      <w:t>45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3C1559" w:rsidRPr="00820947" w:rsidRDefault="003C15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3C1559" w:rsidRPr="00820947" w:rsidRDefault="003C15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3C1559" w:rsidRPr="00820947" w:rsidRDefault="003C15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3C1559" w:rsidRPr="00820947" w:rsidRDefault="003C15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3C1559" w:rsidRDefault="003C15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7F2C76">
                            <w:rPr>
                              <w:noProof/>
                              <w:szCs w:val="28"/>
                            </w:rPr>
                            <w:t>21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3C1559" w:rsidRPr="00484AD5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3C1559" w:rsidRPr="001D44D4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7F2C76">
                      <w:rPr>
                        <w:noProof/>
                        <w:szCs w:val="28"/>
                      </w:rPr>
                      <w:t>21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3C1559" w:rsidRPr="00484AD5" w:rsidRDefault="003C15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3C1559" w:rsidRPr="001D44D4" w:rsidRDefault="003C15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E10F57" w:rsidRPr="001D44D4" w:rsidRDefault="00E10F57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8A06A" w14:textId="77777777" w:rsidR="00B20A11" w:rsidRDefault="00B20A11">
      <w:pPr>
        <w:spacing w:line="240" w:lineRule="auto"/>
      </w:pPr>
      <w:r>
        <w:separator/>
      </w:r>
    </w:p>
  </w:footnote>
  <w:footnote w:type="continuationSeparator" w:id="0">
    <w:p w14:paraId="3D4C83F8" w14:textId="77777777" w:rsidR="00B20A11" w:rsidRDefault="00B20A11">
      <w:pPr>
        <w:spacing w:line="240" w:lineRule="auto"/>
      </w:pPr>
      <w:r>
        <w:continuationSeparator/>
      </w:r>
    </w:p>
  </w:footnote>
  <w:footnote w:type="continuationNotice" w:id="1">
    <w:p w14:paraId="41AEEA7B" w14:textId="77777777" w:rsidR="00B20A11" w:rsidRDefault="00B20A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3C1559" w:rsidRPr="00B9625F" w:rsidRDefault="003C1559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3C1559" w:rsidRPr="00BB20F9" w:rsidRDefault="003C15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2D82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559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3F19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3ABC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0D25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1AC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2FE4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E570B"/>
    <w:rsid w:val="007F2621"/>
    <w:rsid w:val="007F2C76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A11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662FF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66C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895"/>
    <w:rsid w:val="00F42CE2"/>
    <w:rsid w:val="00F43676"/>
    <w:rsid w:val="00F44533"/>
    <w:rsid w:val="00F5324E"/>
    <w:rsid w:val="00F556D8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202A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ind w:left="576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7FCCC-69EC-4ECD-9261-2A1907CAD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F04C7-52DE-4A8B-84D7-A7573506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11962</TotalTime>
  <Pages>45</Pages>
  <Words>5214</Words>
  <Characters>29722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34867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Алексей Козлов</cp:lastModifiedBy>
  <cp:revision>5</cp:revision>
  <cp:lastPrinted>2020-12-08T04:30:00Z</cp:lastPrinted>
  <dcterms:created xsi:type="dcterms:W3CDTF">2021-10-14T11:06:00Z</dcterms:created>
  <dcterms:modified xsi:type="dcterms:W3CDTF">2023-10-31T07:53:00Z</dcterms:modified>
</cp:coreProperties>
</file>