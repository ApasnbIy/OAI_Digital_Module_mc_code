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3E296E" w14:textId="126AC0B7" w:rsidR="00127F8F" w:rsidRPr="00BC5949" w:rsidRDefault="00127F8F" w:rsidP="00127F8F">
      <w:pPr>
        <w:spacing w:line="240" w:lineRule="auto"/>
        <w:ind w:firstLine="397"/>
        <w:jc w:val="center"/>
        <w:rPr>
          <w:szCs w:val="28"/>
        </w:rPr>
      </w:pPr>
      <w:r w:rsidRPr="0012098F">
        <w:rPr>
          <w:szCs w:val="28"/>
        </w:rPr>
        <w:t>Новосибир</w:t>
      </w:r>
      <w:r w:rsidR="002C43F9">
        <w:rPr>
          <w:szCs w:val="28"/>
        </w:rPr>
        <w:t>ский государственный университе</w:t>
      </w:r>
      <w:r w:rsidR="00BC5949">
        <w:rPr>
          <w:szCs w:val="28"/>
        </w:rPr>
        <w:t>т</w:t>
      </w:r>
    </w:p>
    <w:p w14:paraId="73C82E0F" w14:textId="77777777" w:rsidR="00127F8F" w:rsidRPr="0012098F" w:rsidRDefault="00127F8F" w:rsidP="00127F8F">
      <w:pPr>
        <w:spacing w:line="240" w:lineRule="auto"/>
        <w:ind w:firstLine="397"/>
        <w:jc w:val="center"/>
        <w:rPr>
          <w:szCs w:val="28"/>
        </w:rPr>
      </w:pPr>
    </w:p>
    <w:tbl>
      <w:tblPr>
        <w:tblW w:w="9565" w:type="dxa"/>
        <w:jc w:val="right"/>
        <w:tblLayout w:type="fixed"/>
        <w:tblLook w:val="0000" w:firstRow="0" w:lastRow="0" w:firstColumn="0" w:lastColumn="0" w:noHBand="0" w:noVBand="0"/>
      </w:tblPr>
      <w:tblGrid>
        <w:gridCol w:w="4992"/>
        <w:gridCol w:w="4573"/>
      </w:tblGrid>
      <w:tr w:rsidR="00F14F33" w:rsidRPr="00F14F33" w14:paraId="69504722" w14:textId="77777777" w:rsidTr="00820947">
        <w:trPr>
          <w:trHeight w:val="337"/>
          <w:jc w:val="right"/>
        </w:trPr>
        <w:tc>
          <w:tcPr>
            <w:tcW w:w="4992" w:type="dxa"/>
          </w:tcPr>
          <w:p w14:paraId="619BF221" w14:textId="77777777" w:rsidR="00127F8F" w:rsidRPr="00F14F33" w:rsidRDefault="00127F8F" w:rsidP="00820947">
            <w:pPr>
              <w:spacing w:line="240" w:lineRule="auto"/>
              <w:ind w:firstLine="0"/>
              <w:jc w:val="center"/>
              <w:rPr>
                <w:color w:val="FFFFFF" w:themeColor="background1"/>
                <w:szCs w:val="28"/>
              </w:rPr>
            </w:pPr>
            <w:r w:rsidRPr="00F14F33">
              <w:rPr>
                <w:color w:val="FFFFFF" w:themeColor="background1"/>
                <w:szCs w:val="28"/>
              </w:rPr>
              <w:t>СОГЛАСОВАНО</w:t>
            </w:r>
          </w:p>
        </w:tc>
        <w:tc>
          <w:tcPr>
            <w:tcW w:w="4573" w:type="dxa"/>
          </w:tcPr>
          <w:p w14:paraId="36A4BF6B" w14:textId="77777777" w:rsidR="00127F8F" w:rsidRPr="00F14F33" w:rsidRDefault="00127F8F" w:rsidP="00820947">
            <w:pPr>
              <w:spacing w:line="240" w:lineRule="auto"/>
              <w:ind w:firstLine="0"/>
              <w:jc w:val="center"/>
              <w:rPr>
                <w:color w:val="FFFFFF" w:themeColor="background1"/>
                <w:szCs w:val="28"/>
              </w:rPr>
            </w:pPr>
            <w:r w:rsidRPr="00F14F33">
              <w:rPr>
                <w:color w:val="FFFFFF" w:themeColor="background1"/>
                <w:szCs w:val="28"/>
              </w:rPr>
              <w:t>УТВЕРЖДАЮ</w:t>
            </w:r>
          </w:p>
        </w:tc>
      </w:tr>
      <w:tr w:rsidR="00F14F33" w:rsidRPr="00F14F33" w14:paraId="09E6B18F" w14:textId="77777777" w:rsidTr="00820947">
        <w:trPr>
          <w:trHeight w:val="2070"/>
          <w:jc w:val="right"/>
        </w:trPr>
        <w:tc>
          <w:tcPr>
            <w:tcW w:w="4992" w:type="dxa"/>
          </w:tcPr>
          <w:p w14:paraId="47C5C655" w14:textId="77777777" w:rsidR="00127F8F" w:rsidRPr="00F14F33" w:rsidRDefault="00127F8F" w:rsidP="00820947">
            <w:pPr>
              <w:spacing w:line="240" w:lineRule="auto"/>
              <w:ind w:firstLine="0"/>
              <w:jc w:val="left"/>
              <w:rPr>
                <w:color w:val="FFFFFF" w:themeColor="background1"/>
                <w:szCs w:val="28"/>
              </w:rPr>
            </w:pPr>
            <w:r w:rsidRPr="00F14F33">
              <w:rPr>
                <w:color w:val="FFFFFF" w:themeColor="background1"/>
                <w:szCs w:val="28"/>
              </w:rPr>
              <w:t>Начальник 628 ВП МО РФ</w:t>
            </w:r>
            <w:r w:rsidRPr="00F14F33">
              <w:rPr>
                <w:color w:val="FFFFFF" w:themeColor="background1"/>
                <w:szCs w:val="28"/>
              </w:rPr>
              <w:br/>
            </w:r>
          </w:p>
          <w:p w14:paraId="095682B3" w14:textId="77777777" w:rsidR="00127F8F" w:rsidRPr="00F14F33" w:rsidRDefault="00127F8F" w:rsidP="00820947">
            <w:pPr>
              <w:spacing w:line="240" w:lineRule="auto"/>
              <w:ind w:firstLine="0"/>
              <w:jc w:val="left"/>
              <w:rPr>
                <w:color w:val="FFFFFF" w:themeColor="background1"/>
                <w:szCs w:val="28"/>
              </w:rPr>
            </w:pPr>
          </w:p>
          <w:p w14:paraId="56E0BC02" w14:textId="77777777" w:rsidR="00127F8F" w:rsidRPr="00F14F33" w:rsidRDefault="00127F8F" w:rsidP="00820947">
            <w:pPr>
              <w:spacing w:line="240" w:lineRule="auto"/>
              <w:ind w:firstLine="0"/>
              <w:jc w:val="left"/>
              <w:rPr>
                <w:color w:val="FFFFFF" w:themeColor="background1"/>
                <w:szCs w:val="28"/>
              </w:rPr>
            </w:pPr>
            <w:r w:rsidRPr="00F14F33">
              <w:rPr>
                <w:color w:val="FFFFFF" w:themeColor="background1"/>
                <w:szCs w:val="28"/>
                <w:lang w:bidi="en-US"/>
              </w:rPr>
              <w:t xml:space="preserve">_______________ </w:t>
            </w:r>
            <w:r w:rsidRPr="00F14F33">
              <w:rPr>
                <w:color w:val="FFFFFF" w:themeColor="background1"/>
                <w:szCs w:val="28"/>
              </w:rPr>
              <w:t>О.Э. Тимаков</w:t>
            </w:r>
          </w:p>
          <w:p w14:paraId="06996E4C" w14:textId="77777777" w:rsidR="00127F8F" w:rsidRPr="00F14F33" w:rsidRDefault="00127F8F" w:rsidP="00820947">
            <w:pPr>
              <w:spacing w:line="240" w:lineRule="auto"/>
              <w:ind w:firstLine="0"/>
              <w:jc w:val="left"/>
              <w:rPr>
                <w:color w:val="FFFFFF" w:themeColor="background1"/>
                <w:szCs w:val="28"/>
                <w:lang w:bidi="en-US"/>
              </w:rPr>
            </w:pPr>
            <w:r w:rsidRPr="00F14F33">
              <w:rPr>
                <w:color w:val="FFFFFF" w:themeColor="background1"/>
                <w:szCs w:val="28"/>
                <w:lang w:bidi="en-US"/>
              </w:rPr>
              <w:t xml:space="preserve">«___» _________ </w:t>
            </w:r>
            <w:r w:rsidR="007F6F52" w:rsidRPr="00F14F33">
              <w:rPr>
                <w:color w:val="FFFFFF" w:themeColor="background1"/>
                <w:szCs w:val="28"/>
                <w:lang w:bidi="en-US"/>
              </w:rPr>
              <w:t>2020</w:t>
            </w:r>
            <w:r w:rsidRPr="00F14F33">
              <w:rPr>
                <w:color w:val="FFFFFF" w:themeColor="background1"/>
                <w:szCs w:val="28"/>
                <w:lang w:bidi="en-US"/>
              </w:rPr>
              <w:t xml:space="preserve"> г.</w:t>
            </w:r>
          </w:p>
          <w:p w14:paraId="47291DB8" w14:textId="77777777" w:rsidR="00127F8F" w:rsidRPr="00F14F33" w:rsidRDefault="00127F8F" w:rsidP="00820947">
            <w:pPr>
              <w:spacing w:line="240" w:lineRule="auto"/>
              <w:ind w:firstLine="397"/>
              <w:rPr>
                <w:color w:val="FFFFFF" w:themeColor="background1"/>
                <w:szCs w:val="28"/>
              </w:rPr>
            </w:pPr>
          </w:p>
        </w:tc>
        <w:tc>
          <w:tcPr>
            <w:tcW w:w="4573" w:type="dxa"/>
          </w:tcPr>
          <w:p w14:paraId="0F65F9F5" w14:textId="77777777" w:rsidR="00127F8F" w:rsidRPr="00F14F33" w:rsidRDefault="00127F8F" w:rsidP="00820947">
            <w:pPr>
              <w:suppressAutoHyphens w:val="0"/>
              <w:spacing w:line="240" w:lineRule="auto"/>
              <w:ind w:firstLine="0"/>
              <w:jc w:val="left"/>
              <w:rPr>
                <w:color w:val="FFFFFF" w:themeColor="background1"/>
                <w:szCs w:val="28"/>
                <w:lang w:bidi="en-US"/>
              </w:rPr>
            </w:pPr>
            <w:r w:rsidRPr="00F14F33">
              <w:rPr>
                <w:color w:val="FFFFFF" w:themeColor="background1"/>
                <w:szCs w:val="28"/>
                <w:lang w:bidi="en-US"/>
              </w:rPr>
              <w:t>Проректор НГУ по научно-</w:t>
            </w:r>
            <w:r w:rsidRPr="00F14F33">
              <w:rPr>
                <w:color w:val="FFFFFF" w:themeColor="background1"/>
                <w:szCs w:val="28"/>
                <w:lang w:bidi="en-US"/>
              </w:rPr>
              <w:br/>
              <w:t>исследовательской деятельности</w:t>
            </w:r>
          </w:p>
          <w:p w14:paraId="5632E4E0" w14:textId="77777777" w:rsidR="00127F8F" w:rsidRPr="00F14F33" w:rsidRDefault="00127F8F" w:rsidP="00820947">
            <w:pPr>
              <w:suppressAutoHyphens w:val="0"/>
              <w:spacing w:line="240" w:lineRule="auto"/>
              <w:ind w:firstLine="0"/>
              <w:rPr>
                <w:color w:val="FFFFFF" w:themeColor="background1"/>
                <w:szCs w:val="28"/>
                <w:lang w:bidi="en-US"/>
              </w:rPr>
            </w:pPr>
          </w:p>
          <w:p w14:paraId="79833A0A" w14:textId="77777777" w:rsidR="00127F8F" w:rsidRPr="00F14F33" w:rsidRDefault="00127F8F" w:rsidP="00820947">
            <w:pPr>
              <w:suppressAutoHyphens w:val="0"/>
              <w:spacing w:line="240" w:lineRule="auto"/>
              <w:ind w:firstLine="0"/>
              <w:rPr>
                <w:color w:val="FFFFFF" w:themeColor="background1"/>
                <w:szCs w:val="28"/>
                <w:lang w:bidi="en-US"/>
              </w:rPr>
            </w:pPr>
            <w:r w:rsidRPr="00F14F33">
              <w:rPr>
                <w:color w:val="FFFFFF" w:themeColor="background1"/>
                <w:szCs w:val="28"/>
                <w:lang w:bidi="en-US"/>
              </w:rPr>
              <w:t>_______________ Д. В. Чуркин</w:t>
            </w:r>
          </w:p>
          <w:p w14:paraId="3A569B94" w14:textId="77777777" w:rsidR="00127F8F" w:rsidRPr="00F14F33" w:rsidRDefault="00127F8F" w:rsidP="00820947">
            <w:pPr>
              <w:suppressAutoHyphens w:val="0"/>
              <w:spacing w:line="240" w:lineRule="auto"/>
              <w:ind w:firstLine="0"/>
              <w:rPr>
                <w:color w:val="FFFFFF" w:themeColor="background1"/>
                <w:szCs w:val="28"/>
                <w:lang w:bidi="en-US"/>
              </w:rPr>
            </w:pPr>
            <w:r w:rsidRPr="00F14F33">
              <w:rPr>
                <w:color w:val="FFFFFF" w:themeColor="background1"/>
                <w:szCs w:val="28"/>
                <w:lang w:bidi="en-US"/>
              </w:rPr>
              <w:t xml:space="preserve">«___» _________ </w:t>
            </w:r>
            <w:r w:rsidR="007F6F52" w:rsidRPr="00F14F33">
              <w:rPr>
                <w:color w:val="FFFFFF" w:themeColor="background1"/>
                <w:szCs w:val="28"/>
                <w:lang w:bidi="en-US"/>
              </w:rPr>
              <w:t>2020</w:t>
            </w:r>
            <w:r w:rsidRPr="00F14F33">
              <w:rPr>
                <w:color w:val="FFFFFF" w:themeColor="background1"/>
                <w:szCs w:val="28"/>
                <w:lang w:bidi="en-US"/>
              </w:rPr>
              <w:t xml:space="preserve"> г.</w:t>
            </w:r>
          </w:p>
          <w:p w14:paraId="279B3FAE" w14:textId="77777777" w:rsidR="00127F8F" w:rsidRPr="00F14F33" w:rsidRDefault="00127F8F" w:rsidP="00820947">
            <w:pPr>
              <w:spacing w:line="240" w:lineRule="auto"/>
              <w:ind w:firstLine="397"/>
              <w:rPr>
                <w:color w:val="FFFFFF" w:themeColor="background1"/>
                <w:szCs w:val="28"/>
              </w:rPr>
            </w:pPr>
          </w:p>
        </w:tc>
      </w:tr>
      <w:tr w:rsidR="00F14F33" w:rsidRPr="00F14F33" w14:paraId="329CF17B" w14:textId="77777777" w:rsidTr="00820947">
        <w:trPr>
          <w:trHeight w:val="353"/>
          <w:jc w:val="right"/>
        </w:trPr>
        <w:tc>
          <w:tcPr>
            <w:tcW w:w="4992" w:type="dxa"/>
          </w:tcPr>
          <w:p w14:paraId="72366907" w14:textId="77777777" w:rsidR="00127F8F" w:rsidRPr="00F14F33" w:rsidRDefault="00127F8F" w:rsidP="00820947">
            <w:pPr>
              <w:spacing w:line="240" w:lineRule="auto"/>
              <w:ind w:firstLine="397"/>
              <w:jc w:val="center"/>
              <w:rPr>
                <w:b/>
                <w:color w:val="FFFFFF" w:themeColor="background1"/>
                <w:szCs w:val="28"/>
              </w:rPr>
            </w:pPr>
          </w:p>
        </w:tc>
        <w:tc>
          <w:tcPr>
            <w:tcW w:w="4573" w:type="dxa"/>
          </w:tcPr>
          <w:p w14:paraId="2C682695" w14:textId="77777777" w:rsidR="00127F8F" w:rsidRPr="00F14F33" w:rsidRDefault="00127F8F" w:rsidP="00820947">
            <w:pPr>
              <w:spacing w:line="240" w:lineRule="auto"/>
              <w:ind w:firstLine="0"/>
              <w:jc w:val="center"/>
              <w:rPr>
                <w:color w:val="FFFFFF" w:themeColor="background1"/>
                <w:szCs w:val="28"/>
              </w:rPr>
            </w:pPr>
            <w:r w:rsidRPr="00F14F33">
              <w:rPr>
                <w:color w:val="FFFFFF" w:themeColor="background1"/>
                <w:szCs w:val="28"/>
              </w:rPr>
              <w:t>СОГЛАСОВАНО</w:t>
            </w:r>
          </w:p>
        </w:tc>
      </w:tr>
      <w:tr w:rsidR="00F14F33" w:rsidRPr="00F14F33" w14:paraId="5EA1EC91" w14:textId="77777777" w:rsidTr="00820947">
        <w:trPr>
          <w:trHeight w:val="2070"/>
          <w:jc w:val="right"/>
        </w:trPr>
        <w:tc>
          <w:tcPr>
            <w:tcW w:w="4992" w:type="dxa"/>
          </w:tcPr>
          <w:p w14:paraId="49E8BCDF" w14:textId="77777777" w:rsidR="00127F8F" w:rsidRPr="00F14F33" w:rsidRDefault="00127F8F" w:rsidP="00820947">
            <w:pPr>
              <w:spacing w:line="240" w:lineRule="auto"/>
              <w:ind w:firstLine="397"/>
              <w:rPr>
                <w:color w:val="FFFFFF" w:themeColor="background1"/>
                <w:szCs w:val="28"/>
              </w:rPr>
            </w:pPr>
          </w:p>
        </w:tc>
        <w:tc>
          <w:tcPr>
            <w:tcW w:w="4573" w:type="dxa"/>
          </w:tcPr>
          <w:p w14:paraId="00A291E7" w14:textId="77777777" w:rsidR="00127F8F" w:rsidRPr="00F14F33" w:rsidRDefault="00127F8F" w:rsidP="00820947">
            <w:pPr>
              <w:spacing w:line="240" w:lineRule="auto"/>
              <w:ind w:firstLine="0"/>
              <w:jc w:val="left"/>
              <w:rPr>
                <w:color w:val="FFFFFF" w:themeColor="background1"/>
                <w:szCs w:val="28"/>
              </w:rPr>
            </w:pPr>
            <w:r w:rsidRPr="00F14F33">
              <w:rPr>
                <w:color w:val="FFFFFF" w:themeColor="background1"/>
                <w:szCs w:val="28"/>
              </w:rPr>
              <w:t>Главный конструктор</w:t>
            </w:r>
          </w:p>
          <w:p w14:paraId="77C40B0E" w14:textId="77777777" w:rsidR="00127F8F" w:rsidRPr="00F14F33" w:rsidRDefault="00127F8F" w:rsidP="00820947">
            <w:pPr>
              <w:spacing w:line="240" w:lineRule="auto"/>
              <w:ind w:firstLine="0"/>
              <w:jc w:val="left"/>
              <w:rPr>
                <w:color w:val="FFFFFF" w:themeColor="background1"/>
                <w:szCs w:val="28"/>
              </w:rPr>
            </w:pPr>
            <w:r w:rsidRPr="00F14F33">
              <w:rPr>
                <w:color w:val="FFFFFF" w:themeColor="background1"/>
                <w:szCs w:val="28"/>
              </w:rPr>
              <w:t>электрического проектирования и испытаний КА АО «ИСС»</w:t>
            </w:r>
          </w:p>
          <w:p w14:paraId="36E90482" w14:textId="77777777" w:rsidR="00127F8F" w:rsidRPr="00F14F33" w:rsidRDefault="00127F8F" w:rsidP="00820947">
            <w:pPr>
              <w:spacing w:line="240" w:lineRule="auto"/>
              <w:ind w:firstLine="0"/>
              <w:jc w:val="left"/>
              <w:rPr>
                <w:color w:val="FFFFFF" w:themeColor="background1"/>
                <w:szCs w:val="28"/>
              </w:rPr>
            </w:pPr>
          </w:p>
          <w:p w14:paraId="245ECE50" w14:textId="77777777" w:rsidR="00127F8F" w:rsidRPr="00F14F33" w:rsidRDefault="00127F8F" w:rsidP="00820947">
            <w:pPr>
              <w:spacing w:line="240" w:lineRule="auto"/>
              <w:ind w:firstLine="0"/>
              <w:jc w:val="left"/>
              <w:rPr>
                <w:color w:val="FFFFFF" w:themeColor="background1"/>
                <w:szCs w:val="28"/>
              </w:rPr>
            </w:pPr>
            <w:r w:rsidRPr="00F14F33">
              <w:rPr>
                <w:color w:val="FFFFFF" w:themeColor="background1"/>
                <w:szCs w:val="28"/>
              </w:rPr>
              <w:t xml:space="preserve">_______________ С.И. </w:t>
            </w:r>
            <w:proofErr w:type="spellStart"/>
            <w:r w:rsidRPr="00F14F33">
              <w:rPr>
                <w:color w:val="FFFFFF" w:themeColor="background1"/>
                <w:szCs w:val="28"/>
              </w:rPr>
              <w:t>Опенько</w:t>
            </w:r>
            <w:proofErr w:type="spellEnd"/>
            <w:r w:rsidRPr="00F14F33">
              <w:rPr>
                <w:color w:val="FFFFFF" w:themeColor="background1"/>
                <w:szCs w:val="28"/>
              </w:rPr>
              <w:t xml:space="preserve"> </w:t>
            </w:r>
          </w:p>
          <w:p w14:paraId="641D99CB" w14:textId="77777777" w:rsidR="00127F8F" w:rsidRPr="00F14F33" w:rsidRDefault="00127F8F" w:rsidP="00820947">
            <w:pPr>
              <w:suppressAutoHyphens w:val="0"/>
              <w:spacing w:line="240" w:lineRule="auto"/>
              <w:ind w:firstLine="0"/>
              <w:rPr>
                <w:color w:val="FFFFFF" w:themeColor="background1"/>
                <w:szCs w:val="28"/>
                <w:lang w:bidi="en-US"/>
              </w:rPr>
            </w:pPr>
            <w:r w:rsidRPr="00F14F33">
              <w:rPr>
                <w:color w:val="FFFFFF" w:themeColor="background1"/>
                <w:szCs w:val="28"/>
              </w:rPr>
              <w:t xml:space="preserve">«___» _________ </w:t>
            </w:r>
            <w:r w:rsidR="007F6F52" w:rsidRPr="00F14F33">
              <w:rPr>
                <w:color w:val="FFFFFF" w:themeColor="background1"/>
                <w:szCs w:val="28"/>
              </w:rPr>
              <w:t>2020</w:t>
            </w:r>
            <w:r w:rsidRPr="00F14F33">
              <w:rPr>
                <w:color w:val="FFFFFF" w:themeColor="background1"/>
                <w:szCs w:val="28"/>
              </w:rPr>
              <w:t xml:space="preserve"> г.</w:t>
            </w:r>
          </w:p>
        </w:tc>
      </w:tr>
    </w:tbl>
    <w:p w14:paraId="04FD5F21" w14:textId="77777777" w:rsidR="00127F8F" w:rsidRDefault="00127F8F" w:rsidP="00127F8F">
      <w:pPr>
        <w:widowControl w:val="0"/>
        <w:spacing w:line="360" w:lineRule="auto"/>
        <w:ind w:firstLine="397"/>
        <w:rPr>
          <w:rFonts w:eastAsia="Arial Unicode MS"/>
          <w:kern w:val="1"/>
          <w:szCs w:val="28"/>
        </w:rPr>
      </w:pPr>
    </w:p>
    <w:p w14:paraId="117F45D5" w14:textId="77777777" w:rsidR="00E81C41" w:rsidRPr="0012098F" w:rsidRDefault="00E81C41" w:rsidP="00127F8F">
      <w:pPr>
        <w:widowControl w:val="0"/>
        <w:spacing w:line="360" w:lineRule="auto"/>
        <w:ind w:firstLine="397"/>
        <w:rPr>
          <w:rFonts w:eastAsia="Arial Unicode MS"/>
          <w:kern w:val="1"/>
          <w:szCs w:val="28"/>
        </w:rPr>
      </w:pPr>
    </w:p>
    <w:p w14:paraId="6B48E131" w14:textId="0BCA5111" w:rsidR="00127F8F" w:rsidRPr="00F14F33" w:rsidRDefault="00F14F33" w:rsidP="00127F8F">
      <w:pPr>
        <w:widowControl w:val="0"/>
        <w:spacing w:after="100" w:afterAutospacing="1" w:line="360" w:lineRule="auto"/>
        <w:ind w:firstLine="0"/>
        <w:jc w:val="center"/>
        <w:rPr>
          <w:rFonts w:eastAsia="Arial Unicode MS"/>
          <w:color w:val="C00000"/>
          <w:kern w:val="1"/>
          <w:szCs w:val="28"/>
        </w:rPr>
      </w:pPr>
      <w:r>
        <w:rPr>
          <w:rFonts w:eastAsia="Arial Unicode MS"/>
          <w:kern w:val="1"/>
          <w:szCs w:val="28"/>
        </w:rPr>
        <w:t>Цифровой модуль КПА ОАИ</w:t>
      </w:r>
    </w:p>
    <w:p w14:paraId="65F405B7" w14:textId="58CB5CD5" w:rsidR="00127F8F" w:rsidRDefault="00F14F33" w:rsidP="00127F8F">
      <w:pPr>
        <w:widowControl w:val="0"/>
        <w:spacing w:line="360" w:lineRule="auto"/>
        <w:ind w:firstLine="0"/>
        <w:jc w:val="center"/>
        <w:rPr>
          <w:rFonts w:eastAsia="Arial Unicode MS"/>
          <w:kern w:val="1"/>
          <w:szCs w:val="28"/>
        </w:rPr>
      </w:pPr>
      <w:r>
        <w:rPr>
          <w:rFonts w:eastAsia="Arial Unicode MS"/>
          <w:kern w:val="1"/>
          <w:szCs w:val="28"/>
        </w:rPr>
        <w:t>Описание регистров</w:t>
      </w:r>
    </w:p>
    <w:p w14:paraId="5D8C337E" w14:textId="77777777" w:rsidR="00127F8F" w:rsidRPr="0012098F" w:rsidRDefault="00127F8F" w:rsidP="00127F8F">
      <w:pPr>
        <w:widowControl w:val="0"/>
        <w:spacing w:line="360" w:lineRule="auto"/>
        <w:ind w:firstLine="0"/>
        <w:jc w:val="center"/>
        <w:rPr>
          <w:rFonts w:eastAsia="Arial Unicode MS"/>
          <w:kern w:val="1"/>
          <w:szCs w:val="28"/>
        </w:rPr>
      </w:pPr>
    </w:p>
    <w:p w14:paraId="2DA3ED26" w14:textId="77777777" w:rsidR="00127F8F" w:rsidRDefault="00127F8F" w:rsidP="00127F8F">
      <w:pPr>
        <w:widowControl w:val="0"/>
        <w:spacing w:after="100" w:afterAutospacing="1" w:line="360" w:lineRule="auto"/>
        <w:ind w:firstLine="0"/>
        <w:jc w:val="center"/>
        <w:rPr>
          <w:rFonts w:eastAsia="Arial Unicode MS"/>
          <w:kern w:val="1"/>
          <w:szCs w:val="28"/>
        </w:rPr>
      </w:pPr>
    </w:p>
    <w:p w14:paraId="0CB54F7E" w14:textId="77777777" w:rsidR="00F14F33" w:rsidRPr="00F14F33" w:rsidRDefault="00F14F33" w:rsidP="00127F8F">
      <w:pPr>
        <w:widowControl w:val="0"/>
        <w:spacing w:after="100" w:afterAutospacing="1" w:line="360" w:lineRule="auto"/>
        <w:ind w:firstLine="0"/>
        <w:jc w:val="center"/>
        <w:rPr>
          <w:rFonts w:eastAsia="Arial Unicode MS"/>
          <w:color w:val="FFFFFF" w:themeColor="background1"/>
          <w:kern w:val="1"/>
          <w:szCs w:val="28"/>
        </w:rPr>
      </w:pPr>
    </w:p>
    <w:tbl>
      <w:tblPr>
        <w:tblW w:w="9498" w:type="dxa"/>
        <w:jc w:val="right"/>
        <w:tblLayout w:type="fixed"/>
        <w:tblLook w:val="0000" w:firstRow="0" w:lastRow="0" w:firstColumn="0" w:lastColumn="0" w:noHBand="0" w:noVBand="0"/>
      </w:tblPr>
      <w:tblGrid>
        <w:gridCol w:w="4820"/>
        <w:gridCol w:w="4678"/>
      </w:tblGrid>
      <w:tr w:rsidR="00F14F33" w:rsidRPr="00F14F33" w14:paraId="5B1C08BD" w14:textId="77777777" w:rsidTr="00820947">
        <w:trPr>
          <w:trHeight w:val="284"/>
          <w:jc w:val="right"/>
        </w:trPr>
        <w:tc>
          <w:tcPr>
            <w:tcW w:w="4820" w:type="dxa"/>
          </w:tcPr>
          <w:p w14:paraId="04CD8C72" w14:textId="77777777" w:rsidR="00127F8F" w:rsidRPr="00F14F33" w:rsidRDefault="00127F8F" w:rsidP="00820947">
            <w:pPr>
              <w:spacing w:line="240" w:lineRule="auto"/>
              <w:ind w:firstLine="22"/>
              <w:jc w:val="center"/>
              <w:rPr>
                <w:color w:val="FFFFFF" w:themeColor="background1"/>
                <w:szCs w:val="28"/>
              </w:rPr>
            </w:pPr>
            <w:r w:rsidRPr="00F14F33">
              <w:rPr>
                <w:color w:val="FFFFFF" w:themeColor="background1"/>
                <w:szCs w:val="28"/>
              </w:rPr>
              <w:t>От 628 ВП МО:</w:t>
            </w:r>
          </w:p>
        </w:tc>
        <w:tc>
          <w:tcPr>
            <w:tcW w:w="4678" w:type="dxa"/>
          </w:tcPr>
          <w:p w14:paraId="5C91A962" w14:textId="77777777" w:rsidR="00127F8F" w:rsidRPr="00F14F33" w:rsidRDefault="00127F8F" w:rsidP="00820947">
            <w:pPr>
              <w:spacing w:line="240" w:lineRule="auto"/>
              <w:ind w:firstLine="22"/>
              <w:jc w:val="center"/>
              <w:rPr>
                <w:szCs w:val="28"/>
              </w:rPr>
            </w:pPr>
            <w:r w:rsidRPr="00F14F33">
              <w:rPr>
                <w:szCs w:val="28"/>
              </w:rPr>
              <w:t>От НГУ:</w:t>
            </w:r>
          </w:p>
        </w:tc>
      </w:tr>
      <w:tr w:rsidR="00F14F33" w:rsidRPr="00F14F33" w14:paraId="2A9984ED" w14:textId="77777777" w:rsidTr="00820947">
        <w:trPr>
          <w:jc w:val="right"/>
        </w:trPr>
        <w:tc>
          <w:tcPr>
            <w:tcW w:w="4820" w:type="dxa"/>
          </w:tcPr>
          <w:p w14:paraId="5D882954" w14:textId="77777777" w:rsidR="00127F8F" w:rsidRPr="00F14F33" w:rsidRDefault="00127F8F" w:rsidP="00820947">
            <w:pPr>
              <w:spacing w:line="240" w:lineRule="auto"/>
              <w:ind w:firstLine="22"/>
              <w:rPr>
                <w:color w:val="FFFFFF" w:themeColor="background1"/>
                <w:szCs w:val="28"/>
              </w:rPr>
            </w:pPr>
            <w:r w:rsidRPr="00F14F33">
              <w:rPr>
                <w:color w:val="FFFFFF" w:themeColor="background1"/>
                <w:szCs w:val="28"/>
              </w:rPr>
              <w:t>Ведущий специалист</w:t>
            </w:r>
          </w:p>
          <w:p w14:paraId="4BA66038" w14:textId="77777777" w:rsidR="00127F8F" w:rsidRPr="00F14F33" w:rsidRDefault="00127F8F" w:rsidP="00820947">
            <w:pPr>
              <w:spacing w:line="240" w:lineRule="auto"/>
              <w:ind w:firstLine="22"/>
              <w:rPr>
                <w:color w:val="FFFFFF" w:themeColor="background1"/>
                <w:szCs w:val="28"/>
              </w:rPr>
            </w:pPr>
          </w:p>
          <w:p w14:paraId="48C622FA" w14:textId="77777777" w:rsidR="00127F8F" w:rsidRPr="00F14F33" w:rsidRDefault="00127F8F" w:rsidP="00820947">
            <w:pPr>
              <w:spacing w:line="240" w:lineRule="auto"/>
              <w:ind w:firstLine="22"/>
              <w:rPr>
                <w:color w:val="FFFFFF" w:themeColor="background1"/>
                <w:szCs w:val="28"/>
              </w:rPr>
            </w:pPr>
            <w:r w:rsidRPr="00F14F33">
              <w:rPr>
                <w:color w:val="FFFFFF" w:themeColor="background1"/>
                <w:szCs w:val="28"/>
              </w:rPr>
              <w:t>_______________ Н.В. Сапожникова</w:t>
            </w:r>
          </w:p>
          <w:p w14:paraId="7438BA77" w14:textId="77777777" w:rsidR="00127F8F" w:rsidRPr="00F14F33" w:rsidRDefault="00127F8F" w:rsidP="00820947">
            <w:pPr>
              <w:spacing w:line="240" w:lineRule="auto"/>
              <w:ind w:firstLine="22"/>
              <w:rPr>
                <w:color w:val="FFFFFF" w:themeColor="background1"/>
                <w:szCs w:val="28"/>
              </w:rPr>
            </w:pPr>
            <w:r w:rsidRPr="00F14F33">
              <w:rPr>
                <w:color w:val="FFFFFF" w:themeColor="background1"/>
                <w:szCs w:val="28"/>
              </w:rPr>
              <w:t xml:space="preserve">«___» _________ </w:t>
            </w:r>
            <w:r w:rsidR="007F6F52" w:rsidRPr="00F14F33">
              <w:rPr>
                <w:color w:val="FFFFFF" w:themeColor="background1"/>
                <w:szCs w:val="28"/>
              </w:rPr>
              <w:t>2020</w:t>
            </w:r>
            <w:r w:rsidRPr="00F14F33">
              <w:rPr>
                <w:color w:val="FFFFFF" w:themeColor="background1"/>
                <w:szCs w:val="28"/>
              </w:rPr>
              <w:t xml:space="preserve"> г.</w:t>
            </w:r>
          </w:p>
        </w:tc>
        <w:tc>
          <w:tcPr>
            <w:tcW w:w="4678" w:type="dxa"/>
          </w:tcPr>
          <w:p w14:paraId="3F566BC7" w14:textId="077B392B" w:rsidR="00127F8F" w:rsidRPr="00F14F33" w:rsidRDefault="00F14F33" w:rsidP="00820947">
            <w:pPr>
              <w:spacing w:line="240" w:lineRule="auto"/>
              <w:ind w:firstLine="22"/>
              <w:rPr>
                <w:szCs w:val="28"/>
              </w:rPr>
            </w:pPr>
            <w:r>
              <w:rPr>
                <w:szCs w:val="28"/>
              </w:rPr>
              <w:t>Инженер</w:t>
            </w:r>
          </w:p>
          <w:p w14:paraId="71719791" w14:textId="77777777" w:rsidR="00127F8F" w:rsidRPr="00F14F33" w:rsidRDefault="00127F8F" w:rsidP="00820947">
            <w:pPr>
              <w:spacing w:line="240" w:lineRule="auto"/>
              <w:ind w:firstLine="22"/>
              <w:rPr>
                <w:szCs w:val="28"/>
              </w:rPr>
            </w:pPr>
          </w:p>
          <w:p w14:paraId="2DD0938F" w14:textId="60308D9D" w:rsidR="00127F8F" w:rsidRPr="00F14F33" w:rsidRDefault="00127F8F" w:rsidP="00820947">
            <w:pPr>
              <w:spacing w:line="240" w:lineRule="auto"/>
              <w:ind w:firstLine="22"/>
              <w:rPr>
                <w:szCs w:val="28"/>
              </w:rPr>
            </w:pPr>
            <w:r w:rsidRPr="00F14F33">
              <w:rPr>
                <w:szCs w:val="28"/>
              </w:rPr>
              <w:t xml:space="preserve">_______________ </w:t>
            </w:r>
            <w:r w:rsidR="00F14F33">
              <w:rPr>
                <w:szCs w:val="28"/>
              </w:rPr>
              <w:t>А.С. Козлов</w:t>
            </w:r>
          </w:p>
          <w:p w14:paraId="35B98E6C" w14:textId="77777777" w:rsidR="00127F8F" w:rsidRPr="00F14F33" w:rsidRDefault="00127F8F" w:rsidP="00820947">
            <w:pPr>
              <w:spacing w:line="240" w:lineRule="auto"/>
              <w:ind w:firstLine="22"/>
              <w:rPr>
                <w:szCs w:val="28"/>
                <w:highlight w:val="yellow"/>
              </w:rPr>
            </w:pPr>
            <w:r w:rsidRPr="00F14F33">
              <w:rPr>
                <w:szCs w:val="28"/>
              </w:rPr>
              <w:t xml:space="preserve">«___» _________ </w:t>
            </w:r>
            <w:r w:rsidR="007F6F52" w:rsidRPr="00F14F33">
              <w:rPr>
                <w:szCs w:val="28"/>
              </w:rPr>
              <w:t>2020</w:t>
            </w:r>
            <w:r w:rsidRPr="00F14F33">
              <w:rPr>
                <w:szCs w:val="28"/>
              </w:rPr>
              <w:t xml:space="preserve"> г.</w:t>
            </w:r>
          </w:p>
        </w:tc>
      </w:tr>
      <w:tr w:rsidR="00F14F33" w:rsidRPr="00F14F33" w14:paraId="3113D835" w14:textId="77777777" w:rsidTr="00820947">
        <w:trPr>
          <w:trHeight w:val="267"/>
          <w:jc w:val="right"/>
        </w:trPr>
        <w:tc>
          <w:tcPr>
            <w:tcW w:w="4820" w:type="dxa"/>
          </w:tcPr>
          <w:p w14:paraId="5E8D3AB5" w14:textId="77777777" w:rsidR="00127F8F" w:rsidRPr="00F14F33" w:rsidRDefault="00127F8F" w:rsidP="00820947">
            <w:pPr>
              <w:spacing w:line="240" w:lineRule="auto"/>
              <w:ind w:firstLine="397"/>
              <w:rPr>
                <w:b/>
                <w:color w:val="FFFFFF" w:themeColor="background1"/>
                <w:szCs w:val="28"/>
              </w:rPr>
            </w:pPr>
          </w:p>
        </w:tc>
        <w:tc>
          <w:tcPr>
            <w:tcW w:w="4678" w:type="dxa"/>
          </w:tcPr>
          <w:p w14:paraId="6B121DF3" w14:textId="77777777" w:rsidR="00127F8F" w:rsidRPr="00F14F33" w:rsidRDefault="00127F8F" w:rsidP="00820947">
            <w:pPr>
              <w:spacing w:line="240" w:lineRule="auto"/>
              <w:ind w:firstLine="28"/>
              <w:jc w:val="center"/>
              <w:rPr>
                <w:szCs w:val="28"/>
                <w:highlight w:val="yellow"/>
              </w:rPr>
            </w:pPr>
          </w:p>
        </w:tc>
      </w:tr>
    </w:tbl>
    <w:p w14:paraId="615A3681" w14:textId="77777777" w:rsidR="00127F8F" w:rsidRPr="0012098F" w:rsidRDefault="00127F8F" w:rsidP="00127F8F">
      <w:pPr>
        <w:widowControl w:val="0"/>
        <w:spacing w:line="360" w:lineRule="auto"/>
        <w:ind w:firstLine="397"/>
        <w:jc w:val="center"/>
        <w:rPr>
          <w:rFonts w:eastAsia="Arial Unicode MS"/>
          <w:kern w:val="1"/>
          <w:szCs w:val="28"/>
        </w:rPr>
      </w:pPr>
    </w:p>
    <w:p w14:paraId="5CE9D71E" w14:textId="1557DC7B" w:rsidR="00127F8F" w:rsidRDefault="00127F8F" w:rsidP="00127F8F">
      <w:pPr>
        <w:widowControl w:val="0"/>
        <w:spacing w:line="360" w:lineRule="auto"/>
        <w:ind w:firstLine="397"/>
        <w:jc w:val="center"/>
        <w:rPr>
          <w:rFonts w:eastAsia="Arial Unicode MS"/>
          <w:kern w:val="1"/>
          <w:szCs w:val="28"/>
        </w:rPr>
      </w:pPr>
    </w:p>
    <w:p w14:paraId="66B212A7" w14:textId="4E17D334" w:rsidR="006C0685" w:rsidRDefault="006C0685" w:rsidP="00127F8F">
      <w:pPr>
        <w:widowControl w:val="0"/>
        <w:spacing w:line="360" w:lineRule="auto"/>
        <w:ind w:firstLine="397"/>
        <w:jc w:val="center"/>
        <w:rPr>
          <w:rFonts w:eastAsia="Arial Unicode MS"/>
          <w:kern w:val="1"/>
          <w:szCs w:val="28"/>
        </w:rPr>
      </w:pPr>
    </w:p>
    <w:p w14:paraId="030E4CB5" w14:textId="77777777" w:rsidR="006C0685" w:rsidRPr="0012098F" w:rsidRDefault="006C0685" w:rsidP="00127F8F">
      <w:pPr>
        <w:widowControl w:val="0"/>
        <w:spacing w:line="360" w:lineRule="auto"/>
        <w:ind w:firstLine="397"/>
        <w:jc w:val="center"/>
        <w:rPr>
          <w:rFonts w:eastAsia="Arial Unicode MS"/>
          <w:kern w:val="1"/>
          <w:szCs w:val="28"/>
        </w:rPr>
      </w:pPr>
    </w:p>
    <w:p w14:paraId="11EE7517" w14:textId="77777777" w:rsidR="00127F8F" w:rsidRPr="0012098F" w:rsidRDefault="00127F8F" w:rsidP="00127F8F">
      <w:pPr>
        <w:widowControl w:val="0"/>
        <w:spacing w:line="360" w:lineRule="auto"/>
        <w:ind w:firstLine="397"/>
        <w:jc w:val="center"/>
        <w:rPr>
          <w:rFonts w:eastAsia="Arial Unicode MS"/>
          <w:kern w:val="1"/>
          <w:szCs w:val="28"/>
        </w:rPr>
      </w:pPr>
    </w:p>
    <w:p w14:paraId="4176674D" w14:textId="7E74A562" w:rsidR="00B5013C" w:rsidRPr="006B09C7" w:rsidRDefault="007F6F52" w:rsidP="006C0685">
      <w:pPr>
        <w:overflowPunct w:val="0"/>
        <w:autoSpaceDE w:val="0"/>
        <w:autoSpaceDN w:val="0"/>
        <w:adjustRightInd w:val="0"/>
        <w:ind w:firstLine="0"/>
        <w:jc w:val="center"/>
        <w:textAlignment w:val="baseline"/>
        <w:rPr>
          <w:rFonts w:ascii="Arial" w:hAnsi="Arial" w:cs="Arial"/>
          <w:sz w:val="24"/>
          <w:szCs w:val="24"/>
        </w:rPr>
      </w:pPr>
      <w:r>
        <w:rPr>
          <w:rFonts w:eastAsia="Arial Unicode MS"/>
          <w:kern w:val="1"/>
          <w:szCs w:val="28"/>
        </w:rPr>
        <w:t>2020</w:t>
      </w:r>
      <w:r w:rsidR="00127F8F" w:rsidRPr="0012098F">
        <w:rPr>
          <w:rFonts w:eastAsia="Arial Unicode MS"/>
          <w:kern w:val="1"/>
          <w:szCs w:val="28"/>
        </w:rPr>
        <w:t xml:space="preserve"> г.</w:t>
      </w:r>
      <w:r w:rsidR="00127F8F" w:rsidRPr="00903526">
        <w:rPr>
          <w:rFonts w:ascii="Arial" w:hAnsi="Arial" w:cs="Arial"/>
          <w:color w:val="FFFFFF" w:themeColor="background1"/>
          <w:sz w:val="24"/>
          <w:szCs w:val="24"/>
          <w:lang w:eastAsia="en-US"/>
        </w:rPr>
        <w:t>.</w:t>
      </w:r>
    </w:p>
    <w:p w14:paraId="7665C9F0" w14:textId="77777777" w:rsidR="00B5013C" w:rsidRDefault="00B5013C" w:rsidP="00B5013C">
      <w:pPr>
        <w:ind w:firstLine="0"/>
        <w:jc w:val="center"/>
        <w:sectPr w:rsidR="00B5013C" w:rsidSect="00F873E5">
          <w:headerReference w:type="default" r:id="rId9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3A00FBA4" w14:textId="77777777" w:rsidR="006C0C5E" w:rsidRPr="00B278DA" w:rsidRDefault="00B278DA" w:rsidP="00044163">
      <w:pPr>
        <w:pStyle w:val="110"/>
        <w:jc w:val="center"/>
        <w:rPr>
          <w:szCs w:val="28"/>
        </w:rPr>
      </w:pPr>
      <w:r w:rsidRPr="00B278DA">
        <w:rPr>
          <w:szCs w:val="28"/>
        </w:rPr>
        <w:lastRenderedPageBreak/>
        <w:t>Содержание</w:t>
      </w:r>
    </w:p>
    <w:bookmarkStart w:id="0" w:name="_Toc108589451"/>
    <w:bookmarkStart w:id="1" w:name="_Toc370549251"/>
    <w:p w14:paraId="04718832" w14:textId="77777777" w:rsidR="00347B8A" w:rsidRDefault="001C363B">
      <w:pPr>
        <w:pStyle w:val="11"/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 w:rsidRPr="008C492A">
        <w:rPr>
          <w:rFonts w:ascii="Times New Roman" w:hAnsi="Times New Roman"/>
          <w:b w:val="0"/>
          <w:bCs w:val="0"/>
          <w:caps w:val="0"/>
          <w:sz w:val="28"/>
          <w:szCs w:val="28"/>
        </w:rPr>
        <w:fldChar w:fldCharType="begin"/>
      </w:r>
      <w:r w:rsidRPr="008C492A">
        <w:rPr>
          <w:rFonts w:ascii="Times New Roman" w:hAnsi="Times New Roman"/>
          <w:b w:val="0"/>
          <w:bCs w:val="0"/>
          <w:caps w:val="0"/>
          <w:sz w:val="28"/>
          <w:szCs w:val="28"/>
        </w:rPr>
        <w:instrText xml:space="preserve"> TOC \o "1-2" \h \z \u </w:instrText>
      </w:r>
      <w:r w:rsidRPr="008C492A">
        <w:rPr>
          <w:rFonts w:ascii="Times New Roman" w:hAnsi="Times New Roman"/>
          <w:b w:val="0"/>
          <w:bCs w:val="0"/>
          <w:caps w:val="0"/>
          <w:sz w:val="28"/>
          <w:szCs w:val="28"/>
        </w:rPr>
        <w:fldChar w:fldCharType="separate"/>
      </w:r>
      <w:hyperlink w:anchor="_Toc82505521" w:history="1">
        <w:r w:rsidR="00347B8A" w:rsidRPr="00534489">
          <w:rPr>
            <w:rStyle w:val="ac"/>
            <w:noProof/>
          </w:rPr>
          <w:t>1</w:t>
        </w:r>
        <w:r w:rsidR="00347B8A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347B8A" w:rsidRPr="00534489">
          <w:rPr>
            <w:rStyle w:val="ac"/>
            <w:noProof/>
          </w:rPr>
          <w:t>Общие указания</w:t>
        </w:r>
        <w:r w:rsidR="00347B8A">
          <w:rPr>
            <w:noProof/>
            <w:webHidden/>
          </w:rPr>
          <w:tab/>
        </w:r>
        <w:r w:rsidR="00347B8A">
          <w:rPr>
            <w:noProof/>
            <w:webHidden/>
          </w:rPr>
          <w:fldChar w:fldCharType="begin"/>
        </w:r>
        <w:r w:rsidR="00347B8A">
          <w:rPr>
            <w:noProof/>
            <w:webHidden/>
          </w:rPr>
          <w:instrText xml:space="preserve"> PAGEREF _Toc82505521 \h </w:instrText>
        </w:r>
        <w:r w:rsidR="00347B8A">
          <w:rPr>
            <w:noProof/>
            <w:webHidden/>
          </w:rPr>
        </w:r>
        <w:r w:rsidR="00347B8A">
          <w:rPr>
            <w:noProof/>
            <w:webHidden/>
          </w:rPr>
          <w:fldChar w:fldCharType="separate"/>
        </w:r>
        <w:r w:rsidR="00347B8A">
          <w:rPr>
            <w:noProof/>
            <w:webHidden/>
          </w:rPr>
          <w:t>4</w:t>
        </w:r>
        <w:r w:rsidR="00347B8A">
          <w:rPr>
            <w:noProof/>
            <w:webHidden/>
          </w:rPr>
          <w:fldChar w:fldCharType="end"/>
        </w:r>
      </w:hyperlink>
    </w:p>
    <w:p w14:paraId="12829C91" w14:textId="77777777" w:rsidR="00347B8A" w:rsidRDefault="001F7CCE">
      <w:pPr>
        <w:pStyle w:val="11"/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82505522" w:history="1">
        <w:r w:rsidR="00347B8A" w:rsidRPr="00534489">
          <w:rPr>
            <w:rStyle w:val="ac"/>
            <w:noProof/>
          </w:rPr>
          <w:t>2</w:t>
        </w:r>
        <w:r w:rsidR="00347B8A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347B8A" w:rsidRPr="00534489">
          <w:rPr>
            <w:rStyle w:val="ac"/>
            <w:noProof/>
          </w:rPr>
          <w:t>Карта регистров</w:t>
        </w:r>
        <w:r w:rsidR="00347B8A">
          <w:rPr>
            <w:noProof/>
            <w:webHidden/>
          </w:rPr>
          <w:tab/>
        </w:r>
        <w:r w:rsidR="00347B8A">
          <w:rPr>
            <w:noProof/>
            <w:webHidden/>
          </w:rPr>
          <w:fldChar w:fldCharType="begin"/>
        </w:r>
        <w:r w:rsidR="00347B8A">
          <w:rPr>
            <w:noProof/>
            <w:webHidden/>
          </w:rPr>
          <w:instrText xml:space="preserve"> PAGEREF _Toc82505522 \h </w:instrText>
        </w:r>
        <w:r w:rsidR="00347B8A">
          <w:rPr>
            <w:noProof/>
            <w:webHidden/>
          </w:rPr>
        </w:r>
        <w:r w:rsidR="00347B8A">
          <w:rPr>
            <w:noProof/>
            <w:webHidden/>
          </w:rPr>
          <w:fldChar w:fldCharType="separate"/>
        </w:r>
        <w:r w:rsidR="00347B8A">
          <w:rPr>
            <w:noProof/>
            <w:webHidden/>
          </w:rPr>
          <w:t>5</w:t>
        </w:r>
        <w:r w:rsidR="00347B8A">
          <w:rPr>
            <w:noProof/>
            <w:webHidden/>
          </w:rPr>
          <w:fldChar w:fldCharType="end"/>
        </w:r>
      </w:hyperlink>
    </w:p>
    <w:p w14:paraId="37BD1535" w14:textId="77777777" w:rsidR="00347B8A" w:rsidRDefault="001F7CCE">
      <w:pPr>
        <w:pStyle w:val="11"/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82505523" w:history="1">
        <w:r w:rsidR="00347B8A" w:rsidRPr="00534489">
          <w:rPr>
            <w:rStyle w:val="ac"/>
            <w:noProof/>
          </w:rPr>
          <w:t>3</w:t>
        </w:r>
        <w:r w:rsidR="00347B8A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347B8A" w:rsidRPr="00534489">
          <w:rPr>
            <w:rStyle w:val="ac"/>
            <w:noProof/>
          </w:rPr>
          <w:t>Аналоговые входы</w:t>
        </w:r>
        <w:r w:rsidR="00347B8A">
          <w:rPr>
            <w:noProof/>
            <w:webHidden/>
          </w:rPr>
          <w:tab/>
        </w:r>
        <w:r w:rsidR="00347B8A">
          <w:rPr>
            <w:noProof/>
            <w:webHidden/>
          </w:rPr>
          <w:fldChar w:fldCharType="begin"/>
        </w:r>
        <w:r w:rsidR="00347B8A">
          <w:rPr>
            <w:noProof/>
            <w:webHidden/>
          </w:rPr>
          <w:instrText xml:space="preserve"> PAGEREF _Toc82505523 \h </w:instrText>
        </w:r>
        <w:r w:rsidR="00347B8A">
          <w:rPr>
            <w:noProof/>
            <w:webHidden/>
          </w:rPr>
        </w:r>
        <w:r w:rsidR="00347B8A">
          <w:rPr>
            <w:noProof/>
            <w:webHidden/>
          </w:rPr>
          <w:fldChar w:fldCharType="separate"/>
        </w:r>
        <w:r w:rsidR="00347B8A">
          <w:rPr>
            <w:noProof/>
            <w:webHidden/>
          </w:rPr>
          <w:t>6</w:t>
        </w:r>
        <w:r w:rsidR="00347B8A">
          <w:rPr>
            <w:noProof/>
            <w:webHidden/>
          </w:rPr>
          <w:fldChar w:fldCharType="end"/>
        </w:r>
      </w:hyperlink>
    </w:p>
    <w:p w14:paraId="6BE3645F" w14:textId="77777777" w:rsidR="00347B8A" w:rsidRDefault="001F7CCE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82505524" w:history="1">
        <w:r w:rsidR="00347B8A" w:rsidRPr="00534489">
          <w:rPr>
            <w:rStyle w:val="ac"/>
            <w:noProof/>
          </w:rPr>
          <w:t>3.1</w:t>
        </w:r>
        <w:r w:rsidR="00347B8A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347B8A" w:rsidRPr="00534489">
          <w:rPr>
            <w:rStyle w:val="ac"/>
            <w:noProof/>
          </w:rPr>
          <w:t>Входы АЦП</w:t>
        </w:r>
        <w:r w:rsidR="00347B8A">
          <w:rPr>
            <w:noProof/>
            <w:webHidden/>
          </w:rPr>
          <w:tab/>
        </w:r>
        <w:r w:rsidR="00347B8A">
          <w:rPr>
            <w:noProof/>
            <w:webHidden/>
          </w:rPr>
          <w:fldChar w:fldCharType="begin"/>
        </w:r>
        <w:r w:rsidR="00347B8A">
          <w:rPr>
            <w:noProof/>
            <w:webHidden/>
          </w:rPr>
          <w:instrText xml:space="preserve"> PAGEREF _Toc82505524 \h </w:instrText>
        </w:r>
        <w:r w:rsidR="00347B8A">
          <w:rPr>
            <w:noProof/>
            <w:webHidden/>
          </w:rPr>
        </w:r>
        <w:r w:rsidR="00347B8A">
          <w:rPr>
            <w:noProof/>
            <w:webHidden/>
          </w:rPr>
          <w:fldChar w:fldCharType="separate"/>
        </w:r>
        <w:r w:rsidR="00347B8A">
          <w:rPr>
            <w:noProof/>
            <w:webHidden/>
          </w:rPr>
          <w:t>6</w:t>
        </w:r>
        <w:r w:rsidR="00347B8A">
          <w:rPr>
            <w:noProof/>
            <w:webHidden/>
          </w:rPr>
          <w:fldChar w:fldCharType="end"/>
        </w:r>
      </w:hyperlink>
    </w:p>
    <w:p w14:paraId="0D8E93B7" w14:textId="77777777" w:rsidR="00347B8A" w:rsidRDefault="001F7CCE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82505525" w:history="1">
        <w:r w:rsidR="00347B8A" w:rsidRPr="00534489">
          <w:rPr>
            <w:rStyle w:val="ac"/>
            <w:noProof/>
          </w:rPr>
          <w:t>3.2</w:t>
        </w:r>
        <w:r w:rsidR="00347B8A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347B8A" w:rsidRPr="00534489">
          <w:rPr>
            <w:rStyle w:val="ac"/>
            <w:noProof/>
          </w:rPr>
          <w:t>INA226 3V3</w:t>
        </w:r>
        <w:r w:rsidR="00347B8A">
          <w:rPr>
            <w:noProof/>
            <w:webHidden/>
          </w:rPr>
          <w:tab/>
        </w:r>
        <w:r w:rsidR="00347B8A">
          <w:rPr>
            <w:noProof/>
            <w:webHidden/>
          </w:rPr>
          <w:fldChar w:fldCharType="begin"/>
        </w:r>
        <w:r w:rsidR="00347B8A">
          <w:rPr>
            <w:noProof/>
            <w:webHidden/>
          </w:rPr>
          <w:instrText xml:space="preserve"> PAGEREF _Toc82505525 \h </w:instrText>
        </w:r>
        <w:r w:rsidR="00347B8A">
          <w:rPr>
            <w:noProof/>
            <w:webHidden/>
          </w:rPr>
        </w:r>
        <w:r w:rsidR="00347B8A">
          <w:rPr>
            <w:noProof/>
            <w:webHidden/>
          </w:rPr>
          <w:fldChar w:fldCharType="separate"/>
        </w:r>
        <w:r w:rsidR="00347B8A">
          <w:rPr>
            <w:noProof/>
            <w:webHidden/>
          </w:rPr>
          <w:t>7</w:t>
        </w:r>
        <w:r w:rsidR="00347B8A">
          <w:rPr>
            <w:noProof/>
            <w:webHidden/>
          </w:rPr>
          <w:fldChar w:fldCharType="end"/>
        </w:r>
      </w:hyperlink>
    </w:p>
    <w:p w14:paraId="31C5890E" w14:textId="77777777" w:rsidR="00347B8A" w:rsidRDefault="001F7CCE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82505526" w:history="1">
        <w:r w:rsidR="00347B8A" w:rsidRPr="00534489">
          <w:rPr>
            <w:rStyle w:val="ac"/>
            <w:noProof/>
          </w:rPr>
          <w:t>3.3</w:t>
        </w:r>
        <w:r w:rsidR="00347B8A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347B8A" w:rsidRPr="00534489">
          <w:rPr>
            <w:rStyle w:val="ac"/>
            <w:noProof/>
          </w:rPr>
          <w:t>INA226 5</w:t>
        </w:r>
        <w:r w:rsidR="00347B8A">
          <w:rPr>
            <w:noProof/>
            <w:webHidden/>
          </w:rPr>
          <w:tab/>
        </w:r>
        <w:r w:rsidR="00347B8A">
          <w:rPr>
            <w:noProof/>
            <w:webHidden/>
          </w:rPr>
          <w:fldChar w:fldCharType="begin"/>
        </w:r>
        <w:r w:rsidR="00347B8A">
          <w:rPr>
            <w:noProof/>
            <w:webHidden/>
          </w:rPr>
          <w:instrText xml:space="preserve"> PAGEREF _Toc82505526 \h </w:instrText>
        </w:r>
        <w:r w:rsidR="00347B8A">
          <w:rPr>
            <w:noProof/>
            <w:webHidden/>
          </w:rPr>
        </w:r>
        <w:r w:rsidR="00347B8A">
          <w:rPr>
            <w:noProof/>
            <w:webHidden/>
          </w:rPr>
          <w:fldChar w:fldCharType="separate"/>
        </w:r>
        <w:r w:rsidR="00347B8A">
          <w:rPr>
            <w:noProof/>
            <w:webHidden/>
          </w:rPr>
          <w:t>7</w:t>
        </w:r>
        <w:r w:rsidR="00347B8A">
          <w:rPr>
            <w:noProof/>
            <w:webHidden/>
          </w:rPr>
          <w:fldChar w:fldCharType="end"/>
        </w:r>
      </w:hyperlink>
    </w:p>
    <w:p w14:paraId="0227B30F" w14:textId="77777777" w:rsidR="00347B8A" w:rsidRDefault="001F7CCE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82505527" w:history="1">
        <w:r w:rsidR="00347B8A" w:rsidRPr="00534489">
          <w:rPr>
            <w:rStyle w:val="ac"/>
            <w:noProof/>
          </w:rPr>
          <w:t>3.4</w:t>
        </w:r>
        <w:r w:rsidR="00347B8A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347B8A" w:rsidRPr="00534489">
          <w:rPr>
            <w:rStyle w:val="ac"/>
            <w:noProof/>
            <w:lang w:val="en-US"/>
          </w:rPr>
          <w:t xml:space="preserve">UART1 </w:t>
        </w:r>
        <w:r w:rsidR="00347B8A" w:rsidRPr="00534489">
          <w:rPr>
            <w:rStyle w:val="ac"/>
            <w:noProof/>
          </w:rPr>
          <w:t>данные приемника</w:t>
        </w:r>
        <w:r w:rsidR="00347B8A">
          <w:rPr>
            <w:noProof/>
            <w:webHidden/>
          </w:rPr>
          <w:tab/>
        </w:r>
        <w:r w:rsidR="00347B8A">
          <w:rPr>
            <w:noProof/>
            <w:webHidden/>
          </w:rPr>
          <w:fldChar w:fldCharType="begin"/>
        </w:r>
        <w:r w:rsidR="00347B8A">
          <w:rPr>
            <w:noProof/>
            <w:webHidden/>
          </w:rPr>
          <w:instrText xml:space="preserve"> PAGEREF _Toc82505527 \h </w:instrText>
        </w:r>
        <w:r w:rsidR="00347B8A">
          <w:rPr>
            <w:noProof/>
            <w:webHidden/>
          </w:rPr>
        </w:r>
        <w:r w:rsidR="00347B8A">
          <w:rPr>
            <w:noProof/>
            <w:webHidden/>
          </w:rPr>
          <w:fldChar w:fldCharType="separate"/>
        </w:r>
        <w:r w:rsidR="00347B8A">
          <w:rPr>
            <w:noProof/>
            <w:webHidden/>
          </w:rPr>
          <w:t>7</w:t>
        </w:r>
        <w:r w:rsidR="00347B8A">
          <w:rPr>
            <w:noProof/>
            <w:webHidden/>
          </w:rPr>
          <w:fldChar w:fldCharType="end"/>
        </w:r>
      </w:hyperlink>
    </w:p>
    <w:p w14:paraId="480CF92D" w14:textId="77777777" w:rsidR="00347B8A" w:rsidRDefault="001F7CCE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82505528" w:history="1">
        <w:r w:rsidR="00347B8A" w:rsidRPr="00534489">
          <w:rPr>
            <w:rStyle w:val="ac"/>
            <w:noProof/>
          </w:rPr>
          <w:t>3.5</w:t>
        </w:r>
        <w:r w:rsidR="00347B8A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347B8A" w:rsidRPr="00534489">
          <w:rPr>
            <w:rStyle w:val="ac"/>
            <w:noProof/>
            <w:lang w:val="en-US"/>
          </w:rPr>
          <w:t>UART</w:t>
        </w:r>
        <w:r w:rsidR="00347B8A" w:rsidRPr="00534489">
          <w:rPr>
            <w:rStyle w:val="ac"/>
            <w:noProof/>
          </w:rPr>
          <w:t>2 данные приемника</w:t>
        </w:r>
        <w:r w:rsidR="00347B8A">
          <w:rPr>
            <w:noProof/>
            <w:webHidden/>
          </w:rPr>
          <w:tab/>
        </w:r>
        <w:r w:rsidR="00347B8A">
          <w:rPr>
            <w:noProof/>
            <w:webHidden/>
          </w:rPr>
          <w:fldChar w:fldCharType="begin"/>
        </w:r>
        <w:r w:rsidR="00347B8A">
          <w:rPr>
            <w:noProof/>
            <w:webHidden/>
          </w:rPr>
          <w:instrText xml:space="preserve"> PAGEREF _Toc82505528 \h </w:instrText>
        </w:r>
        <w:r w:rsidR="00347B8A">
          <w:rPr>
            <w:noProof/>
            <w:webHidden/>
          </w:rPr>
        </w:r>
        <w:r w:rsidR="00347B8A">
          <w:rPr>
            <w:noProof/>
            <w:webHidden/>
          </w:rPr>
          <w:fldChar w:fldCharType="separate"/>
        </w:r>
        <w:r w:rsidR="00347B8A">
          <w:rPr>
            <w:noProof/>
            <w:webHidden/>
          </w:rPr>
          <w:t>9</w:t>
        </w:r>
        <w:r w:rsidR="00347B8A">
          <w:rPr>
            <w:noProof/>
            <w:webHidden/>
          </w:rPr>
          <w:fldChar w:fldCharType="end"/>
        </w:r>
      </w:hyperlink>
    </w:p>
    <w:p w14:paraId="34C00C11" w14:textId="77777777" w:rsidR="00347B8A" w:rsidRDefault="001F7CCE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82505529" w:history="1">
        <w:r w:rsidR="00347B8A" w:rsidRPr="00534489">
          <w:rPr>
            <w:rStyle w:val="ac"/>
            <w:noProof/>
            <w:lang w:val="en-US"/>
          </w:rPr>
          <w:t>3.6</w:t>
        </w:r>
        <w:r w:rsidR="00347B8A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347B8A" w:rsidRPr="00534489">
          <w:rPr>
            <w:rStyle w:val="ac"/>
            <w:noProof/>
            <w:lang w:val="en-US"/>
          </w:rPr>
          <w:t>GPIO in</w:t>
        </w:r>
        <w:r w:rsidR="00347B8A">
          <w:rPr>
            <w:noProof/>
            <w:webHidden/>
          </w:rPr>
          <w:tab/>
        </w:r>
        <w:r w:rsidR="00347B8A">
          <w:rPr>
            <w:noProof/>
            <w:webHidden/>
          </w:rPr>
          <w:fldChar w:fldCharType="begin"/>
        </w:r>
        <w:r w:rsidR="00347B8A">
          <w:rPr>
            <w:noProof/>
            <w:webHidden/>
          </w:rPr>
          <w:instrText xml:space="preserve"> PAGEREF _Toc82505529 \h </w:instrText>
        </w:r>
        <w:r w:rsidR="00347B8A">
          <w:rPr>
            <w:noProof/>
            <w:webHidden/>
          </w:rPr>
        </w:r>
        <w:r w:rsidR="00347B8A">
          <w:rPr>
            <w:noProof/>
            <w:webHidden/>
          </w:rPr>
          <w:fldChar w:fldCharType="separate"/>
        </w:r>
        <w:r w:rsidR="00347B8A">
          <w:rPr>
            <w:noProof/>
            <w:webHidden/>
          </w:rPr>
          <w:t>10</w:t>
        </w:r>
        <w:r w:rsidR="00347B8A">
          <w:rPr>
            <w:noProof/>
            <w:webHidden/>
          </w:rPr>
          <w:fldChar w:fldCharType="end"/>
        </w:r>
      </w:hyperlink>
    </w:p>
    <w:p w14:paraId="469BB50D" w14:textId="77777777" w:rsidR="00347B8A" w:rsidRDefault="001F7CCE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82505530" w:history="1">
        <w:r w:rsidR="00347B8A" w:rsidRPr="00534489">
          <w:rPr>
            <w:rStyle w:val="ac"/>
            <w:noProof/>
            <w:lang w:val="en-US"/>
          </w:rPr>
          <w:t>3.7</w:t>
        </w:r>
        <w:r w:rsidR="00347B8A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347B8A" w:rsidRPr="00534489">
          <w:rPr>
            <w:rStyle w:val="ac"/>
            <w:noProof/>
            <w:lang w:val="en-US"/>
          </w:rPr>
          <w:t>SPI receive data</w:t>
        </w:r>
        <w:r w:rsidR="00347B8A">
          <w:rPr>
            <w:noProof/>
            <w:webHidden/>
          </w:rPr>
          <w:tab/>
        </w:r>
        <w:r w:rsidR="00347B8A">
          <w:rPr>
            <w:noProof/>
            <w:webHidden/>
          </w:rPr>
          <w:fldChar w:fldCharType="begin"/>
        </w:r>
        <w:r w:rsidR="00347B8A">
          <w:rPr>
            <w:noProof/>
            <w:webHidden/>
          </w:rPr>
          <w:instrText xml:space="preserve"> PAGEREF _Toc82505530 \h </w:instrText>
        </w:r>
        <w:r w:rsidR="00347B8A">
          <w:rPr>
            <w:noProof/>
            <w:webHidden/>
          </w:rPr>
        </w:r>
        <w:r w:rsidR="00347B8A">
          <w:rPr>
            <w:noProof/>
            <w:webHidden/>
          </w:rPr>
          <w:fldChar w:fldCharType="separate"/>
        </w:r>
        <w:r w:rsidR="00347B8A">
          <w:rPr>
            <w:noProof/>
            <w:webHidden/>
          </w:rPr>
          <w:t>11</w:t>
        </w:r>
        <w:r w:rsidR="00347B8A">
          <w:rPr>
            <w:noProof/>
            <w:webHidden/>
          </w:rPr>
          <w:fldChar w:fldCharType="end"/>
        </w:r>
      </w:hyperlink>
    </w:p>
    <w:p w14:paraId="5E7D9B7F" w14:textId="77777777" w:rsidR="00347B8A" w:rsidRDefault="001F7CCE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82505531" w:history="1">
        <w:r w:rsidR="00347B8A" w:rsidRPr="00534489">
          <w:rPr>
            <w:rStyle w:val="ac"/>
            <w:noProof/>
          </w:rPr>
          <w:t>3.8</w:t>
        </w:r>
        <w:r w:rsidR="00347B8A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347B8A" w:rsidRPr="00534489">
          <w:rPr>
            <w:rStyle w:val="ac"/>
            <w:noProof/>
            <w:lang w:val="en-US"/>
          </w:rPr>
          <w:t>Power_module data</w:t>
        </w:r>
        <w:r w:rsidR="00347B8A">
          <w:rPr>
            <w:noProof/>
            <w:webHidden/>
          </w:rPr>
          <w:tab/>
        </w:r>
        <w:r w:rsidR="00347B8A">
          <w:rPr>
            <w:noProof/>
            <w:webHidden/>
          </w:rPr>
          <w:fldChar w:fldCharType="begin"/>
        </w:r>
        <w:r w:rsidR="00347B8A">
          <w:rPr>
            <w:noProof/>
            <w:webHidden/>
          </w:rPr>
          <w:instrText xml:space="preserve"> PAGEREF _Toc82505531 \h </w:instrText>
        </w:r>
        <w:r w:rsidR="00347B8A">
          <w:rPr>
            <w:noProof/>
            <w:webHidden/>
          </w:rPr>
        </w:r>
        <w:r w:rsidR="00347B8A">
          <w:rPr>
            <w:noProof/>
            <w:webHidden/>
          </w:rPr>
          <w:fldChar w:fldCharType="separate"/>
        </w:r>
        <w:r w:rsidR="00347B8A">
          <w:rPr>
            <w:noProof/>
            <w:webHidden/>
          </w:rPr>
          <w:t>12</w:t>
        </w:r>
        <w:r w:rsidR="00347B8A">
          <w:rPr>
            <w:noProof/>
            <w:webHidden/>
          </w:rPr>
          <w:fldChar w:fldCharType="end"/>
        </w:r>
      </w:hyperlink>
    </w:p>
    <w:p w14:paraId="13C346EF" w14:textId="77777777" w:rsidR="00347B8A" w:rsidRDefault="001F7CCE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82505532" w:history="1">
        <w:r w:rsidR="00347B8A" w:rsidRPr="00534489">
          <w:rPr>
            <w:rStyle w:val="ac"/>
            <w:noProof/>
          </w:rPr>
          <w:t>3.9</w:t>
        </w:r>
        <w:r w:rsidR="00347B8A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347B8A" w:rsidRPr="00534489">
          <w:rPr>
            <w:rStyle w:val="ac"/>
            <w:noProof/>
            <w:lang w:val="en-US"/>
          </w:rPr>
          <w:t>STM_module_data</w:t>
        </w:r>
        <w:r w:rsidR="00347B8A">
          <w:rPr>
            <w:noProof/>
            <w:webHidden/>
          </w:rPr>
          <w:tab/>
        </w:r>
        <w:r w:rsidR="00347B8A">
          <w:rPr>
            <w:noProof/>
            <w:webHidden/>
          </w:rPr>
          <w:fldChar w:fldCharType="begin"/>
        </w:r>
        <w:r w:rsidR="00347B8A">
          <w:rPr>
            <w:noProof/>
            <w:webHidden/>
          </w:rPr>
          <w:instrText xml:space="preserve"> PAGEREF _Toc82505532 \h </w:instrText>
        </w:r>
        <w:r w:rsidR="00347B8A">
          <w:rPr>
            <w:noProof/>
            <w:webHidden/>
          </w:rPr>
        </w:r>
        <w:r w:rsidR="00347B8A">
          <w:rPr>
            <w:noProof/>
            <w:webHidden/>
          </w:rPr>
          <w:fldChar w:fldCharType="separate"/>
        </w:r>
        <w:r w:rsidR="00347B8A">
          <w:rPr>
            <w:noProof/>
            <w:webHidden/>
          </w:rPr>
          <w:t>13</w:t>
        </w:r>
        <w:r w:rsidR="00347B8A">
          <w:rPr>
            <w:noProof/>
            <w:webHidden/>
          </w:rPr>
          <w:fldChar w:fldCharType="end"/>
        </w:r>
      </w:hyperlink>
    </w:p>
    <w:p w14:paraId="4584F29A" w14:textId="77777777" w:rsidR="00347B8A" w:rsidRDefault="001F7CCE">
      <w:pPr>
        <w:pStyle w:val="11"/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82505533" w:history="1">
        <w:r w:rsidR="00347B8A" w:rsidRPr="00534489">
          <w:rPr>
            <w:rStyle w:val="ac"/>
            <w:noProof/>
          </w:rPr>
          <w:t>4</w:t>
        </w:r>
        <w:r w:rsidR="00347B8A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347B8A" w:rsidRPr="00534489">
          <w:rPr>
            <w:rStyle w:val="ac"/>
            <w:noProof/>
          </w:rPr>
          <w:t>Аналоговые выходы</w:t>
        </w:r>
        <w:r w:rsidR="00347B8A">
          <w:rPr>
            <w:noProof/>
            <w:webHidden/>
          </w:rPr>
          <w:tab/>
        </w:r>
        <w:r w:rsidR="00347B8A">
          <w:rPr>
            <w:noProof/>
            <w:webHidden/>
          </w:rPr>
          <w:fldChar w:fldCharType="begin"/>
        </w:r>
        <w:r w:rsidR="00347B8A">
          <w:rPr>
            <w:noProof/>
            <w:webHidden/>
          </w:rPr>
          <w:instrText xml:space="preserve"> PAGEREF _Toc82505533 \h </w:instrText>
        </w:r>
        <w:r w:rsidR="00347B8A">
          <w:rPr>
            <w:noProof/>
            <w:webHidden/>
          </w:rPr>
        </w:r>
        <w:r w:rsidR="00347B8A">
          <w:rPr>
            <w:noProof/>
            <w:webHidden/>
          </w:rPr>
          <w:fldChar w:fldCharType="separate"/>
        </w:r>
        <w:r w:rsidR="00347B8A">
          <w:rPr>
            <w:noProof/>
            <w:webHidden/>
          </w:rPr>
          <w:t>14</w:t>
        </w:r>
        <w:r w:rsidR="00347B8A">
          <w:rPr>
            <w:noProof/>
            <w:webHidden/>
          </w:rPr>
          <w:fldChar w:fldCharType="end"/>
        </w:r>
      </w:hyperlink>
    </w:p>
    <w:p w14:paraId="185BC521" w14:textId="77777777" w:rsidR="00347B8A" w:rsidRDefault="001F7CCE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82505534" w:history="1">
        <w:r w:rsidR="00347B8A" w:rsidRPr="00534489">
          <w:rPr>
            <w:rStyle w:val="ac"/>
            <w:noProof/>
          </w:rPr>
          <w:t>4.1</w:t>
        </w:r>
        <w:r w:rsidR="00347B8A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347B8A" w:rsidRPr="00534489">
          <w:rPr>
            <w:rStyle w:val="ac"/>
            <w:noProof/>
            <w:lang w:val="en-US"/>
          </w:rPr>
          <w:t>DAC</w:t>
        </w:r>
        <w:r w:rsidR="00347B8A" w:rsidRPr="00534489">
          <w:rPr>
            <w:rStyle w:val="ac"/>
            <w:noProof/>
          </w:rPr>
          <w:t>1</w:t>
        </w:r>
        <w:r w:rsidR="00347B8A">
          <w:rPr>
            <w:noProof/>
            <w:webHidden/>
          </w:rPr>
          <w:tab/>
        </w:r>
        <w:r w:rsidR="00347B8A">
          <w:rPr>
            <w:noProof/>
            <w:webHidden/>
          </w:rPr>
          <w:fldChar w:fldCharType="begin"/>
        </w:r>
        <w:r w:rsidR="00347B8A">
          <w:rPr>
            <w:noProof/>
            <w:webHidden/>
          </w:rPr>
          <w:instrText xml:space="preserve"> PAGEREF _Toc82505534 \h </w:instrText>
        </w:r>
        <w:r w:rsidR="00347B8A">
          <w:rPr>
            <w:noProof/>
            <w:webHidden/>
          </w:rPr>
        </w:r>
        <w:r w:rsidR="00347B8A">
          <w:rPr>
            <w:noProof/>
            <w:webHidden/>
          </w:rPr>
          <w:fldChar w:fldCharType="separate"/>
        </w:r>
        <w:r w:rsidR="00347B8A">
          <w:rPr>
            <w:noProof/>
            <w:webHidden/>
          </w:rPr>
          <w:t>14</w:t>
        </w:r>
        <w:r w:rsidR="00347B8A">
          <w:rPr>
            <w:noProof/>
            <w:webHidden/>
          </w:rPr>
          <w:fldChar w:fldCharType="end"/>
        </w:r>
      </w:hyperlink>
    </w:p>
    <w:p w14:paraId="13A64BE6" w14:textId="77777777" w:rsidR="00347B8A" w:rsidRDefault="001F7CCE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82505535" w:history="1">
        <w:r w:rsidR="00347B8A" w:rsidRPr="00534489">
          <w:rPr>
            <w:rStyle w:val="ac"/>
            <w:noProof/>
          </w:rPr>
          <w:t>4.2</w:t>
        </w:r>
        <w:r w:rsidR="00347B8A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347B8A" w:rsidRPr="00534489">
          <w:rPr>
            <w:rStyle w:val="ac"/>
            <w:noProof/>
            <w:lang w:val="en-US"/>
          </w:rPr>
          <w:t>DAC</w:t>
        </w:r>
        <w:r w:rsidR="00347B8A" w:rsidRPr="00534489">
          <w:rPr>
            <w:rStyle w:val="ac"/>
            <w:noProof/>
          </w:rPr>
          <w:t>2</w:t>
        </w:r>
        <w:r w:rsidR="00347B8A">
          <w:rPr>
            <w:noProof/>
            <w:webHidden/>
          </w:rPr>
          <w:tab/>
        </w:r>
        <w:r w:rsidR="00347B8A">
          <w:rPr>
            <w:noProof/>
            <w:webHidden/>
          </w:rPr>
          <w:fldChar w:fldCharType="begin"/>
        </w:r>
        <w:r w:rsidR="00347B8A">
          <w:rPr>
            <w:noProof/>
            <w:webHidden/>
          </w:rPr>
          <w:instrText xml:space="preserve"> PAGEREF _Toc82505535 \h </w:instrText>
        </w:r>
        <w:r w:rsidR="00347B8A">
          <w:rPr>
            <w:noProof/>
            <w:webHidden/>
          </w:rPr>
        </w:r>
        <w:r w:rsidR="00347B8A">
          <w:rPr>
            <w:noProof/>
            <w:webHidden/>
          </w:rPr>
          <w:fldChar w:fldCharType="separate"/>
        </w:r>
        <w:r w:rsidR="00347B8A">
          <w:rPr>
            <w:noProof/>
            <w:webHidden/>
          </w:rPr>
          <w:t>16</w:t>
        </w:r>
        <w:r w:rsidR="00347B8A">
          <w:rPr>
            <w:noProof/>
            <w:webHidden/>
          </w:rPr>
          <w:fldChar w:fldCharType="end"/>
        </w:r>
      </w:hyperlink>
    </w:p>
    <w:p w14:paraId="6DBA5FEA" w14:textId="77777777" w:rsidR="00347B8A" w:rsidRDefault="001F7CCE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82505536" w:history="1">
        <w:r w:rsidR="00347B8A" w:rsidRPr="00534489">
          <w:rPr>
            <w:rStyle w:val="ac"/>
            <w:noProof/>
            <w:lang w:val="en-US"/>
          </w:rPr>
          <w:t>4.3</w:t>
        </w:r>
        <w:r w:rsidR="00347B8A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347B8A" w:rsidRPr="00534489">
          <w:rPr>
            <w:rStyle w:val="ac"/>
            <w:noProof/>
            <w:lang w:val="en-US"/>
          </w:rPr>
          <w:t>ADC control</w:t>
        </w:r>
        <w:r w:rsidR="00347B8A">
          <w:rPr>
            <w:noProof/>
            <w:webHidden/>
          </w:rPr>
          <w:tab/>
        </w:r>
        <w:r w:rsidR="00347B8A">
          <w:rPr>
            <w:noProof/>
            <w:webHidden/>
          </w:rPr>
          <w:fldChar w:fldCharType="begin"/>
        </w:r>
        <w:r w:rsidR="00347B8A">
          <w:rPr>
            <w:noProof/>
            <w:webHidden/>
          </w:rPr>
          <w:instrText xml:space="preserve"> PAGEREF _Toc82505536 \h </w:instrText>
        </w:r>
        <w:r w:rsidR="00347B8A">
          <w:rPr>
            <w:noProof/>
            <w:webHidden/>
          </w:rPr>
        </w:r>
        <w:r w:rsidR="00347B8A">
          <w:rPr>
            <w:noProof/>
            <w:webHidden/>
          </w:rPr>
          <w:fldChar w:fldCharType="separate"/>
        </w:r>
        <w:r w:rsidR="00347B8A">
          <w:rPr>
            <w:noProof/>
            <w:webHidden/>
          </w:rPr>
          <w:t>18</w:t>
        </w:r>
        <w:r w:rsidR="00347B8A">
          <w:rPr>
            <w:noProof/>
            <w:webHidden/>
          </w:rPr>
          <w:fldChar w:fldCharType="end"/>
        </w:r>
      </w:hyperlink>
    </w:p>
    <w:p w14:paraId="21FE780A" w14:textId="77777777" w:rsidR="00347B8A" w:rsidRDefault="001F7CCE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82505537" w:history="1">
        <w:r w:rsidR="00347B8A" w:rsidRPr="00534489">
          <w:rPr>
            <w:rStyle w:val="ac"/>
            <w:noProof/>
          </w:rPr>
          <w:t>4.4</w:t>
        </w:r>
        <w:r w:rsidR="00347B8A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347B8A" w:rsidRPr="00534489">
          <w:rPr>
            <w:rStyle w:val="ac"/>
            <w:noProof/>
            <w:lang w:val="en-US"/>
          </w:rPr>
          <w:t>GPIO</w:t>
        </w:r>
        <w:r w:rsidR="00347B8A" w:rsidRPr="00534489">
          <w:rPr>
            <w:rStyle w:val="ac"/>
            <w:noProof/>
          </w:rPr>
          <w:t>_</w:t>
        </w:r>
        <w:r w:rsidR="00347B8A" w:rsidRPr="00534489">
          <w:rPr>
            <w:rStyle w:val="ac"/>
            <w:noProof/>
            <w:lang w:val="en-US"/>
          </w:rPr>
          <w:t>config</w:t>
        </w:r>
        <w:r w:rsidR="00347B8A">
          <w:rPr>
            <w:noProof/>
            <w:webHidden/>
          </w:rPr>
          <w:tab/>
        </w:r>
        <w:r w:rsidR="00347B8A">
          <w:rPr>
            <w:noProof/>
            <w:webHidden/>
          </w:rPr>
          <w:fldChar w:fldCharType="begin"/>
        </w:r>
        <w:r w:rsidR="00347B8A">
          <w:rPr>
            <w:noProof/>
            <w:webHidden/>
          </w:rPr>
          <w:instrText xml:space="preserve"> PAGEREF _Toc82505537 \h </w:instrText>
        </w:r>
        <w:r w:rsidR="00347B8A">
          <w:rPr>
            <w:noProof/>
            <w:webHidden/>
          </w:rPr>
        </w:r>
        <w:r w:rsidR="00347B8A">
          <w:rPr>
            <w:noProof/>
            <w:webHidden/>
          </w:rPr>
          <w:fldChar w:fldCharType="separate"/>
        </w:r>
        <w:r w:rsidR="00347B8A">
          <w:rPr>
            <w:noProof/>
            <w:webHidden/>
          </w:rPr>
          <w:t>19</w:t>
        </w:r>
        <w:r w:rsidR="00347B8A">
          <w:rPr>
            <w:noProof/>
            <w:webHidden/>
          </w:rPr>
          <w:fldChar w:fldCharType="end"/>
        </w:r>
      </w:hyperlink>
    </w:p>
    <w:p w14:paraId="3A4FDDFE" w14:textId="77777777" w:rsidR="00347B8A" w:rsidRDefault="001F7CCE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82505538" w:history="1">
        <w:r w:rsidR="00347B8A" w:rsidRPr="00534489">
          <w:rPr>
            <w:rStyle w:val="ac"/>
            <w:noProof/>
          </w:rPr>
          <w:t>4.5</w:t>
        </w:r>
        <w:r w:rsidR="00347B8A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347B8A" w:rsidRPr="00534489">
          <w:rPr>
            <w:rStyle w:val="ac"/>
            <w:noProof/>
            <w:lang w:val="en-US"/>
          </w:rPr>
          <w:t>GPIO</w:t>
        </w:r>
        <w:r w:rsidR="00347B8A" w:rsidRPr="00534489">
          <w:rPr>
            <w:rStyle w:val="ac"/>
            <w:noProof/>
          </w:rPr>
          <w:t>_</w:t>
        </w:r>
        <w:r w:rsidR="00347B8A" w:rsidRPr="00534489">
          <w:rPr>
            <w:rStyle w:val="ac"/>
            <w:noProof/>
            <w:lang w:val="en-US"/>
          </w:rPr>
          <w:t>set</w:t>
        </w:r>
        <w:r w:rsidR="00347B8A">
          <w:rPr>
            <w:noProof/>
            <w:webHidden/>
          </w:rPr>
          <w:tab/>
        </w:r>
        <w:r w:rsidR="00347B8A">
          <w:rPr>
            <w:noProof/>
            <w:webHidden/>
          </w:rPr>
          <w:fldChar w:fldCharType="begin"/>
        </w:r>
        <w:r w:rsidR="00347B8A">
          <w:rPr>
            <w:noProof/>
            <w:webHidden/>
          </w:rPr>
          <w:instrText xml:space="preserve"> PAGEREF _Toc82505538 \h </w:instrText>
        </w:r>
        <w:r w:rsidR="00347B8A">
          <w:rPr>
            <w:noProof/>
            <w:webHidden/>
          </w:rPr>
        </w:r>
        <w:r w:rsidR="00347B8A">
          <w:rPr>
            <w:noProof/>
            <w:webHidden/>
          </w:rPr>
          <w:fldChar w:fldCharType="separate"/>
        </w:r>
        <w:r w:rsidR="00347B8A">
          <w:rPr>
            <w:noProof/>
            <w:webHidden/>
          </w:rPr>
          <w:t>21</w:t>
        </w:r>
        <w:r w:rsidR="00347B8A">
          <w:rPr>
            <w:noProof/>
            <w:webHidden/>
          </w:rPr>
          <w:fldChar w:fldCharType="end"/>
        </w:r>
      </w:hyperlink>
    </w:p>
    <w:p w14:paraId="25042241" w14:textId="77777777" w:rsidR="00347B8A" w:rsidRDefault="001F7CCE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82505539" w:history="1">
        <w:r w:rsidR="00347B8A" w:rsidRPr="00534489">
          <w:rPr>
            <w:rStyle w:val="ac"/>
            <w:noProof/>
            <w:lang w:val="en-US"/>
          </w:rPr>
          <w:t>4.6</w:t>
        </w:r>
        <w:r w:rsidR="00347B8A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347B8A" w:rsidRPr="00534489">
          <w:rPr>
            <w:rStyle w:val="ac"/>
            <w:noProof/>
            <w:lang w:val="en-US"/>
          </w:rPr>
          <w:t>UART1 transmitter</w:t>
        </w:r>
        <w:r w:rsidR="00347B8A">
          <w:rPr>
            <w:noProof/>
            <w:webHidden/>
          </w:rPr>
          <w:tab/>
        </w:r>
        <w:r w:rsidR="00347B8A">
          <w:rPr>
            <w:noProof/>
            <w:webHidden/>
          </w:rPr>
          <w:fldChar w:fldCharType="begin"/>
        </w:r>
        <w:r w:rsidR="00347B8A">
          <w:rPr>
            <w:noProof/>
            <w:webHidden/>
          </w:rPr>
          <w:instrText xml:space="preserve"> PAGEREF _Toc82505539 \h </w:instrText>
        </w:r>
        <w:r w:rsidR="00347B8A">
          <w:rPr>
            <w:noProof/>
            <w:webHidden/>
          </w:rPr>
        </w:r>
        <w:r w:rsidR="00347B8A">
          <w:rPr>
            <w:noProof/>
            <w:webHidden/>
          </w:rPr>
          <w:fldChar w:fldCharType="separate"/>
        </w:r>
        <w:r w:rsidR="00347B8A">
          <w:rPr>
            <w:noProof/>
            <w:webHidden/>
          </w:rPr>
          <w:t>22</w:t>
        </w:r>
        <w:r w:rsidR="00347B8A">
          <w:rPr>
            <w:noProof/>
            <w:webHidden/>
          </w:rPr>
          <w:fldChar w:fldCharType="end"/>
        </w:r>
      </w:hyperlink>
    </w:p>
    <w:p w14:paraId="2AA2EE4F" w14:textId="77777777" w:rsidR="00347B8A" w:rsidRDefault="001F7CCE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82505540" w:history="1">
        <w:r w:rsidR="00347B8A" w:rsidRPr="00534489">
          <w:rPr>
            <w:rStyle w:val="ac"/>
            <w:noProof/>
            <w:lang w:val="en-US"/>
          </w:rPr>
          <w:t>4.7</w:t>
        </w:r>
        <w:r w:rsidR="00347B8A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347B8A" w:rsidRPr="00534489">
          <w:rPr>
            <w:rStyle w:val="ac"/>
            <w:noProof/>
            <w:lang w:val="en-US"/>
          </w:rPr>
          <w:t>UART1 settings</w:t>
        </w:r>
        <w:r w:rsidR="00347B8A">
          <w:rPr>
            <w:noProof/>
            <w:webHidden/>
          </w:rPr>
          <w:tab/>
        </w:r>
        <w:r w:rsidR="00347B8A">
          <w:rPr>
            <w:noProof/>
            <w:webHidden/>
          </w:rPr>
          <w:fldChar w:fldCharType="begin"/>
        </w:r>
        <w:r w:rsidR="00347B8A">
          <w:rPr>
            <w:noProof/>
            <w:webHidden/>
          </w:rPr>
          <w:instrText xml:space="preserve"> PAGEREF _Toc82505540 \h </w:instrText>
        </w:r>
        <w:r w:rsidR="00347B8A">
          <w:rPr>
            <w:noProof/>
            <w:webHidden/>
          </w:rPr>
        </w:r>
        <w:r w:rsidR="00347B8A">
          <w:rPr>
            <w:noProof/>
            <w:webHidden/>
          </w:rPr>
          <w:fldChar w:fldCharType="separate"/>
        </w:r>
        <w:r w:rsidR="00347B8A">
          <w:rPr>
            <w:noProof/>
            <w:webHidden/>
          </w:rPr>
          <w:t>24</w:t>
        </w:r>
        <w:r w:rsidR="00347B8A">
          <w:rPr>
            <w:noProof/>
            <w:webHidden/>
          </w:rPr>
          <w:fldChar w:fldCharType="end"/>
        </w:r>
      </w:hyperlink>
    </w:p>
    <w:p w14:paraId="479D063E" w14:textId="77777777" w:rsidR="00347B8A" w:rsidRDefault="001F7CCE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82505541" w:history="1">
        <w:r w:rsidR="00347B8A" w:rsidRPr="00534489">
          <w:rPr>
            <w:rStyle w:val="ac"/>
            <w:noProof/>
            <w:lang w:val="en-US"/>
          </w:rPr>
          <w:t>4.8</w:t>
        </w:r>
        <w:r w:rsidR="00347B8A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347B8A" w:rsidRPr="00534489">
          <w:rPr>
            <w:rStyle w:val="ac"/>
            <w:noProof/>
            <w:lang w:val="en-US"/>
          </w:rPr>
          <w:t>UART</w:t>
        </w:r>
        <w:r w:rsidR="00347B8A" w:rsidRPr="00534489">
          <w:rPr>
            <w:rStyle w:val="ac"/>
            <w:noProof/>
          </w:rPr>
          <w:t>2</w:t>
        </w:r>
        <w:r w:rsidR="00347B8A" w:rsidRPr="00534489">
          <w:rPr>
            <w:rStyle w:val="ac"/>
            <w:noProof/>
            <w:lang w:val="en-US"/>
          </w:rPr>
          <w:t xml:space="preserve"> transmitter</w:t>
        </w:r>
        <w:r w:rsidR="00347B8A">
          <w:rPr>
            <w:noProof/>
            <w:webHidden/>
          </w:rPr>
          <w:tab/>
        </w:r>
        <w:r w:rsidR="00347B8A">
          <w:rPr>
            <w:noProof/>
            <w:webHidden/>
          </w:rPr>
          <w:fldChar w:fldCharType="begin"/>
        </w:r>
        <w:r w:rsidR="00347B8A">
          <w:rPr>
            <w:noProof/>
            <w:webHidden/>
          </w:rPr>
          <w:instrText xml:space="preserve"> PAGEREF _Toc82505541 \h </w:instrText>
        </w:r>
        <w:r w:rsidR="00347B8A">
          <w:rPr>
            <w:noProof/>
            <w:webHidden/>
          </w:rPr>
        </w:r>
        <w:r w:rsidR="00347B8A">
          <w:rPr>
            <w:noProof/>
            <w:webHidden/>
          </w:rPr>
          <w:fldChar w:fldCharType="separate"/>
        </w:r>
        <w:r w:rsidR="00347B8A">
          <w:rPr>
            <w:noProof/>
            <w:webHidden/>
          </w:rPr>
          <w:t>26</w:t>
        </w:r>
        <w:r w:rsidR="00347B8A">
          <w:rPr>
            <w:noProof/>
            <w:webHidden/>
          </w:rPr>
          <w:fldChar w:fldCharType="end"/>
        </w:r>
      </w:hyperlink>
    </w:p>
    <w:p w14:paraId="6E05658B" w14:textId="77777777" w:rsidR="00347B8A" w:rsidRDefault="001F7CCE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82505542" w:history="1">
        <w:r w:rsidR="00347B8A" w:rsidRPr="00534489">
          <w:rPr>
            <w:rStyle w:val="ac"/>
            <w:noProof/>
            <w:lang w:val="en-US"/>
          </w:rPr>
          <w:t>4.9</w:t>
        </w:r>
        <w:r w:rsidR="00347B8A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347B8A" w:rsidRPr="00534489">
          <w:rPr>
            <w:rStyle w:val="ac"/>
            <w:noProof/>
            <w:lang w:val="en-US"/>
          </w:rPr>
          <w:t>UART</w:t>
        </w:r>
        <w:r w:rsidR="00347B8A" w:rsidRPr="00534489">
          <w:rPr>
            <w:rStyle w:val="ac"/>
            <w:noProof/>
          </w:rPr>
          <w:t>2</w:t>
        </w:r>
        <w:r w:rsidR="00347B8A" w:rsidRPr="00534489">
          <w:rPr>
            <w:rStyle w:val="ac"/>
            <w:noProof/>
            <w:lang w:val="en-US"/>
          </w:rPr>
          <w:t xml:space="preserve"> settings</w:t>
        </w:r>
        <w:r w:rsidR="00347B8A">
          <w:rPr>
            <w:noProof/>
            <w:webHidden/>
          </w:rPr>
          <w:tab/>
        </w:r>
        <w:r w:rsidR="00347B8A">
          <w:rPr>
            <w:noProof/>
            <w:webHidden/>
          </w:rPr>
          <w:fldChar w:fldCharType="begin"/>
        </w:r>
        <w:r w:rsidR="00347B8A">
          <w:rPr>
            <w:noProof/>
            <w:webHidden/>
          </w:rPr>
          <w:instrText xml:space="preserve"> PAGEREF _Toc82505542 \h </w:instrText>
        </w:r>
        <w:r w:rsidR="00347B8A">
          <w:rPr>
            <w:noProof/>
            <w:webHidden/>
          </w:rPr>
        </w:r>
        <w:r w:rsidR="00347B8A">
          <w:rPr>
            <w:noProof/>
            <w:webHidden/>
          </w:rPr>
          <w:fldChar w:fldCharType="separate"/>
        </w:r>
        <w:r w:rsidR="00347B8A">
          <w:rPr>
            <w:noProof/>
            <w:webHidden/>
          </w:rPr>
          <w:t>28</w:t>
        </w:r>
        <w:r w:rsidR="00347B8A">
          <w:rPr>
            <w:noProof/>
            <w:webHidden/>
          </w:rPr>
          <w:fldChar w:fldCharType="end"/>
        </w:r>
      </w:hyperlink>
    </w:p>
    <w:p w14:paraId="60156A59" w14:textId="77777777" w:rsidR="00347B8A" w:rsidRDefault="001F7CCE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82505543" w:history="1">
        <w:r w:rsidR="00347B8A" w:rsidRPr="00534489">
          <w:rPr>
            <w:rStyle w:val="ac"/>
            <w:noProof/>
          </w:rPr>
          <w:t>4.10</w:t>
        </w:r>
        <w:r w:rsidR="00347B8A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347B8A" w:rsidRPr="00534489">
          <w:rPr>
            <w:rStyle w:val="ac"/>
            <w:noProof/>
            <w:lang w:val="en-US"/>
          </w:rPr>
          <w:t>GPIO</w:t>
        </w:r>
        <w:r w:rsidR="00347B8A" w:rsidRPr="00534489">
          <w:rPr>
            <w:rStyle w:val="ac"/>
            <w:noProof/>
          </w:rPr>
          <w:t xml:space="preserve"> </w:t>
        </w:r>
        <w:r w:rsidR="00347B8A" w:rsidRPr="00534489">
          <w:rPr>
            <w:rStyle w:val="ac"/>
            <w:noProof/>
            <w:lang w:val="en-US"/>
          </w:rPr>
          <w:t>alternative set</w:t>
        </w:r>
        <w:r w:rsidR="00347B8A">
          <w:rPr>
            <w:noProof/>
            <w:webHidden/>
          </w:rPr>
          <w:tab/>
        </w:r>
        <w:r w:rsidR="00347B8A">
          <w:rPr>
            <w:noProof/>
            <w:webHidden/>
          </w:rPr>
          <w:fldChar w:fldCharType="begin"/>
        </w:r>
        <w:r w:rsidR="00347B8A">
          <w:rPr>
            <w:noProof/>
            <w:webHidden/>
          </w:rPr>
          <w:instrText xml:space="preserve"> PAGEREF _Toc82505543 \h </w:instrText>
        </w:r>
        <w:r w:rsidR="00347B8A">
          <w:rPr>
            <w:noProof/>
            <w:webHidden/>
          </w:rPr>
        </w:r>
        <w:r w:rsidR="00347B8A">
          <w:rPr>
            <w:noProof/>
            <w:webHidden/>
          </w:rPr>
          <w:fldChar w:fldCharType="separate"/>
        </w:r>
        <w:r w:rsidR="00347B8A">
          <w:rPr>
            <w:noProof/>
            <w:webHidden/>
          </w:rPr>
          <w:t>30</w:t>
        </w:r>
        <w:r w:rsidR="00347B8A">
          <w:rPr>
            <w:noProof/>
            <w:webHidden/>
          </w:rPr>
          <w:fldChar w:fldCharType="end"/>
        </w:r>
      </w:hyperlink>
    </w:p>
    <w:p w14:paraId="309DC50E" w14:textId="77777777" w:rsidR="00347B8A" w:rsidRDefault="001F7CCE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82505544" w:history="1">
        <w:r w:rsidR="00347B8A" w:rsidRPr="00534489">
          <w:rPr>
            <w:rStyle w:val="ac"/>
            <w:noProof/>
            <w:lang w:val="en-US"/>
          </w:rPr>
          <w:t>4.11</w:t>
        </w:r>
        <w:r w:rsidR="00347B8A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347B8A" w:rsidRPr="00534489">
          <w:rPr>
            <w:rStyle w:val="ac"/>
            <w:noProof/>
            <w:lang w:val="en-US"/>
          </w:rPr>
          <w:t>SPI settings</w:t>
        </w:r>
        <w:r w:rsidR="00347B8A">
          <w:rPr>
            <w:noProof/>
            <w:webHidden/>
          </w:rPr>
          <w:tab/>
        </w:r>
        <w:r w:rsidR="00347B8A">
          <w:rPr>
            <w:noProof/>
            <w:webHidden/>
          </w:rPr>
          <w:fldChar w:fldCharType="begin"/>
        </w:r>
        <w:r w:rsidR="00347B8A">
          <w:rPr>
            <w:noProof/>
            <w:webHidden/>
          </w:rPr>
          <w:instrText xml:space="preserve"> PAGEREF _Toc82505544 \h </w:instrText>
        </w:r>
        <w:r w:rsidR="00347B8A">
          <w:rPr>
            <w:noProof/>
            <w:webHidden/>
          </w:rPr>
        </w:r>
        <w:r w:rsidR="00347B8A">
          <w:rPr>
            <w:noProof/>
            <w:webHidden/>
          </w:rPr>
          <w:fldChar w:fldCharType="separate"/>
        </w:r>
        <w:r w:rsidR="00347B8A">
          <w:rPr>
            <w:noProof/>
            <w:webHidden/>
          </w:rPr>
          <w:t>33</w:t>
        </w:r>
        <w:r w:rsidR="00347B8A">
          <w:rPr>
            <w:noProof/>
            <w:webHidden/>
          </w:rPr>
          <w:fldChar w:fldCharType="end"/>
        </w:r>
      </w:hyperlink>
    </w:p>
    <w:p w14:paraId="2F9D7311" w14:textId="77777777" w:rsidR="00347B8A" w:rsidRDefault="001F7CCE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82505545" w:history="1">
        <w:r w:rsidR="00347B8A" w:rsidRPr="00534489">
          <w:rPr>
            <w:rStyle w:val="ac"/>
            <w:noProof/>
            <w:lang w:val="en-US"/>
          </w:rPr>
          <w:t>4.12</w:t>
        </w:r>
        <w:r w:rsidR="00347B8A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347B8A" w:rsidRPr="00534489">
          <w:rPr>
            <w:rStyle w:val="ac"/>
            <w:noProof/>
            <w:lang w:val="en-US"/>
          </w:rPr>
          <w:t>SPI transmitter</w:t>
        </w:r>
        <w:r w:rsidR="00347B8A">
          <w:rPr>
            <w:noProof/>
            <w:webHidden/>
          </w:rPr>
          <w:tab/>
        </w:r>
        <w:r w:rsidR="00347B8A">
          <w:rPr>
            <w:noProof/>
            <w:webHidden/>
          </w:rPr>
          <w:fldChar w:fldCharType="begin"/>
        </w:r>
        <w:r w:rsidR="00347B8A">
          <w:rPr>
            <w:noProof/>
            <w:webHidden/>
          </w:rPr>
          <w:instrText xml:space="preserve"> PAGEREF _Toc82505545 \h </w:instrText>
        </w:r>
        <w:r w:rsidR="00347B8A">
          <w:rPr>
            <w:noProof/>
            <w:webHidden/>
          </w:rPr>
        </w:r>
        <w:r w:rsidR="00347B8A">
          <w:rPr>
            <w:noProof/>
            <w:webHidden/>
          </w:rPr>
          <w:fldChar w:fldCharType="separate"/>
        </w:r>
        <w:r w:rsidR="00347B8A">
          <w:rPr>
            <w:noProof/>
            <w:webHidden/>
          </w:rPr>
          <w:t>35</w:t>
        </w:r>
        <w:r w:rsidR="00347B8A">
          <w:rPr>
            <w:noProof/>
            <w:webHidden/>
          </w:rPr>
          <w:fldChar w:fldCharType="end"/>
        </w:r>
      </w:hyperlink>
    </w:p>
    <w:p w14:paraId="465429DE" w14:textId="77777777" w:rsidR="00347B8A" w:rsidRDefault="001F7CCE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82505546" w:history="1">
        <w:r w:rsidR="00347B8A" w:rsidRPr="00534489">
          <w:rPr>
            <w:rStyle w:val="ac"/>
            <w:noProof/>
            <w:lang w:val="en-US"/>
          </w:rPr>
          <w:t>4.13</w:t>
        </w:r>
        <w:r w:rsidR="00347B8A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347B8A" w:rsidRPr="00534489">
          <w:rPr>
            <w:rStyle w:val="ac"/>
            <w:noProof/>
            <w:lang w:val="en-US"/>
          </w:rPr>
          <w:t>SPI receive</w:t>
        </w:r>
        <w:r w:rsidR="00347B8A">
          <w:rPr>
            <w:noProof/>
            <w:webHidden/>
          </w:rPr>
          <w:tab/>
        </w:r>
        <w:r w:rsidR="00347B8A">
          <w:rPr>
            <w:noProof/>
            <w:webHidden/>
          </w:rPr>
          <w:fldChar w:fldCharType="begin"/>
        </w:r>
        <w:r w:rsidR="00347B8A">
          <w:rPr>
            <w:noProof/>
            <w:webHidden/>
          </w:rPr>
          <w:instrText xml:space="preserve"> PAGEREF _Toc82505546 \h </w:instrText>
        </w:r>
        <w:r w:rsidR="00347B8A">
          <w:rPr>
            <w:noProof/>
            <w:webHidden/>
          </w:rPr>
        </w:r>
        <w:r w:rsidR="00347B8A">
          <w:rPr>
            <w:noProof/>
            <w:webHidden/>
          </w:rPr>
          <w:fldChar w:fldCharType="separate"/>
        </w:r>
        <w:r w:rsidR="00347B8A">
          <w:rPr>
            <w:noProof/>
            <w:webHidden/>
          </w:rPr>
          <w:t>37</w:t>
        </w:r>
        <w:r w:rsidR="00347B8A">
          <w:rPr>
            <w:noProof/>
            <w:webHidden/>
          </w:rPr>
          <w:fldChar w:fldCharType="end"/>
        </w:r>
      </w:hyperlink>
    </w:p>
    <w:p w14:paraId="25D7098F" w14:textId="77777777" w:rsidR="00347B8A" w:rsidRDefault="001F7CCE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82505547" w:history="1">
        <w:r w:rsidR="00347B8A" w:rsidRPr="00534489">
          <w:rPr>
            <w:rStyle w:val="ac"/>
            <w:noProof/>
            <w:lang w:val="en-US"/>
          </w:rPr>
          <w:t>4.14</w:t>
        </w:r>
        <w:r w:rsidR="00347B8A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347B8A" w:rsidRPr="00534489">
          <w:rPr>
            <w:rStyle w:val="ac"/>
            <w:noProof/>
            <w:lang w:val="en-US"/>
          </w:rPr>
          <w:t>SPI cs settings</w:t>
        </w:r>
        <w:r w:rsidR="00347B8A">
          <w:rPr>
            <w:noProof/>
            <w:webHidden/>
          </w:rPr>
          <w:tab/>
        </w:r>
        <w:r w:rsidR="00347B8A">
          <w:rPr>
            <w:noProof/>
            <w:webHidden/>
          </w:rPr>
          <w:fldChar w:fldCharType="begin"/>
        </w:r>
        <w:r w:rsidR="00347B8A">
          <w:rPr>
            <w:noProof/>
            <w:webHidden/>
          </w:rPr>
          <w:instrText xml:space="preserve"> PAGEREF _Toc82505547 \h </w:instrText>
        </w:r>
        <w:r w:rsidR="00347B8A">
          <w:rPr>
            <w:noProof/>
            <w:webHidden/>
          </w:rPr>
        </w:r>
        <w:r w:rsidR="00347B8A">
          <w:rPr>
            <w:noProof/>
            <w:webHidden/>
          </w:rPr>
          <w:fldChar w:fldCharType="separate"/>
        </w:r>
        <w:r w:rsidR="00347B8A">
          <w:rPr>
            <w:noProof/>
            <w:webHidden/>
          </w:rPr>
          <w:t>38</w:t>
        </w:r>
        <w:r w:rsidR="00347B8A">
          <w:rPr>
            <w:noProof/>
            <w:webHidden/>
          </w:rPr>
          <w:fldChar w:fldCharType="end"/>
        </w:r>
      </w:hyperlink>
    </w:p>
    <w:p w14:paraId="4596799B" w14:textId="77777777" w:rsidR="00347B8A" w:rsidRDefault="001F7CCE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82505548" w:history="1">
        <w:r w:rsidR="00347B8A" w:rsidRPr="00534489">
          <w:rPr>
            <w:rStyle w:val="ac"/>
            <w:noProof/>
            <w:lang w:val="en-US"/>
          </w:rPr>
          <w:t>4.15</w:t>
        </w:r>
        <w:r w:rsidR="00347B8A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347B8A" w:rsidRPr="00534489">
          <w:rPr>
            <w:rStyle w:val="ac"/>
            <w:noProof/>
            <w:lang w:val="en-US"/>
          </w:rPr>
          <w:t>Power Module</w:t>
        </w:r>
        <w:r w:rsidR="00347B8A">
          <w:rPr>
            <w:noProof/>
            <w:webHidden/>
          </w:rPr>
          <w:tab/>
        </w:r>
        <w:r w:rsidR="00347B8A">
          <w:rPr>
            <w:noProof/>
            <w:webHidden/>
          </w:rPr>
          <w:fldChar w:fldCharType="begin"/>
        </w:r>
        <w:r w:rsidR="00347B8A">
          <w:rPr>
            <w:noProof/>
            <w:webHidden/>
          </w:rPr>
          <w:instrText xml:space="preserve"> PAGEREF _Toc82505548 \h </w:instrText>
        </w:r>
        <w:r w:rsidR="00347B8A">
          <w:rPr>
            <w:noProof/>
            <w:webHidden/>
          </w:rPr>
        </w:r>
        <w:r w:rsidR="00347B8A">
          <w:rPr>
            <w:noProof/>
            <w:webHidden/>
          </w:rPr>
          <w:fldChar w:fldCharType="separate"/>
        </w:r>
        <w:r w:rsidR="00347B8A">
          <w:rPr>
            <w:noProof/>
            <w:webHidden/>
          </w:rPr>
          <w:t>39</w:t>
        </w:r>
        <w:r w:rsidR="00347B8A">
          <w:rPr>
            <w:noProof/>
            <w:webHidden/>
          </w:rPr>
          <w:fldChar w:fldCharType="end"/>
        </w:r>
      </w:hyperlink>
    </w:p>
    <w:p w14:paraId="38C4142A" w14:textId="77777777" w:rsidR="00347B8A" w:rsidRDefault="001F7CCE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82505549" w:history="1">
        <w:r w:rsidR="00347B8A" w:rsidRPr="00534489">
          <w:rPr>
            <w:rStyle w:val="ac"/>
            <w:noProof/>
            <w:lang w:val="en-US"/>
          </w:rPr>
          <w:t>4.16</w:t>
        </w:r>
        <w:r w:rsidR="00347B8A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347B8A" w:rsidRPr="00534489">
          <w:rPr>
            <w:rStyle w:val="ac"/>
            <w:noProof/>
            <w:lang w:val="en-US"/>
          </w:rPr>
          <w:t>MKO_Module</w:t>
        </w:r>
        <w:r w:rsidR="00347B8A">
          <w:rPr>
            <w:noProof/>
            <w:webHidden/>
          </w:rPr>
          <w:tab/>
        </w:r>
        <w:r w:rsidR="00347B8A">
          <w:rPr>
            <w:noProof/>
            <w:webHidden/>
          </w:rPr>
          <w:fldChar w:fldCharType="begin"/>
        </w:r>
        <w:r w:rsidR="00347B8A">
          <w:rPr>
            <w:noProof/>
            <w:webHidden/>
          </w:rPr>
          <w:instrText xml:space="preserve"> PAGEREF _Toc82505549 \h </w:instrText>
        </w:r>
        <w:r w:rsidR="00347B8A">
          <w:rPr>
            <w:noProof/>
            <w:webHidden/>
          </w:rPr>
        </w:r>
        <w:r w:rsidR="00347B8A">
          <w:rPr>
            <w:noProof/>
            <w:webHidden/>
          </w:rPr>
          <w:fldChar w:fldCharType="separate"/>
        </w:r>
        <w:r w:rsidR="00347B8A">
          <w:rPr>
            <w:noProof/>
            <w:webHidden/>
          </w:rPr>
          <w:t>42</w:t>
        </w:r>
        <w:r w:rsidR="00347B8A">
          <w:rPr>
            <w:noProof/>
            <w:webHidden/>
          </w:rPr>
          <w:fldChar w:fldCharType="end"/>
        </w:r>
      </w:hyperlink>
    </w:p>
    <w:p w14:paraId="55465577" w14:textId="77777777" w:rsidR="00347B8A" w:rsidRDefault="001F7CCE">
      <w:pPr>
        <w:pStyle w:val="20"/>
        <w:rPr>
          <w:rFonts w:eastAsiaTheme="minorEastAsia" w:cstheme="minorBidi"/>
          <w:smallCaps w:val="0"/>
          <w:noProof/>
          <w:sz w:val="22"/>
          <w:szCs w:val="22"/>
        </w:rPr>
      </w:pPr>
      <w:hyperlink w:anchor="_Toc82505550" w:history="1">
        <w:r w:rsidR="00347B8A" w:rsidRPr="00534489">
          <w:rPr>
            <w:rStyle w:val="ac"/>
            <w:noProof/>
            <w:lang w:val="en-US"/>
          </w:rPr>
          <w:t>4.17</w:t>
        </w:r>
        <w:r w:rsidR="00347B8A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347B8A" w:rsidRPr="00534489">
          <w:rPr>
            <w:rStyle w:val="ac"/>
            <w:noProof/>
            <w:lang w:val="en-US"/>
          </w:rPr>
          <w:t>STM_Module</w:t>
        </w:r>
        <w:r w:rsidR="00347B8A">
          <w:rPr>
            <w:noProof/>
            <w:webHidden/>
          </w:rPr>
          <w:tab/>
        </w:r>
        <w:r w:rsidR="00347B8A">
          <w:rPr>
            <w:noProof/>
            <w:webHidden/>
          </w:rPr>
          <w:fldChar w:fldCharType="begin"/>
        </w:r>
        <w:r w:rsidR="00347B8A">
          <w:rPr>
            <w:noProof/>
            <w:webHidden/>
          </w:rPr>
          <w:instrText xml:space="preserve"> PAGEREF _Toc82505550 \h </w:instrText>
        </w:r>
        <w:r w:rsidR="00347B8A">
          <w:rPr>
            <w:noProof/>
            <w:webHidden/>
          </w:rPr>
        </w:r>
        <w:r w:rsidR="00347B8A">
          <w:rPr>
            <w:noProof/>
            <w:webHidden/>
          </w:rPr>
          <w:fldChar w:fldCharType="separate"/>
        </w:r>
        <w:r w:rsidR="00347B8A">
          <w:rPr>
            <w:noProof/>
            <w:webHidden/>
          </w:rPr>
          <w:t>43</w:t>
        </w:r>
        <w:r w:rsidR="00347B8A">
          <w:rPr>
            <w:noProof/>
            <w:webHidden/>
          </w:rPr>
          <w:fldChar w:fldCharType="end"/>
        </w:r>
      </w:hyperlink>
    </w:p>
    <w:p w14:paraId="4B89AF7F" w14:textId="144F9E8A" w:rsidR="00325755" w:rsidRPr="00325755" w:rsidRDefault="001C363B" w:rsidP="00325755">
      <w:pPr>
        <w:pStyle w:val="110"/>
        <w:rPr>
          <w:lang w:val="en-US" w:eastAsia="en-US"/>
        </w:rPr>
      </w:pPr>
      <w:r w:rsidRPr="008C492A">
        <w:rPr>
          <w:bCs/>
          <w:caps/>
          <w:szCs w:val="28"/>
        </w:rPr>
        <w:fldChar w:fldCharType="end"/>
      </w:r>
    </w:p>
    <w:p w14:paraId="7C1E6756" w14:textId="76BFA69A" w:rsidR="00B5013C" w:rsidRDefault="00B5013C" w:rsidP="00325755">
      <w:pPr>
        <w:pStyle w:val="1"/>
        <w:sectPr w:rsidR="00B5013C" w:rsidSect="00B5013C">
          <w:headerReference w:type="default" r:id="rId10"/>
          <w:footerReference w:type="default" r:id="rId11"/>
          <w:pgSz w:w="11906" w:h="16838" w:code="9"/>
          <w:pgMar w:top="1134" w:right="851" w:bottom="1134" w:left="1701" w:header="709" w:footer="709" w:gutter="0"/>
          <w:cols w:space="720"/>
        </w:sectPr>
      </w:pPr>
    </w:p>
    <w:bookmarkEnd w:id="0"/>
    <w:bookmarkEnd w:id="1"/>
    <w:p w14:paraId="356F4408" w14:textId="62CF00BB" w:rsidR="00D114D0" w:rsidRDefault="00D114D0" w:rsidP="00820947">
      <w:pPr>
        <w:pStyle w:val="aff0"/>
        <w:rPr>
          <w:rFonts w:eastAsiaTheme="minorHAnsi"/>
        </w:rPr>
      </w:pPr>
      <w:r w:rsidRPr="00820947">
        <w:rPr>
          <w:rFonts w:eastAsiaTheme="minorHAnsi"/>
        </w:rPr>
        <w:lastRenderedPageBreak/>
        <w:t>Настоящ</w:t>
      </w:r>
      <w:r w:rsidR="00820947">
        <w:rPr>
          <w:rFonts w:eastAsiaTheme="minorHAnsi"/>
        </w:rPr>
        <w:t>ая</w:t>
      </w:r>
      <w:r w:rsidRPr="00820947">
        <w:rPr>
          <w:rFonts w:eastAsiaTheme="minorHAnsi"/>
        </w:rPr>
        <w:t xml:space="preserve"> инструкция по эксплуатации</w:t>
      </w:r>
      <w:r w:rsidR="00820947">
        <w:rPr>
          <w:rFonts w:eastAsiaTheme="minorHAnsi"/>
        </w:rPr>
        <w:t xml:space="preserve"> (ИЭ)</w:t>
      </w:r>
      <w:r w:rsidRPr="00820947">
        <w:rPr>
          <w:rFonts w:eastAsiaTheme="minorHAnsi"/>
        </w:rPr>
        <w:t xml:space="preserve"> явля</w:t>
      </w:r>
      <w:r w:rsidR="00820947">
        <w:rPr>
          <w:rFonts w:eastAsiaTheme="minorHAnsi"/>
        </w:rPr>
        <w:t>е</w:t>
      </w:r>
      <w:r w:rsidRPr="00820947">
        <w:rPr>
          <w:rFonts w:eastAsiaTheme="minorHAnsi"/>
        </w:rPr>
        <w:t xml:space="preserve">тся техническим руководством для обслуживающего персонала </w:t>
      </w:r>
      <w:r w:rsidR="00820947">
        <w:rPr>
          <w:rFonts w:eastAsiaTheme="minorHAnsi"/>
        </w:rPr>
        <w:t>по подготовке к эксплуатации, пр</w:t>
      </w:r>
      <w:r w:rsidRPr="00820947">
        <w:rPr>
          <w:rFonts w:eastAsiaTheme="minorHAnsi"/>
        </w:rPr>
        <w:t>и эксплуатации</w:t>
      </w:r>
      <w:r w:rsidR="00820947">
        <w:rPr>
          <w:rFonts w:eastAsiaTheme="minorHAnsi"/>
        </w:rPr>
        <w:t xml:space="preserve"> и</w:t>
      </w:r>
      <w:r w:rsidRPr="00820947">
        <w:rPr>
          <w:rFonts w:eastAsiaTheme="minorHAnsi"/>
        </w:rPr>
        <w:t xml:space="preserve"> хранении </w:t>
      </w:r>
      <w:r w:rsidR="00820947">
        <w:rPr>
          <w:rFonts w:eastAsiaTheme="minorHAnsi"/>
        </w:rPr>
        <w:t>контрольно-проверочной аппаратуры (</w:t>
      </w:r>
      <w:r w:rsidR="004E6D35" w:rsidRPr="00820947">
        <w:rPr>
          <w:rFonts w:eastAsiaTheme="minorHAnsi"/>
        </w:rPr>
        <w:t>КПА)</w:t>
      </w:r>
      <w:r w:rsidRPr="00820947">
        <w:rPr>
          <w:rFonts w:eastAsiaTheme="minorHAnsi"/>
        </w:rPr>
        <w:t xml:space="preserve"> </w:t>
      </w:r>
      <w:r w:rsidR="000C68F9">
        <w:rPr>
          <w:rFonts w:eastAsiaTheme="minorHAnsi"/>
        </w:rPr>
        <w:t>Аппаратуры</w:t>
      </w:r>
      <w:r w:rsidRPr="00820947">
        <w:rPr>
          <w:rFonts w:eastAsiaTheme="minorHAnsi"/>
        </w:rPr>
        <w:t xml:space="preserve"> </w:t>
      </w:r>
      <w:r w:rsidR="00383188">
        <w:rPr>
          <w:rFonts w:eastAsiaTheme="minorHAnsi"/>
        </w:rPr>
        <w:t>КВВ</w:t>
      </w:r>
      <w:r w:rsidRPr="00820947">
        <w:rPr>
          <w:rFonts w:eastAsiaTheme="minorHAnsi"/>
        </w:rPr>
        <w:t>.</w:t>
      </w:r>
    </w:p>
    <w:p w14:paraId="0891AF11" w14:textId="77777777" w:rsidR="00820947" w:rsidRDefault="00BC06D9" w:rsidP="00820947">
      <w:pPr>
        <w:pStyle w:val="aff0"/>
        <w:rPr>
          <w:rFonts w:eastAsiaTheme="minorHAnsi"/>
        </w:rPr>
      </w:pPr>
      <w:r>
        <w:rPr>
          <w:rFonts w:eastAsiaTheme="minorHAnsi"/>
        </w:rPr>
        <w:t>Инструкция состоит из разделов:</w:t>
      </w:r>
    </w:p>
    <w:p w14:paraId="57F5CF94" w14:textId="77777777" w:rsidR="00C9097D" w:rsidRPr="00C708F3" w:rsidRDefault="00C9097D" w:rsidP="00C708F3">
      <w:pPr>
        <w:pStyle w:val="10"/>
      </w:pPr>
      <w:r w:rsidRPr="00C708F3">
        <w:t>общие указания;</w:t>
      </w:r>
    </w:p>
    <w:p w14:paraId="0C2947A5" w14:textId="77777777" w:rsidR="00C9097D" w:rsidRDefault="00C9097D" w:rsidP="00C708F3">
      <w:pPr>
        <w:pStyle w:val="10"/>
      </w:pPr>
      <w:r w:rsidRPr="00C708F3">
        <w:t>меры безопасности;</w:t>
      </w:r>
    </w:p>
    <w:p w14:paraId="26AE477B" w14:textId="77777777" w:rsidR="000A50E9" w:rsidRPr="00C708F3" w:rsidRDefault="000A50E9" w:rsidP="00C708F3">
      <w:pPr>
        <w:pStyle w:val="10"/>
      </w:pPr>
      <w:r>
        <w:t>подготовка к работе (входной контроль);</w:t>
      </w:r>
    </w:p>
    <w:p w14:paraId="06F8F88D" w14:textId="77777777" w:rsidR="00C9097D" w:rsidRPr="00C708F3" w:rsidRDefault="000A50E9" w:rsidP="00C708F3">
      <w:pPr>
        <w:pStyle w:val="10"/>
      </w:pPr>
      <w:r>
        <w:t>автономные испытания</w:t>
      </w:r>
      <w:r w:rsidR="00C9097D" w:rsidRPr="00C708F3">
        <w:t>;</w:t>
      </w:r>
    </w:p>
    <w:p w14:paraId="1863FBE9" w14:textId="77777777" w:rsidR="00C9097D" w:rsidRDefault="000A50E9" w:rsidP="00C708F3">
      <w:pPr>
        <w:pStyle w:val="10"/>
      </w:pPr>
      <w:r>
        <w:t>техническое обслуживание</w:t>
      </w:r>
      <w:r w:rsidR="00C9097D" w:rsidRPr="00C708F3">
        <w:t>;</w:t>
      </w:r>
    </w:p>
    <w:p w14:paraId="4EC3E672" w14:textId="77777777" w:rsidR="000A50E9" w:rsidRPr="00C708F3" w:rsidRDefault="000A50E9" w:rsidP="00C708F3">
      <w:pPr>
        <w:pStyle w:val="10"/>
      </w:pPr>
      <w:r>
        <w:t>правила хранения;</w:t>
      </w:r>
    </w:p>
    <w:p w14:paraId="4C6C8439" w14:textId="13685B94" w:rsidR="00F14F33" w:rsidRDefault="00C9097D" w:rsidP="00C708F3">
      <w:pPr>
        <w:pStyle w:val="10"/>
      </w:pPr>
      <w:r w:rsidRPr="00C708F3">
        <w:t>транспортирование.</w:t>
      </w:r>
      <w:r w:rsidR="00F14F33">
        <w:br/>
      </w:r>
    </w:p>
    <w:p w14:paraId="258DF1AB" w14:textId="77777777" w:rsidR="00F14F33" w:rsidRDefault="00F14F33">
      <w:pPr>
        <w:suppressAutoHyphens w:val="0"/>
        <w:spacing w:line="240" w:lineRule="auto"/>
        <w:ind w:firstLine="0"/>
        <w:jc w:val="left"/>
        <w:rPr>
          <w:rFonts w:eastAsiaTheme="minorHAnsi" w:cstheme="minorBidi"/>
          <w:noProof/>
          <w:szCs w:val="22"/>
          <w:lang w:eastAsia="en-US"/>
        </w:rPr>
      </w:pPr>
      <w:r>
        <w:br w:type="page"/>
      </w:r>
    </w:p>
    <w:p w14:paraId="7A194C41" w14:textId="77777777" w:rsidR="00D114D0" w:rsidRPr="002C1440" w:rsidRDefault="009145DD" w:rsidP="005813F5">
      <w:pPr>
        <w:pStyle w:val="1"/>
      </w:pPr>
      <w:bookmarkStart w:id="2" w:name="_Toc82505521"/>
      <w:r>
        <w:lastRenderedPageBreak/>
        <w:t>Общие указания</w:t>
      </w:r>
      <w:bookmarkEnd w:id="2"/>
    </w:p>
    <w:p w14:paraId="378F59BE" w14:textId="22F48427" w:rsidR="00F14F33" w:rsidRDefault="00F14F33" w:rsidP="00044163">
      <w:pPr>
        <w:pStyle w:val="110"/>
      </w:pPr>
      <w:r>
        <w:t>Цифровой модуль предназначен для использования как самостоятельное устройство, так и как составная часть ОАИ КПА.</w:t>
      </w:r>
    </w:p>
    <w:p w14:paraId="5AE1DA08" w14:textId="24056375" w:rsidR="00F14F33" w:rsidRDefault="00F14F33" w:rsidP="00044163">
      <w:pPr>
        <w:pStyle w:val="110"/>
      </w:pPr>
      <w:r>
        <w:t xml:space="preserve">Модуль подключается к ПК как </w:t>
      </w:r>
      <w:r>
        <w:rPr>
          <w:lang w:val="en-US"/>
        </w:rPr>
        <w:t>USB</w:t>
      </w:r>
      <w:r w:rsidRPr="00F14F33">
        <w:t xml:space="preserve"> </w:t>
      </w:r>
      <w:proofErr w:type="gramStart"/>
      <w:r>
        <w:t>устройство</w:t>
      </w:r>
      <w:proofErr w:type="gramEnd"/>
      <w:r>
        <w:t xml:space="preserve"> определяющееся как </w:t>
      </w:r>
      <w:r>
        <w:rPr>
          <w:lang w:val="en-US"/>
        </w:rPr>
        <w:t>Virtual</w:t>
      </w:r>
      <w:r w:rsidRPr="00F14F33">
        <w:t xml:space="preserve"> </w:t>
      </w:r>
      <w:r>
        <w:rPr>
          <w:lang w:val="en-US"/>
        </w:rPr>
        <w:t>Com</w:t>
      </w:r>
      <w:r w:rsidRPr="00F14F33">
        <w:t xml:space="preserve"> </w:t>
      </w:r>
      <w:r>
        <w:rPr>
          <w:lang w:val="en-US"/>
        </w:rPr>
        <w:t>port</w:t>
      </w:r>
      <w:r w:rsidRPr="00F14F33">
        <w:t xml:space="preserve">. </w:t>
      </w:r>
      <w:r>
        <w:t>Каждый модуль имеет свой серийный номер, по которому модули отличаются друг от друга.</w:t>
      </w:r>
    </w:p>
    <w:p w14:paraId="43580D5C" w14:textId="6718D058" w:rsidR="00F14F33" w:rsidRDefault="00F33B1C" w:rsidP="00044163">
      <w:pPr>
        <w:pStyle w:val="110"/>
      </w:pPr>
      <w:r>
        <w:t>Опрос и управление</w:t>
      </w:r>
      <w:r w:rsidR="00F14F33">
        <w:t xml:space="preserve"> модулем реализовано</w:t>
      </w:r>
      <w:r>
        <w:t xml:space="preserve"> пакетами</w:t>
      </w:r>
      <w:r w:rsidR="00F14F33">
        <w:t xml:space="preserve"> по протоколу </w:t>
      </w:r>
      <w:proofErr w:type="spellStart"/>
      <w:r w:rsidR="00F14F33">
        <w:rPr>
          <w:lang w:val="en-US"/>
        </w:rPr>
        <w:t>ModBus</w:t>
      </w:r>
      <w:proofErr w:type="spellEnd"/>
      <w:r w:rsidR="00F14F33">
        <w:t>.</w:t>
      </w:r>
    </w:p>
    <w:p w14:paraId="5CA6137B" w14:textId="77777777" w:rsidR="00F14F33" w:rsidRDefault="00F14F33" w:rsidP="00044163">
      <w:pPr>
        <w:pStyle w:val="110"/>
      </w:pPr>
      <w:r>
        <w:t>В модуле реализована поддержка следующих команд:</w:t>
      </w:r>
    </w:p>
    <w:p w14:paraId="56836911" w14:textId="779FFC3E" w:rsidR="00F14F33" w:rsidRDefault="00F14F33" w:rsidP="00F14F33">
      <w:pPr>
        <w:pStyle w:val="10"/>
      </w:pPr>
      <w:r w:rsidRPr="00F14F33">
        <w:t>0</w:t>
      </w:r>
      <w:r>
        <w:rPr>
          <w:lang w:val="en-US"/>
        </w:rPr>
        <w:t>x</w:t>
      </w:r>
      <w:r w:rsidRPr="00F14F33">
        <w:t xml:space="preserve">04 – </w:t>
      </w:r>
      <w:r>
        <w:t xml:space="preserve">чтения аналоговых входов </w:t>
      </w:r>
      <w:r w:rsidRPr="00F14F33">
        <w:t>(</w:t>
      </w:r>
      <w:r>
        <w:rPr>
          <w:lang w:val="en-US"/>
        </w:rPr>
        <w:t>analog</w:t>
      </w:r>
      <w:r w:rsidRPr="00F14F33">
        <w:t xml:space="preserve"> </w:t>
      </w:r>
      <w:r>
        <w:rPr>
          <w:lang w:val="en-US"/>
        </w:rPr>
        <w:t>inputs</w:t>
      </w:r>
      <w:r w:rsidRPr="00F14F33">
        <w:t>)</w:t>
      </w:r>
      <w:r>
        <w:t>;</w:t>
      </w:r>
    </w:p>
    <w:p w14:paraId="5433E262" w14:textId="6B32B236" w:rsidR="00F14F33" w:rsidRDefault="00F14F33" w:rsidP="00F14F33">
      <w:pPr>
        <w:pStyle w:val="10"/>
      </w:pPr>
      <w:r w:rsidRPr="00F14F33">
        <w:t>0</w:t>
      </w:r>
      <w:r>
        <w:rPr>
          <w:lang w:val="en-US"/>
        </w:rPr>
        <w:t>x</w:t>
      </w:r>
      <w:r w:rsidRPr="00F14F33">
        <w:t xml:space="preserve">03 – чтение </w:t>
      </w:r>
      <w:r>
        <w:t xml:space="preserve">аналоговых выходов </w:t>
      </w:r>
      <w:r w:rsidRPr="00F14F33">
        <w:t>(</w:t>
      </w:r>
      <w:r>
        <w:rPr>
          <w:lang w:val="en-US"/>
        </w:rPr>
        <w:t>analog</w:t>
      </w:r>
      <w:r w:rsidRPr="00F14F33">
        <w:t xml:space="preserve"> </w:t>
      </w:r>
      <w:r>
        <w:rPr>
          <w:lang w:val="en-US"/>
        </w:rPr>
        <w:t>outputs</w:t>
      </w:r>
      <w:r w:rsidRPr="00F14F33">
        <w:t>)</w:t>
      </w:r>
      <w:r>
        <w:t>;</w:t>
      </w:r>
    </w:p>
    <w:p w14:paraId="27E0F771" w14:textId="5E722410" w:rsidR="00F14F33" w:rsidRDefault="00F14F33" w:rsidP="00F14F33">
      <w:pPr>
        <w:pStyle w:val="10"/>
      </w:pPr>
      <w:r>
        <w:t>0</w:t>
      </w:r>
      <w:r>
        <w:rPr>
          <w:lang w:val="en-US"/>
        </w:rPr>
        <w:t>x</w:t>
      </w:r>
      <w:r w:rsidRPr="00F14F33">
        <w:t xml:space="preserve">06 – </w:t>
      </w:r>
      <w:r>
        <w:t>запись одного аналогового выхода;</w:t>
      </w:r>
    </w:p>
    <w:p w14:paraId="4F9CCE8F" w14:textId="38164149" w:rsidR="00F14F33" w:rsidRDefault="00F14F33" w:rsidP="00F14F33">
      <w:pPr>
        <w:pStyle w:val="10"/>
      </w:pPr>
      <w:r>
        <w:t>0</w:t>
      </w:r>
      <w:r>
        <w:rPr>
          <w:lang w:val="en-US"/>
        </w:rPr>
        <w:t>x</w:t>
      </w:r>
      <w:r w:rsidRPr="00F14F33">
        <w:t xml:space="preserve">10 </w:t>
      </w:r>
      <w:r>
        <w:t>– запись нескольких аналоговых выходов.</w:t>
      </w:r>
    </w:p>
    <w:p w14:paraId="682C7DDE" w14:textId="77777777" w:rsidR="00F14F33" w:rsidRDefault="00F14F33">
      <w:pPr>
        <w:suppressAutoHyphens w:val="0"/>
        <w:spacing w:line="240" w:lineRule="auto"/>
        <w:ind w:firstLine="0"/>
        <w:jc w:val="left"/>
      </w:pPr>
      <w:r>
        <w:br w:type="page"/>
      </w:r>
    </w:p>
    <w:p w14:paraId="517CE9BD" w14:textId="04A2213D" w:rsidR="00F14F33" w:rsidRDefault="00F14F33" w:rsidP="005813F5">
      <w:pPr>
        <w:pStyle w:val="1"/>
      </w:pPr>
      <w:bookmarkStart w:id="3" w:name="_Toc82505522"/>
      <w:r>
        <w:lastRenderedPageBreak/>
        <w:t>Карта регистров</w:t>
      </w:r>
      <w:bookmarkEnd w:id="3"/>
    </w:p>
    <w:p w14:paraId="26885129" w14:textId="1FACA1CF" w:rsidR="00F14F33" w:rsidRDefault="00F33B1C" w:rsidP="00F33E1D">
      <w:pPr>
        <w:pStyle w:val="aff0"/>
      </w:pPr>
      <w:bookmarkStart w:id="4" w:name="_Toc497469134"/>
      <w:r>
        <w:t>В модуле реализованы следующие регистры.</w:t>
      </w:r>
    </w:p>
    <w:tbl>
      <w:tblPr>
        <w:tblStyle w:val="ae"/>
        <w:tblW w:w="0" w:type="auto"/>
        <w:tblInd w:w="-142" w:type="dxa"/>
        <w:tblLook w:val="04A0" w:firstRow="1" w:lastRow="0" w:firstColumn="1" w:lastColumn="0" w:noHBand="0" w:noVBand="1"/>
      </w:tblPr>
      <w:tblGrid>
        <w:gridCol w:w="1271"/>
        <w:gridCol w:w="993"/>
        <w:gridCol w:w="2268"/>
        <w:gridCol w:w="4955"/>
      </w:tblGrid>
      <w:tr w:rsidR="00F87659" w14:paraId="5036932B" w14:textId="77777777" w:rsidTr="00AB1BA1">
        <w:tc>
          <w:tcPr>
            <w:tcW w:w="1271" w:type="dxa"/>
            <w:vMerge w:val="restart"/>
            <w:textDirection w:val="btLr"/>
            <w:vAlign w:val="center"/>
          </w:tcPr>
          <w:p w14:paraId="6D68C493" w14:textId="77777777" w:rsidR="00F87659" w:rsidRPr="00595BCC" w:rsidRDefault="00F87659" w:rsidP="00F33B1C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Analog_inputs</w:t>
            </w:r>
            <w:proofErr w:type="spellEnd"/>
          </w:p>
        </w:tc>
        <w:tc>
          <w:tcPr>
            <w:tcW w:w="993" w:type="dxa"/>
          </w:tcPr>
          <w:p w14:paraId="674A1C6F" w14:textId="77777777" w:rsidR="00F87659" w:rsidRPr="00595BCC" w:rsidRDefault="00F87659" w:rsidP="00F33B1C">
            <w:pPr>
              <w:pStyle w:val="aff4"/>
            </w:pPr>
            <w:proofErr w:type="spellStart"/>
            <w:r>
              <w:t>Адресс</w:t>
            </w:r>
            <w:proofErr w:type="spellEnd"/>
          </w:p>
        </w:tc>
        <w:tc>
          <w:tcPr>
            <w:tcW w:w="2268" w:type="dxa"/>
          </w:tcPr>
          <w:p w14:paraId="2131B0DB" w14:textId="77777777" w:rsidR="00F87659" w:rsidRDefault="00F87659" w:rsidP="00F33B1C">
            <w:pPr>
              <w:pStyle w:val="aff4"/>
            </w:pPr>
            <w:r>
              <w:t>Название</w:t>
            </w:r>
          </w:p>
        </w:tc>
        <w:tc>
          <w:tcPr>
            <w:tcW w:w="4955" w:type="dxa"/>
          </w:tcPr>
          <w:p w14:paraId="0A5A95EE" w14:textId="77777777" w:rsidR="00F87659" w:rsidRDefault="00F87659" w:rsidP="00F33B1C">
            <w:pPr>
              <w:pStyle w:val="aff4"/>
            </w:pPr>
            <w:r>
              <w:t>Краткое описание</w:t>
            </w:r>
          </w:p>
        </w:tc>
      </w:tr>
      <w:tr w:rsidR="00F87659" w14:paraId="380249EF" w14:textId="77777777" w:rsidTr="00AB1BA1">
        <w:tc>
          <w:tcPr>
            <w:tcW w:w="1271" w:type="dxa"/>
            <w:vMerge/>
          </w:tcPr>
          <w:p w14:paraId="58B8ABF1" w14:textId="77777777" w:rsidR="00F87659" w:rsidRDefault="00F87659" w:rsidP="00F33B1C">
            <w:pPr>
              <w:pStyle w:val="aff4"/>
            </w:pPr>
          </w:p>
        </w:tc>
        <w:tc>
          <w:tcPr>
            <w:tcW w:w="993" w:type="dxa"/>
          </w:tcPr>
          <w:p w14:paraId="3FA915CA" w14:textId="77777777" w:rsidR="00F87659" w:rsidRDefault="00F87659" w:rsidP="00F33B1C">
            <w:pPr>
              <w:pStyle w:val="aff4"/>
            </w:pPr>
            <w:r>
              <w:t>0</w:t>
            </w:r>
          </w:p>
        </w:tc>
        <w:tc>
          <w:tcPr>
            <w:tcW w:w="2268" w:type="dxa"/>
          </w:tcPr>
          <w:p w14:paraId="54B5CD09" w14:textId="77777777" w:rsidR="00F87659" w:rsidRDefault="00F87659" w:rsidP="00F33B1C">
            <w:pPr>
              <w:pStyle w:val="aff4"/>
            </w:pPr>
            <w:r>
              <w:t>Входы АЦП</w:t>
            </w:r>
          </w:p>
        </w:tc>
        <w:tc>
          <w:tcPr>
            <w:tcW w:w="4955" w:type="dxa"/>
          </w:tcPr>
          <w:p w14:paraId="5D87A643" w14:textId="77777777" w:rsidR="00F87659" w:rsidRDefault="00F87659" w:rsidP="00F33B1C">
            <w:pPr>
              <w:pStyle w:val="aff4"/>
            </w:pPr>
            <w:r>
              <w:t>Сюда записываются результаты измерений аналоговых входов 1-8. Частота обновления 2Гц</w:t>
            </w:r>
          </w:p>
        </w:tc>
      </w:tr>
      <w:tr w:rsidR="00F87659" w14:paraId="44230AEF" w14:textId="77777777" w:rsidTr="00AB1BA1">
        <w:tc>
          <w:tcPr>
            <w:tcW w:w="1271" w:type="dxa"/>
            <w:vMerge/>
          </w:tcPr>
          <w:p w14:paraId="4ADB1763" w14:textId="77777777" w:rsidR="00F87659" w:rsidRDefault="00F87659" w:rsidP="00F33B1C">
            <w:pPr>
              <w:pStyle w:val="aff4"/>
            </w:pPr>
          </w:p>
        </w:tc>
        <w:tc>
          <w:tcPr>
            <w:tcW w:w="993" w:type="dxa"/>
          </w:tcPr>
          <w:p w14:paraId="521D0855" w14:textId="77777777" w:rsidR="00F87659" w:rsidRDefault="00F87659" w:rsidP="00F33B1C">
            <w:pPr>
              <w:pStyle w:val="aff4"/>
            </w:pPr>
            <w:r>
              <w:t>8</w:t>
            </w:r>
          </w:p>
        </w:tc>
        <w:tc>
          <w:tcPr>
            <w:tcW w:w="2268" w:type="dxa"/>
          </w:tcPr>
          <w:p w14:paraId="3ED576C7" w14:textId="10402DC1" w:rsidR="00F87659" w:rsidRPr="00595BCC" w:rsidRDefault="00F87659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INA226 3V3 (0x41)</w:t>
            </w:r>
          </w:p>
        </w:tc>
        <w:tc>
          <w:tcPr>
            <w:tcW w:w="4955" w:type="dxa"/>
            <w:vMerge w:val="restart"/>
          </w:tcPr>
          <w:p w14:paraId="1E3A783A" w14:textId="77777777" w:rsidR="00F87659" w:rsidRDefault="00F87659" w:rsidP="00F33B1C">
            <w:pPr>
              <w:pStyle w:val="aff4"/>
            </w:pPr>
            <w:r>
              <w:t>Содержат данные о собственном напряжении и токе потребления модуля (по 3.3 и 5В)</w:t>
            </w:r>
          </w:p>
        </w:tc>
      </w:tr>
      <w:tr w:rsidR="00F87659" w14:paraId="2310C0A7" w14:textId="77777777" w:rsidTr="00AB1BA1">
        <w:tc>
          <w:tcPr>
            <w:tcW w:w="1271" w:type="dxa"/>
            <w:vMerge/>
          </w:tcPr>
          <w:p w14:paraId="0F673FB4" w14:textId="77777777" w:rsidR="00F87659" w:rsidRDefault="00F87659" w:rsidP="00F33B1C">
            <w:pPr>
              <w:pStyle w:val="aff4"/>
            </w:pPr>
          </w:p>
        </w:tc>
        <w:tc>
          <w:tcPr>
            <w:tcW w:w="993" w:type="dxa"/>
          </w:tcPr>
          <w:p w14:paraId="07039DCF" w14:textId="77777777" w:rsidR="00F87659" w:rsidRPr="00595BCC" w:rsidRDefault="00F87659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268" w:type="dxa"/>
          </w:tcPr>
          <w:p w14:paraId="30C9B144" w14:textId="2A3A3E50" w:rsidR="00F87659" w:rsidRPr="00595BCC" w:rsidRDefault="00F87659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INA226 5V (0x40)</w:t>
            </w:r>
          </w:p>
        </w:tc>
        <w:tc>
          <w:tcPr>
            <w:tcW w:w="4955" w:type="dxa"/>
            <w:vMerge/>
          </w:tcPr>
          <w:p w14:paraId="44A257D8" w14:textId="77777777" w:rsidR="00F87659" w:rsidRDefault="00F87659" w:rsidP="00F33B1C">
            <w:pPr>
              <w:pStyle w:val="aff4"/>
            </w:pPr>
          </w:p>
        </w:tc>
      </w:tr>
      <w:tr w:rsidR="00F87659" w14:paraId="7258856F" w14:textId="77777777" w:rsidTr="00AB1BA1">
        <w:tc>
          <w:tcPr>
            <w:tcW w:w="1271" w:type="dxa"/>
            <w:vMerge/>
          </w:tcPr>
          <w:p w14:paraId="54BB8F92" w14:textId="77777777" w:rsidR="00F87659" w:rsidRDefault="00F87659" w:rsidP="00F33B1C">
            <w:pPr>
              <w:pStyle w:val="aff4"/>
            </w:pPr>
          </w:p>
        </w:tc>
        <w:tc>
          <w:tcPr>
            <w:tcW w:w="993" w:type="dxa"/>
          </w:tcPr>
          <w:p w14:paraId="3A7FCA20" w14:textId="77777777" w:rsidR="00F87659" w:rsidRDefault="00F87659" w:rsidP="00F33B1C">
            <w:pPr>
              <w:pStyle w:val="aff4"/>
            </w:pPr>
            <w:r>
              <w:t>14</w:t>
            </w:r>
          </w:p>
        </w:tc>
        <w:tc>
          <w:tcPr>
            <w:tcW w:w="2268" w:type="dxa"/>
          </w:tcPr>
          <w:p w14:paraId="537A11A7" w14:textId="77777777" w:rsidR="00F87659" w:rsidRPr="00E8587A" w:rsidRDefault="00F87659" w:rsidP="00F33B1C">
            <w:pPr>
              <w:pStyle w:val="aff4"/>
            </w:pPr>
            <w:r>
              <w:rPr>
                <w:lang w:val="en-US"/>
              </w:rPr>
              <w:t xml:space="preserve">UART1 </w:t>
            </w:r>
            <w:r>
              <w:t>данные приемника</w:t>
            </w:r>
          </w:p>
        </w:tc>
        <w:tc>
          <w:tcPr>
            <w:tcW w:w="4955" w:type="dxa"/>
            <w:vMerge w:val="restart"/>
          </w:tcPr>
          <w:p w14:paraId="0D042051" w14:textId="77777777" w:rsidR="00F87659" w:rsidRPr="00E8587A" w:rsidRDefault="00F87659" w:rsidP="00F33B1C">
            <w:pPr>
              <w:pStyle w:val="aff4"/>
            </w:pPr>
            <w:r>
              <w:t xml:space="preserve">Содержат данные которые принимает модуль </w:t>
            </w:r>
            <w:r>
              <w:rPr>
                <w:lang w:val="en-US"/>
              </w:rPr>
              <w:t>UART</w:t>
            </w:r>
          </w:p>
        </w:tc>
      </w:tr>
      <w:tr w:rsidR="00F87659" w14:paraId="061460B7" w14:textId="77777777" w:rsidTr="00AB1BA1">
        <w:tc>
          <w:tcPr>
            <w:tcW w:w="1271" w:type="dxa"/>
            <w:vMerge/>
          </w:tcPr>
          <w:p w14:paraId="4903F480" w14:textId="77777777" w:rsidR="00F87659" w:rsidRDefault="00F87659" w:rsidP="00F33B1C">
            <w:pPr>
              <w:pStyle w:val="aff4"/>
            </w:pPr>
          </w:p>
        </w:tc>
        <w:tc>
          <w:tcPr>
            <w:tcW w:w="993" w:type="dxa"/>
          </w:tcPr>
          <w:p w14:paraId="37C7B209" w14:textId="77777777" w:rsidR="00F87659" w:rsidRDefault="00F87659" w:rsidP="00F33B1C">
            <w:pPr>
              <w:pStyle w:val="aff4"/>
            </w:pPr>
            <w:r>
              <w:t>1042</w:t>
            </w:r>
          </w:p>
        </w:tc>
        <w:tc>
          <w:tcPr>
            <w:tcW w:w="2268" w:type="dxa"/>
          </w:tcPr>
          <w:p w14:paraId="0305CD74" w14:textId="77777777" w:rsidR="00F87659" w:rsidRPr="00E8587A" w:rsidRDefault="00F87659" w:rsidP="00F33B1C">
            <w:pPr>
              <w:pStyle w:val="aff4"/>
            </w:pPr>
            <w:r>
              <w:rPr>
                <w:lang w:val="en-US"/>
              </w:rPr>
              <w:t xml:space="preserve">UART2 </w:t>
            </w:r>
            <w:r>
              <w:t>данные приемника</w:t>
            </w:r>
          </w:p>
        </w:tc>
        <w:tc>
          <w:tcPr>
            <w:tcW w:w="4955" w:type="dxa"/>
            <w:vMerge/>
          </w:tcPr>
          <w:p w14:paraId="10A787E0" w14:textId="77777777" w:rsidR="00F87659" w:rsidRDefault="00F87659" w:rsidP="00F33B1C">
            <w:pPr>
              <w:pStyle w:val="aff4"/>
            </w:pPr>
          </w:p>
        </w:tc>
      </w:tr>
      <w:tr w:rsidR="00F87659" w14:paraId="1DBD0E0F" w14:textId="77777777" w:rsidTr="00AB1BA1">
        <w:tc>
          <w:tcPr>
            <w:tcW w:w="1271" w:type="dxa"/>
            <w:vMerge/>
          </w:tcPr>
          <w:p w14:paraId="56CF09C5" w14:textId="77777777" w:rsidR="00F87659" w:rsidRDefault="00F87659" w:rsidP="00F33B1C">
            <w:pPr>
              <w:pStyle w:val="aff4"/>
            </w:pPr>
          </w:p>
        </w:tc>
        <w:tc>
          <w:tcPr>
            <w:tcW w:w="993" w:type="dxa"/>
          </w:tcPr>
          <w:p w14:paraId="5FB6BABC" w14:textId="77777777" w:rsidR="00F87659" w:rsidRDefault="00F87659" w:rsidP="00F33B1C">
            <w:pPr>
              <w:pStyle w:val="aff4"/>
            </w:pPr>
            <w:r>
              <w:t>2070</w:t>
            </w:r>
          </w:p>
        </w:tc>
        <w:tc>
          <w:tcPr>
            <w:tcW w:w="2268" w:type="dxa"/>
          </w:tcPr>
          <w:p w14:paraId="002694EB" w14:textId="77777777" w:rsidR="00F87659" w:rsidRDefault="00F87659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GPIO in</w:t>
            </w:r>
          </w:p>
        </w:tc>
        <w:tc>
          <w:tcPr>
            <w:tcW w:w="4955" w:type="dxa"/>
          </w:tcPr>
          <w:p w14:paraId="632BADF2" w14:textId="77777777" w:rsidR="00F87659" w:rsidRPr="00E8587A" w:rsidRDefault="00F87659" w:rsidP="00F33B1C">
            <w:pPr>
              <w:pStyle w:val="aff4"/>
            </w:pPr>
            <w:r>
              <w:t xml:space="preserve">Содержат информацию о текущем состоянии </w:t>
            </w:r>
            <w:r>
              <w:rPr>
                <w:lang w:val="en-US"/>
              </w:rPr>
              <w:t>GPIO</w:t>
            </w:r>
          </w:p>
        </w:tc>
      </w:tr>
      <w:tr w:rsidR="00F87659" w14:paraId="4F8CF06E" w14:textId="77777777" w:rsidTr="00AB1BA1">
        <w:tc>
          <w:tcPr>
            <w:tcW w:w="1271" w:type="dxa"/>
            <w:vMerge/>
          </w:tcPr>
          <w:p w14:paraId="78D121F3" w14:textId="77777777" w:rsidR="00F87659" w:rsidRDefault="00F87659" w:rsidP="00F33B1C">
            <w:pPr>
              <w:pStyle w:val="aff4"/>
            </w:pPr>
          </w:p>
        </w:tc>
        <w:tc>
          <w:tcPr>
            <w:tcW w:w="993" w:type="dxa"/>
          </w:tcPr>
          <w:p w14:paraId="0A105294" w14:textId="77777777" w:rsidR="00F87659" w:rsidRDefault="00F87659" w:rsidP="00F33B1C">
            <w:pPr>
              <w:pStyle w:val="aff4"/>
            </w:pPr>
            <w:r>
              <w:t>2074</w:t>
            </w:r>
          </w:p>
        </w:tc>
        <w:tc>
          <w:tcPr>
            <w:tcW w:w="2268" w:type="dxa"/>
          </w:tcPr>
          <w:p w14:paraId="2F3CAF70" w14:textId="77777777" w:rsidR="00F87659" w:rsidRPr="00E8587A" w:rsidRDefault="00F87659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SPI receive data</w:t>
            </w:r>
          </w:p>
        </w:tc>
        <w:tc>
          <w:tcPr>
            <w:tcW w:w="4955" w:type="dxa"/>
          </w:tcPr>
          <w:p w14:paraId="462333F4" w14:textId="77777777" w:rsidR="00F87659" w:rsidRPr="00E8587A" w:rsidRDefault="00F87659" w:rsidP="00F33B1C">
            <w:pPr>
              <w:pStyle w:val="aff4"/>
              <w:rPr>
                <w:lang w:val="en-US"/>
              </w:rPr>
            </w:pPr>
            <w:r>
              <w:t xml:space="preserve">Данные приемника </w:t>
            </w:r>
            <w:r>
              <w:rPr>
                <w:lang w:val="en-US"/>
              </w:rPr>
              <w:t>SPI</w:t>
            </w:r>
          </w:p>
        </w:tc>
      </w:tr>
      <w:tr w:rsidR="00F87659" w14:paraId="14407AB4" w14:textId="77777777" w:rsidTr="00AB1BA1">
        <w:tc>
          <w:tcPr>
            <w:tcW w:w="1271" w:type="dxa"/>
            <w:vMerge/>
          </w:tcPr>
          <w:p w14:paraId="09002579" w14:textId="77777777" w:rsidR="00F87659" w:rsidRDefault="00F87659" w:rsidP="00F33B1C">
            <w:pPr>
              <w:pStyle w:val="aff4"/>
            </w:pPr>
          </w:p>
        </w:tc>
        <w:tc>
          <w:tcPr>
            <w:tcW w:w="993" w:type="dxa"/>
          </w:tcPr>
          <w:p w14:paraId="65AA54D1" w14:textId="3CD2116B" w:rsidR="00F87659" w:rsidRPr="00555622" w:rsidRDefault="00F87659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2138</w:t>
            </w:r>
          </w:p>
        </w:tc>
        <w:tc>
          <w:tcPr>
            <w:tcW w:w="2268" w:type="dxa"/>
          </w:tcPr>
          <w:p w14:paraId="5284C92A" w14:textId="1E5CF1EB" w:rsidR="00F87659" w:rsidRPr="00F87659" w:rsidRDefault="00F87659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INA226 mother board</w:t>
            </w:r>
          </w:p>
        </w:tc>
        <w:tc>
          <w:tcPr>
            <w:tcW w:w="4955" w:type="dxa"/>
          </w:tcPr>
          <w:p w14:paraId="4B263808" w14:textId="0905C1EB" w:rsidR="00F87659" w:rsidRPr="00F87659" w:rsidRDefault="00F87659" w:rsidP="00F33B1C">
            <w:pPr>
              <w:pStyle w:val="aff4"/>
            </w:pPr>
            <w:r>
              <w:t xml:space="preserve">Данные о напряжении и токе датчика </w:t>
            </w:r>
            <w:proofErr w:type="spellStart"/>
            <w:r>
              <w:rPr>
                <w:lang w:val="en-US"/>
              </w:rPr>
              <w:t>ina</w:t>
            </w:r>
            <w:proofErr w:type="spellEnd"/>
            <w:r w:rsidRPr="00555622">
              <w:t xml:space="preserve">226 </w:t>
            </w:r>
            <w:r>
              <w:t>с адресом 0</w:t>
            </w:r>
            <w:r>
              <w:rPr>
                <w:lang w:val="en-US"/>
              </w:rPr>
              <w:t>x</w:t>
            </w:r>
            <w:r w:rsidRPr="00555622">
              <w:t>44</w:t>
            </w:r>
          </w:p>
        </w:tc>
      </w:tr>
      <w:tr w:rsidR="007A4BAF" w14:paraId="59769913" w14:textId="77777777" w:rsidTr="00AB1BA1">
        <w:tc>
          <w:tcPr>
            <w:tcW w:w="1271" w:type="dxa"/>
            <w:vMerge w:val="restart"/>
            <w:textDirection w:val="btLr"/>
            <w:vAlign w:val="center"/>
          </w:tcPr>
          <w:p w14:paraId="6CF08F2A" w14:textId="77777777" w:rsidR="007A4BAF" w:rsidRPr="00E8587A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Analog outputs</w:t>
            </w:r>
          </w:p>
        </w:tc>
        <w:tc>
          <w:tcPr>
            <w:tcW w:w="993" w:type="dxa"/>
            <w:vAlign w:val="center"/>
          </w:tcPr>
          <w:p w14:paraId="63B12AFA" w14:textId="77777777" w:rsidR="007A4BAF" w:rsidRPr="00E8587A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68" w:type="dxa"/>
          </w:tcPr>
          <w:p w14:paraId="1ECAA83E" w14:textId="77777777" w:rsidR="007A4BAF" w:rsidRPr="00E8587A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DAC1</w:t>
            </w:r>
          </w:p>
        </w:tc>
        <w:tc>
          <w:tcPr>
            <w:tcW w:w="4955" w:type="dxa"/>
            <w:vMerge w:val="restart"/>
          </w:tcPr>
          <w:p w14:paraId="5FA509D2" w14:textId="77777777" w:rsidR="007A4BAF" w:rsidRDefault="007A4BAF" w:rsidP="00F33B1C">
            <w:pPr>
              <w:pStyle w:val="aff4"/>
            </w:pPr>
            <w:r>
              <w:t>Регистры настройки ЦАП</w:t>
            </w:r>
          </w:p>
        </w:tc>
      </w:tr>
      <w:tr w:rsidR="007A4BAF" w14:paraId="3AF2E620" w14:textId="77777777" w:rsidTr="00AB1BA1">
        <w:tc>
          <w:tcPr>
            <w:tcW w:w="1271" w:type="dxa"/>
            <w:vMerge/>
          </w:tcPr>
          <w:p w14:paraId="35DB5B4C" w14:textId="77777777" w:rsidR="007A4BAF" w:rsidRDefault="007A4BAF" w:rsidP="00F33B1C">
            <w:pPr>
              <w:pStyle w:val="aff4"/>
            </w:pPr>
          </w:p>
        </w:tc>
        <w:tc>
          <w:tcPr>
            <w:tcW w:w="993" w:type="dxa"/>
          </w:tcPr>
          <w:p w14:paraId="3B4A53F1" w14:textId="77777777" w:rsidR="007A4BAF" w:rsidRPr="00E8587A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528</w:t>
            </w:r>
          </w:p>
        </w:tc>
        <w:tc>
          <w:tcPr>
            <w:tcW w:w="2268" w:type="dxa"/>
          </w:tcPr>
          <w:p w14:paraId="2D831C85" w14:textId="77777777" w:rsidR="007A4BAF" w:rsidRPr="00E8587A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DAC2</w:t>
            </w:r>
          </w:p>
        </w:tc>
        <w:tc>
          <w:tcPr>
            <w:tcW w:w="4955" w:type="dxa"/>
            <w:vMerge/>
          </w:tcPr>
          <w:p w14:paraId="19E9D73C" w14:textId="77777777" w:rsidR="007A4BAF" w:rsidRDefault="007A4BAF" w:rsidP="00F33B1C">
            <w:pPr>
              <w:pStyle w:val="aff4"/>
            </w:pPr>
          </w:p>
        </w:tc>
      </w:tr>
      <w:tr w:rsidR="007A4BAF" w14:paraId="6D8AA487" w14:textId="77777777" w:rsidTr="00AB1BA1">
        <w:tc>
          <w:tcPr>
            <w:tcW w:w="1271" w:type="dxa"/>
            <w:vMerge/>
          </w:tcPr>
          <w:p w14:paraId="13731E7D" w14:textId="77777777" w:rsidR="007A4BAF" w:rsidRDefault="007A4BAF" w:rsidP="00F33B1C">
            <w:pPr>
              <w:pStyle w:val="aff4"/>
            </w:pPr>
          </w:p>
        </w:tc>
        <w:tc>
          <w:tcPr>
            <w:tcW w:w="993" w:type="dxa"/>
          </w:tcPr>
          <w:p w14:paraId="4265521D" w14:textId="77777777" w:rsidR="007A4BAF" w:rsidRDefault="007A4BAF" w:rsidP="00F33B1C">
            <w:pPr>
              <w:pStyle w:val="aff4"/>
            </w:pPr>
            <w:r>
              <w:t>1056</w:t>
            </w:r>
          </w:p>
        </w:tc>
        <w:tc>
          <w:tcPr>
            <w:tcW w:w="2268" w:type="dxa"/>
          </w:tcPr>
          <w:p w14:paraId="440BFEEC" w14:textId="09589B95" w:rsidR="007A4BAF" w:rsidRPr="007C3FB7" w:rsidRDefault="007A4BAF" w:rsidP="007C3FB7">
            <w:pPr>
              <w:pStyle w:val="aff4"/>
            </w:pPr>
            <w:r>
              <w:rPr>
                <w:lang w:val="en-US"/>
              </w:rPr>
              <w:t>ADC</w:t>
            </w:r>
            <w:r>
              <w:t xml:space="preserve"> </w:t>
            </w:r>
            <w:r>
              <w:rPr>
                <w:lang w:val="en-US"/>
              </w:rPr>
              <w:t>control</w:t>
            </w:r>
          </w:p>
        </w:tc>
        <w:tc>
          <w:tcPr>
            <w:tcW w:w="4955" w:type="dxa"/>
          </w:tcPr>
          <w:p w14:paraId="1B3F7C27" w14:textId="77777777" w:rsidR="007A4BAF" w:rsidRDefault="007A4BAF" w:rsidP="00F33B1C">
            <w:pPr>
              <w:pStyle w:val="aff4"/>
            </w:pPr>
            <w:r>
              <w:t>Регистры настройки АЦП (</w:t>
            </w:r>
            <w:proofErr w:type="spellStart"/>
            <w:r>
              <w:t>вкл</w:t>
            </w:r>
            <w:proofErr w:type="spellEnd"/>
            <w:r>
              <w:t>/</w:t>
            </w:r>
            <w:proofErr w:type="spellStart"/>
            <w:r>
              <w:t>выкл</w:t>
            </w:r>
            <w:proofErr w:type="spellEnd"/>
            <w:r>
              <w:t>)</w:t>
            </w:r>
          </w:p>
        </w:tc>
      </w:tr>
      <w:tr w:rsidR="007A4BAF" w14:paraId="1EC182F7" w14:textId="77777777" w:rsidTr="00AB1BA1">
        <w:tc>
          <w:tcPr>
            <w:tcW w:w="1271" w:type="dxa"/>
            <w:vMerge/>
          </w:tcPr>
          <w:p w14:paraId="7AD6D05E" w14:textId="77777777" w:rsidR="007A4BAF" w:rsidRDefault="007A4BAF" w:rsidP="00F33B1C">
            <w:pPr>
              <w:pStyle w:val="aff4"/>
            </w:pPr>
          </w:p>
        </w:tc>
        <w:tc>
          <w:tcPr>
            <w:tcW w:w="993" w:type="dxa"/>
          </w:tcPr>
          <w:p w14:paraId="1E0493C5" w14:textId="77777777" w:rsidR="007A4BAF" w:rsidRDefault="007A4BAF" w:rsidP="00F33B1C">
            <w:pPr>
              <w:pStyle w:val="aff4"/>
            </w:pPr>
            <w:r>
              <w:t>1059</w:t>
            </w:r>
          </w:p>
        </w:tc>
        <w:tc>
          <w:tcPr>
            <w:tcW w:w="2268" w:type="dxa"/>
          </w:tcPr>
          <w:p w14:paraId="30A5BC84" w14:textId="77777777" w:rsidR="007A4BAF" w:rsidRPr="00E8587A" w:rsidRDefault="007A4BAF" w:rsidP="00F33B1C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GPIO_config</w:t>
            </w:r>
            <w:proofErr w:type="spellEnd"/>
          </w:p>
        </w:tc>
        <w:tc>
          <w:tcPr>
            <w:tcW w:w="4955" w:type="dxa"/>
          </w:tcPr>
          <w:p w14:paraId="613DE686" w14:textId="77777777" w:rsidR="007A4BAF" w:rsidRPr="00E8587A" w:rsidRDefault="007A4BAF" w:rsidP="00F33B1C">
            <w:pPr>
              <w:pStyle w:val="aff4"/>
            </w:pPr>
            <w:r>
              <w:t xml:space="preserve">Настройки </w:t>
            </w:r>
            <w:r>
              <w:rPr>
                <w:lang w:val="en-US"/>
              </w:rPr>
              <w:t>GPIO</w:t>
            </w:r>
            <w:r w:rsidRPr="00E8587A">
              <w:t xml:space="preserve">. </w:t>
            </w:r>
            <w:r>
              <w:t>(Маска вход выход)</w:t>
            </w:r>
          </w:p>
        </w:tc>
      </w:tr>
      <w:tr w:rsidR="007A4BAF" w14:paraId="29662E4D" w14:textId="77777777" w:rsidTr="00AB1BA1">
        <w:tc>
          <w:tcPr>
            <w:tcW w:w="1271" w:type="dxa"/>
            <w:vMerge/>
          </w:tcPr>
          <w:p w14:paraId="00CA00DF" w14:textId="77777777" w:rsidR="007A4BAF" w:rsidRDefault="007A4BAF" w:rsidP="00F33B1C">
            <w:pPr>
              <w:pStyle w:val="aff4"/>
            </w:pPr>
          </w:p>
        </w:tc>
        <w:tc>
          <w:tcPr>
            <w:tcW w:w="993" w:type="dxa"/>
          </w:tcPr>
          <w:p w14:paraId="609014E5" w14:textId="77777777" w:rsidR="007A4BAF" w:rsidRDefault="007A4BAF" w:rsidP="00F33B1C">
            <w:pPr>
              <w:pStyle w:val="aff4"/>
            </w:pPr>
            <w:r>
              <w:t>1064</w:t>
            </w:r>
          </w:p>
        </w:tc>
        <w:tc>
          <w:tcPr>
            <w:tcW w:w="2268" w:type="dxa"/>
          </w:tcPr>
          <w:p w14:paraId="127E83A4" w14:textId="77777777" w:rsidR="007A4BAF" w:rsidRPr="00E8587A" w:rsidRDefault="007A4BAF" w:rsidP="00F33B1C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GPIO_out</w:t>
            </w:r>
            <w:proofErr w:type="spellEnd"/>
          </w:p>
        </w:tc>
        <w:tc>
          <w:tcPr>
            <w:tcW w:w="4955" w:type="dxa"/>
          </w:tcPr>
          <w:p w14:paraId="1A8CDF7B" w14:textId="77777777" w:rsidR="007A4BAF" w:rsidRPr="00E8587A" w:rsidRDefault="007A4BAF" w:rsidP="00F33B1C">
            <w:pPr>
              <w:pStyle w:val="aff4"/>
            </w:pPr>
            <w:r>
              <w:t xml:space="preserve">Управление </w:t>
            </w:r>
            <w:r>
              <w:rPr>
                <w:lang w:val="en-US"/>
              </w:rPr>
              <w:t>GPIO</w:t>
            </w:r>
            <w:r w:rsidRPr="00E8587A">
              <w:t xml:space="preserve"> </w:t>
            </w:r>
            <w:r>
              <w:t>настроенными на выход</w:t>
            </w:r>
          </w:p>
        </w:tc>
      </w:tr>
      <w:tr w:rsidR="007A4BAF" w14:paraId="5FD05A8C" w14:textId="77777777" w:rsidTr="00AB1BA1">
        <w:tc>
          <w:tcPr>
            <w:tcW w:w="1271" w:type="dxa"/>
            <w:vMerge/>
          </w:tcPr>
          <w:p w14:paraId="500B17CA" w14:textId="77777777" w:rsidR="007A4BAF" w:rsidRDefault="007A4BAF" w:rsidP="00F33B1C">
            <w:pPr>
              <w:pStyle w:val="aff4"/>
            </w:pPr>
          </w:p>
        </w:tc>
        <w:tc>
          <w:tcPr>
            <w:tcW w:w="993" w:type="dxa"/>
          </w:tcPr>
          <w:p w14:paraId="549C75BA" w14:textId="77777777" w:rsidR="007A4BAF" w:rsidRPr="00E8587A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1072</w:t>
            </w:r>
          </w:p>
        </w:tc>
        <w:tc>
          <w:tcPr>
            <w:tcW w:w="2268" w:type="dxa"/>
          </w:tcPr>
          <w:p w14:paraId="115D3624" w14:textId="77777777" w:rsidR="007A4BAF" w:rsidRPr="00E8587A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UART1 transmitter</w:t>
            </w:r>
          </w:p>
        </w:tc>
        <w:tc>
          <w:tcPr>
            <w:tcW w:w="4955" w:type="dxa"/>
          </w:tcPr>
          <w:p w14:paraId="3FF2C730" w14:textId="77777777" w:rsidR="007A4BAF" w:rsidRPr="00E8587A" w:rsidRDefault="007A4BAF" w:rsidP="00F33B1C">
            <w:pPr>
              <w:pStyle w:val="aff4"/>
            </w:pPr>
            <w:r>
              <w:t xml:space="preserve">Управление </w:t>
            </w:r>
            <w:r>
              <w:rPr>
                <w:lang w:val="en-US"/>
              </w:rPr>
              <w:t xml:space="preserve">UART1 </w:t>
            </w:r>
            <w:proofErr w:type="spellStart"/>
            <w:r>
              <w:rPr>
                <w:lang w:val="en-US"/>
              </w:rPr>
              <w:t>на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передачу</w:t>
            </w:r>
            <w:proofErr w:type="spellEnd"/>
          </w:p>
        </w:tc>
      </w:tr>
      <w:tr w:rsidR="007A4BAF" w14:paraId="5A9EDE67" w14:textId="77777777" w:rsidTr="00AB1BA1">
        <w:tc>
          <w:tcPr>
            <w:tcW w:w="1271" w:type="dxa"/>
            <w:vMerge/>
          </w:tcPr>
          <w:p w14:paraId="572E8C18" w14:textId="77777777" w:rsidR="007A4BAF" w:rsidRDefault="007A4BAF" w:rsidP="00F33B1C">
            <w:pPr>
              <w:pStyle w:val="aff4"/>
            </w:pPr>
          </w:p>
        </w:tc>
        <w:tc>
          <w:tcPr>
            <w:tcW w:w="993" w:type="dxa"/>
          </w:tcPr>
          <w:p w14:paraId="2FC14964" w14:textId="77777777" w:rsidR="007A4BAF" w:rsidRDefault="007A4BAF" w:rsidP="00F33B1C">
            <w:pPr>
              <w:pStyle w:val="aff4"/>
            </w:pPr>
            <w:r>
              <w:t>1140</w:t>
            </w:r>
          </w:p>
        </w:tc>
        <w:tc>
          <w:tcPr>
            <w:tcW w:w="2268" w:type="dxa"/>
          </w:tcPr>
          <w:p w14:paraId="25293E8C" w14:textId="77777777" w:rsidR="007A4BAF" w:rsidRPr="00E8587A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UART1 settings</w:t>
            </w:r>
          </w:p>
        </w:tc>
        <w:tc>
          <w:tcPr>
            <w:tcW w:w="4955" w:type="dxa"/>
          </w:tcPr>
          <w:p w14:paraId="3A5143B2" w14:textId="77777777" w:rsidR="007A4BAF" w:rsidRPr="00E8587A" w:rsidRDefault="007A4BAF" w:rsidP="00F33B1C">
            <w:pPr>
              <w:pStyle w:val="aff4"/>
              <w:rPr>
                <w:lang w:val="en-US"/>
              </w:rPr>
            </w:pPr>
            <w:r>
              <w:t xml:space="preserve">Настройки </w:t>
            </w:r>
            <w:r>
              <w:rPr>
                <w:lang w:val="en-US"/>
              </w:rPr>
              <w:t>UART1</w:t>
            </w:r>
          </w:p>
        </w:tc>
      </w:tr>
      <w:tr w:rsidR="007A4BAF" w14:paraId="2092E463" w14:textId="77777777" w:rsidTr="00AB1BA1">
        <w:tc>
          <w:tcPr>
            <w:tcW w:w="1271" w:type="dxa"/>
            <w:vMerge/>
          </w:tcPr>
          <w:p w14:paraId="1BC6EDFC" w14:textId="77777777" w:rsidR="007A4BAF" w:rsidRDefault="007A4BAF" w:rsidP="00F33B1C">
            <w:pPr>
              <w:pStyle w:val="aff4"/>
            </w:pPr>
          </w:p>
        </w:tc>
        <w:tc>
          <w:tcPr>
            <w:tcW w:w="993" w:type="dxa"/>
          </w:tcPr>
          <w:p w14:paraId="39A4AAD9" w14:textId="77777777" w:rsidR="007A4BAF" w:rsidRPr="00E8587A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1150</w:t>
            </w:r>
          </w:p>
        </w:tc>
        <w:tc>
          <w:tcPr>
            <w:tcW w:w="2268" w:type="dxa"/>
          </w:tcPr>
          <w:p w14:paraId="7D3B198D" w14:textId="77777777" w:rsidR="007A4BAF" w:rsidRPr="00E8587A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UART2 transmitter</w:t>
            </w:r>
          </w:p>
        </w:tc>
        <w:tc>
          <w:tcPr>
            <w:tcW w:w="4955" w:type="dxa"/>
          </w:tcPr>
          <w:p w14:paraId="5F502471" w14:textId="77777777" w:rsidR="007A4BAF" w:rsidRPr="00E8587A" w:rsidRDefault="007A4BAF" w:rsidP="00F33B1C">
            <w:pPr>
              <w:pStyle w:val="aff4"/>
            </w:pPr>
            <w:r>
              <w:t xml:space="preserve">Управление </w:t>
            </w:r>
            <w:r>
              <w:rPr>
                <w:lang w:val="en-US"/>
              </w:rPr>
              <w:t xml:space="preserve">UART2 </w:t>
            </w:r>
            <w:proofErr w:type="spellStart"/>
            <w:r>
              <w:rPr>
                <w:lang w:val="en-US"/>
              </w:rPr>
              <w:t>на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передачу</w:t>
            </w:r>
            <w:proofErr w:type="spellEnd"/>
          </w:p>
        </w:tc>
      </w:tr>
      <w:tr w:rsidR="007A4BAF" w14:paraId="2E7406BA" w14:textId="77777777" w:rsidTr="00AB1BA1">
        <w:tc>
          <w:tcPr>
            <w:tcW w:w="1271" w:type="dxa"/>
            <w:vMerge/>
          </w:tcPr>
          <w:p w14:paraId="3E505B91" w14:textId="77777777" w:rsidR="007A4BAF" w:rsidRDefault="007A4BAF" w:rsidP="00F33B1C">
            <w:pPr>
              <w:pStyle w:val="aff4"/>
            </w:pPr>
          </w:p>
        </w:tc>
        <w:tc>
          <w:tcPr>
            <w:tcW w:w="993" w:type="dxa"/>
          </w:tcPr>
          <w:p w14:paraId="2BD5ACF5" w14:textId="77777777" w:rsidR="007A4BAF" w:rsidRPr="00E8587A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1218</w:t>
            </w:r>
          </w:p>
        </w:tc>
        <w:tc>
          <w:tcPr>
            <w:tcW w:w="2268" w:type="dxa"/>
          </w:tcPr>
          <w:p w14:paraId="3F590055" w14:textId="77777777" w:rsidR="007A4BAF" w:rsidRPr="00E8587A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UART2 settings</w:t>
            </w:r>
          </w:p>
        </w:tc>
        <w:tc>
          <w:tcPr>
            <w:tcW w:w="4955" w:type="dxa"/>
          </w:tcPr>
          <w:p w14:paraId="546E81BD" w14:textId="77777777" w:rsidR="007A4BAF" w:rsidRPr="00E8587A" w:rsidRDefault="007A4BAF" w:rsidP="00F33B1C">
            <w:pPr>
              <w:pStyle w:val="aff4"/>
              <w:rPr>
                <w:lang w:val="en-US"/>
              </w:rPr>
            </w:pPr>
            <w:r>
              <w:t xml:space="preserve">Настройки </w:t>
            </w:r>
            <w:r>
              <w:rPr>
                <w:lang w:val="en-US"/>
              </w:rPr>
              <w:t>UART2</w:t>
            </w:r>
          </w:p>
        </w:tc>
      </w:tr>
      <w:tr w:rsidR="007A4BAF" w14:paraId="13FB14F8" w14:textId="77777777" w:rsidTr="00AB1BA1">
        <w:tc>
          <w:tcPr>
            <w:tcW w:w="1271" w:type="dxa"/>
            <w:vMerge/>
          </w:tcPr>
          <w:p w14:paraId="3432E9F5" w14:textId="77777777" w:rsidR="007A4BAF" w:rsidRDefault="007A4BAF" w:rsidP="00F33B1C">
            <w:pPr>
              <w:pStyle w:val="aff4"/>
            </w:pPr>
          </w:p>
        </w:tc>
        <w:tc>
          <w:tcPr>
            <w:tcW w:w="993" w:type="dxa"/>
          </w:tcPr>
          <w:p w14:paraId="2046346C" w14:textId="77777777" w:rsidR="007A4BAF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1228</w:t>
            </w:r>
          </w:p>
        </w:tc>
        <w:tc>
          <w:tcPr>
            <w:tcW w:w="2268" w:type="dxa"/>
          </w:tcPr>
          <w:p w14:paraId="4055D399" w14:textId="77777777" w:rsidR="007A4BAF" w:rsidRPr="00E8587A" w:rsidRDefault="007A4BAF" w:rsidP="00F33B1C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GPIO_alternative</w:t>
            </w:r>
            <w:proofErr w:type="spellEnd"/>
          </w:p>
        </w:tc>
        <w:tc>
          <w:tcPr>
            <w:tcW w:w="4955" w:type="dxa"/>
          </w:tcPr>
          <w:p w14:paraId="37A36F8C" w14:textId="77777777" w:rsidR="007A4BAF" w:rsidRPr="00E8587A" w:rsidRDefault="007A4BAF" w:rsidP="00F33B1C">
            <w:pPr>
              <w:pStyle w:val="aff4"/>
            </w:pPr>
            <w:r>
              <w:t xml:space="preserve">Управление альтернативным состоянием </w:t>
            </w:r>
            <w:r>
              <w:rPr>
                <w:lang w:val="en-US"/>
              </w:rPr>
              <w:t>GPIO</w:t>
            </w:r>
            <w:r w:rsidRPr="00E8587A">
              <w:t xml:space="preserve"> </w:t>
            </w:r>
            <w:r>
              <w:t>настроенных на выход. Позволяет сформировать импульс необходимой длительности</w:t>
            </w:r>
          </w:p>
        </w:tc>
      </w:tr>
      <w:tr w:rsidR="007A4BAF" w14:paraId="08D3D31D" w14:textId="77777777" w:rsidTr="00AB1BA1">
        <w:tc>
          <w:tcPr>
            <w:tcW w:w="1271" w:type="dxa"/>
            <w:vMerge/>
          </w:tcPr>
          <w:p w14:paraId="22603008" w14:textId="77777777" w:rsidR="007A4BAF" w:rsidRDefault="007A4BAF" w:rsidP="00F33B1C">
            <w:pPr>
              <w:pStyle w:val="aff4"/>
            </w:pPr>
          </w:p>
        </w:tc>
        <w:tc>
          <w:tcPr>
            <w:tcW w:w="993" w:type="dxa"/>
          </w:tcPr>
          <w:p w14:paraId="5F1F76C0" w14:textId="77777777" w:rsidR="007A4BAF" w:rsidRPr="00E8587A" w:rsidRDefault="007A4BAF" w:rsidP="00F33B1C">
            <w:pPr>
              <w:pStyle w:val="aff4"/>
            </w:pPr>
            <w:r>
              <w:t>1246</w:t>
            </w:r>
          </w:p>
        </w:tc>
        <w:tc>
          <w:tcPr>
            <w:tcW w:w="2268" w:type="dxa"/>
          </w:tcPr>
          <w:p w14:paraId="551B8767" w14:textId="77777777" w:rsidR="007A4BAF" w:rsidRPr="002820B3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 xml:space="preserve">SPI </w:t>
            </w:r>
            <w:proofErr w:type="spellStart"/>
            <w:r>
              <w:rPr>
                <w:lang w:val="en-US"/>
              </w:rPr>
              <w:t>setings</w:t>
            </w:r>
            <w:proofErr w:type="spellEnd"/>
          </w:p>
        </w:tc>
        <w:tc>
          <w:tcPr>
            <w:tcW w:w="4955" w:type="dxa"/>
          </w:tcPr>
          <w:p w14:paraId="1C266A97" w14:textId="77777777" w:rsidR="007A4BAF" w:rsidRPr="002820B3" w:rsidRDefault="007A4BAF" w:rsidP="00F33B1C">
            <w:pPr>
              <w:pStyle w:val="aff4"/>
              <w:rPr>
                <w:lang w:val="en-US"/>
              </w:rPr>
            </w:pPr>
            <w:r>
              <w:t xml:space="preserve">Настройки </w:t>
            </w:r>
            <w:r>
              <w:rPr>
                <w:lang w:val="en-US"/>
              </w:rPr>
              <w:t xml:space="preserve">SPI </w:t>
            </w:r>
          </w:p>
        </w:tc>
      </w:tr>
      <w:tr w:rsidR="007A4BAF" w14:paraId="347890B8" w14:textId="77777777" w:rsidTr="00AB1BA1">
        <w:tc>
          <w:tcPr>
            <w:tcW w:w="1271" w:type="dxa"/>
            <w:vMerge/>
          </w:tcPr>
          <w:p w14:paraId="4156B21D" w14:textId="77777777" w:rsidR="007A4BAF" w:rsidRDefault="007A4BAF" w:rsidP="00F33B1C">
            <w:pPr>
              <w:pStyle w:val="aff4"/>
            </w:pPr>
          </w:p>
        </w:tc>
        <w:tc>
          <w:tcPr>
            <w:tcW w:w="993" w:type="dxa"/>
          </w:tcPr>
          <w:p w14:paraId="35FBCD51" w14:textId="77777777" w:rsidR="007A4BAF" w:rsidRPr="002820B3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1266</w:t>
            </w:r>
          </w:p>
        </w:tc>
        <w:tc>
          <w:tcPr>
            <w:tcW w:w="2268" w:type="dxa"/>
          </w:tcPr>
          <w:p w14:paraId="18005A8B" w14:textId="4792FD15" w:rsidR="007A4BAF" w:rsidRPr="002820B3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 xml:space="preserve">SPI </w:t>
            </w:r>
            <w:proofErr w:type="spellStart"/>
            <w:r>
              <w:rPr>
                <w:lang w:val="en-US"/>
              </w:rPr>
              <w:t>transmiter</w:t>
            </w:r>
            <w:proofErr w:type="spellEnd"/>
          </w:p>
        </w:tc>
        <w:tc>
          <w:tcPr>
            <w:tcW w:w="4955" w:type="dxa"/>
          </w:tcPr>
          <w:p w14:paraId="609E5039" w14:textId="77777777" w:rsidR="007A4BAF" w:rsidRPr="002820B3" w:rsidRDefault="007A4BAF" w:rsidP="00F33B1C">
            <w:pPr>
              <w:pStyle w:val="aff4"/>
            </w:pPr>
            <w:r>
              <w:t xml:space="preserve">Управление </w:t>
            </w:r>
            <w:r>
              <w:rPr>
                <w:lang w:val="en-US"/>
              </w:rPr>
              <w:t xml:space="preserve">SPI </w:t>
            </w:r>
            <w:r>
              <w:t>на передачу</w:t>
            </w:r>
          </w:p>
        </w:tc>
      </w:tr>
      <w:tr w:rsidR="007A4BAF" w14:paraId="7FD0EF82" w14:textId="77777777" w:rsidTr="00AB1BA1">
        <w:tc>
          <w:tcPr>
            <w:tcW w:w="1271" w:type="dxa"/>
            <w:vMerge/>
          </w:tcPr>
          <w:p w14:paraId="1054BFE8" w14:textId="77777777" w:rsidR="007A4BAF" w:rsidRDefault="007A4BAF" w:rsidP="00F33B1C">
            <w:pPr>
              <w:pStyle w:val="aff4"/>
            </w:pPr>
          </w:p>
        </w:tc>
        <w:tc>
          <w:tcPr>
            <w:tcW w:w="993" w:type="dxa"/>
          </w:tcPr>
          <w:p w14:paraId="1E52F1B0" w14:textId="77777777" w:rsidR="007A4BAF" w:rsidRPr="00E8587A" w:rsidRDefault="007A4BAF" w:rsidP="00F33B1C">
            <w:pPr>
              <w:pStyle w:val="aff4"/>
            </w:pPr>
            <w:r>
              <w:t>1308</w:t>
            </w:r>
          </w:p>
        </w:tc>
        <w:tc>
          <w:tcPr>
            <w:tcW w:w="2268" w:type="dxa"/>
          </w:tcPr>
          <w:p w14:paraId="6F0EAE92" w14:textId="77777777" w:rsidR="007A4BAF" w:rsidRPr="002820B3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 xml:space="preserve">SPI receive </w:t>
            </w:r>
          </w:p>
        </w:tc>
        <w:tc>
          <w:tcPr>
            <w:tcW w:w="4955" w:type="dxa"/>
          </w:tcPr>
          <w:p w14:paraId="214C1BBD" w14:textId="77777777" w:rsidR="007A4BAF" w:rsidRPr="002820B3" w:rsidRDefault="007A4BAF" w:rsidP="00F33B1C">
            <w:pPr>
              <w:pStyle w:val="aff4"/>
            </w:pPr>
            <w:r>
              <w:t xml:space="preserve">Управление </w:t>
            </w:r>
            <w:r>
              <w:rPr>
                <w:lang w:val="en-US"/>
              </w:rPr>
              <w:t xml:space="preserve">SPI </w:t>
            </w:r>
            <w:r>
              <w:t>на прием</w:t>
            </w:r>
          </w:p>
        </w:tc>
      </w:tr>
      <w:tr w:rsidR="007A4BAF" w14:paraId="17188894" w14:textId="77777777" w:rsidTr="00AB1BA1">
        <w:tc>
          <w:tcPr>
            <w:tcW w:w="1271" w:type="dxa"/>
            <w:vMerge/>
          </w:tcPr>
          <w:p w14:paraId="7B6F346C" w14:textId="77777777" w:rsidR="007A4BAF" w:rsidRDefault="007A4BAF" w:rsidP="00F33B1C">
            <w:pPr>
              <w:pStyle w:val="aff4"/>
            </w:pPr>
          </w:p>
        </w:tc>
        <w:tc>
          <w:tcPr>
            <w:tcW w:w="993" w:type="dxa"/>
          </w:tcPr>
          <w:p w14:paraId="743B142F" w14:textId="5E5EF854" w:rsidR="007A4BAF" w:rsidRDefault="007A4BAF" w:rsidP="00F33B1C">
            <w:pPr>
              <w:pStyle w:val="aff4"/>
            </w:pPr>
            <w:r>
              <w:t>1318</w:t>
            </w:r>
          </w:p>
        </w:tc>
        <w:tc>
          <w:tcPr>
            <w:tcW w:w="2268" w:type="dxa"/>
          </w:tcPr>
          <w:p w14:paraId="19824025" w14:textId="77E019E2" w:rsidR="007A4BAF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SPI CS settings</w:t>
            </w:r>
          </w:p>
        </w:tc>
        <w:tc>
          <w:tcPr>
            <w:tcW w:w="4955" w:type="dxa"/>
          </w:tcPr>
          <w:p w14:paraId="34E382AA" w14:textId="7B0EA00D" w:rsidR="007A4BAF" w:rsidRPr="00555622" w:rsidRDefault="007A4BAF" w:rsidP="00F33B1C">
            <w:pPr>
              <w:pStyle w:val="aff4"/>
              <w:rPr>
                <w:lang w:val="en-US"/>
              </w:rPr>
            </w:pPr>
            <w:r>
              <w:t xml:space="preserve">Настройка чип </w:t>
            </w:r>
            <w:proofErr w:type="spellStart"/>
            <w:r>
              <w:t>селекта</w:t>
            </w:r>
            <w:proofErr w:type="spellEnd"/>
            <w:r>
              <w:t xml:space="preserve"> </w:t>
            </w:r>
            <w:r>
              <w:rPr>
                <w:lang w:val="en-US"/>
              </w:rPr>
              <w:t>SPI</w:t>
            </w:r>
          </w:p>
        </w:tc>
      </w:tr>
      <w:tr w:rsidR="007A4BAF" w14:paraId="2A516D19" w14:textId="77777777" w:rsidTr="00AB1BA1">
        <w:tc>
          <w:tcPr>
            <w:tcW w:w="1271" w:type="dxa"/>
            <w:vMerge/>
          </w:tcPr>
          <w:p w14:paraId="470570CC" w14:textId="77777777" w:rsidR="007A4BAF" w:rsidRDefault="007A4BAF" w:rsidP="00F33B1C">
            <w:pPr>
              <w:pStyle w:val="aff4"/>
            </w:pPr>
          </w:p>
        </w:tc>
        <w:tc>
          <w:tcPr>
            <w:tcW w:w="993" w:type="dxa"/>
          </w:tcPr>
          <w:p w14:paraId="36C51535" w14:textId="70DB00D1" w:rsidR="007A4BAF" w:rsidRDefault="007A4BAF" w:rsidP="00555622">
            <w:pPr>
              <w:pStyle w:val="aff4"/>
            </w:pPr>
            <w:r>
              <w:t>1338</w:t>
            </w:r>
          </w:p>
        </w:tc>
        <w:tc>
          <w:tcPr>
            <w:tcW w:w="2268" w:type="dxa"/>
          </w:tcPr>
          <w:p w14:paraId="41CB5697" w14:textId="43689672" w:rsidR="007A4BAF" w:rsidRDefault="007A4BAF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 xml:space="preserve">Power Module </w:t>
            </w:r>
          </w:p>
        </w:tc>
        <w:tc>
          <w:tcPr>
            <w:tcW w:w="4955" w:type="dxa"/>
          </w:tcPr>
          <w:p w14:paraId="30C5AB82" w14:textId="723E1FF3" w:rsidR="007A4BAF" w:rsidRDefault="007A4BAF" w:rsidP="00F33B1C">
            <w:pPr>
              <w:pStyle w:val="aff4"/>
            </w:pPr>
            <w:r>
              <w:t>Настройки для модуля питания</w:t>
            </w:r>
          </w:p>
        </w:tc>
      </w:tr>
    </w:tbl>
    <w:p w14:paraId="0A837E2A" w14:textId="038EBFC1" w:rsidR="00F33B1C" w:rsidRDefault="00F14F33">
      <w:pPr>
        <w:suppressAutoHyphens w:val="0"/>
        <w:spacing w:line="240" w:lineRule="auto"/>
        <w:ind w:firstLine="0"/>
        <w:jc w:val="left"/>
      </w:pPr>
      <w:r>
        <w:br w:type="page"/>
      </w:r>
    </w:p>
    <w:p w14:paraId="165EF481" w14:textId="714A4CFC" w:rsidR="00F33B1C" w:rsidRDefault="00F33B1C" w:rsidP="005813F5">
      <w:pPr>
        <w:pStyle w:val="1"/>
      </w:pPr>
      <w:bookmarkStart w:id="5" w:name="_Toc82505523"/>
      <w:r>
        <w:lastRenderedPageBreak/>
        <w:t>Аналоговые входы</w:t>
      </w:r>
      <w:bookmarkEnd w:id="5"/>
    </w:p>
    <w:p w14:paraId="47C11C63" w14:textId="14B5C88D" w:rsidR="00F33B1C" w:rsidRDefault="00F33B1C" w:rsidP="005813F5">
      <w:pPr>
        <w:pStyle w:val="2"/>
      </w:pPr>
      <w:bookmarkStart w:id="6" w:name="_Toc82505524"/>
      <w:r>
        <w:t>Входы АЦП</w:t>
      </w:r>
      <w:bookmarkEnd w:id="6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F33B1C" w14:paraId="658C3BC9" w14:textId="77777777" w:rsidTr="00F33B1C">
        <w:tc>
          <w:tcPr>
            <w:tcW w:w="1129" w:type="dxa"/>
          </w:tcPr>
          <w:p w14:paraId="431C2690" w14:textId="177B0FEC" w:rsidR="00F33B1C" w:rsidRDefault="00F33B1C" w:rsidP="00F33B1C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2A0038B5" w14:textId="1B4C8010" w:rsidR="00F33B1C" w:rsidRDefault="00F33B1C" w:rsidP="00F33B1C">
            <w:pPr>
              <w:pStyle w:val="aff4"/>
            </w:pPr>
            <w:r>
              <w:t>Название</w:t>
            </w:r>
          </w:p>
        </w:tc>
      </w:tr>
      <w:tr w:rsidR="00F33B1C" w14:paraId="12326891" w14:textId="77777777" w:rsidTr="00F33B1C">
        <w:tc>
          <w:tcPr>
            <w:tcW w:w="1129" w:type="dxa"/>
          </w:tcPr>
          <w:p w14:paraId="4FDE8B86" w14:textId="60D9B48F" w:rsidR="00F33B1C" w:rsidRDefault="00F33B1C" w:rsidP="00F33B1C">
            <w:pPr>
              <w:pStyle w:val="aff4"/>
            </w:pPr>
            <w:r>
              <w:t>0</w:t>
            </w:r>
          </w:p>
        </w:tc>
        <w:tc>
          <w:tcPr>
            <w:tcW w:w="8499" w:type="dxa"/>
          </w:tcPr>
          <w:p w14:paraId="279B7709" w14:textId="2B61767D" w:rsidR="00F33B1C" w:rsidRPr="00F33B1C" w:rsidRDefault="00F33B1C" w:rsidP="00F33B1C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Data[8]</w:t>
            </w:r>
          </w:p>
        </w:tc>
      </w:tr>
    </w:tbl>
    <w:p w14:paraId="1CDB8791" w14:textId="77777777" w:rsidR="00F33B1C" w:rsidRDefault="00F33B1C" w:rsidP="00F33B1C">
      <w:pPr>
        <w:pStyle w:val="110"/>
      </w:pPr>
    </w:p>
    <w:p w14:paraId="5FE968BD" w14:textId="3C22C1E3" w:rsidR="00BA00B2" w:rsidRPr="00BA00B2" w:rsidRDefault="00BA00B2" w:rsidP="00F33B1C">
      <w:pPr>
        <w:pStyle w:val="110"/>
      </w:pPr>
      <w:r>
        <w:t xml:space="preserve">В регистрах данных </w:t>
      </w:r>
      <w:r>
        <w:rPr>
          <w:lang w:val="en-US"/>
        </w:rPr>
        <w:t>Data</w:t>
      </w:r>
      <w:r w:rsidRPr="00BA00B2">
        <w:t xml:space="preserve">[0] – </w:t>
      </w:r>
      <w:r>
        <w:rPr>
          <w:lang w:val="en-US"/>
        </w:rPr>
        <w:t>Data</w:t>
      </w:r>
      <w:r w:rsidRPr="00BA00B2">
        <w:t xml:space="preserve">[7] </w:t>
      </w:r>
      <w:r w:rsidR="007C3FB7">
        <w:t>содержат</w:t>
      </w:r>
      <w:r>
        <w:t>ся последн</w:t>
      </w:r>
      <w:r w:rsidR="007C3FB7">
        <w:t>ие измеренны</w:t>
      </w:r>
      <w:r>
        <w:t>е значени</w:t>
      </w:r>
      <w:r w:rsidR="007C3FB7">
        <w:t>я</w:t>
      </w:r>
      <w:r>
        <w:t xml:space="preserve"> </w:t>
      </w:r>
      <w:r w:rsidR="007C3FB7">
        <w:t xml:space="preserve">АЦП1 – АЦП8 </w:t>
      </w:r>
      <w:proofErr w:type="spellStart"/>
      <w:r w:rsidR="007C3FB7">
        <w:t>соответсвенно</w:t>
      </w:r>
      <w:proofErr w:type="spellEnd"/>
      <w:r w:rsidR="007C3FB7">
        <w:t>. Данные в 12 битном формате. 0 – 0 В. 4096 – 2,048 В.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33B1C" w14:paraId="1A59C013" w14:textId="77777777" w:rsidTr="00AB1BA1">
        <w:tc>
          <w:tcPr>
            <w:tcW w:w="9628" w:type="dxa"/>
            <w:gridSpan w:val="16"/>
          </w:tcPr>
          <w:p w14:paraId="211E16B4" w14:textId="6159EE72" w:rsidR="00F33B1C" w:rsidRPr="00F33B1C" w:rsidRDefault="00F33B1C" w:rsidP="00AB1BA1">
            <w:pPr>
              <w:pStyle w:val="aff4"/>
            </w:pPr>
            <w:r>
              <w:t>Номер регистра 0</w:t>
            </w:r>
          </w:p>
        </w:tc>
      </w:tr>
      <w:tr w:rsidR="00F33B1C" w14:paraId="49C1AB52" w14:textId="77777777" w:rsidTr="00AB1BA1">
        <w:tc>
          <w:tcPr>
            <w:tcW w:w="601" w:type="dxa"/>
          </w:tcPr>
          <w:p w14:paraId="6C3DE54F" w14:textId="73C3972D" w:rsidR="00F33B1C" w:rsidRDefault="00F33B1C" w:rsidP="00AB1BA1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15B11A5" w14:textId="318B7F54" w:rsidR="00F33B1C" w:rsidRPr="00F33B1C" w:rsidRDefault="00F33B1C" w:rsidP="00AB1BA1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2DC0C906" w14:textId="4FA0753C" w:rsidR="00F33B1C" w:rsidRPr="00F33B1C" w:rsidRDefault="00F33B1C" w:rsidP="00AB1BA1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57ECBC1A" w14:textId="59BE4FB8" w:rsidR="00F33B1C" w:rsidRPr="00F33B1C" w:rsidRDefault="00F33B1C" w:rsidP="00AB1BA1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FF911E1" w14:textId="75052646" w:rsidR="00F33B1C" w:rsidRPr="00F33B1C" w:rsidRDefault="00F33B1C" w:rsidP="00AB1BA1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012FB5D1" w14:textId="619A42DD" w:rsidR="00F33B1C" w:rsidRPr="00F33B1C" w:rsidRDefault="00F33B1C" w:rsidP="00AB1BA1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1E5EB492" w14:textId="760406CD" w:rsidR="00F33B1C" w:rsidRPr="00F33B1C" w:rsidRDefault="00F33B1C" w:rsidP="00AB1BA1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2420DDF" w14:textId="1385E39B" w:rsidR="00F33B1C" w:rsidRPr="00F33B1C" w:rsidRDefault="00F33B1C" w:rsidP="00AB1BA1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B1AF845" w14:textId="127971FA" w:rsidR="00F33B1C" w:rsidRPr="00F33B1C" w:rsidRDefault="00F33B1C" w:rsidP="00AB1BA1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4B33F81" w14:textId="58162DEE" w:rsidR="00F33B1C" w:rsidRPr="00F33B1C" w:rsidRDefault="00F33B1C" w:rsidP="00AB1BA1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2B97FE2F" w14:textId="713086BC" w:rsidR="00F33B1C" w:rsidRPr="00F33B1C" w:rsidRDefault="00F33B1C" w:rsidP="00AB1BA1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0FF29CB" w14:textId="6DADDE9E" w:rsidR="00F33B1C" w:rsidRPr="00F33B1C" w:rsidRDefault="00F33B1C" w:rsidP="00AB1BA1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57F3069E" w14:textId="42424B35" w:rsidR="00F33B1C" w:rsidRPr="00F33B1C" w:rsidRDefault="00F33B1C" w:rsidP="00AB1BA1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2151CC3E" w14:textId="044C1B2E" w:rsidR="00F33B1C" w:rsidRPr="00F33B1C" w:rsidRDefault="00F33B1C" w:rsidP="00AB1BA1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A153A97" w14:textId="76BB6EE7" w:rsidR="00F33B1C" w:rsidRPr="00F33B1C" w:rsidRDefault="00F33B1C" w:rsidP="00AB1BA1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2DAAA3C" w14:textId="0F9A80CB" w:rsidR="00F33B1C" w:rsidRPr="00F33B1C" w:rsidRDefault="00F33B1C" w:rsidP="00AB1BA1">
            <w:pPr>
              <w:pStyle w:val="aff4"/>
            </w:pPr>
            <w:r>
              <w:t>0</w:t>
            </w:r>
          </w:p>
        </w:tc>
      </w:tr>
      <w:tr w:rsidR="00F33B1C" w14:paraId="7E377C07" w14:textId="77777777" w:rsidTr="00AB1BA1">
        <w:tc>
          <w:tcPr>
            <w:tcW w:w="2407" w:type="dxa"/>
            <w:gridSpan w:val="4"/>
          </w:tcPr>
          <w:p w14:paraId="4C73E245" w14:textId="3CF6FDC5" w:rsidR="00F33B1C" w:rsidRPr="007C3FB7" w:rsidRDefault="00F33B1C" w:rsidP="00AB1BA1">
            <w:pPr>
              <w:pStyle w:val="aff4"/>
            </w:pPr>
            <w:r>
              <w:rPr>
                <w:lang w:val="en-US"/>
              </w:rPr>
              <w:t>N</w:t>
            </w:r>
            <w:r w:rsidRPr="007C3FB7">
              <w:t>/</w:t>
            </w:r>
            <w:r>
              <w:rPr>
                <w:lang w:val="en-US"/>
              </w:rPr>
              <w:t>U</w:t>
            </w:r>
          </w:p>
        </w:tc>
        <w:tc>
          <w:tcPr>
            <w:tcW w:w="7221" w:type="dxa"/>
            <w:gridSpan w:val="12"/>
          </w:tcPr>
          <w:p w14:paraId="54709601" w14:textId="753A6385" w:rsidR="00F33B1C" w:rsidRPr="007C3FB7" w:rsidRDefault="00F33B1C" w:rsidP="00AB1BA1">
            <w:pPr>
              <w:pStyle w:val="aff4"/>
            </w:pPr>
            <w:r>
              <w:rPr>
                <w:lang w:val="en-US"/>
              </w:rPr>
              <w:t>Data</w:t>
            </w:r>
            <w:r w:rsidRPr="007C3FB7">
              <w:t>[0]</w:t>
            </w:r>
          </w:p>
        </w:tc>
      </w:tr>
      <w:tr w:rsidR="00F33B1C" w14:paraId="59E12736" w14:textId="77777777" w:rsidTr="00AB1BA1">
        <w:tc>
          <w:tcPr>
            <w:tcW w:w="2407" w:type="dxa"/>
            <w:gridSpan w:val="4"/>
          </w:tcPr>
          <w:p w14:paraId="4725A6EA" w14:textId="77777777" w:rsidR="00F33B1C" w:rsidRDefault="00F33B1C" w:rsidP="00AB1BA1">
            <w:pPr>
              <w:pStyle w:val="aff4"/>
            </w:pPr>
          </w:p>
        </w:tc>
        <w:tc>
          <w:tcPr>
            <w:tcW w:w="7221" w:type="dxa"/>
            <w:gridSpan w:val="12"/>
          </w:tcPr>
          <w:p w14:paraId="5700EF17" w14:textId="26889874" w:rsidR="00F33B1C" w:rsidRPr="007C3FB7" w:rsidRDefault="00BA00B2" w:rsidP="00AB1BA1">
            <w:pPr>
              <w:pStyle w:val="aff4"/>
            </w:pPr>
            <w:r>
              <w:t>0-</w:t>
            </w:r>
            <w:r w:rsidRPr="007C3FB7">
              <w:t>4096</w:t>
            </w:r>
          </w:p>
        </w:tc>
      </w:tr>
    </w:tbl>
    <w:p w14:paraId="4682E0F9" w14:textId="77777777" w:rsidR="00F33B1C" w:rsidRDefault="00F33B1C" w:rsidP="00F33B1C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BA00B2" w14:paraId="32150889" w14:textId="77777777" w:rsidTr="00690710">
        <w:tc>
          <w:tcPr>
            <w:tcW w:w="9628" w:type="dxa"/>
            <w:gridSpan w:val="16"/>
            <w:vAlign w:val="center"/>
          </w:tcPr>
          <w:p w14:paraId="3F90D3AA" w14:textId="6AC91045" w:rsidR="00BA00B2" w:rsidRPr="007C3FB7" w:rsidRDefault="00BA00B2" w:rsidP="00690710">
            <w:pPr>
              <w:pStyle w:val="aff4"/>
              <w:jc w:val="center"/>
            </w:pPr>
            <w:r>
              <w:t xml:space="preserve">Номер регистра </w:t>
            </w:r>
            <w:r w:rsidRPr="007C3FB7">
              <w:t>7</w:t>
            </w:r>
          </w:p>
        </w:tc>
      </w:tr>
      <w:tr w:rsidR="00BA00B2" w14:paraId="42E3E0EF" w14:textId="77777777" w:rsidTr="00AB1BA1">
        <w:tc>
          <w:tcPr>
            <w:tcW w:w="601" w:type="dxa"/>
          </w:tcPr>
          <w:p w14:paraId="6BF53932" w14:textId="77777777" w:rsidR="00BA00B2" w:rsidRDefault="00BA00B2" w:rsidP="00AB1BA1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39A033AB" w14:textId="77777777" w:rsidR="00BA00B2" w:rsidRPr="00F33B1C" w:rsidRDefault="00BA00B2" w:rsidP="00AB1BA1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51EAEE61" w14:textId="77777777" w:rsidR="00BA00B2" w:rsidRPr="00F33B1C" w:rsidRDefault="00BA00B2" w:rsidP="00AB1BA1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CC7CF1D" w14:textId="77777777" w:rsidR="00BA00B2" w:rsidRPr="00F33B1C" w:rsidRDefault="00BA00B2" w:rsidP="00AB1BA1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58615723" w14:textId="77777777" w:rsidR="00BA00B2" w:rsidRPr="00F33B1C" w:rsidRDefault="00BA00B2" w:rsidP="00AB1BA1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958BE1F" w14:textId="77777777" w:rsidR="00BA00B2" w:rsidRPr="00F33B1C" w:rsidRDefault="00BA00B2" w:rsidP="00AB1BA1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C826E06" w14:textId="77777777" w:rsidR="00BA00B2" w:rsidRPr="00F33B1C" w:rsidRDefault="00BA00B2" w:rsidP="00AB1BA1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42C3AFF3" w14:textId="77777777" w:rsidR="00BA00B2" w:rsidRPr="00F33B1C" w:rsidRDefault="00BA00B2" w:rsidP="00AB1BA1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841D9F6" w14:textId="77777777" w:rsidR="00BA00B2" w:rsidRPr="00F33B1C" w:rsidRDefault="00BA00B2" w:rsidP="00AB1BA1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153A6A8" w14:textId="77777777" w:rsidR="00BA00B2" w:rsidRPr="00F33B1C" w:rsidRDefault="00BA00B2" w:rsidP="00AB1BA1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412D5146" w14:textId="77777777" w:rsidR="00BA00B2" w:rsidRPr="00F33B1C" w:rsidRDefault="00BA00B2" w:rsidP="00AB1BA1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293C6E5" w14:textId="77777777" w:rsidR="00BA00B2" w:rsidRPr="00F33B1C" w:rsidRDefault="00BA00B2" w:rsidP="00AB1BA1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7A41F835" w14:textId="77777777" w:rsidR="00BA00B2" w:rsidRPr="00F33B1C" w:rsidRDefault="00BA00B2" w:rsidP="00AB1BA1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FDC1239" w14:textId="77777777" w:rsidR="00BA00B2" w:rsidRPr="00F33B1C" w:rsidRDefault="00BA00B2" w:rsidP="00AB1BA1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48B4071F" w14:textId="77777777" w:rsidR="00BA00B2" w:rsidRPr="00F33B1C" w:rsidRDefault="00BA00B2" w:rsidP="00AB1BA1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D82181D" w14:textId="77777777" w:rsidR="00BA00B2" w:rsidRPr="00F33B1C" w:rsidRDefault="00BA00B2" w:rsidP="00AB1BA1">
            <w:pPr>
              <w:pStyle w:val="aff4"/>
            </w:pPr>
            <w:r>
              <w:t>0</w:t>
            </w:r>
          </w:p>
        </w:tc>
      </w:tr>
      <w:tr w:rsidR="00BA00B2" w14:paraId="414C55ED" w14:textId="77777777" w:rsidTr="00AB1BA1">
        <w:tc>
          <w:tcPr>
            <w:tcW w:w="2407" w:type="dxa"/>
            <w:gridSpan w:val="4"/>
          </w:tcPr>
          <w:p w14:paraId="3B3906D8" w14:textId="77777777" w:rsidR="00BA00B2" w:rsidRPr="00F33B1C" w:rsidRDefault="00BA00B2" w:rsidP="00AB1BA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N/U</w:t>
            </w:r>
          </w:p>
        </w:tc>
        <w:tc>
          <w:tcPr>
            <w:tcW w:w="7221" w:type="dxa"/>
            <w:gridSpan w:val="12"/>
          </w:tcPr>
          <w:p w14:paraId="15C85407" w14:textId="2151BD71" w:rsidR="00BA00B2" w:rsidRPr="00F33B1C" w:rsidRDefault="00BA00B2" w:rsidP="00BA00B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Data[7]</w:t>
            </w:r>
          </w:p>
        </w:tc>
      </w:tr>
      <w:tr w:rsidR="00BA00B2" w14:paraId="122C5829" w14:textId="77777777" w:rsidTr="00AB1BA1">
        <w:tc>
          <w:tcPr>
            <w:tcW w:w="2407" w:type="dxa"/>
            <w:gridSpan w:val="4"/>
          </w:tcPr>
          <w:p w14:paraId="28894695" w14:textId="77777777" w:rsidR="00BA00B2" w:rsidRDefault="00BA00B2" w:rsidP="00AB1BA1">
            <w:pPr>
              <w:pStyle w:val="aff4"/>
            </w:pPr>
          </w:p>
        </w:tc>
        <w:tc>
          <w:tcPr>
            <w:tcW w:w="7221" w:type="dxa"/>
            <w:gridSpan w:val="12"/>
          </w:tcPr>
          <w:p w14:paraId="356581AB" w14:textId="77777777" w:rsidR="00BA00B2" w:rsidRPr="00BA00B2" w:rsidRDefault="00BA00B2" w:rsidP="00AB1BA1">
            <w:pPr>
              <w:pStyle w:val="aff4"/>
              <w:rPr>
                <w:lang w:val="en-US"/>
              </w:rPr>
            </w:pPr>
            <w:r>
              <w:t>0-</w:t>
            </w:r>
            <w:r>
              <w:rPr>
                <w:lang w:val="en-US"/>
              </w:rPr>
              <w:t>4096</w:t>
            </w:r>
          </w:p>
        </w:tc>
      </w:tr>
    </w:tbl>
    <w:p w14:paraId="6C7B51CA" w14:textId="77777777" w:rsidR="00AB1BA1" w:rsidRDefault="00AB1BA1">
      <w:pPr>
        <w:suppressAutoHyphens w:val="0"/>
        <w:spacing w:line="240" w:lineRule="auto"/>
        <w:ind w:firstLine="0"/>
        <w:jc w:val="left"/>
      </w:pPr>
      <w:r>
        <w:br w:type="page"/>
      </w:r>
    </w:p>
    <w:p w14:paraId="77ACD4C1" w14:textId="77777777" w:rsidR="007C3FB7" w:rsidRDefault="007C3FB7">
      <w:pPr>
        <w:suppressAutoHyphens w:val="0"/>
        <w:spacing w:line="240" w:lineRule="auto"/>
        <w:ind w:firstLine="0"/>
        <w:jc w:val="left"/>
      </w:pPr>
    </w:p>
    <w:p w14:paraId="4BA395FF" w14:textId="0426C0CF" w:rsidR="007C3FB7" w:rsidRDefault="00690710" w:rsidP="005813F5">
      <w:pPr>
        <w:pStyle w:val="2"/>
      </w:pPr>
      <w:bookmarkStart w:id="7" w:name="_Toc82505525"/>
      <w:r w:rsidRPr="00690710">
        <w:t>INA226 3V3</w:t>
      </w:r>
      <w:bookmarkEnd w:id="7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690710" w14:paraId="7443F75A" w14:textId="77777777" w:rsidTr="00AB1BA1">
        <w:tc>
          <w:tcPr>
            <w:tcW w:w="1129" w:type="dxa"/>
          </w:tcPr>
          <w:p w14:paraId="5CC214CC" w14:textId="77777777" w:rsidR="00690710" w:rsidRDefault="00690710" w:rsidP="00AB1BA1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1CA4AB15" w14:textId="77777777" w:rsidR="00690710" w:rsidRDefault="00690710" w:rsidP="00AB1BA1">
            <w:pPr>
              <w:pStyle w:val="aff4"/>
            </w:pPr>
            <w:r>
              <w:t>Название</w:t>
            </w:r>
          </w:p>
        </w:tc>
      </w:tr>
      <w:tr w:rsidR="00690710" w14:paraId="569C0A2C" w14:textId="77777777" w:rsidTr="00AB1BA1">
        <w:tc>
          <w:tcPr>
            <w:tcW w:w="1129" w:type="dxa"/>
          </w:tcPr>
          <w:p w14:paraId="6E7536C5" w14:textId="021E46D5" w:rsidR="00690710" w:rsidRPr="00690710" w:rsidRDefault="00690710" w:rsidP="00AB1BA1">
            <w:pPr>
              <w:pStyle w:val="aff4"/>
              <w:rPr>
                <w:lang w:val="en-US"/>
              </w:rPr>
            </w:pPr>
            <w:r>
              <w:t>8</w:t>
            </w:r>
          </w:p>
        </w:tc>
        <w:tc>
          <w:tcPr>
            <w:tcW w:w="8499" w:type="dxa"/>
          </w:tcPr>
          <w:p w14:paraId="21C3262B" w14:textId="4227C168" w:rsidR="00690710" w:rsidRPr="00690710" w:rsidRDefault="00690710" w:rsidP="00690710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r>
              <w:rPr>
                <w:lang w:val="en-US"/>
              </w:rPr>
              <w:t>Voltage</w:t>
            </w:r>
          </w:p>
        </w:tc>
      </w:tr>
      <w:tr w:rsidR="00690710" w14:paraId="67DF36AE" w14:textId="77777777" w:rsidTr="00AB1BA1">
        <w:tc>
          <w:tcPr>
            <w:tcW w:w="1129" w:type="dxa"/>
          </w:tcPr>
          <w:p w14:paraId="4D1AF49F" w14:textId="7941A92B" w:rsidR="00690710" w:rsidRPr="00690710" w:rsidRDefault="00690710" w:rsidP="00AB1BA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499" w:type="dxa"/>
          </w:tcPr>
          <w:p w14:paraId="1E2761CA" w14:textId="18389B21" w:rsidR="00690710" w:rsidRDefault="00690710" w:rsidP="00690710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r>
              <w:rPr>
                <w:lang w:val="en-US"/>
              </w:rPr>
              <w:t>Current</w:t>
            </w:r>
          </w:p>
        </w:tc>
      </w:tr>
    </w:tbl>
    <w:p w14:paraId="7C92B44A" w14:textId="25E748DF" w:rsidR="00690710" w:rsidRPr="002A0D6D" w:rsidRDefault="002A0D6D" w:rsidP="00690710">
      <w:pPr>
        <w:pStyle w:val="110"/>
      </w:pPr>
      <w:r>
        <w:t xml:space="preserve">Значение напряжения по шине </w:t>
      </w:r>
      <w:r w:rsidRPr="00555622">
        <w:t xml:space="preserve">3.3 </w:t>
      </w:r>
      <w:r>
        <w:t>вольта. 1</w:t>
      </w:r>
      <w:r>
        <w:rPr>
          <w:lang w:val="en-US"/>
        </w:rPr>
        <w:t xml:space="preserve"> LSB 1,25 </w:t>
      </w:r>
      <w:r>
        <w:t>мВ.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690710" w14:paraId="523D44CB" w14:textId="77777777" w:rsidTr="00690710">
        <w:tc>
          <w:tcPr>
            <w:tcW w:w="9628" w:type="dxa"/>
            <w:gridSpan w:val="16"/>
            <w:vAlign w:val="center"/>
          </w:tcPr>
          <w:p w14:paraId="2E74CF31" w14:textId="3BEE5C90" w:rsidR="00690710" w:rsidRPr="00555622" w:rsidRDefault="00690710" w:rsidP="00690710">
            <w:pPr>
              <w:pStyle w:val="aff4"/>
              <w:jc w:val="center"/>
            </w:pPr>
            <w:r>
              <w:t xml:space="preserve">Номер регистра </w:t>
            </w:r>
            <w:r w:rsidRPr="00555622">
              <w:t>8</w:t>
            </w:r>
          </w:p>
        </w:tc>
      </w:tr>
      <w:tr w:rsidR="00690710" w14:paraId="1C2DF7A1" w14:textId="77777777" w:rsidTr="00AB1BA1">
        <w:tc>
          <w:tcPr>
            <w:tcW w:w="601" w:type="dxa"/>
          </w:tcPr>
          <w:p w14:paraId="13851037" w14:textId="77777777" w:rsidR="00690710" w:rsidRDefault="00690710" w:rsidP="00AB1BA1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72CBDA1B" w14:textId="77777777" w:rsidR="00690710" w:rsidRPr="00F33B1C" w:rsidRDefault="00690710" w:rsidP="00AB1BA1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117B2CA1" w14:textId="77777777" w:rsidR="00690710" w:rsidRPr="00F33B1C" w:rsidRDefault="00690710" w:rsidP="00AB1BA1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D6BE8D7" w14:textId="77777777" w:rsidR="00690710" w:rsidRPr="00F33B1C" w:rsidRDefault="00690710" w:rsidP="00AB1BA1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FD05D77" w14:textId="77777777" w:rsidR="00690710" w:rsidRPr="00F33B1C" w:rsidRDefault="00690710" w:rsidP="00AB1BA1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79E8482" w14:textId="77777777" w:rsidR="00690710" w:rsidRPr="00F33B1C" w:rsidRDefault="00690710" w:rsidP="00AB1BA1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074E46D2" w14:textId="77777777" w:rsidR="00690710" w:rsidRPr="00F33B1C" w:rsidRDefault="00690710" w:rsidP="00AB1BA1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0FFA6BA" w14:textId="77777777" w:rsidR="00690710" w:rsidRPr="00F33B1C" w:rsidRDefault="00690710" w:rsidP="00AB1BA1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4AAC0F80" w14:textId="77777777" w:rsidR="00690710" w:rsidRPr="00F33B1C" w:rsidRDefault="00690710" w:rsidP="00AB1BA1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5DB8AD9" w14:textId="77777777" w:rsidR="00690710" w:rsidRPr="00F33B1C" w:rsidRDefault="00690710" w:rsidP="00AB1BA1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26A8F83" w14:textId="77777777" w:rsidR="00690710" w:rsidRPr="00F33B1C" w:rsidRDefault="00690710" w:rsidP="00AB1BA1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D103E8D" w14:textId="77777777" w:rsidR="00690710" w:rsidRPr="00F33B1C" w:rsidRDefault="00690710" w:rsidP="00AB1BA1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33C7646" w14:textId="77777777" w:rsidR="00690710" w:rsidRPr="00F33B1C" w:rsidRDefault="00690710" w:rsidP="00AB1BA1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192271C" w14:textId="77777777" w:rsidR="00690710" w:rsidRPr="00F33B1C" w:rsidRDefault="00690710" w:rsidP="00AB1BA1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2EF3222F" w14:textId="77777777" w:rsidR="00690710" w:rsidRPr="00F33B1C" w:rsidRDefault="00690710" w:rsidP="00AB1BA1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07323B7" w14:textId="77777777" w:rsidR="00690710" w:rsidRPr="00F33B1C" w:rsidRDefault="00690710" w:rsidP="00AB1BA1">
            <w:pPr>
              <w:pStyle w:val="aff4"/>
            </w:pPr>
            <w:r>
              <w:t>0</w:t>
            </w:r>
          </w:p>
        </w:tc>
      </w:tr>
      <w:tr w:rsidR="00690710" w14:paraId="78E96ECA" w14:textId="77777777" w:rsidTr="00690710">
        <w:tc>
          <w:tcPr>
            <w:tcW w:w="9628" w:type="dxa"/>
            <w:gridSpan w:val="16"/>
            <w:vAlign w:val="center"/>
          </w:tcPr>
          <w:p w14:paraId="473C8C91" w14:textId="06D77EA0" w:rsidR="00690710" w:rsidRPr="007C3FB7" w:rsidRDefault="00690710" w:rsidP="00690710">
            <w:pPr>
              <w:pStyle w:val="aff4"/>
              <w:jc w:val="center"/>
            </w:pPr>
            <w:r>
              <w:rPr>
                <w:lang w:val="en-US"/>
              </w:rPr>
              <w:t>Voltage</w:t>
            </w:r>
          </w:p>
        </w:tc>
      </w:tr>
      <w:tr w:rsidR="00690710" w14:paraId="33973963" w14:textId="77777777" w:rsidTr="00690710">
        <w:tc>
          <w:tcPr>
            <w:tcW w:w="9628" w:type="dxa"/>
            <w:gridSpan w:val="16"/>
            <w:vAlign w:val="center"/>
          </w:tcPr>
          <w:p w14:paraId="3B57D51B" w14:textId="6EB148EB" w:rsidR="00690710" w:rsidRPr="007C3FB7" w:rsidRDefault="00690710" w:rsidP="00690710">
            <w:pPr>
              <w:pStyle w:val="aff4"/>
              <w:jc w:val="center"/>
            </w:pPr>
          </w:p>
        </w:tc>
      </w:tr>
    </w:tbl>
    <w:p w14:paraId="30A30810" w14:textId="66EA9D94" w:rsidR="00690710" w:rsidRPr="002A0D6D" w:rsidRDefault="002A0D6D" w:rsidP="00690710">
      <w:pPr>
        <w:pStyle w:val="110"/>
      </w:pPr>
      <w:r>
        <w:t xml:space="preserve">Значение тока по шине 3.3 вольта 1 </w:t>
      </w:r>
      <w:r>
        <w:rPr>
          <w:lang w:val="en-US"/>
        </w:rPr>
        <w:t>LSB</w:t>
      </w:r>
      <w:r w:rsidRPr="00555622">
        <w:t xml:space="preserve"> – 30 </w:t>
      </w:r>
      <w:r>
        <w:t>мкА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690710" w14:paraId="509418A7" w14:textId="77777777" w:rsidTr="00AB1BA1">
        <w:tc>
          <w:tcPr>
            <w:tcW w:w="9628" w:type="dxa"/>
            <w:gridSpan w:val="16"/>
            <w:vAlign w:val="center"/>
          </w:tcPr>
          <w:p w14:paraId="4629E71D" w14:textId="46854A0A" w:rsidR="00690710" w:rsidRPr="00555622" w:rsidRDefault="00690710" w:rsidP="00AB1BA1">
            <w:pPr>
              <w:pStyle w:val="aff4"/>
              <w:jc w:val="center"/>
            </w:pPr>
            <w:r>
              <w:t xml:space="preserve">Номер регистра </w:t>
            </w:r>
            <w:r w:rsidR="00AB1BA1" w:rsidRPr="00555622">
              <w:t>9</w:t>
            </w:r>
          </w:p>
        </w:tc>
      </w:tr>
      <w:tr w:rsidR="00690710" w14:paraId="2E589E72" w14:textId="77777777" w:rsidTr="00AB1BA1">
        <w:tc>
          <w:tcPr>
            <w:tcW w:w="601" w:type="dxa"/>
          </w:tcPr>
          <w:p w14:paraId="5C82A5B1" w14:textId="77777777" w:rsidR="00690710" w:rsidRDefault="00690710" w:rsidP="00AB1BA1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1B1B6E24" w14:textId="77777777" w:rsidR="00690710" w:rsidRPr="00F33B1C" w:rsidRDefault="00690710" w:rsidP="00AB1BA1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65D11B4" w14:textId="77777777" w:rsidR="00690710" w:rsidRPr="00F33B1C" w:rsidRDefault="00690710" w:rsidP="00AB1BA1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B7CE9D4" w14:textId="77777777" w:rsidR="00690710" w:rsidRPr="00F33B1C" w:rsidRDefault="00690710" w:rsidP="00AB1BA1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42232FC6" w14:textId="77777777" w:rsidR="00690710" w:rsidRPr="00F33B1C" w:rsidRDefault="00690710" w:rsidP="00AB1BA1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AEC9CE3" w14:textId="77777777" w:rsidR="00690710" w:rsidRPr="00F33B1C" w:rsidRDefault="00690710" w:rsidP="00AB1BA1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24BA820" w14:textId="77777777" w:rsidR="00690710" w:rsidRPr="00F33B1C" w:rsidRDefault="00690710" w:rsidP="00AB1BA1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B7DB089" w14:textId="77777777" w:rsidR="00690710" w:rsidRPr="00F33B1C" w:rsidRDefault="00690710" w:rsidP="00AB1BA1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4FEA5A99" w14:textId="77777777" w:rsidR="00690710" w:rsidRPr="00F33B1C" w:rsidRDefault="00690710" w:rsidP="00AB1BA1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CA28FE6" w14:textId="77777777" w:rsidR="00690710" w:rsidRPr="00F33B1C" w:rsidRDefault="00690710" w:rsidP="00AB1BA1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33774F1C" w14:textId="77777777" w:rsidR="00690710" w:rsidRPr="00F33B1C" w:rsidRDefault="00690710" w:rsidP="00AB1BA1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322B606" w14:textId="77777777" w:rsidR="00690710" w:rsidRPr="00F33B1C" w:rsidRDefault="00690710" w:rsidP="00AB1BA1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5ADB747" w14:textId="77777777" w:rsidR="00690710" w:rsidRPr="00F33B1C" w:rsidRDefault="00690710" w:rsidP="00AB1BA1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545D1A5A" w14:textId="77777777" w:rsidR="00690710" w:rsidRPr="00F33B1C" w:rsidRDefault="00690710" w:rsidP="00AB1BA1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2C8CD55" w14:textId="77777777" w:rsidR="00690710" w:rsidRPr="00F33B1C" w:rsidRDefault="00690710" w:rsidP="00AB1BA1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C79F92A" w14:textId="77777777" w:rsidR="00690710" w:rsidRPr="00F33B1C" w:rsidRDefault="00690710" w:rsidP="00AB1BA1">
            <w:pPr>
              <w:pStyle w:val="aff4"/>
            </w:pPr>
            <w:r>
              <w:t>0</w:t>
            </w:r>
          </w:p>
        </w:tc>
      </w:tr>
      <w:tr w:rsidR="00690710" w14:paraId="14C4FD2A" w14:textId="77777777" w:rsidTr="00AB1BA1">
        <w:tc>
          <w:tcPr>
            <w:tcW w:w="9628" w:type="dxa"/>
            <w:gridSpan w:val="16"/>
            <w:vAlign w:val="center"/>
          </w:tcPr>
          <w:p w14:paraId="18C33B41" w14:textId="279733F7" w:rsidR="00690710" w:rsidRPr="00AB1BA1" w:rsidRDefault="00AB1BA1" w:rsidP="00AB1BA1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Current</w:t>
            </w:r>
          </w:p>
        </w:tc>
      </w:tr>
      <w:tr w:rsidR="00690710" w14:paraId="44BAF782" w14:textId="77777777" w:rsidTr="00AB1BA1">
        <w:tc>
          <w:tcPr>
            <w:tcW w:w="9628" w:type="dxa"/>
            <w:gridSpan w:val="16"/>
            <w:vAlign w:val="center"/>
          </w:tcPr>
          <w:p w14:paraId="6430F1D9" w14:textId="2247566F" w:rsidR="00690710" w:rsidRPr="007C3FB7" w:rsidRDefault="00690710" w:rsidP="00AB1BA1">
            <w:pPr>
              <w:pStyle w:val="aff4"/>
              <w:jc w:val="center"/>
            </w:pPr>
          </w:p>
        </w:tc>
      </w:tr>
    </w:tbl>
    <w:p w14:paraId="05526CF0" w14:textId="77777777" w:rsidR="00690710" w:rsidRDefault="00690710" w:rsidP="00690710">
      <w:pPr>
        <w:pStyle w:val="110"/>
      </w:pPr>
    </w:p>
    <w:p w14:paraId="047BB589" w14:textId="1A1A36EA" w:rsidR="002044D9" w:rsidRDefault="002044D9" w:rsidP="002044D9">
      <w:pPr>
        <w:pStyle w:val="2"/>
      </w:pPr>
      <w:bookmarkStart w:id="8" w:name="_Toc82505526"/>
      <w:r>
        <w:t>INA226 5</w:t>
      </w:r>
      <w:bookmarkEnd w:id="8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2044D9" w14:paraId="46CDE6B1" w14:textId="77777777" w:rsidTr="00E10F57">
        <w:tc>
          <w:tcPr>
            <w:tcW w:w="1129" w:type="dxa"/>
          </w:tcPr>
          <w:p w14:paraId="18EFEEFC" w14:textId="77777777" w:rsidR="002044D9" w:rsidRDefault="002044D9" w:rsidP="00E10F57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47B00573" w14:textId="77777777" w:rsidR="002044D9" w:rsidRDefault="002044D9" w:rsidP="00E10F57">
            <w:pPr>
              <w:pStyle w:val="aff4"/>
            </w:pPr>
            <w:r>
              <w:t>Название</w:t>
            </w:r>
          </w:p>
        </w:tc>
      </w:tr>
      <w:tr w:rsidR="002044D9" w14:paraId="13E47CE4" w14:textId="77777777" w:rsidTr="00E10F57">
        <w:tc>
          <w:tcPr>
            <w:tcW w:w="1129" w:type="dxa"/>
          </w:tcPr>
          <w:p w14:paraId="6417ECF0" w14:textId="7F08D6D2" w:rsidR="002044D9" w:rsidRPr="00690710" w:rsidRDefault="002044D9" w:rsidP="00E10F57">
            <w:pPr>
              <w:pStyle w:val="aff4"/>
              <w:rPr>
                <w:lang w:val="en-US"/>
              </w:rPr>
            </w:pPr>
            <w:r>
              <w:t>11</w:t>
            </w:r>
          </w:p>
        </w:tc>
        <w:tc>
          <w:tcPr>
            <w:tcW w:w="8499" w:type="dxa"/>
          </w:tcPr>
          <w:p w14:paraId="04E9AED3" w14:textId="77777777" w:rsidR="002044D9" w:rsidRPr="00690710" w:rsidRDefault="002044D9" w:rsidP="00E10F57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r>
              <w:rPr>
                <w:lang w:val="en-US"/>
              </w:rPr>
              <w:t>Voltage</w:t>
            </w:r>
          </w:p>
        </w:tc>
      </w:tr>
      <w:tr w:rsidR="002044D9" w14:paraId="1479ADD5" w14:textId="77777777" w:rsidTr="00E10F57">
        <w:tc>
          <w:tcPr>
            <w:tcW w:w="1129" w:type="dxa"/>
          </w:tcPr>
          <w:p w14:paraId="3F97FF0F" w14:textId="7F05D3F9" w:rsidR="002044D9" w:rsidRPr="002044D9" w:rsidRDefault="002044D9" w:rsidP="00E10F57">
            <w:pPr>
              <w:pStyle w:val="aff4"/>
            </w:pPr>
            <w:r>
              <w:t>12</w:t>
            </w:r>
          </w:p>
        </w:tc>
        <w:tc>
          <w:tcPr>
            <w:tcW w:w="8499" w:type="dxa"/>
          </w:tcPr>
          <w:p w14:paraId="4520C02F" w14:textId="77777777" w:rsidR="002044D9" w:rsidRDefault="002044D9" w:rsidP="00E10F57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r>
              <w:rPr>
                <w:lang w:val="en-US"/>
              </w:rPr>
              <w:t>Current</w:t>
            </w:r>
          </w:p>
        </w:tc>
      </w:tr>
    </w:tbl>
    <w:p w14:paraId="1B0E874B" w14:textId="6FB0CC33" w:rsidR="002044D9" w:rsidRPr="002A0D6D" w:rsidRDefault="002044D9" w:rsidP="002044D9">
      <w:pPr>
        <w:pStyle w:val="110"/>
      </w:pPr>
      <w:r>
        <w:t>Значение напряжения по шине 5</w:t>
      </w:r>
      <w:r w:rsidRPr="00555622">
        <w:t xml:space="preserve"> </w:t>
      </w:r>
      <w:r>
        <w:t>вольт. 1</w:t>
      </w:r>
      <w:r w:rsidRPr="002044D9">
        <w:t xml:space="preserve"> </w:t>
      </w:r>
      <w:r>
        <w:rPr>
          <w:lang w:val="en-US"/>
        </w:rPr>
        <w:t>LSB</w:t>
      </w:r>
      <w:r w:rsidRPr="002044D9">
        <w:t xml:space="preserve"> 1,25 </w:t>
      </w:r>
      <w:r>
        <w:t>мВ.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2044D9" w14:paraId="32BB8C4D" w14:textId="77777777" w:rsidTr="00E10F57">
        <w:tc>
          <w:tcPr>
            <w:tcW w:w="9628" w:type="dxa"/>
            <w:gridSpan w:val="16"/>
            <w:vAlign w:val="center"/>
          </w:tcPr>
          <w:p w14:paraId="17690398" w14:textId="67C11612" w:rsidR="002044D9" w:rsidRPr="00555622" w:rsidRDefault="002044D9" w:rsidP="002044D9">
            <w:pPr>
              <w:pStyle w:val="aff4"/>
              <w:jc w:val="center"/>
            </w:pPr>
            <w:r>
              <w:t>Номер регистра 11</w:t>
            </w:r>
          </w:p>
        </w:tc>
      </w:tr>
      <w:tr w:rsidR="002044D9" w14:paraId="56119CE4" w14:textId="77777777" w:rsidTr="00E10F57">
        <w:tc>
          <w:tcPr>
            <w:tcW w:w="601" w:type="dxa"/>
          </w:tcPr>
          <w:p w14:paraId="600234A5" w14:textId="77777777" w:rsidR="002044D9" w:rsidRDefault="002044D9" w:rsidP="00E10F57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4FAA9381" w14:textId="77777777" w:rsidR="002044D9" w:rsidRPr="00F33B1C" w:rsidRDefault="002044D9" w:rsidP="00E10F57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5DE9957A" w14:textId="77777777" w:rsidR="002044D9" w:rsidRPr="00F33B1C" w:rsidRDefault="002044D9" w:rsidP="00E10F57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65184C73" w14:textId="77777777" w:rsidR="002044D9" w:rsidRPr="00F33B1C" w:rsidRDefault="002044D9" w:rsidP="00E10F57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7039BD87" w14:textId="77777777" w:rsidR="002044D9" w:rsidRPr="00F33B1C" w:rsidRDefault="002044D9" w:rsidP="00E10F57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7228D781" w14:textId="77777777" w:rsidR="002044D9" w:rsidRPr="00F33B1C" w:rsidRDefault="002044D9" w:rsidP="00E10F57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23E06C9F" w14:textId="77777777" w:rsidR="002044D9" w:rsidRPr="00F33B1C" w:rsidRDefault="002044D9" w:rsidP="00E10F57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73B3D3DE" w14:textId="77777777" w:rsidR="002044D9" w:rsidRPr="00F33B1C" w:rsidRDefault="002044D9" w:rsidP="00E10F57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54D3F01F" w14:textId="77777777" w:rsidR="002044D9" w:rsidRPr="00F33B1C" w:rsidRDefault="002044D9" w:rsidP="00E10F57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1AFB47E" w14:textId="77777777" w:rsidR="002044D9" w:rsidRPr="00F33B1C" w:rsidRDefault="002044D9" w:rsidP="00E10F57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2CAC40CF" w14:textId="77777777" w:rsidR="002044D9" w:rsidRPr="00F33B1C" w:rsidRDefault="002044D9" w:rsidP="00E10F57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73F026A" w14:textId="77777777" w:rsidR="002044D9" w:rsidRPr="00F33B1C" w:rsidRDefault="002044D9" w:rsidP="00E10F57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774C85B4" w14:textId="77777777" w:rsidR="002044D9" w:rsidRPr="00F33B1C" w:rsidRDefault="002044D9" w:rsidP="00E10F57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DB24B7E" w14:textId="77777777" w:rsidR="002044D9" w:rsidRPr="00F33B1C" w:rsidRDefault="002044D9" w:rsidP="00E10F57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4C06F96A" w14:textId="77777777" w:rsidR="002044D9" w:rsidRPr="00F33B1C" w:rsidRDefault="002044D9" w:rsidP="00E10F57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29B2CC7" w14:textId="77777777" w:rsidR="002044D9" w:rsidRPr="00F33B1C" w:rsidRDefault="002044D9" w:rsidP="00E10F57">
            <w:pPr>
              <w:pStyle w:val="aff4"/>
            </w:pPr>
            <w:r>
              <w:t>0</w:t>
            </w:r>
          </w:p>
        </w:tc>
      </w:tr>
      <w:tr w:rsidR="002044D9" w14:paraId="70EE9DF8" w14:textId="77777777" w:rsidTr="00E10F57">
        <w:tc>
          <w:tcPr>
            <w:tcW w:w="9628" w:type="dxa"/>
            <w:gridSpan w:val="16"/>
            <w:vAlign w:val="center"/>
          </w:tcPr>
          <w:p w14:paraId="7CBCC56B" w14:textId="77777777" w:rsidR="002044D9" w:rsidRPr="007C3FB7" w:rsidRDefault="002044D9" w:rsidP="00E10F57">
            <w:pPr>
              <w:pStyle w:val="aff4"/>
              <w:jc w:val="center"/>
            </w:pPr>
            <w:r>
              <w:rPr>
                <w:lang w:val="en-US"/>
              </w:rPr>
              <w:t>Voltage</w:t>
            </w:r>
          </w:p>
        </w:tc>
      </w:tr>
      <w:tr w:rsidR="002044D9" w14:paraId="6268EF0D" w14:textId="77777777" w:rsidTr="00E10F57">
        <w:tc>
          <w:tcPr>
            <w:tcW w:w="9628" w:type="dxa"/>
            <w:gridSpan w:val="16"/>
            <w:vAlign w:val="center"/>
          </w:tcPr>
          <w:p w14:paraId="0D2F15ED" w14:textId="77777777" w:rsidR="002044D9" w:rsidRPr="007C3FB7" w:rsidRDefault="002044D9" w:rsidP="00E10F57">
            <w:pPr>
              <w:pStyle w:val="aff4"/>
              <w:jc w:val="center"/>
            </w:pPr>
          </w:p>
        </w:tc>
      </w:tr>
    </w:tbl>
    <w:p w14:paraId="6EA7AA46" w14:textId="38561229" w:rsidR="002044D9" w:rsidRPr="002A0D6D" w:rsidRDefault="002044D9" w:rsidP="002044D9">
      <w:pPr>
        <w:pStyle w:val="110"/>
      </w:pPr>
      <w:r>
        <w:t xml:space="preserve">Значение тока по шине </w:t>
      </w:r>
      <w:r w:rsidRPr="002044D9">
        <w:t xml:space="preserve">5 </w:t>
      </w:r>
      <w:r>
        <w:t xml:space="preserve">вольт 1 </w:t>
      </w:r>
      <w:r>
        <w:rPr>
          <w:lang w:val="en-US"/>
        </w:rPr>
        <w:t>LSB</w:t>
      </w:r>
      <w:r w:rsidRPr="00555622">
        <w:t xml:space="preserve"> – 30 </w:t>
      </w:r>
      <w:r>
        <w:t>мкА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2044D9" w14:paraId="6E034B60" w14:textId="77777777" w:rsidTr="00E10F57">
        <w:tc>
          <w:tcPr>
            <w:tcW w:w="9628" w:type="dxa"/>
            <w:gridSpan w:val="16"/>
            <w:vAlign w:val="center"/>
          </w:tcPr>
          <w:p w14:paraId="313C367E" w14:textId="2F49FB6B" w:rsidR="002044D9" w:rsidRPr="00555622" w:rsidRDefault="002044D9" w:rsidP="00E10F57">
            <w:pPr>
              <w:pStyle w:val="aff4"/>
              <w:jc w:val="center"/>
            </w:pPr>
            <w:r>
              <w:t>Номер регистра 12</w:t>
            </w:r>
          </w:p>
        </w:tc>
      </w:tr>
      <w:tr w:rsidR="002044D9" w14:paraId="30074B5A" w14:textId="77777777" w:rsidTr="00E10F57">
        <w:tc>
          <w:tcPr>
            <w:tcW w:w="601" w:type="dxa"/>
          </w:tcPr>
          <w:p w14:paraId="0F6F8648" w14:textId="77777777" w:rsidR="002044D9" w:rsidRDefault="002044D9" w:rsidP="00E10F57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447F3AEB" w14:textId="77777777" w:rsidR="002044D9" w:rsidRPr="00F33B1C" w:rsidRDefault="002044D9" w:rsidP="00E10F57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0041D24" w14:textId="77777777" w:rsidR="002044D9" w:rsidRPr="00F33B1C" w:rsidRDefault="002044D9" w:rsidP="00E10F57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8DECAC4" w14:textId="77777777" w:rsidR="002044D9" w:rsidRPr="00F33B1C" w:rsidRDefault="002044D9" w:rsidP="00E10F57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36158F21" w14:textId="77777777" w:rsidR="002044D9" w:rsidRPr="00F33B1C" w:rsidRDefault="002044D9" w:rsidP="00E10F57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7420BB3A" w14:textId="77777777" w:rsidR="002044D9" w:rsidRPr="00F33B1C" w:rsidRDefault="002044D9" w:rsidP="00E10F57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26BBA2E6" w14:textId="77777777" w:rsidR="002044D9" w:rsidRPr="00F33B1C" w:rsidRDefault="002044D9" w:rsidP="00E10F57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07650ABB" w14:textId="77777777" w:rsidR="002044D9" w:rsidRPr="00F33B1C" w:rsidRDefault="002044D9" w:rsidP="00E10F57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4A594BC0" w14:textId="77777777" w:rsidR="002044D9" w:rsidRPr="00F33B1C" w:rsidRDefault="002044D9" w:rsidP="00E10F57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5EBBD7D8" w14:textId="77777777" w:rsidR="002044D9" w:rsidRPr="00F33B1C" w:rsidRDefault="002044D9" w:rsidP="00E10F57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6754642A" w14:textId="77777777" w:rsidR="002044D9" w:rsidRPr="00F33B1C" w:rsidRDefault="002044D9" w:rsidP="00E10F57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2B939246" w14:textId="77777777" w:rsidR="002044D9" w:rsidRPr="00F33B1C" w:rsidRDefault="002044D9" w:rsidP="00E10F57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575F5A4D" w14:textId="77777777" w:rsidR="002044D9" w:rsidRPr="00F33B1C" w:rsidRDefault="002044D9" w:rsidP="00E10F57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001811C5" w14:textId="77777777" w:rsidR="002044D9" w:rsidRPr="00F33B1C" w:rsidRDefault="002044D9" w:rsidP="00E10F57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366E6538" w14:textId="77777777" w:rsidR="002044D9" w:rsidRPr="00F33B1C" w:rsidRDefault="002044D9" w:rsidP="00E10F57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42DE718" w14:textId="77777777" w:rsidR="002044D9" w:rsidRPr="00F33B1C" w:rsidRDefault="002044D9" w:rsidP="00E10F57">
            <w:pPr>
              <w:pStyle w:val="aff4"/>
            </w:pPr>
            <w:r>
              <w:t>0</w:t>
            </w:r>
          </w:p>
        </w:tc>
      </w:tr>
      <w:tr w:rsidR="002044D9" w14:paraId="678A11B8" w14:textId="77777777" w:rsidTr="00E10F57">
        <w:tc>
          <w:tcPr>
            <w:tcW w:w="9628" w:type="dxa"/>
            <w:gridSpan w:val="16"/>
            <w:vAlign w:val="center"/>
          </w:tcPr>
          <w:p w14:paraId="22E2880D" w14:textId="77777777" w:rsidR="002044D9" w:rsidRPr="00AB1BA1" w:rsidRDefault="002044D9" w:rsidP="00E10F57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Current</w:t>
            </w:r>
          </w:p>
        </w:tc>
      </w:tr>
      <w:tr w:rsidR="002044D9" w14:paraId="63AFCAC7" w14:textId="77777777" w:rsidTr="00E10F57">
        <w:tc>
          <w:tcPr>
            <w:tcW w:w="9628" w:type="dxa"/>
            <w:gridSpan w:val="16"/>
            <w:vAlign w:val="center"/>
          </w:tcPr>
          <w:p w14:paraId="36D6A61F" w14:textId="77777777" w:rsidR="002044D9" w:rsidRPr="007C3FB7" w:rsidRDefault="002044D9" w:rsidP="00E10F57">
            <w:pPr>
              <w:pStyle w:val="aff4"/>
              <w:jc w:val="center"/>
            </w:pPr>
          </w:p>
        </w:tc>
      </w:tr>
    </w:tbl>
    <w:p w14:paraId="6A031420" w14:textId="77777777" w:rsidR="002044D9" w:rsidRDefault="002044D9" w:rsidP="002044D9">
      <w:pPr>
        <w:pStyle w:val="110"/>
      </w:pPr>
    </w:p>
    <w:p w14:paraId="1430DB2D" w14:textId="248EF604" w:rsidR="00AB1BA1" w:rsidRDefault="00AB1BA1" w:rsidP="005813F5">
      <w:pPr>
        <w:pStyle w:val="2"/>
      </w:pPr>
      <w:bookmarkStart w:id="9" w:name="_Toc82505527"/>
      <w:r>
        <w:rPr>
          <w:lang w:val="en-US"/>
        </w:rPr>
        <w:t xml:space="preserve">UART1 </w:t>
      </w:r>
      <w:r>
        <w:t>данные приемника</w:t>
      </w:r>
      <w:bookmarkEnd w:id="9"/>
    </w:p>
    <w:p w14:paraId="273FC0DF" w14:textId="76D7AF82" w:rsidR="00AB1BA1" w:rsidRPr="00AB1BA1" w:rsidRDefault="00AB1BA1" w:rsidP="00AB1BA1">
      <w:pPr>
        <w:pStyle w:val="110"/>
      </w:pPr>
      <w:r>
        <w:t>В этих регистрах хранятся принятые данные и указатель записи.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AB1BA1" w14:paraId="74AEE0E7" w14:textId="77777777" w:rsidTr="00AB1BA1">
        <w:tc>
          <w:tcPr>
            <w:tcW w:w="1129" w:type="dxa"/>
          </w:tcPr>
          <w:p w14:paraId="5DC07DFA" w14:textId="77777777" w:rsidR="00AB1BA1" w:rsidRDefault="00AB1BA1" w:rsidP="00AB1BA1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3CADDAC7" w14:textId="77777777" w:rsidR="00AB1BA1" w:rsidRDefault="00AB1BA1" w:rsidP="00AB1BA1">
            <w:pPr>
              <w:pStyle w:val="aff4"/>
            </w:pPr>
            <w:r>
              <w:t>Название</w:t>
            </w:r>
          </w:p>
        </w:tc>
      </w:tr>
      <w:tr w:rsidR="00AB1BA1" w14:paraId="633299B6" w14:textId="77777777" w:rsidTr="00AB1BA1">
        <w:tc>
          <w:tcPr>
            <w:tcW w:w="1129" w:type="dxa"/>
          </w:tcPr>
          <w:p w14:paraId="73F6EB3C" w14:textId="65790E4C" w:rsidR="00AB1BA1" w:rsidRPr="00AB1BA1" w:rsidRDefault="00AB1BA1" w:rsidP="00AB1BA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8499" w:type="dxa"/>
          </w:tcPr>
          <w:p w14:paraId="62AB5D99" w14:textId="75510281" w:rsidR="00AB1BA1" w:rsidRPr="00F33B1C" w:rsidRDefault="00AB1BA1" w:rsidP="00AB1BA1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Write_ptr</w:t>
            </w:r>
            <w:proofErr w:type="spellEnd"/>
          </w:p>
        </w:tc>
      </w:tr>
      <w:tr w:rsidR="00AB1BA1" w14:paraId="0B6F2BA4" w14:textId="77777777" w:rsidTr="00AB1BA1">
        <w:tc>
          <w:tcPr>
            <w:tcW w:w="1129" w:type="dxa"/>
          </w:tcPr>
          <w:p w14:paraId="64A24DF1" w14:textId="3FD9F943" w:rsidR="00AB1BA1" w:rsidRPr="00AB1BA1" w:rsidRDefault="00AB1BA1" w:rsidP="00AB1BA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8499" w:type="dxa"/>
          </w:tcPr>
          <w:p w14:paraId="4194FB08" w14:textId="0B9AE40A" w:rsidR="00AB1BA1" w:rsidRDefault="00AB1BA1" w:rsidP="00AB1BA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Data[0] | Data[1]</w:t>
            </w:r>
          </w:p>
        </w:tc>
      </w:tr>
      <w:tr w:rsidR="00AB1BA1" w14:paraId="40884764" w14:textId="77777777" w:rsidTr="00AB1BA1">
        <w:tc>
          <w:tcPr>
            <w:tcW w:w="1129" w:type="dxa"/>
          </w:tcPr>
          <w:p w14:paraId="5077A9D6" w14:textId="472791BB" w:rsidR="00AB1BA1" w:rsidRDefault="00AB1BA1" w:rsidP="00AB1BA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1041</w:t>
            </w:r>
          </w:p>
        </w:tc>
        <w:tc>
          <w:tcPr>
            <w:tcW w:w="8499" w:type="dxa"/>
          </w:tcPr>
          <w:p w14:paraId="19BB4665" w14:textId="46513ED3" w:rsidR="00AB1BA1" w:rsidRDefault="00AB1BA1" w:rsidP="00AB1BA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Data[</w:t>
            </w:r>
            <w:r>
              <w:t>2046</w:t>
            </w:r>
            <w:r>
              <w:rPr>
                <w:lang w:val="en-US"/>
              </w:rPr>
              <w:t>] | Data[</w:t>
            </w:r>
            <w:r>
              <w:t>2047</w:t>
            </w:r>
            <w:r>
              <w:rPr>
                <w:lang w:val="en-US"/>
              </w:rPr>
              <w:t>]</w:t>
            </w:r>
          </w:p>
        </w:tc>
      </w:tr>
    </w:tbl>
    <w:p w14:paraId="1B80C65B" w14:textId="77777777" w:rsidR="00AB1BA1" w:rsidRDefault="00AB1BA1" w:rsidP="00AB1BA1">
      <w:pPr>
        <w:pStyle w:val="110"/>
      </w:pPr>
    </w:p>
    <w:p w14:paraId="796404CF" w14:textId="22B0B22D" w:rsidR="00AB1BA1" w:rsidRDefault="00AB1BA1" w:rsidP="00AB1BA1">
      <w:pPr>
        <w:pStyle w:val="110"/>
      </w:pPr>
      <w:r>
        <w:t xml:space="preserve">Регистр </w:t>
      </w:r>
      <w:r>
        <w:rPr>
          <w:lang w:val="en-US"/>
        </w:rPr>
        <w:t>Write</w:t>
      </w:r>
      <w:r w:rsidRPr="00AB1BA1">
        <w:t xml:space="preserve"> </w:t>
      </w:r>
      <w:proofErr w:type="spellStart"/>
      <w:r>
        <w:rPr>
          <w:lang w:val="en-US"/>
        </w:rPr>
        <w:t>Ptr</w:t>
      </w:r>
      <w:proofErr w:type="spellEnd"/>
      <w:r w:rsidRPr="00AB1BA1">
        <w:t xml:space="preserve">. </w:t>
      </w:r>
      <w:r>
        <w:t>Хранит указатель записи. Показывает в какую ячейку будет записан следующий принятый байт.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AB1BA1" w14:paraId="58AEA829" w14:textId="77777777" w:rsidTr="00AB1BA1">
        <w:tc>
          <w:tcPr>
            <w:tcW w:w="9628" w:type="dxa"/>
            <w:gridSpan w:val="16"/>
            <w:vAlign w:val="center"/>
          </w:tcPr>
          <w:p w14:paraId="19BF3DB2" w14:textId="0658478B" w:rsidR="00AB1BA1" w:rsidRPr="00AB1BA1" w:rsidRDefault="00AB1BA1" w:rsidP="00AB1BA1">
            <w:pPr>
              <w:pStyle w:val="aff4"/>
              <w:jc w:val="center"/>
            </w:pPr>
            <w:r>
              <w:lastRenderedPageBreak/>
              <w:t xml:space="preserve">Номер регистра </w:t>
            </w:r>
            <w:r>
              <w:rPr>
                <w:lang w:val="en-US"/>
              </w:rPr>
              <w:t>1</w:t>
            </w:r>
            <w:r>
              <w:t>7</w:t>
            </w:r>
          </w:p>
        </w:tc>
      </w:tr>
      <w:tr w:rsidR="00AB1BA1" w14:paraId="57DE54A7" w14:textId="77777777" w:rsidTr="00AB1BA1">
        <w:tc>
          <w:tcPr>
            <w:tcW w:w="601" w:type="dxa"/>
          </w:tcPr>
          <w:p w14:paraId="3F760636" w14:textId="77777777" w:rsidR="00AB1BA1" w:rsidRDefault="00AB1BA1" w:rsidP="00AB1BA1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2DD90CE0" w14:textId="77777777" w:rsidR="00AB1BA1" w:rsidRPr="00F33B1C" w:rsidRDefault="00AB1BA1" w:rsidP="00AB1BA1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ACFBD3F" w14:textId="77777777" w:rsidR="00AB1BA1" w:rsidRPr="00F33B1C" w:rsidRDefault="00AB1BA1" w:rsidP="00AB1BA1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E9C0BDB" w14:textId="77777777" w:rsidR="00AB1BA1" w:rsidRPr="00F33B1C" w:rsidRDefault="00AB1BA1" w:rsidP="00AB1BA1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37F8EAD" w14:textId="77777777" w:rsidR="00AB1BA1" w:rsidRPr="00F33B1C" w:rsidRDefault="00AB1BA1" w:rsidP="00AB1BA1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1F914C94" w14:textId="77777777" w:rsidR="00AB1BA1" w:rsidRPr="00F33B1C" w:rsidRDefault="00AB1BA1" w:rsidP="00AB1BA1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2433996B" w14:textId="77777777" w:rsidR="00AB1BA1" w:rsidRPr="00F33B1C" w:rsidRDefault="00AB1BA1" w:rsidP="00AB1BA1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A915491" w14:textId="77777777" w:rsidR="00AB1BA1" w:rsidRPr="00F33B1C" w:rsidRDefault="00AB1BA1" w:rsidP="00AB1BA1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4662F71" w14:textId="77777777" w:rsidR="00AB1BA1" w:rsidRPr="00F33B1C" w:rsidRDefault="00AB1BA1" w:rsidP="00AB1BA1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F36EA0D" w14:textId="77777777" w:rsidR="00AB1BA1" w:rsidRPr="00F33B1C" w:rsidRDefault="00AB1BA1" w:rsidP="00AB1BA1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38BDD30F" w14:textId="77777777" w:rsidR="00AB1BA1" w:rsidRPr="00F33B1C" w:rsidRDefault="00AB1BA1" w:rsidP="00AB1BA1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556B439" w14:textId="77777777" w:rsidR="00AB1BA1" w:rsidRPr="00F33B1C" w:rsidRDefault="00AB1BA1" w:rsidP="00AB1BA1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4A4CDD60" w14:textId="77777777" w:rsidR="00AB1BA1" w:rsidRPr="00F33B1C" w:rsidRDefault="00AB1BA1" w:rsidP="00AB1BA1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01D59095" w14:textId="77777777" w:rsidR="00AB1BA1" w:rsidRPr="00F33B1C" w:rsidRDefault="00AB1BA1" w:rsidP="00AB1BA1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79185C66" w14:textId="77777777" w:rsidR="00AB1BA1" w:rsidRPr="00F33B1C" w:rsidRDefault="00AB1BA1" w:rsidP="00AB1BA1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69D9EB5" w14:textId="77777777" w:rsidR="00AB1BA1" w:rsidRPr="00F33B1C" w:rsidRDefault="00AB1BA1" w:rsidP="00AB1BA1">
            <w:pPr>
              <w:pStyle w:val="aff4"/>
            </w:pPr>
            <w:r>
              <w:t>0</w:t>
            </w:r>
          </w:p>
        </w:tc>
      </w:tr>
      <w:tr w:rsidR="00AB1BA1" w14:paraId="66406F2E" w14:textId="77777777" w:rsidTr="00AB1BA1">
        <w:tc>
          <w:tcPr>
            <w:tcW w:w="9628" w:type="dxa"/>
            <w:gridSpan w:val="16"/>
            <w:vAlign w:val="center"/>
          </w:tcPr>
          <w:p w14:paraId="07626EC7" w14:textId="5F108BFF" w:rsidR="00AB1BA1" w:rsidRPr="00AB1BA1" w:rsidRDefault="00AB1BA1" w:rsidP="00AB1BA1">
            <w:pPr>
              <w:pStyle w:val="aff4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Write_ptr</w:t>
            </w:r>
            <w:proofErr w:type="spellEnd"/>
          </w:p>
        </w:tc>
      </w:tr>
      <w:tr w:rsidR="00AB1BA1" w14:paraId="0C9BADEC" w14:textId="77777777" w:rsidTr="00AB1BA1">
        <w:tc>
          <w:tcPr>
            <w:tcW w:w="9628" w:type="dxa"/>
            <w:gridSpan w:val="16"/>
            <w:vAlign w:val="center"/>
          </w:tcPr>
          <w:p w14:paraId="50F61BF7" w14:textId="18D7A49C" w:rsidR="00AB1BA1" w:rsidRPr="00AB1BA1" w:rsidRDefault="00AB1BA1" w:rsidP="00AB1BA1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0-1023</w:t>
            </w:r>
          </w:p>
        </w:tc>
      </w:tr>
    </w:tbl>
    <w:p w14:paraId="0835F9DD" w14:textId="77777777" w:rsidR="00AB1BA1" w:rsidRDefault="00AB1BA1" w:rsidP="00AB1BA1">
      <w:pPr>
        <w:pStyle w:val="110"/>
      </w:pPr>
    </w:p>
    <w:p w14:paraId="1C9DF38A" w14:textId="07E80B4D" w:rsidR="00AB1BA1" w:rsidRPr="00AB1BA1" w:rsidRDefault="00AB1BA1" w:rsidP="00AB1BA1">
      <w:pPr>
        <w:pStyle w:val="110"/>
      </w:pPr>
      <w:r>
        <w:t xml:space="preserve">Регистры данных. Хранят принятые по </w:t>
      </w:r>
      <w:r>
        <w:rPr>
          <w:lang w:val="en-US"/>
        </w:rPr>
        <w:t>UART</w:t>
      </w:r>
      <w:r w:rsidRPr="00AB1BA1">
        <w:t xml:space="preserve"> 1 </w:t>
      </w:r>
      <w:r>
        <w:t>байты. Как только указатель чтения достигает 1023 он сбрасывается в 0. Буфер при переполнении перезаписывается.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AB1BA1" w14:paraId="308A8A38" w14:textId="77777777" w:rsidTr="00AB1BA1">
        <w:tc>
          <w:tcPr>
            <w:tcW w:w="9628" w:type="dxa"/>
            <w:gridSpan w:val="16"/>
            <w:vAlign w:val="center"/>
          </w:tcPr>
          <w:p w14:paraId="77025BD9" w14:textId="783EFEA0" w:rsidR="00AB1BA1" w:rsidRPr="00AB1BA1" w:rsidRDefault="00AB1BA1" w:rsidP="00AB1BA1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18</w:t>
            </w:r>
          </w:p>
        </w:tc>
      </w:tr>
      <w:tr w:rsidR="00AB1BA1" w14:paraId="09084502" w14:textId="77777777" w:rsidTr="00AB1BA1">
        <w:tc>
          <w:tcPr>
            <w:tcW w:w="601" w:type="dxa"/>
          </w:tcPr>
          <w:p w14:paraId="4DE55FE2" w14:textId="77777777" w:rsidR="00AB1BA1" w:rsidRDefault="00AB1BA1" w:rsidP="00AB1BA1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739C3D43" w14:textId="77777777" w:rsidR="00AB1BA1" w:rsidRPr="00F33B1C" w:rsidRDefault="00AB1BA1" w:rsidP="00AB1BA1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BE71D37" w14:textId="77777777" w:rsidR="00AB1BA1" w:rsidRPr="00F33B1C" w:rsidRDefault="00AB1BA1" w:rsidP="00AB1BA1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C5893C7" w14:textId="77777777" w:rsidR="00AB1BA1" w:rsidRPr="00F33B1C" w:rsidRDefault="00AB1BA1" w:rsidP="00AB1BA1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D2A4076" w14:textId="77777777" w:rsidR="00AB1BA1" w:rsidRPr="00F33B1C" w:rsidRDefault="00AB1BA1" w:rsidP="00AB1BA1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08F7E2C9" w14:textId="77777777" w:rsidR="00AB1BA1" w:rsidRPr="00F33B1C" w:rsidRDefault="00AB1BA1" w:rsidP="00AB1BA1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28C3EC7F" w14:textId="77777777" w:rsidR="00AB1BA1" w:rsidRPr="00F33B1C" w:rsidRDefault="00AB1BA1" w:rsidP="00AB1BA1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7F5495CE" w14:textId="77777777" w:rsidR="00AB1BA1" w:rsidRPr="00F33B1C" w:rsidRDefault="00AB1BA1" w:rsidP="00AB1BA1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B03FF96" w14:textId="77777777" w:rsidR="00AB1BA1" w:rsidRPr="00F33B1C" w:rsidRDefault="00AB1BA1" w:rsidP="00AB1BA1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13711229" w14:textId="77777777" w:rsidR="00AB1BA1" w:rsidRPr="00F33B1C" w:rsidRDefault="00AB1BA1" w:rsidP="00AB1BA1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73D25B53" w14:textId="77777777" w:rsidR="00AB1BA1" w:rsidRPr="00F33B1C" w:rsidRDefault="00AB1BA1" w:rsidP="00AB1BA1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8067457" w14:textId="77777777" w:rsidR="00AB1BA1" w:rsidRPr="00F33B1C" w:rsidRDefault="00AB1BA1" w:rsidP="00AB1BA1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5AAA0ABD" w14:textId="77777777" w:rsidR="00AB1BA1" w:rsidRPr="00F33B1C" w:rsidRDefault="00AB1BA1" w:rsidP="00AB1BA1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86AEC65" w14:textId="77777777" w:rsidR="00AB1BA1" w:rsidRPr="00F33B1C" w:rsidRDefault="00AB1BA1" w:rsidP="00AB1BA1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48FBC292" w14:textId="77777777" w:rsidR="00AB1BA1" w:rsidRPr="00F33B1C" w:rsidRDefault="00AB1BA1" w:rsidP="00AB1BA1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D6439BF" w14:textId="77777777" w:rsidR="00AB1BA1" w:rsidRPr="00F33B1C" w:rsidRDefault="00AB1BA1" w:rsidP="00AB1BA1">
            <w:pPr>
              <w:pStyle w:val="aff4"/>
            </w:pPr>
            <w:r>
              <w:t>0</w:t>
            </w:r>
          </w:p>
        </w:tc>
      </w:tr>
      <w:tr w:rsidR="00AB1BA1" w14:paraId="0A48490C" w14:textId="77777777" w:rsidTr="00AB1BA1">
        <w:tc>
          <w:tcPr>
            <w:tcW w:w="4814" w:type="dxa"/>
            <w:gridSpan w:val="8"/>
            <w:vAlign w:val="center"/>
          </w:tcPr>
          <w:p w14:paraId="17B1A9F7" w14:textId="366452EF" w:rsidR="00AB1BA1" w:rsidRPr="00AB1BA1" w:rsidRDefault="00AB1BA1" w:rsidP="00AB1BA1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Data[0]</w:t>
            </w:r>
          </w:p>
        </w:tc>
        <w:tc>
          <w:tcPr>
            <w:tcW w:w="4814" w:type="dxa"/>
            <w:gridSpan w:val="8"/>
            <w:vAlign w:val="center"/>
          </w:tcPr>
          <w:p w14:paraId="1D4C1181" w14:textId="292A8640" w:rsidR="00AB1BA1" w:rsidRPr="00AB1BA1" w:rsidRDefault="00AB1BA1" w:rsidP="00AB1BA1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Data[1]</w:t>
            </w:r>
          </w:p>
        </w:tc>
      </w:tr>
      <w:tr w:rsidR="00AB1BA1" w14:paraId="7CF35377" w14:textId="77777777" w:rsidTr="00AB1BA1">
        <w:tc>
          <w:tcPr>
            <w:tcW w:w="4814" w:type="dxa"/>
            <w:gridSpan w:val="8"/>
            <w:vAlign w:val="center"/>
          </w:tcPr>
          <w:p w14:paraId="139D7415" w14:textId="5F6D0696" w:rsidR="00AB1BA1" w:rsidRPr="00AB1BA1" w:rsidRDefault="00AB1BA1" w:rsidP="00AB1BA1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  <w:tc>
          <w:tcPr>
            <w:tcW w:w="4814" w:type="dxa"/>
            <w:gridSpan w:val="8"/>
            <w:vAlign w:val="center"/>
          </w:tcPr>
          <w:p w14:paraId="1A7B081F" w14:textId="74A29150" w:rsidR="00AB1BA1" w:rsidRPr="00AB1BA1" w:rsidRDefault="00AB1BA1" w:rsidP="00AB1BA1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</w:tr>
    </w:tbl>
    <w:p w14:paraId="6397EAD4" w14:textId="77777777" w:rsidR="00AB1BA1" w:rsidRDefault="00AB1BA1" w:rsidP="00AB1BA1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AB1BA1" w14:paraId="5DCCAEE3" w14:textId="77777777" w:rsidTr="00AB1BA1">
        <w:tc>
          <w:tcPr>
            <w:tcW w:w="9628" w:type="dxa"/>
            <w:gridSpan w:val="16"/>
            <w:vAlign w:val="center"/>
          </w:tcPr>
          <w:p w14:paraId="298B3DC0" w14:textId="77777777" w:rsidR="00AB1BA1" w:rsidRPr="00AB1BA1" w:rsidRDefault="00AB1BA1" w:rsidP="00AB1BA1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18</w:t>
            </w:r>
          </w:p>
        </w:tc>
      </w:tr>
      <w:tr w:rsidR="00AB1BA1" w14:paraId="36AB6B60" w14:textId="77777777" w:rsidTr="00AB1BA1">
        <w:tc>
          <w:tcPr>
            <w:tcW w:w="601" w:type="dxa"/>
          </w:tcPr>
          <w:p w14:paraId="105E26E4" w14:textId="77777777" w:rsidR="00AB1BA1" w:rsidRDefault="00AB1BA1" w:rsidP="00AB1BA1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0706A5F0" w14:textId="77777777" w:rsidR="00AB1BA1" w:rsidRPr="00F33B1C" w:rsidRDefault="00AB1BA1" w:rsidP="00AB1BA1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2518A901" w14:textId="77777777" w:rsidR="00AB1BA1" w:rsidRPr="00F33B1C" w:rsidRDefault="00AB1BA1" w:rsidP="00AB1BA1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E184369" w14:textId="77777777" w:rsidR="00AB1BA1" w:rsidRPr="00F33B1C" w:rsidRDefault="00AB1BA1" w:rsidP="00AB1BA1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43DEE7E3" w14:textId="77777777" w:rsidR="00AB1BA1" w:rsidRPr="00F33B1C" w:rsidRDefault="00AB1BA1" w:rsidP="00AB1BA1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972DA03" w14:textId="77777777" w:rsidR="00AB1BA1" w:rsidRPr="00F33B1C" w:rsidRDefault="00AB1BA1" w:rsidP="00AB1BA1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26228A2C" w14:textId="77777777" w:rsidR="00AB1BA1" w:rsidRPr="00F33B1C" w:rsidRDefault="00AB1BA1" w:rsidP="00AB1BA1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161B6EBD" w14:textId="77777777" w:rsidR="00AB1BA1" w:rsidRPr="00F33B1C" w:rsidRDefault="00AB1BA1" w:rsidP="00AB1BA1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573F757" w14:textId="77777777" w:rsidR="00AB1BA1" w:rsidRPr="00F33B1C" w:rsidRDefault="00AB1BA1" w:rsidP="00AB1BA1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CE4A4AA" w14:textId="77777777" w:rsidR="00AB1BA1" w:rsidRPr="00F33B1C" w:rsidRDefault="00AB1BA1" w:rsidP="00AB1BA1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2A8DE25A" w14:textId="77777777" w:rsidR="00AB1BA1" w:rsidRPr="00F33B1C" w:rsidRDefault="00AB1BA1" w:rsidP="00AB1BA1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2031734F" w14:textId="77777777" w:rsidR="00AB1BA1" w:rsidRPr="00F33B1C" w:rsidRDefault="00AB1BA1" w:rsidP="00AB1BA1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42164A9" w14:textId="77777777" w:rsidR="00AB1BA1" w:rsidRPr="00F33B1C" w:rsidRDefault="00AB1BA1" w:rsidP="00AB1BA1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01F5B65" w14:textId="77777777" w:rsidR="00AB1BA1" w:rsidRPr="00F33B1C" w:rsidRDefault="00AB1BA1" w:rsidP="00AB1BA1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3E020DC7" w14:textId="77777777" w:rsidR="00AB1BA1" w:rsidRPr="00F33B1C" w:rsidRDefault="00AB1BA1" w:rsidP="00AB1BA1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6FD76E32" w14:textId="77777777" w:rsidR="00AB1BA1" w:rsidRPr="00F33B1C" w:rsidRDefault="00AB1BA1" w:rsidP="00AB1BA1">
            <w:pPr>
              <w:pStyle w:val="aff4"/>
            </w:pPr>
            <w:r>
              <w:t>0</w:t>
            </w:r>
          </w:p>
        </w:tc>
      </w:tr>
      <w:tr w:rsidR="00AB1BA1" w14:paraId="0E6AC300" w14:textId="77777777" w:rsidTr="00AB1BA1">
        <w:tc>
          <w:tcPr>
            <w:tcW w:w="4814" w:type="dxa"/>
            <w:gridSpan w:val="8"/>
            <w:vAlign w:val="center"/>
          </w:tcPr>
          <w:p w14:paraId="69431B6A" w14:textId="048D71A2" w:rsidR="00AB1BA1" w:rsidRPr="00AB1BA1" w:rsidRDefault="00AB1BA1" w:rsidP="00AB1BA1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Data[</w:t>
            </w:r>
            <w:r>
              <w:t>2046</w:t>
            </w:r>
            <w:r>
              <w:rPr>
                <w:lang w:val="en-US"/>
              </w:rPr>
              <w:t>]</w:t>
            </w:r>
          </w:p>
        </w:tc>
        <w:tc>
          <w:tcPr>
            <w:tcW w:w="4814" w:type="dxa"/>
            <w:gridSpan w:val="8"/>
            <w:vAlign w:val="center"/>
          </w:tcPr>
          <w:p w14:paraId="4E7F8DAB" w14:textId="652AE5AA" w:rsidR="00AB1BA1" w:rsidRPr="00AB1BA1" w:rsidRDefault="00AB1BA1" w:rsidP="00AB1BA1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Data[</w:t>
            </w:r>
            <w:r>
              <w:t>2047</w:t>
            </w:r>
            <w:r>
              <w:rPr>
                <w:lang w:val="en-US"/>
              </w:rPr>
              <w:t>]</w:t>
            </w:r>
          </w:p>
        </w:tc>
      </w:tr>
      <w:tr w:rsidR="00AB1BA1" w14:paraId="449FF5CC" w14:textId="77777777" w:rsidTr="00AB1BA1">
        <w:tc>
          <w:tcPr>
            <w:tcW w:w="4814" w:type="dxa"/>
            <w:gridSpan w:val="8"/>
            <w:vAlign w:val="center"/>
          </w:tcPr>
          <w:p w14:paraId="30C77D5D" w14:textId="77777777" w:rsidR="00AB1BA1" w:rsidRPr="00AB1BA1" w:rsidRDefault="00AB1BA1" w:rsidP="00AB1BA1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  <w:tc>
          <w:tcPr>
            <w:tcW w:w="4814" w:type="dxa"/>
            <w:gridSpan w:val="8"/>
            <w:vAlign w:val="center"/>
          </w:tcPr>
          <w:p w14:paraId="7021329F" w14:textId="77777777" w:rsidR="00AB1BA1" w:rsidRPr="00AB1BA1" w:rsidRDefault="00AB1BA1" w:rsidP="00AB1BA1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</w:tr>
    </w:tbl>
    <w:p w14:paraId="69D34FA1" w14:textId="2CF6D407" w:rsidR="00AB1BA1" w:rsidRDefault="00AB1BA1">
      <w:pPr>
        <w:suppressAutoHyphens w:val="0"/>
        <w:spacing w:line="240" w:lineRule="auto"/>
        <w:ind w:firstLine="0"/>
        <w:jc w:val="left"/>
      </w:pPr>
      <w:r>
        <w:br w:type="page"/>
      </w:r>
    </w:p>
    <w:p w14:paraId="4B6FEA66" w14:textId="79ECC46B" w:rsidR="0005472C" w:rsidRDefault="0005472C" w:rsidP="005813F5">
      <w:pPr>
        <w:pStyle w:val="2"/>
      </w:pPr>
      <w:bookmarkStart w:id="10" w:name="_Toc82505528"/>
      <w:r>
        <w:rPr>
          <w:lang w:val="en-US"/>
        </w:rPr>
        <w:lastRenderedPageBreak/>
        <w:t>UART</w:t>
      </w:r>
      <w:r>
        <w:t>2</w:t>
      </w:r>
      <w:r w:rsidRPr="0005472C">
        <w:t xml:space="preserve"> </w:t>
      </w:r>
      <w:r>
        <w:t>данные приемника</w:t>
      </w:r>
      <w:bookmarkEnd w:id="10"/>
    </w:p>
    <w:p w14:paraId="1F80245F" w14:textId="77777777" w:rsidR="0005472C" w:rsidRPr="00AB1BA1" w:rsidRDefault="0005472C" w:rsidP="0005472C">
      <w:pPr>
        <w:pStyle w:val="110"/>
      </w:pPr>
      <w:r>
        <w:t>В этих регистрах хранятся принятые данные и указатель записи.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05472C" w14:paraId="1E29AAA8" w14:textId="77777777" w:rsidTr="00FC73CA">
        <w:tc>
          <w:tcPr>
            <w:tcW w:w="1129" w:type="dxa"/>
          </w:tcPr>
          <w:p w14:paraId="120017C6" w14:textId="77777777" w:rsidR="0005472C" w:rsidRDefault="0005472C" w:rsidP="00FC73CA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289CB071" w14:textId="77777777" w:rsidR="0005472C" w:rsidRDefault="0005472C" w:rsidP="00FC73CA">
            <w:pPr>
              <w:pStyle w:val="aff4"/>
            </w:pPr>
            <w:r>
              <w:t>Название</w:t>
            </w:r>
          </w:p>
        </w:tc>
      </w:tr>
      <w:tr w:rsidR="0005472C" w14:paraId="26B87188" w14:textId="77777777" w:rsidTr="00FC73CA">
        <w:tc>
          <w:tcPr>
            <w:tcW w:w="1129" w:type="dxa"/>
          </w:tcPr>
          <w:p w14:paraId="3F84AD12" w14:textId="5F24D03D" w:rsidR="0005472C" w:rsidRPr="0005472C" w:rsidRDefault="0005472C" w:rsidP="0005472C">
            <w:pPr>
              <w:pStyle w:val="aff4"/>
            </w:pPr>
            <w:r>
              <w:t>1045</w:t>
            </w:r>
          </w:p>
        </w:tc>
        <w:tc>
          <w:tcPr>
            <w:tcW w:w="8499" w:type="dxa"/>
          </w:tcPr>
          <w:p w14:paraId="5FF074A9" w14:textId="77777777" w:rsidR="0005472C" w:rsidRPr="00F33B1C" w:rsidRDefault="0005472C" w:rsidP="00FC73CA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Write_ptr</w:t>
            </w:r>
            <w:proofErr w:type="spellEnd"/>
          </w:p>
        </w:tc>
      </w:tr>
      <w:tr w:rsidR="0005472C" w14:paraId="692CB92A" w14:textId="77777777" w:rsidTr="00FC73CA">
        <w:tc>
          <w:tcPr>
            <w:tcW w:w="1129" w:type="dxa"/>
          </w:tcPr>
          <w:p w14:paraId="0CE824BC" w14:textId="473287CD" w:rsidR="0005472C" w:rsidRPr="0005472C" w:rsidRDefault="0005472C" w:rsidP="0005472C">
            <w:pPr>
              <w:pStyle w:val="aff4"/>
            </w:pPr>
            <w:r>
              <w:t>1046</w:t>
            </w:r>
          </w:p>
        </w:tc>
        <w:tc>
          <w:tcPr>
            <w:tcW w:w="8499" w:type="dxa"/>
          </w:tcPr>
          <w:p w14:paraId="40D5E7DC" w14:textId="77777777" w:rsidR="0005472C" w:rsidRDefault="0005472C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Data[0] | Data[1]</w:t>
            </w:r>
          </w:p>
        </w:tc>
      </w:tr>
      <w:tr w:rsidR="0005472C" w14:paraId="71EF39C0" w14:textId="77777777" w:rsidTr="00FC73CA">
        <w:tc>
          <w:tcPr>
            <w:tcW w:w="1129" w:type="dxa"/>
          </w:tcPr>
          <w:p w14:paraId="73C85CB7" w14:textId="367507F8" w:rsidR="0005472C" w:rsidRPr="0005472C" w:rsidRDefault="0005472C" w:rsidP="0005472C">
            <w:pPr>
              <w:pStyle w:val="aff4"/>
            </w:pPr>
            <w:r>
              <w:t>2069</w:t>
            </w:r>
          </w:p>
        </w:tc>
        <w:tc>
          <w:tcPr>
            <w:tcW w:w="8499" w:type="dxa"/>
          </w:tcPr>
          <w:p w14:paraId="6899DE3A" w14:textId="77777777" w:rsidR="0005472C" w:rsidRDefault="0005472C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Data[</w:t>
            </w:r>
            <w:r>
              <w:t>2046</w:t>
            </w:r>
            <w:r>
              <w:rPr>
                <w:lang w:val="en-US"/>
              </w:rPr>
              <w:t>] | Data[</w:t>
            </w:r>
            <w:r>
              <w:t>2047</w:t>
            </w:r>
            <w:r>
              <w:rPr>
                <w:lang w:val="en-US"/>
              </w:rPr>
              <w:t>]</w:t>
            </w:r>
          </w:p>
        </w:tc>
      </w:tr>
    </w:tbl>
    <w:p w14:paraId="01875D0F" w14:textId="77777777" w:rsidR="0005472C" w:rsidRDefault="0005472C" w:rsidP="0005472C">
      <w:pPr>
        <w:pStyle w:val="110"/>
      </w:pPr>
    </w:p>
    <w:p w14:paraId="4109C7EA" w14:textId="77777777" w:rsidR="0005472C" w:rsidRDefault="0005472C" w:rsidP="0005472C">
      <w:pPr>
        <w:pStyle w:val="110"/>
      </w:pPr>
      <w:r>
        <w:t xml:space="preserve">Регистр </w:t>
      </w:r>
      <w:r>
        <w:rPr>
          <w:lang w:val="en-US"/>
        </w:rPr>
        <w:t>Write</w:t>
      </w:r>
      <w:r w:rsidRPr="00AB1BA1">
        <w:t xml:space="preserve"> </w:t>
      </w:r>
      <w:proofErr w:type="spellStart"/>
      <w:r>
        <w:rPr>
          <w:lang w:val="en-US"/>
        </w:rPr>
        <w:t>Ptr</w:t>
      </w:r>
      <w:proofErr w:type="spellEnd"/>
      <w:r w:rsidRPr="00AB1BA1">
        <w:t xml:space="preserve">. </w:t>
      </w:r>
      <w:r>
        <w:t>Хранит указатель записи. Показывает в какую ячейку будет записан следующий принятый байт.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05472C" w14:paraId="590C4CED" w14:textId="77777777" w:rsidTr="00FC73CA">
        <w:tc>
          <w:tcPr>
            <w:tcW w:w="9628" w:type="dxa"/>
            <w:gridSpan w:val="16"/>
            <w:vAlign w:val="center"/>
          </w:tcPr>
          <w:p w14:paraId="2F473014" w14:textId="4A0376AF" w:rsidR="0005472C" w:rsidRPr="0005472C" w:rsidRDefault="0005472C" w:rsidP="0005472C">
            <w:pPr>
              <w:pStyle w:val="aff4"/>
              <w:jc w:val="center"/>
            </w:pPr>
            <w:r>
              <w:t>Номер регистра 1045</w:t>
            </w:r>
          </w:p>
        </w:tc>
      </w:tr>
      <w:tr w:rsidR="0005472C" w14:paraId="2689F35B" w14:textId="77777777" w:rsidTr="00FC73CA">
        <w:tc>
          <w:tcPr>
            <w:tcW w:w="601" w:type="dxa"/>
          </w:tcPr>
          <w:p w14:paraId="47EFFBE2" w14:textId="77777777" w:rsidR="0005472C" w:rsidRDefault="0005472C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C9EFA7F" w14:textId="77777777" w:rsidR="0005472C" w:rsidRPr="00F33B1C" w:rsidRDefault="0005472C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59FCBB78" w14:textId="77777777" w:rsidR="0005472C" w:rsidRPr="00F33B1C" w:rsidRDefault="0005472C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4FB0C28F" w14:textId="77777777" w:rsidR="0005472C" w:rsidRPr="00F33B1C" w:rsidRDefault="0005472C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4B24CB3B" w14:textId="77777777" w:rsidR="0005472C" w:rsidRPr="00F33B1C" w:rsidRDefault="0005472C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D9563C2" w14:textId="77777777" w:rsidR="0005472C" w:rsidRPr="00F33B1C" w:rsidRDefault="0005472C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720F4B3" w14:textId="77777777" w:rsidR="0005472C" w:rsidRPr="00F33B1C" w:rsidRDefault="0005472C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6584E18" w14:textId="77777777" w:rsidR="0005472C" w:rsidRPr="00F33B1C" w:rsidRDefault="0005472C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4B8CB1C" w14:textId="77777777" w:rsidR="0005472C" w:rsidRPr="00F33B1C" w:rsidRDefault="0005472C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1054A33A" w14:textId="77777777" w:rsidR="0005472C" w:rsidRPr="00F33B1C" w:rsidRDefault="0005472C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A06A870" w14:textId="77777777" w:rsidR="0005472C" w:rsidRPr="00F33B1C" w:rsidRDefault="0005472C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C78854A" w14:textId="77777777" w:rsidR="0005472C" w:rsidRPr="00F33B1C" w:rsidRDefault="0005472C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069E2EFE" w14:textId="77777777" w:rsidR="0005472C" w:rsidRPr="00F33B1C" w:rsidRDefault="0005472C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7D7D8835" w14:textId="77777777" w:rsidR="0005472C" w:rsidRPr="00F33B1C" w:rsidRDefault="0005472C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3DF5376" w14:textId="77777777" w:rsidR="0005472C" w:rsidRPr="00F33B1C" w:rsidRDefault="0005472C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991B999" w14:textId="77777777" w:rsidR="0005472C" w:rsidRPr="00F33B1C" w:rsidRDefault="0005472C" w:rsidP="00FC73CA">
            <w:pPr>
              <w:pStyle w:val="aff4"/>
            </w:pPr>
            <w:r>
              <w:t>0</w:t>
            </w:r>
          </w:p>
        </w:tc>
      </w:tr>
      <w:tr w:rsidR="0005472C" w14:paraId="48D36CE6" w14:textId="77777777" w:rsidTr="00FC73CA">
        <w:tc>
          <w:tcPr>
            <w:tcW w:w="9628" w:type="dxa"/>
            <w:gridSpan w:val="16"/>
            <w:vAlign w:val="center"/>
          </w:tcPr>
          <w:p w14:paraId="1549BC8F" w14:textId="77777777" w:rsidR="0005472C" w:rsidRPr="00AB1BA1" w:rsidRDefault="0005472C" w:rsidP="00FC73CA">
            <w:pPr>
              <w:pStyle w:val="aff4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Write_ptr</w:t>
            </w:r>
            <w:proofErr w:type="spellEnd"/>
          </w:p>
        </w:tc>
      </w:tr>
      <w:tr w:rsidR="0005472C" w14:paraId="5D050B38" w14:textId="77777777" w:rsidTr="00FC73CA">
        <w:tc>
          <w:tcPr>
            <w:tcW w:w="9628" w:type="dxa"/>
            <w:gridSpan w:val="16"/>
            <w:vAlign w:val="center"/>
          </w:tcPr>
          <w:p w14:paraId="7205A12C" w14:textId="77777777" w:rsidR="0005472C" w:rsidRPr="00AB1BA1" w:rsidRDefault="0005472C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0-1023</w:t>
            </w:r>
          </w:p>
        </w:tc>
      </w:tr>
    </w:tbl>
    <w:p w14:paraId="258C5576" w14:textId="77777777" w:rsidR="0005472C" w:rsidRDefault="0005472C" w:rsidP="0005472C">
      <w:pPr>
        <w:pStyle w:val="110"/>
      </w:pPr>
    </w:p>
    <w:p w14:paraId="13B75BD9" w14:textId="77777777" w:rsidR="0005472C" w:rsidRPr="00AB1BA1" w:rsidRDefault="0005472C" w:rsidP="0005472C">
      <w:pPr>
        <w:pStyle w:val="110"/>
      </w:pPr>
      <w:r>
        <w:t xml:space="preserve">Регистры данных. Хранят принятые по </w:t>
      </w:r>
      <w:r>
        <w:rPr>
          <w:lang w:val="en-US"/>
        </w:rPr>
        <w:t>UART</w:t>
      </w:r>
      <w:r w:rsidRPr="00AB1BA1">
        <w:t xml:space="preserve"> 1 </w:t>
      </w:r>
      <w:r>
        <w:t>байты. Как только указатель чтения достигает 1023 он сбрасывается в 0. Буфер при переполнении перезаписывается.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05472C" w14:paraId="7009A736" w14:textId="77777777" w:rsidTr="00FC73CA">
        <w:tc>
          <w:tcPr>
            <w:tcW w:w="9628" w:type="dxa"/>
            <w:gridSpan w:val="16"/>
            <w:vAlign w:val="center"/>
          </w:tcPr>
          <w:p w14:paraId="7C4B4E59" w14:textId="4B65EFFD" w:rsidR="0005472C" w:rsidRPr="00AB1BA1" w:rsidRDefault="0005472C" w:rsidP="00FC73CA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1046</w:t>
            </w:r>
          </w:p>
        </w:tc>
      </w:tr>
      <w:tr w:rsidR="0005472C" w14:paraId="15849FD5" w14:textId="77777777" w:rsidTr="00FC73CA">
        <w:tc>
          <w:tcPr>
            <w:tcW w:w="601" w:type="dxa"/>
          </w:tcPr>
          <w:p w14:paraId="3D60BEA0" w14:textId="77777777" w:rsidR="0005472C" w:rsidRDefault="0005472C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437DCB47" w14:textId="77777777" w:rsidR="0005472C" w:rsidRPr="00F33B1C" w:rsidRDefault="0005472C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BEC43C0" w14:textId="77777777" w:rsidR="0005472C" w:rsidRPr="00F33B1C" w:rsidRDefault="0005472C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41EFF83D" w14:textId="77777777" w:rsidR="0005472C" w:rsidRPr="00F33B1C" w:rsidRDefault="0005472C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E130DAF" w14:textId="77777777" w:rsidR="0005472C" w:rsidRPr="00F33B1C" w:rsidRDefault="0005472C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C00BE07" w14:textId="77777777" w:rsidR="0005472C" w:rsidRPr="00F33B1C" w:rsidRDefault="0005472C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3386E903" w14:textId="77777777" w:rsidR="0005472C" w:rsidRPr="00F33B1C" w:rsidRDefault="0005472C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9A5E318" w14:textId="77777777" w:rsidR="0005472C" w:rsidRPr="00F33B1C" w:rsidRDefault="0005472C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4C05E2BD" w14:textId="77777777" w:rsidR="0005472C" w:rsidRPr="00F33B1C" w:rsidRDefault="0005472C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18D85064" w14:textId="77777777" w:rsidR="0005472C" w:rsidRPr="00F33B1C" w:rsidRDefault="0005472C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3D90DD1A" w14:textId="77777777" w:rsidR="0005472C" w:rsidRPr="00F33B1C" w:rsidRDefault="0005472C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797F00F0" w14:textId="77777777" w:rsidR="0005472C" w:rsidRPr="00F33B1C" w:rsidRDefault="0005472C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853F6DE" w14:textId="77777777" w:rsidR="0005472C" w:rsidRPr="00F33B1C" w:rsidRDefault="0005472C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683269E7" w14:textId="77777777" w:rsidR="0005472C" w:rsidRPr="00F33B1C" w:rsidRDefault="0005472C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7115B927" w14:textId="77777777" w:rsidR="0005472C" w:rsidRPr="00F33B1C" w:rsidRDefault="0005472C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696CFF22" w14:textId="77777777" w:rsidR="0005472C" w:rsidRPr="00F33B1C" w:rsidRDefault="0005472C" w:rsidP="00FC73CA">
            <w:pPr>
              <w:pStyle w:val="aff4"/>
            </w:pPr>
            <w:r>
              <w:t>0</w:t>
            </w:r>
          </w:p>
        </w:tc>
      </w:tr>
      <w:tr w:rsidR="0005472C" w14:paraId="6E09EA59" w14:textId="77777777" w:rsidTr="00FC73CA">
        <w:tc>
          <w:tcPr>
            <w:tcW w:w="4814" w:type="dxa"/>
            <w:gridSpan w:val="8"/>
            <w:vAlign w:val="center"/>
          </w:tcPr>
          <w:p w14:paraId="1BF4781C" w14:textId="77777777" w:rsidR="0005472C" w:rsidRPr="00AB1BA1" w:rsidRDefault="0005472C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Data[0]</w:t>
            </w:r>
          </w:p>
        </w:tc>
        <w:tc>
          <w:tcPr>
            <w:tcW w:w="4814" w:type="dxa"/>
            <w:gridSpan w:val="8"/>
            <w:vAlign w:val="center"/>
          </w:tcPr>
          <w:p w14:paraId="0CB099D3" w14:textId="77777777" w:rsidR="0005472C" w:rsidRPr="00AB1BA1" w:rsidRDefault="0005472C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Data[1]</w:t>
            </w:r>
          </w:p>
        </w:tc>
      </w:tr>
      <w:tr w:rsidR="0005472C" w14:paraId="52F7DFD5" w14:textId="77777777" w:rsidTr="00FC73CA">
        <w:tc>
          <w:tcPr>
            <w:tcW w:w="4814" w:type="dxa"/>
            <w:gridSpan w:val="8"/>
            <w:vAlign w:val="center"/>
          </w:tcPr>
          <w:p w14:paraId="0D70491A" w14:textId="77777777" w:rsidR="0005472C" w:rsidRPr="00AB1BA1" w:rsidRDefault="0005472C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  <w:tc>
          <w:tcPr>
            <w:tcW w:w="4814" w:type="dxa"/>
            <w:gridSpan w:val="8"/>
            <w:vAlign w:val="center"/>
          </w:tcPr>
          <w:p w14:paraId="27B12C29" w14:textId="77777777" w:rsidR="0005472C" w:rsidRPr="00AB1BA1" w:rsidRDefault="0005472C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</w:tr>
    </w:tbl>
    <w:p w14:paraId="0A52DE66" w14:textId="77777777" w:rsidR="0005472C" w:rsidRDefault="0005472C" w:rsidP="0005472C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05472C" w14:paraId="09D7887C" w14:textId="77777777" w:rsidTr="00FC73CA">
        <w:tc>
          <w:tcPr>
            <w:tcW w:w="9628" w:type="dxa"/>
            <w:gridSpan w:val="16"/>
            <w:vAlign w:val="center"/>
          </w:tcPr>
          <w:p w14:paraId="282AB7BD" w14:textId="088F195F" w:rsidR="0005472C" w:rsidRPr="00AB1BA1" w:rsidRDefault="0005472C" w:rsidP="00FC73CA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2069</w:t>
            </w:r>
          </w:p>
        </w:tc>
      </w:tr>
      <w:tr w:rsidR="0005472C" w14:paraId="4F9F9746" w14:textId="77777777" w:rsidTr="00FC73CA">
        <w:tc>
          <w:tcPr>
            <w:tcW w:w="601" w:type="dxa"/>
          </w:tcPr>
          <w:p w14:paraId="2C9BA0B7" w14:textId="77777777" w:rsidR="0005472C" w:rsidRDefault="0005472C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697151A3" w14:textId="77777777" w:rsidR="0005472C" w:rsidRPr="00F33B1C" w:rsidRDefault="0005472C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3B55CD28" w14:textId="77777777" w:rsidR="0005472C" w:rsidRPr="00F33B1C" w:rsidRDefault="0005472C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65AC436E" w14:textId="77777777" w:rsidR="0005472C" w:rsidRPr="00F33B1C" w:rsidRDefault="0005472C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CA3D33E" w14:textId="77777777" w:rsidR="0005472C" w:rsidRPr="00F33B1C" w:rsidRDefault="0005472C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3EBA3CD" w14:textId="77777777" w:rsidR="0005472C" w:rsidRPr="00F33B1C" w:rsidRDefault="0005472C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11F7C4BF" w14:textId="77777777" w:rsidR="0005472C" w:rsidRPr="00F33B1C" w:rsidRDefault="0005472C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9437B9F" w14:textId="77777777" w:rsidR="0005472C" w:rsidRPr="00F33B1C" w:rsidRDefault="0005472C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5CEA715B" w14:textId="77777777" w:rsidR="0005472C" w:rsidRPr="00F33B1C" w:rsidRDefault="0005472C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290B8DCC" w14:textId="77777777" w:rsidR="0005472C" w:rsidRPr="00F33B1C" w:rsidRDefault="0005472C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3B4B8781" w14:textId="77777777" w:rsidR="0005472C" w:rsidRPr="00F33B1C" w:rsidRDefault="0005472C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5B9A22C6" w14:textId="77777777" w:rsidR="0005472C" w:rsidRPr="00F33B1C" w:rsidRDefault="0005472C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4334E7A3" w14:textId="77777777" w:rsidR="0005472C" w:rsidRPr="00F33B1C" w:rsidRDefault="0005472C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5FA72CA8" w14:textId="77777777" w:rsidR="0005472C" w:rsidRPr="00F33B1C" w:rsidRDefault="0005472C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2B691E12" w14:textId="77777777" w:rsidR="0005472C" w:rsidRPr="00F33B1C" w:rsidRDefault="0005472C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AB367BC" w14:textId="77777777" w:rsidR="0005472C" w:rsidRPr="00F33B1C" w:rsidRDefault="0005472C" w:rsidP="00FC73CA">
            <w:pPr>
              <w:pStyle w:val="aff4"/>
            </w:pPr>
            <w:r>
              <w:t>0</w:t>
            </w:r>
          </w:p>
        </w:tc>
      </w:tr>
      <w:tr w:rsidR="0005472C" w14:paraId="6742407D" w14:textId="77777777" w:rsidTr="00FC73CA">
        <w:tc>
          <w:tcPr>
            <w:tcW w:w="4814" w:type="dxa"/>
            <w:gridSpan w:val="8"/>
            <w:vAlign w:val="center"/>
          </w:tcPr>
          <w:p w14:paraId="387B3B90" w14:textId="77777777" w:rsidR="0005472C" w:rsidRPr="00AB1BA1" w:rsidRDefault="0005472C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Data[</w:t>
            </w:r>
            <w:r>
              <w:t>2046</w:t>
            </w:r>
            <w:r>
              <w:rPr>
                <w:lang w:val="en-US"/>
              </w:rPr>
              <w:t>]</w:t>
            </w:r>
          </w:p>
        </w:tc>
        <w:tc>
          <w:tcPr>
            <w:tcW w:w="4814" w:type="dxa"/>
            <w:gridSpan w:val="8"/>
            <w:vAlign w:val="center"/>
          </w:tcPr>
          <w:p w14:paraId="6AA8C2B3" w14:textId="77777777" w:rsidR="0005472C" w:rsidRPr="00AB1BA1" w:rsidRDefault="0005472C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Data[</w:t>
            </w:r>
            <w:r>
              <w:t>2047</w:t>
            </w:r>
            <w:r>
              <w:rPr>
                <w:lang w:val="en-US"/>
              </w:rPr>
              <w:t>]</w:t>
            </w:r>
          </w:p>
        </w:tc>
      </w:tr>
      <w:tr w:rsidR="0005472C" w14:paraId="61C2935B" w14:textId="77777777" w:rsidTr="00FC73CA">
        <w:tc>
          <w:tcPr>
            <w:tcW w:w="4814" w:type="dxa"/>
            <w:gridSpan w:val="8"/>
            <w:vAlign w:val="center"/>
          </w:tcPr>
          <w:p w14:paraId="73B0F817" w14:textId="77777777" w:rsidR="0005472C" w:rsidRPr="00AB1BA1" w:rsidRDefault="0005472C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  <w:tc>
          <w:tcPr>
            <w:tcW w:w="4814" w:type="dxa"/>
            <w:gridSpan w:val="8"/>
            <w:vAlign w:val="center"/>
          </w:tcPr>
          <w:p w14:paraId="672A6DC9" w14:textId="77777777" w:rsidR="0005472C" w:rsidRPr="00AB1BA1" w:rsidRDefault="0005472C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</w:tr>
    </w:tbl>
    <w:p w14:paraId="18F80DFF" w14:textId="77777777" w:rsidR="00FB7EB1" w:rsidRDefault="00FB7EB1">
      <w:pPr>
        <w:suppressAutoHyphens w:val="0"/>
        <w:spacing w:line="240" w:lineRule="auto"/>
        <w:ind w:firstLine="0"/>
        <w:jc w:val="left"/>
      </w:pPr>
      <w:r>
        <w:br w:type="page"/>
      </w:r>
    </w:p>
    <w:p w14:paraId="4E18A87B" w14:textId="77777777" w:rsidR="00FB7EB1" w:rsidRDefault="00FB7EB1" w:rsidP="005813F5">
      <w:pPr>
        <w:pStyle w:val="2"/>
        <w:rPr>
          <w:lang w:val="en-US"/>
        </w:rPr>
      </w:pPr>
      <w:bookmarkStart w:id="11" w:name="_Toc82505529"/>
      <w:r>
        <w:rPr>
          <w:lang w:val="en-US"/>
        </w:rPr>
        <w:lastRenderedPageBreak/>
        <w:t>GPIO in</w:t>
      </w:r>
      <w:bookmarkEnd w:id="11"/>
    </w:p>
    <w:p w14:paraId="11B51371" w14:textId="5F6A5854" w:rsidR="00FB7EB1" w:rsidRDefault="00FB7EB1" w:rsidP="00FB7EB1">
      <w:pPr>
        <w:pStyle w:val="110"/>
      </w:pPr>
      <w:r>
        <w:t xml:space="preserve">Регистры хранящие текущее состояние </w:t>
      </w:r>
      <w:r>
        <w:rPr>
          <w:lang w:val="en-US"/>
        </w:rPr>
        <w:t>GPIO</w:t>
      </w:r>
      <w:r>
        <w:t>. Обновляются с частотой 2 Гц.</w:t>
      </w:r>
    </w:p>
    <w:p w14:paraId="2C3A9B73" w14:textId="77777777" w:rsidR="00FB7EB1" w:rsidRDefault="00FB7EB1" w:rsidP="00FB7EB1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FB7EB1" w14:paraId="4CCCE21A" w14:textId="77777777" w:rsidTr="00FC73CA">
        <w:tc>
          <w:tcPr>
            <w:tcW w:w="1129" w:type="dxa"/>
          </w:tcPr>
          <w:p w14:paraId="6CAA8700" w14:textId="77777777" w:rsidR="00FB7EB1" w:rsidRDefault="00FB7EB1" w:rsidP="00FC73CA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650A0774" w14:textId="77777777" w:rsidR="00FB7EB1" w:rsidRDefault="00FB7EB1" w:rsidP="00FC73CA">
            <w:pPr>
              <w:pStyle w:val="aff4"/>
            </w:pPr>
            <w:r>
              <w:t>Название</w:t>
            </w:r>
          </w:p>
        </w:tc>
      </w:tr>
      <w:tr w:rsidR="00FB7EB1" w14:paraId="406B9FFB" w14:textId="77777777" w:rsidTr="00FC73CA">
        <w:tc>
          <w:tcPr>
            <w:tcW w:w="1129" w:type="dxa"/>
          </w:tcPr>
          <w:p w14:paraId="6B0AEE0A" w14:textId="2D383A77" w:rsidR="00FB7EB1" w:rsidRPr="0005472C" w:rsidRDefault="00FB7EB1" w:rsidP="00FC73CA">
            <w:pPr>
              <w:pStyle w:val="aff4"/>
            </w:pPr>
            <w:r>
              <w:t>2070</w:t>
            </w:r>
          </w:p>
        </w:tc>
        <w:tc>
          <w:tcPr>
            <w:tcW w:w="8499" w:type="dxa"/>
          </w:tcPr>
          <w:p w14:paraId="1D5AD35F" w14:textId="00ACE899" w:rsidR="00FB7EB1" w:rsidRPr="00F33B1C" w:rsidRDefault="00FB7EB1" w:rsidP="00FB7EB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GPIO 1 – 12</w:t>
            </w:r>
          </w:p>
        </w:tc>
      </w:tr>
      <w:tr w:rsidR="00FB7EB1" w14:paraId="00896EF4" w14:textId="77777777" w:rsidTr="00FC73CA">
        <w:tc>
          <w:tcPr>
            <w:tcW w:w="1129" w:type="dxa"/>
          </w:tcPr>
          <w:p w14:paraId="7BE52A0F" w14:textId="4D3AC04E" w:rsidR="00FB7EB1" w:rsidRPr="0005472C" w:rsidRDefault="00FB7EB1" w:rsidP="00FC73CA">
            <w:pPr>
              <w:pStyle w:val="aff4"/>
            </w:pPr>
            <w:r>
              <w:t>2071</w:t>
            </w:r>
          </w:p>
        </w:tc>
        <w:tc>
          <w:tcPr>
            <w:tcW w:w="8499" w:type="dxa"/>
          </w:tcPr>
          <w:p w14:paraId="218B8566" w14:textId="4945651F" w:rsidR="00FB7EB1" w:rsidRDefault="00FB7EB1" w:rsidP="00FB7EB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GPIO 13 – 28</w:t>
            </w:r>
          </w:p>
        </w:tc>
      </w:tr>
      <w:tr w:rsidR="00FB7EB1" w14:paraId="2379C532" w14:textId="77777777" w:rsidTr="00FC73CA">
        <w:tc>
          <w:tcPr>
            <w:tcW w:w="1129" w:type="dxa"/>
          </w:tcPr>
          <w:p w14:paraId="33723266" w14:textId="0BEDD7C9" w:rsidR="00FB7EB1" w:rsidRPr="0005472C" w:rsidRDefault="00FB7EB1" w:rsidP="00FB7EB1">
            <w:pPr>
              <w:pStyle w:val="aff4"/>
            </w:pPr>
            <w:r>
              <w:t>2072</w:t>
            </w:r>
          </w:p>
        </w:tc>
        <w:tc>
          <w:tcPr>
            <w:tcW w:w="8499" w:type="dxa"/>
          </w:tcPr>
          <w:p w14:paraId="3F044FE4" w14:textId="1249E9D7" w:rsidR="00FB7EB1" w:rsidRDefault="00FB7EB1" w:rsidP="00FB7EB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GPIO 29 – 44</w:t>
            </w:r>
          </w:p>
        </w:tc>
      </w:tr>
      <w:tr w:rsidR="00FB7EB1" w14:paraId="79051338" w14:textId="77777777" w:rsidTr="00FC73CA">
        <w:tc>
          <w:tcPr>
            <w:tcW w:w="1129" w:type="dxa"/>
          </w:tcPr>
          <w:p w14:paraId="797EC428" w14:textId="52BF31FF" w:rsidR="00FB7EB1" w:rsidRDefault="00FB7EB1" w:rsidP="00FC73CA">
            <w:pPr>
              <w:pStyle w:val="aff4"/>
            </w:pPr>
            <w:r>
              <w:t>2073</w:t>
            </w:r>
          </w:p>
        </w:tc>
        <w:tc>
          <w:tcPr>
            <w:tcW w:w="8499" w:type="dxa"/>
          </w:tcPr>
          <w:p w14:paraId="0F382C38" w14:textId="064538CC" w:rsidR="00FB7EB1" w:rsidRDefault="00FB7EB1" w:rsidP="00FB7EB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GPIO 45 – 60</w:t>
            </w:r>
          </w:p>
        </w:tc>
      </w:tr>
    </w:tbl>
    <w:p w14:paraId="24F88246" w14:textId="77777777" w:rsidR="00FB7EB1" w:rsidRDefault="00FB7EB1" w:rsidP="00FB7EB1">
      <w:pPr>
        <w:pStyle w:val="110"/>
      </w:pPr>
    </w:p>
    <w:p w14:paraId="48C94DAC" w14:textId="4F5059FC" w:rsidR="00FB7EB1" w:rsidRPr="0058478E" w:rsidRDefault="00FB7EB1" w:rsidP="00FB7EB1">
      <w:pPr>
        <w:pStyle w:val="110"/>
      </w:pPr>
      <w:r>
        <w:t xml:space="preserve">2070-2073 являются битовыми регистрами. Значение бита отражает текущее состояние соответствующего </w:t>
      </w:r>
      <w:r>
        <w:rPr>
          <w:lang w:val="en-US"/>
        </w:rPr>
        <w:t>GPIO</w:t>
      </w:r>
      <w:r w:rsidRPr="00FB7EB1">
        <w:t xml:space="preserve">. </w:t>
      </w:r>
      <w:r w:rsidR="0058478E" w:rsidRPr="0058478E">
        <w:t>1 соответствует высокому состоянию н</w:t>
      </w:r>
      <w:r w:rsidR="0058478E">
        <w:t>а входе. 0 соответствует низкому состоянию на входе.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B7EB1" w14:paraId="40B0729D" w14:textId="77777777" w:rsidTr="00FC73CA">
        <w:tc>
          <w:tcPr>
            <w:tcW w:w="9628" w:type="dxa"/>
            <w:gridSpan w:val="16"/>
            <w:vAlign w:val="center"/>
          </w:tcPr>
          <w:p w14:paraId="7369E62E" w14:textId="749EB900" w:rsidR="00FB7EB1" w:rsidRPr="00AB1BA1" w:rsidRDefault="00FB7EB1" w:rsidP="00FB7EB1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2070</w:t>
            </w:r>
          </w:p>
        </w:tc>
      </w:tr>
      <w:tr w:rsidR="00FB7EB1" w14:paraId="74F5FFF2" w14:textId="77777777" w:rsidTr="00FC73CA">
        <w:tc>
          <w:tcPr>
            <w:tcW w:w="601" w:type="dxa"/>
          </w:tcPr>
          <w:p w14:paraId="4C29CD45" w14:textId="77777777" w:rsidR="00FB7EB1" w:rsidRDefault="00FB7EB1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7AB4C0E8" w14:textId="77777777" w:rsidR="00FB7EB1" w:rsidRPr="00F33B1C" w:rsidRDefault="00FB7EB1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3597341" w14:textId="77777777" w:rsidR="00FB7EB1" w:rsidRPr="00F33B1C" w:rsidRDefault="00FB7EB1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9A7388B" w14:textId="77777777" w:rsidR="00FB7EB1" w:rsidRPr="00F33B1C" w:rsidRDefault="00FB7EB1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3F30DB40" w14:textId="77777777" w:rsidR="00FB7EB1" w:rsidRPr="00F33B1C" w:rsidRDefault="00FB7EB1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0580D47" w14:textId="77777777" w:rsidR="00FB7EB1" w:rsidRPr="00F33B1C" w:rsidRDefault="00FB7EB1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5D022D44" w14:textId="77777777" w:rsidR="00FB7EB1" w:rsidRPr="00F33B1C" w:rsidRDefault="00FB7EB1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78F66B1" w14:textId="77777777" w:rsidR="00FB7EB1" w:rsidRPr="00F33B1C" w:rsidRDefault="00FB7EB1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36357BD" w14:textId="77777777" w:rsidR="00FB7EB1" w:rsidRPr="00F33B1C" w:rsidRDefault="00FB7EB1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529B36B" w14:textId="77777777" w:rsidR="00FB7EB1" w:rsidRPr="00F33B1C" w:rsidRDefault="00FB7EB1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0BD4EDD6" w14:textId="77777777" w:rsidR="00FB7EB1" w:rsidRPr="00F33B1C" w:rsidRDefault="00FB7EB1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2B4D5AE" w14:textId="77777777" w:rsidR="00FB7EB1" w:rsidRPr="00F33B1C" w:rsidRDefault="00FB7EB1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E762AC2" w14:textId="77777777" w:rsidR="00FB7EB1" w:rsidRPr="00F33B1C" w:rsidRDefault="00FB7EB1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653374F" w14:textId="77777777" w:rsidR="00FB7EB1" w:rsidRPr="00F33B1C" w:rsidRDefault="00FB7EB1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17DB296" w14:textId="77777777" w:rsidR="00FB7EB1" w:rsidRPr="00F33B1C" w:rsidRDefault="00FB7EB1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E38D2A6" w14:textId="77777777" w:rsidR="00FB7EB1" w:rsidRPr="00F33B1C" w:rsidRDefault="00FB7EB1" w:rsidP="00FC73CA">
            <w:pPr>
              <w:pStyle w:val="aff4"/>
            </w:pPr>
            <w:r>
              <w:t>0</w:t>
            </w:r>
          </w:p>
        </w:tc>
      </w:tr>
      <w:tr w:rsidR="00FB7EB1" w14:paraId="28FBB86A" w14:textId="77777777" w:rsidTr="00FB7EB1">
        <w:tc>
          <w:tcPr>
            <w:tcW w:w="2407" w:type="dxa"/>
            <w:gridSpan w:val="4"/>
            <w:vMerge w:val="restart"/>
            <w:vAlign w:val="center"/>
          </w:tcPr>
          <w:p w14:paraId="024A8076" w14:textId="63EDF239" w:rsidR="00FB7EB1" w:rsidRPr="00FB7EB1" w:rsidRDefault="00FB7EB1" w:rsidP="00FB7EB1">
            <w:pPr>
              <w:pStyle w:val="aff4"/>
              <w:jc w:val="center"/>
            </w:pPr>
            <w:proofErr w:type="spellStart"/>
            <w:r>
              <w:rPr>
                <w:lang w:val="en-US"/>
              </w:rPr>
              <w:t>Не</w:t>
            </w:r>
            <w:proofErr w:type="spellEnd"/>
            <w:r>
              <w:rPr>
                <w:lang w:val="en-US"/>
              </w:rPr>
              <w:t xml:space="preserve"> </w:t>
            </w:r>
            <w:r>
              <w:t>используются</w:t>
            </w:r>
          </w:p>
        </w:tc>
        <w:tc>
          <w:tcPr>
            <w:tcW w:w="7221" w:type="dxa"/>
            <w:gridSpan w:val="12"/>
            <w:vAlign w:val="center"/>
          </w:tcPr>
          <w:p w14:paraId="3C4472FA" w14:textId="0C73EC9E" w:rsidR="00FB7EB1" w:rsidRPr="00FB7EB1" w:rsidRDefault="00FB7EB1" w:rsidP="00FB7EB1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FB7EB1" w14:paraId="7507EF44" w14:textId="77777777" w:rsidTr="00FC73CA">
        <w:tc>
          <w:tcPr>
            <w:tcW w:w="2407" w:type="dxa"/>
            <w:gridSpan w:val="4"/>
            <w:vMerge/>
          </w:tcPr>
          <w:p w14:paraId="45056643" w14:textId="77777777" w:rsidR="00FB7EB1" w:rsidRDefault="00FB7EB1" w:rsidP="00FC73CA">
            <w:pPr>
              <w:pStyle w:val="aff4"/>
            </w:pPr>
          </w:p>
        </w:tc>
        <w:tc>
          <w:tcPr>
            <w:tcW w:w="601" w:type="dxa"/>
          </w:tcPr>
          <w:p w14:paraId="7B30E00B" w14:textId="60CC7336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2" w:type="dxa"/>
          </w:tcPr>
          <w:p w14:paraId="1D0FFFAF" w14:textId="1E6CB696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02" w:type="dxa"/>
          </w:tcPr>
          <w:p w14:paraId="09D08F74" w14:textId="4BA55569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02" w:type="dxa"/>
          </w:tcPr>
          <w:p w14:paraId="211C156E" w14:textId="20CA6A79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01" w:type="dxa"/>
          </w:tcPr>
          <w:p w14:paraId="4D6EF0F4" w14:textId="106368D2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02" w:type="dxa"/>
          </w:tcPr>
          <w:p w14:paraId="341EB23C" w14:textId="50B8F0FE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02" w:type="dxa"/>
          </w:tcPr>
          <w:p w14:paraId="18A8695D" w14:textId="62021CA9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02" w:type="dxa"/>
          </w:tcPr>
          <w:p w14:paraId="0FDEC5CB" w14:textId="061257D0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01" w:type="dxa"/>
          </w:tcPr>
          <w:p w14:paraId="7056A847" w14:textId="08BF86EE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602" w:type="dxa"/>
          </w:tcPr>
          <w:p w14:paraId="47829A16" w14:textId="36A80D10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602" w:type="dxa"/>
          </w:tcPr>
          <w:p w14:paraId="785E2637" w14:textId="6809E5EB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602" w:type="dxa"/>
          </w:tcPr>
          <w:p w14:paraId="4EECFF38" w14:textId="5EC650AB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FB7EB1" w14:paraId="49D55180" w14:textId="77777777" w:rsidTr="00FC73CA">
        <w:tc>
          <w:tcPr>
            <w:tcW w:w="2407" w:type="dxa"/>
            <w:gridSpan w:val="4"/>
          </w:tcPr>
          <w:p w14:paraId="692F33FD" w14:textId="4B06D955" w:rsidR="00FB7EB1" w:rsidRPr="00FB7EB1" w:rsidRDefault="00FB7EB1" w:rsidP="00FB7EB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1" w:type="dxa"/>
          </w:tcPr>
          <w:p w14:paraId="52EA4F52" w14:textId="1BA3D772" w:rsidR="00FB7EB1" w:rsidRPr="00FB7EB1" w:rsidRDefault="00FB7EB1" w:rsidP="00FB7EB1">
            <w:pPr>
              <w:pStyle w:val="aff4"/>
              <w:rPr>
                <w:lang w:val="en-US"/>
              </w:rPr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1F1D189" w14:textId="778D00F6" w:rsidR="00FB7EB1" w:rsidRDefault="00FB7EB1" w:rsidP="00FB7EB1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50038F5" w14:textId="776ACFB4" w:rsidR="00FB7EB1" w:rsidRDefault="00FB7EB1" w:rsidP="00FB7EB1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495CDB8" w14:textId="57AF33C9" w:rsidR="00FB7EB1" w:rsidRDefault="00FB7EB1" w:rsidP="00FB7EB1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6201FDF5" w14:textId="7762888C" w:rsidR="00FB7EB1" w:rsidRDefault="00FB7EB1" w:rsidP="00FB7EB1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1789259" w14:textId="1A1D5D98" w:rsidR="00FB7EB1" w:rsidRDefault="00FB7EB1" w:rsidP="00FB7EB1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9931ADB" w14:textId="739C5812" w:rsidR="00FB7EB1" w:rsidRDefault="00FB7EB1" w:rsidP="00FB7EB1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B79F1B7" w14:textId="4FEBB229" w:rsidR="00FB7EB1" w:rsidRDefault="00FB7EB1" w:rsidP="00FB7EB1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403ADAA0" w14:textId="201EA00B" w:rsidR="00FB7EB1" w:rsidRDefault="00FB7EB1" w:rsidP="00FB7EB1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CE205F7" w14:textId="51EE94F8" w:rsidR="00FB7EB1" w:rsidRDefault="00FB7EB1" w:rsidP="00FB7EB1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60BA666" w14:textId="48D5D92B" w:rsidR="00FB7EB1" w:rsidRDefault="00FB7EB1" w:rsidP="00FB7EB1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7FB96CF" w14:textId="4EF90FC0" w:rsidR="00FB7EB1" w:rsidRDefault="00FB7EB1" w:rsidP="00FB7EB1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</w:tr>
    </w:tbl>
    <w:p w14:paraId="0463E816" w14:textId="77777777" w:rsidR="00FB7EB1" w:rsidRDefault="00FB7EB1" w:rsidP="00FB7EB1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B7EB1" w14:paraId="1F9804F4" w14:textId="77777777" w:rsidTr="00FC73CA">
        <w:tc>
          <w:tcPr>
            <w:tcW w:w="9628" w:type="dxa"/>
            <w:gridSpan w:val="16"/>
            <w:vAlign w:val="center"/>
          </w:tcPr>
          <w:p w14:paraId="082C1E6E" w14:textId="7543771C" w:rsidR="00FB7EB1" w:rsidRPr="00AB1BA1" w:rsidRDefault="00FB7EB1" w:rsidP="00FB7EB1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2071</w:t>
            </w:r>
          </w:p>
        </w:tc>
      </w:tr>
      <w:tr w:rsidR="00FB7EB1" w14:paraId="01552146" w14:textId="77777777" w:rsidTr="00FC73CA">
        <w:tc>
          <w:tcPr>
            <w:tcW w:w="601" w:type="dxa"/>
          </w:tcPr>
          <w:p w14:paraId="2602D7D0" w14:textId="77777777" w:rsidR="00FB7EB1" w:rsidRDefault="00FB7EB1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61E11DD" w14:textId="77777777" w:rsidR="00FB7EB1" w:rsidRPr="00F33B1C" w:rsidRDefault="00FB7EB1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5AA03A2D" w14:textId="77777777" w:rsidR="00FB7EB1" w:rsidRPr="00F33B1C" w:rsidRDefault="00FB7EB1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4FE4C9F5" w14:textId="77777777" w:rsidR="00FB7EB1" w:rsidRPr="00F33B1C" w:rsidRDefault="00FB7EB1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7248E47" w14:textId="77777777" w:rsidR="00FB7EB1" w:rsidRPr="00F33B1C" w:rsidRDefault="00FB7EB1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7072FE33" w14:textId="77777777" w:rsidR="00FB7EB1" w:rsidRPr="00F33B1C" w:rsidRDefault="00FB7EB1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068EE484" w14:textId="77777777" w:rsidR="00FB7EB1" w:rsidRPr="00F33B1C" w:rsidRDefault="00FB7EB1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2E14457" w14:textId="77777777" w:rsidR="00FB7EB1" w:rsidRPr="00F33B1C" w:rsidRDefault="00FB7EB1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070793C7" w14:textId="77777777" w:rsidR="00FB7EB1" w:rsidRPr="00F33B1C" w:rsidRDefault="00FB7EB1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8BCE86C" w14:textId="77777777" w:rsidR="00FB7EB1" w:rsidRPr="00F33B1C" w:rsidRDefault="00FB7EB1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22D5ABE" w14:textId="77777777" w:rsidR="00FB7EB1" w:rsidRPr="00F33B1C" w:rsidRDefault="00FB7EB1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70FEE6E3" w14:textId="77777777" w:rsidR="00FB7EB1" w:rsidRPr="00F33B1C" w:rsidRDefault="00FB7EB1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7DEC97AF" w14:textId="77777777" w:rsidR="00FB7EB1" w:rsidRPr="00F33B1C" w:rsidRDefault="00FB7EB1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78841346" w14:textId="77777777" w:rsidR="00FB7EB1" w:rsidRPr="00F33B1C" w:rsidRDefault="00FB7EB1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7DE46A9F" w14:textId="77777777" w:rsidR="00FB7EB1" w:rsidRPr="00F33B1C" w:rsidRDefault="00FB7EB1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EDB6241" w14:textId="77777777" w:rsidR="00FB7EB1" w:rsidRPr="00F33B1C" w:rsidRDefault="00FB7EB1" w:rsidP="00FC73CA">
            <w:pPr>
              <w:pStyle w:val="aff4"/>
            </w:pPr>
            <w:r>
              <w:t>0</w:t>
            </w:r>
          </w:p>
        </w:tc>
      </w:tr>
      <w:tr w:rsidR="00FB7EB1" w14:paraId="7CB635AE" w14:textId="77777777" w:rsidTr="00FB7EB1">
        <w:tc>
          <w:tcPr>
            <w:tcW w:w="9628" w:type="dxa"/>
            <w:gridSpan w:val="16"/>
            <w:vAlign w:val="center"/>
          </w:tcPr>
          <w:p w14:paraId="586A2FBC" w14:textId="67069EDB" w:rsidR="00FB7EB1" w:rsidRPr="00FB7EB1" w:rsidRDefault="00FB7EB1" w:rsidP="00FB7EB1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FB7EB1" w14:paraId="2C1CE23A" w14:textId="77777777" w:rsidTr="00FC73CA">
        <w:tc>
          <w:tcPr>
            <w:tcW w:w="601" w:type="dxa"/>
          </w:tcPr>
          <w:p w14:paraId="0831433A" w14:textId="0409336B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602" w:type="dxa"/>
          </w:tcPr>
          <w:p w14:paraId="64ECC43C" w14:textId="70064D03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602" w:type="dxa"/>
          </w:tcPr>
          <w:p w14:paraId="6A312C87" w14:textId="3CC54E52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602" w:type="dxa"/>
          </w:tcPr>
          <w:p w14:paraId="7B86251C" w14:textId="785A7EB8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601" w:type="dxa"/>
          </w:tcPr>
          <w:p w14:paraId="644A9CDB" w14:textId="42BC5E5E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602" w:type="dxa"/>
          </w:tcPr>
          <w:p w14:paraId="1D7056CD" w14:textId="4F7D0A00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602" w:type="dxa"/>
          </w:tcPr>
          <w:p w14:paraId="79BEB6C2" w14:textId="0AF57147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602" w:type="dxa"/>
          </w:tcPr>
          <w:p w14:paraId="24762AD6" w14:textId="05076B04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601" w:type="dxa"/>
          </w:tcPr>
          <w:p w14:paraId="64561F0B" w14:textId="08A1311A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602" w:type="dxa"/>
          </w:tcPr>
          <w:p w14:paraId="56F1D7E4" w14:textId="2AE57236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602" w:type="dxa"/>
          </w:tcPr>
          <w:p w14:paraId="16F41914" w14:textId="2C60A53E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602" w:type="dxa"/>
          </w:tcPr>
          <w:p w14:paraId="2D72C02D" w14:textId="1E7F7D26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601" w:type="dxa"/>
          </w:tcPr>
          <w:p w14:paraId="264342C2" w14:textId="1BF0D5A0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602" w:type="dxa"/>
          </w:tcPr>
          <w:p w14:paraId="7D64E018" w14:textId="01402529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602" w:type="dxa"/>
          </w:tcPr>
          <w:p w14:paraId="21F5EDD5" w14:textId="14DE34B1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602" w:type="dxa"/>
          </w:tcPr>
          <w:p w14:paraId="72B1DA9E" w14:textId="2B9836E1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  <w:tr w:rsidR="00FB7EB1" w14:paraId="3D7D7C36" w14:textId="77777777" w:rsidTr="00FC73CA">
        <w:tc>
          <w:tcPr>
            <w:tcW w:w="601" w:type="dxa"/>
          </w:tcPr>
          <w:p w14:paraId="51570D9A" w14:textId="3B127C42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3B1A417" w14:textId="4F35D61A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0F0C359" w14:textId="5F639363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F8301A0" w14:textId="0A1A250B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6FE23E39" w14:textId="280BD5F0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57A0E83" w14:textId="691B21D7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68B9088" w14:textId="50EE2426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3347C2F" w14:textId="5AEDA6FC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3F8CFB8E" w14:textId="6A2C01F0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E9B4065" w14:textId="35533FB6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50212F2" w14:textId="55BFF5B1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B9DA6DA" w14:textId="40417991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6A16EA56" w14:textId="2AE18997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C28C9E0" w14:textId="29683E7F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3D547AE" w14:textId="1F326368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82BA59D" w14:textId="6B1C5B61" w:rsidR="00FB7EB1" w:rsidRDefault="00FB7EB1" w:rsidP="00FB7EB1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</w:tr>
    </w:tbl>
    <w:p w14:paraId="43DE1D61" w14:textId="77777777" w:rsidR="00FB7EB1" w:rsidRDefault="00FB7EB1" w:rsidP="00FB7EB1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B7EB1" w14:paraId="2FCB6057" w14:textId="77777777" w:rsidTr="00FC73CA">
        <w:tc>
          <w:tcPr>
            <w:tcW w:w="9628" w:type="dxa"/>
            <w:gridSpan w:val="16"/>
            <w:vAlign w:val="center"/>
          </w:tcPr>
          <w:p w14:paraId="17E10D63" w14:textId="1AF3BB6F" w:rsidR="00FB7EB1" w:rsidRPr="00AB1BA1" w:rsidRDefault="00FB7EB1" w:rsidP="00FB7EB1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2072</w:t>
            </w:r>
          </w:p>
        </w:tc>
      </w:tr>
      <w:tr w:rsidR="00FB7EB1" w14:paraId="1EE042D7" w14:textId="77777777" w:rsidTr="00FC73CA">
        <w:tc>
          <w:tcPr>
            <w:tcW w:w="601" w:type="dxa"/>
          </w:tcPr>
          <w:p w14:paraId="283BA720" w14:textId="77777777" w:rsidR="00FB7EB1" w:rsidRDefault="00FB7EB1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13872EF9" w14:textId="77777777" w:rsidR="00FB7EB1" w:rsidRPr="00F33B1C" w:rsidRDefault="00FB7EB1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421D0B6" w14:textId="77777777" w:rsidR="00FB7EB1" w:rsidRPr="00F33B1C" w:rsidRDefault="00FB7EB1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6050B02E" w14:textId="77777777" w:rsidR="00FB7EB1" w:rsidRPr="00F33B1C" w:rsidRDefault="00FB7EB1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283BB4A" w14:textId="77777777" w:rsidR="00FB7EB1" w:rsidRPr="00F33B1C" w:rsidRDefault="00FB7EB1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2B4D2E8" w14:textId="77777777" w:rsidR="00FB7EB1" w:rsidRPr="00F33B1C" w:rsidRDefault="00FB7EB1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E0C03FE" w14:textId="77777777" w:rsidR="00FB7EB1" w:rsidRPr="00F33B1C" w:rsidRDefault="00FB7EB1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E020ED3" w14:textId="77777777" w:rsidR="00FB7EB1" w:rsidRPr="00F33B1C" w:rsidRDefault="00FB7EB1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FFF8F8A" w14:textId="77777777" w:rsidR="00FB7EB1" w:rsidRPr="00F33B1C" w:rsidRDefault="00FB7EB1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A3287A3" w14:textId="77777777" w:rsidR="00FB7EB1" w:rsidRPr="00F33B1C" w:rsidRDefault="00FB7EB1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3F8A3E46" w14:textId="77777777" w:rsidR="00FB7EB1" w:rsidRPr="00F33B1C" w:rsidRDefault="00FB7EB1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583D6E7" w14:textId="77777777" w:rsidR="00FB7EB1" w:rsidRPr="00F33B1C" w:rsidRDefault="00FB7EB1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DD81CBC" w14:textId="77777777" w:rsidR="00FB7EB1" w:rsidRPr="00F33B1C" w:rsidRDefault="00FB7EB1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06D31059" w14:textId="77777777" w:rsidR="00FB7EB1" w:rsidRPr="00F33B1C" w:rsidRDefault="00FB7EB1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6A26D4B6" w14:textId="77777777" w:rsidR="00FB7EB1" w:rsidRPr="00F33B1C" w:rsidRDefault="00FB7EB1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6EBB34AA" w14:textId="77777777" w:rsidR="00FB7EB1" w:rsidRPr="00F33B1C" w:rsidRDefault="00FB7EB1" w:rsidP="00FC73CA">
            <w:pPr>
              <w:pStyle w:val="aff4"/>
            </w:pPr>
            <w:r>
              <w:t>0</w:t>
            </w:r>
          </w:p>
        </w:tc>
      </w:tr>
      <w:tr w:rsidR="00FB7EB1" w14:paraId="32581479" w14:textId="77777777" w:rsidTr="00FC73CA">
        <w:tc>
          <w:tcPr>
            <w:tcW w:w="9628" w:type="dxa"/>
            <w:gridSpan w:val="16"/>
            <w:vAlign w:val="center"/>
          </w:tcPr>
          <w:p w14:paraId="1C70E6EF" w14:textId="77777777" w:rsidR="00FB7EB1" w:rsidRPr="00FB7EB1" w:rsidRDefault="00FB7EB1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FB7EB1" w14:paraId="745C6202" w14:textId="77777777" w:rsidTr="00FC73CA">
        <w:tc>
          <w:tcPr>
            <w:tcW w:w="601" w:type="dxa"/>
          </w:tcPr>
          <w:p w14:paraId="781641E4" w14:textId="390A8F7C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602" w:type="dxa"/>
          </w:tcPr>
          <w:p w14:paraId="08EAC32A" w14:textId="652F4F74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602" w:type="dxa"/>
          </w:tcPr>
          <w:p w14:paraId="314DD523" w14:textId="6307F2F3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602" w:type="dxa"/>
          </w:tcPr>
          <w:p w14:paraId="11F66002" w14:textId="43003E00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601" w:type="dxa"/>
          </w:tcPr>
          <w:p w14:paraId="33CDDA5C" w14:textId="7B576B26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602" w:type="dxa"/>
          </w:tcPr>
          <w:p w14:paraId="7B3EC6A6" w14:textId="63B6993F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602" w:type="dxa"/>
          </w:tcPr>
          <w:p w14:paraId="3257B63B" w14:textId="6F21FD3F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602" w:type="dxa"/>
          </w:tcPr>
          <w:p w14:paraId="69F6CCDF" w14:textId="05FD414B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601" w:type="dxa"/>
          </w:tcPr>
          <w:p w14:paraId="3C1E863E" w14:textId="5FBE80D5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602" w:type="dxa"/>
          </w:tcPr>
          <w:p w14:paraId="7A10BC55" w14:textId="2A615A20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602" w:type="dxa"/>
          </w:tcPr>
          <w:p w14:paraId="6F15F17A" w14:textId="73CB42EE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602" w:type="dxa"/>
          </w:tcPr>
          <w:p w14:paraId="37DDC50A" w14:textId="57D3A556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601" w:type="dxa"/>
          </w:tcPr>
          <w:p w14:paraId="51DCE3E1" w14:textId="6D7ABE43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602" w:type="dxa"/>
          </w:tcPr>
          <w:p w14:paraId="221F0103" w14:textId="18E2115E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602" w:type="dxa"/>
          </w:tcPr>
          <w:p w14:paraId="1A769481" w14:textId="33C114E5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602" w:type="dxa"/>
          </w:tcPr>
          <w:p w14:paraId="522BC61F" w14:textId="114B758D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</w:tr>
      <w:tr w:rsidR="00FB7EB1" w14:paraId="17694B8B" w14:textId="77777777" w:rsidTr="00FC73CA">
        <w:tc>
          <w:tcPr>
            <w:tcW w:w="601" w:type="dxa"/>
          </w:tcPr>
          <w:p w14:paraId="1728E343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6A3309F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D8D0ED8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77F2817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64320053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D4367A9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DECB3BB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CB7F829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08B7ED9A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322E2F9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C6A1C82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DD48DF4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6E56A49A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CF5956B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471EBE2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17317EA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</w:tr>
    </w:tbl>
    <w:p w14:paraId="3FFAF8A4" w14:textId="77777777" w:rsidR="00FB7EB1" w:rsidRDefault="00FB7EB1" w:rsidP="00FB7EB1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B7EB1" w14:paraId="424FF040" w14:textId="77777777" w:rsidTr="00FC73CA">
        <w:tc>
          <w:tcPr>
            <w:tcW w:w="9628" w:type="dxa"/>
            <w:gridSpan w:val="16"/>
            <w:vAlign w:val="center"/>
          </w:tcPr>
          <w:p w14:paraId="06DC08F2" w14:textId="6E26466B" w:rsidR="00FB7EB1" w:rsidRPr="00AB1BA1" w:rsidRDefault="00FB7EB1" w:rsidP="00FB7EB1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2073</w:t>
            </w:r>
          </w:p>
        </w:tc>
      </w:tr>
      <w:tr w:rsidR="00FB7EB1" w14:paraId="756F9B6C" w14:textId="77777777" w:rsidTr="00FC73CA">
        <w:tc>
          <w:tcPr>
            <w:tcW w:w="601" w:type="dxa"/>
          </w:tcPr>
          <w:p w14:paraId="0FC093E8" w14:textId="77777777" w:rsidR="00FB7EB1" w:rsidRDefault="00FB7EB1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69F6D7C9" w14:textId="77777777" w:rsidR="00FB7EB1" w:rsidRPr="00F33B1C" w:rsidRDefault="00FB7EB1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3DC1362D" w14:textId="77777777" w:rsidR="00FB7EB1" w:rsidRPr="00F33B1C" w:rsidRDefault="00FB7EB1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848355D" w14:textId="77777777" w:rsidR="00FB7EB1" w:rsidRPr="00F33B1C" w:rsidRDefault="00FB7EB1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45340288" w14:textId="77777777" w:rsidR="00FB7EB1" w:rsidRPr="00F33B1C" w:rsidRDefault="00FB7EB1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7751FBC3" w14:textId="77777777" w:rsidR="00FB7EB1" w:rsidRPr="00F33B1C" w:rsidRDefault="00FB7EB1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1F34584F" w14:textId="77777777" w:rsidR="00FB7EB1" w:rsidRPr="00F33B1C" w:rsidRDefault="00FB7EB1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62C9AE7" w14:textId="77777777" w:rsidR="00FB7EB1" w:rsidRPr="00F33B1C" w:rsidRDefault="00FB7EB1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83F5F57" w14:textId="77777777" w:rsidR="00FB7EB1" w:rsidRPr="00F33B1C" w:rsidRDefault="00FB7EB1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2397B1F" w14:textId="77777777" w:rsidR="00FB7EB1" w:rsidRPr="00F33B1C" w:rsidRDefault="00FB7EB1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2355164" w14:textId="77777777" w:rsidR="00FB7EB1" w:rsidRPr="00F33B1C" w:rsidRDefault="00FB7EB1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2805034" w14:textId="77777777" w:rsidR="00FB7EB1" w:rsidRPr="00F33B1C" w:rsidRDefault="00FB7EB1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F91C3CA" w14:textId="77777777" w:rsidR="00FB7EB1" w:rsidRPr="00F33B1C" w:rsidRDefault="00FB7EB1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611019C" w14:textId="77777777" w:rsidR="00FB7EB1" w:rsidRPr="00F33B1C" w:rsidRDefault="00FB7EB1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577A6CD" w14:textId="77777777" w:rsidR="00FB7EB1" w:rsidRPr="00F33B1C" w:rsidRDefault="00FB7EB1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A46B3E1" w14:textId="77777777" w:rsidR="00FB7EB1" w:rsidRPr="00F33B1C" w:rsidRDefault="00FB7EB1" w:rsidP="00FC73CA">
            <w:pPr>
              <w:pStyle w:val="aff4"/>
            </w:pPr>
            <w:r>
              <w:t>0</w:t>
            </w:r>
          </w:p>
        </w:tc>
      </w:tr>
      <w:tr w:rsidR="00FB7EB1" w14:paraId="06F854ED" w14:textId="77777777" w:rsidTr="00FC73CA">
        <w:tc>
          <w:tcPr>
            <w:tcW w:w="9628" w:type="dxa"/>
            <w:gridSpan w:val="16"/>
            <w:vAlign w:val="center"/>
          </w:tcPr>
          <w:p w14:paraId="55AA7286" w14:textId="77777777" w:rsidR="00FB7EB1" w:rsidRPr="00FB7EB1" w:rsidRDefault="00FB7EB1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FB7EB1" w14:paraId="4251525A" w14:textId="77777777" w:rsidTr="00FC73CA">
        <w:tc>
          <w:tcPr>
            <w:tcW w:w="601" w:type="dxa"/>
          </w:tcPr>
          <w:p w14:paraId="7FDEBE31" w14:textId="16E96C54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602" w:type="dxa"/>
          </w:tcPr>
          <w:p w14:paraId="1F33638D" w14:textId="13ED9EA5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602" w:type="dxa"/>
          </w:tcPr>
          <w:p w14:paraId="117ED48B" w14:textId="1DEBE866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602" w:type="dxa"/>
          </w:tcPr>
          <w:p w14:paraId="49AC9470" w14:textId="7E3F5D54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601" w:type="dxa"/>
          </w:tcPr>
          <w:p w14:paraId="7CC77283" w14:textId="5FEC5C45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602" w:type="dxa"/>
          </w:tcPr>
          <w:p w14:paraId="0A810607" w14:textId="099CAD8B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602" w:type="dxa"/>
          </w:tcPr>
          <w:p w14:paraId="12D0E687" w14:textId="5ABA653E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602" w:type="dxa"/>
          </w:tcPr>
          <w:p w14:paraId="7328946B" w14:textId="3BCADAC2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601" w:type="dxa"/>
          </w:tcPr>
          <w:p w14:paraId="76D2C2BB" w14:textId="70371925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602" w:type="dxa"/>
          </w:tcPr>
          <w:p w14:paraId="0E857580" w14:textId="0CCC8406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602" w:type="dxa"/>
          </w:tcPr>
          <w:p w14:paraId="30F962D4" w14:textId="1CF19D18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602" w:type="dxa"/>
          </w:tcPr>
          <w:p w14:paraId="6A5122C0" w14:textId="7C245D0F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601" w:type="dxa"/>
          </w:tcPr>
          <w:p w14:paraId="45AF0162" w14:textId="1A130342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602" w:type="dxa"/>
          </w:tcPr>
          <w:p w14:paraId="65D4DA13" w14:textId="6670C9B9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602" w:type="dxa"/>
          </w:tcPr>
          <w:p w14:paraId="31BF0410" w14:textId="0FF7BABE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602" w:type="dxa"/>
          </w:tcPr>
          <w:p w14:paraId="080BA8A4" w14:textId="2DC3BA28" w:rsidR="00FB7EB1" w:rsidRPr="00FB7EB1" w:rsidRDefault="00FB7EB1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</w:tr>
      <w:tr w:rsidR="00FB7EB1" w14:paraId="32773226" w14:textId="77777777" w:rsidTr="00FC73CA">
        <w:tc>
          <w:tcPr>
            <w:tcW w:w="601" w:type="dxa"/>
          </w:tcPr>
          <w:p w14:paraId="44D11811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495280F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92E7FCD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7E97F5D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33C7ECDA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7D62769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DB2B42D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BB6CB56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4EA3636E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D2A4DD9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AF96456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C8AFD4D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1B244672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9AF443A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3D9437B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0FE9A6E" w14:textId="77777777" w:rsidR="00FB7EB1" w:rsidRDefault="00FB7EB1" w:rsidP="00FC73C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</w:tr>
    </w:tbl>
    <w:p w14:paraId="221C0F8F" w14:textId="23046428" w:rsidR="00FB7EB1" w:rsidRDefault="00FB7EB1">
      <w:pPr>
        <w:suppressAutoHyphens w:val="0"/>
        <w:spacing w:line="240" w:lineRule="auto"/>
        <w:ind w:firstLine="0"/>
        <w:jc w:val="left"/>
      </w:pPr>
      <w:r>
        <w:br w:type="page"/>
      </w:r>
    </w:p>
    <w:p w14:paraId="6F298A87" w14:textId="77777777" w:rsidR="007D492F" w:rsidRDefault="007D492F" w:rsidP="005813F5">
      <w:pPr>
        <w:pStyle w:val="2"/>
        <w:rPr>
          <w:lang w:val="en-US"/>
        </w:rPr>
      </w:pPr>
      <w:bookmarkStart w:id="12" w:name="_Toc82505530"/>
      <w:r>
        <w:rPr>
          <w:lang w:val="en-US"/>
        </w:rPr>
        <w:lastRenderedPageBreak/>
        <w:t>SPI receive data</w:t>
      </w:r>
      <w:bookmarkEnd w:id="12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7D492F" w14:paraId="7CC009E4" w14:textId="77777777" w:rsidTr="00FC73CA">
        <w:tc>
          <w:tcPr>
            <w:tcW w:w="1129" w:type="dxa"/>
          </w:tcPr>
          <w:p w14:paraId="6F67D2D7" w14:textId="77777777" w:rsidR="007D492F" w:rsidRDefault="007D492F" w:rsidP="00FC73CA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7D107E09" w14:textId="77777777" w:rsidR="007D492F" w:rsidRDefault="007D492F" w:rsidP="00FC73CA">
            <w:pPr>
              <w:pStyle w:val="aff4"/>
            </w:pPr>
            <w:r>
              <w:t>Название</w:t>
            </w:r>
          </w:p>
        </w:tc>
      </w:tr>
      <w:tr w:rsidR="007D492F" w:rsidRPr="001F7CCE" w14:paraId="33AE7067" w14:textId="77777777" w:rsidTr="00FC73CA">
        <w:tc>
          <w:tcPr>
            <w:tcW w:w="1129" w:type="dxa"/>
          </w:tcPr>
          <w:p w14:paraId="6E485BF2" w14:textId="75AC998F" w:rsidR="007D492F" w:rsidRPr="0005472C" w:rsidRDefault="007D492F" w:rsidP="007D492F">
            <w:pPr>
              <w:pStyle w:val="aff4"/>
            </w:pPr>
            <w:r>
              <w:t>2074</w:t>
            </w:r>
          </w:p>
        </w:tc>
        <w:tc>
          <w:tcPr>
            <w:tcW w:w="8499" w:type="dxa"/>
          </w:tcPr>
          <w:p w14:paraId="68FC574F" w14:textId="3F07704E" w:rsidR="007D492F" w:rsidRPr="007D492F" w:rsidRDefault="007D492F" w:rsidP="007D492F">
            <w:pPr>
              <w:pStyle w:val="aff4"/>
              <w:rPr>
                <w:lang w:val="en-US"/>
              </w:rPr>
            </w:pPr>
            <w:proofErr w:type="gramStart"/>
            <w:r>
              <w:rPr>
                <w:lang w:val="en-US"/>
              </w:rPr>
              <w:t>Data</w:t>
            </w:r>
            <w:r w:rsidRPr="005813F5">
              <w:rPr>
                <w:lang w:val="en-US"/>
              </w:rPr>
              <w:t>[</w:t>
            </w:r>
            <w:proofErr w:type="gramEnd"/>
            <w:r w:rsidRPr="005813F5">
              <w:rPr>
                <w:lang w:val="en-US"/>
              </w:rPr>
              <w:t xml:space="preserve">0] – 16 </w:t>
            </w:r>
            <w:r>
              <w:rPr>
                <w:lang w:val="en-US"/>
              </w:rPr>
              <w:t>bit</w:t>
            </w:r>
            <w:r w:rsidRPr="005813F5">
              <w:rPr>
                <w:lang w:val="en-US"/>
              </w:rPr>
              <w:t xml:space="preserve"> </w:t>
            </w:r>
            <w:r>
              <w:rPr>
                <w:lang w:val="en-US"/>
              </w:rPr>
              <w:t>mode</w:t>
            </w:r>
            <w:r w:rsidRPr="005813F5">
              <w:rPr>
                <w:lang w:val="en-US"/>
              </w:rPr>
              <w:t xml:space="preserve">. </w:t>
            </w:r>
            <w:proofErr w:type="gramStart"/>
            <w:r>
              <w:rPr>
                <w:lang w:val="en-US"/>
              </w:rPr>
              <w:t>Data</w:t>
            </w:r>
            <w:r w:rsidRPr="005813F5">
              <w:rPr>
                <w:lang w:val="en-US"/>
              </w:rPr>
              <w:t>[</w:t>
            </w:r>
            <w:proofErr w:type="gramEnd"/>
            <w:r w:rsidRPr="005813F5">
              <w:rPr>
                <w:lang w:val="en-US"/>
              </w:rPr>
              <w:t xml:space="preserve">0] | </w:t>
            </w:r>
            <w:r>
              <w:rPr>
                <w:lang w:val="en-US"/>
              </w:rPr>
              <w:t>Data</w:t>
            </w:r>
            <w:r w:rsidRPr="005813F5">
              <w:rPr>
                <w:lang w:val="en-US"/>
              </w:rPr>
              <w:t>[1]</w:t>
            </w:r>
            <w:r>
              <w:rPr>
                <w:lang w:val="en-US"/>
              </w:rPr>
              <w:t xml:space="preserve"> – 8 Bit mode.</w:t>
            </w:r>
          </w:p>
        </w:tc>
      </w:tr>
      <w:tr w:rsidR="007D492F" w:rsidRPr="001F7CCE" w14:paraId="1500A90F" w14:textId="77777777" w:rsidTr="00FC73CA">
        <w:tc>
          <w:tcPr>
            <w:tcW w:w="1129" w:type="dxa"/>
          </w:tcPr>
          <w:p w14:paraId="461AFF2D" w14:textId="128B3E10" w:rsidR="007D492F" w:rsidRPr="007D492F" w:rsidRDefault="007D492F" w:rsidP="007D492F">
            <w:pPr>
              <w:pStyle w:val="aff4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137</w:t>
            </w:r>
          </w:p>
        </w:tc>
        <w:tc>
          <w:tcPr>
            <w:tcW w:w="8499" w:type="dxa"/>
          </w:tcPr>
          <w:p w14:paraId="14BC406F" w14:textId="5030E4E4" w:rsidR="007D492F" w:rsidRPr="007D492F" w:rsidRDefault="007D492F" w:rsidP="007D492F">
            <w:pPr>
              <w:pStyle w:val="aff4"/>
              <w:rPr>
                <w:lang w:val="en-US"/>
              </w:rPr>
            </w:pPr>
            <w:proofErr w:type="gramStart"/>
            <w:r>
              <w:rPr>
                <w:lang w:val="en-US"/>
              </w:rPr>
              <w:t>Data[</w:t>
            </w:r>
            <w:proofErr w:type="gramEnd"/>
            <w:r>
              <w:rPr>
                <w:lang w:val="en-US"/>
              </w:rPr>
              <w:t xml:space="preserve">64] – 16 Bit mode. </w:t>
            </w:r>
            <w:proofErr w:type="gramStart"/>
            <w:r>
              <w:rPr>
                <w:lang w:val="en-US"/>
              </w:rPr>
              <w:t>Data</w:t>
            </w:r>
            <w:r w:rsidRPr="007D492F">
              <w:rPr>
                <w:lang w:val="en-US"/>
              </w:rPr>
              <w:t>[</w:t>
            </w:r>
            <w:proofErr w:type="gramEnd"/>
            <w:r>
              <w:rPr>
                <w:lang w:val="en-US"/>
              </w:rPr>
              <w:t>126</w:t>
            </w:r>
            <w:r w:rsidRPr="007D492F">
              <w:rPr>
                <w:lang w:val="en-US"/>
              </w:rPr>
              <w:t xml:space="preserve">] | </w:t>
            </w:r>
            <w:r>
              <w:rPr>
                <w:lang w:val="en-US"/>
              </w:rPr>
              <w:t>Data</w:t>
            </w:r>
            <w:r w:rsidRPr="007D492F">
              <w:rPr>
                <w:lang w:val="en-US"/>
              </w:rPr>
              <w:t>[</w:t>
            </w:r>
            <w:r>
              <w:rPr>
                <w:lang w:val="en-US"/>
              </w:rPr>
              <w:t>127</w:t>
            </w:r>
            <w:r w:rsidRPr="007D492F">
              <w:rPr>
                <w:lang w:val="en-US"/>
              </w:rPr>
              <w:t>]</w:t>
            </w:r>
            <w:r>
              <w:rPr>
                <w:lang w:val="en-US"/>
              </w:rPr>
              <w:t xml:space="preserve"> – 8 Bit mode.</w:t>
            </w:r>
          </w:p>
        </w:tc>
      </w:tr>
    </w:tbl>
    <w:p w14:paraId="27B44F63" w14:textId="77777777" w:rsidR="007D492F" w:rsidRDefault="007D492F" w:rsidP="007D492F">
      <w:pPr>
        <w:pStyle w:val="110"/>
        <w:rPr>
          <w:lang w:val="en-US"/>
        </w:rPr>
      </w:pPr>
    </w:p>
    <w:p w14:paraId="30EB4BE0" w14:textId="6D8575C8" w:rsidR="007D492F" w:rsidRPr="00AB1BA1" w:rsidRDefault="007D492F" w:rsidP="007D492F">
      <w:pPr>
        <w:pStyle w:val="110"/>
      </w:pPr>
      <w:r>
        <w:t xml:space="preserve">Регистры данных. Хранят принятые по </w:t>
      </w:r>
      <w:r>
        <w:rPr>
          <w:lang w:val="en-US"/>
        </w:rPr>
        <w:t>SPI</w:t>
      </w:r>
      <w:r w:rsidRPr="00AB1BA1">
        <w:t xml:space="preserve"> </w:t>
      </w:r>
      <w:r>
        <w:t xml:space="preserve">данные. При каждой транзакции буфер записывается с 0.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7D492F" w14:paraId="73EDC645" w14:textId="77777777" w:rsidTr="00FC73CA">
        <w:tc>
          <w:tcPr>
            <w:tcW w:w="9628" w:type="dxa"/>
            <w:gridSpan w:val="16"/>
            <w:vAlign w:val="center"/>
          </w:tcPr>
          <w:p w14:paraId="4DCAB0CF" w14:textId="32BDC77D" w:rsidR="007D492F" w:rsidRPr="00AB1BA1" w:rsidRDefault="007D492F" w:rsidP="007D492F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2074</w:t>
            </w:r>
          </w:p>
        </w:tc>
      </w:tr>
      <w:tr w:rsidR="007D492F" w14:paraId="3BB025FF" w14:textId="77777777" w:rsidTr="00FC73CA">
        <w:tc>
          <w:tcPr>
            <w:tcW w:w="601" w:type="dxa"/>
          </w:tcPr>
          <w:p w14:paraId="03DC3371" w14:textId="77777777" w:rsidR="007D492F" w:rsidRDefault="007D492F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31AE1898" w14:textId="77777777" w:rsidR="007D492F" w:rsidRPr="00F33B1C" w:rsidRDefault="007D492F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EF24EF0" w14:textId="77777777" w:rsidR="007D492F" w:rsidRPr="00F33B1C" w:rsidRDefault="007D492F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0CB5795" w14:textId="77777777" w:rsidR="007D492F" w:rsidRPr="00F33B1C" w:rsidRDefault="007D492F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03EBB57E" w14:textId="77777777" w:rsidR="007D492F" w:rsidRPr="00F33B1C" w:rsidRDefault="007D492F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049E4565" w14:textId="77777777" w:rsidR="007D492F" w:rsidRPr="00F33B1C" w:rsidRDefault="007D492F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6D8E405" w14:textId="77777777" w:rsidR="007D492F" w:rsidRPr="00F33B1C" w:rsidRDefault="007D492F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09B073BA" w14:textId="77777777" w:rsidR="007D492F" w:rsidRPr="00F33B1C" w:rsidRDefault="007D492F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51546D3A" w14:textId="77777777" w:rsidR="007D492F" w:rsidRPr="00F33B1C" w:rsidRDefault="007D492F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2EEF2EED" w14:textId="77777777" w:rsidR="007D492F" w:rsidRPr="00F33B1C" w:rsidRDefault="007D492F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28E8004F" w14:textId="77777777" w:rsidR="007D492F" w:rsidRPr="00F33B1C" w:rsidRDefault="007D492F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76091BE" w14:textId="77777777" w:rsidR="007D492F" w:rsidRPr="00F33B1C" w:rsidRDefault="007D492F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7EC404F4" w14:textId="77777777" w:rsidR="007D492F" w:rsidRPr="00F33B1C" w:rsidRDefault="007D492F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0FF0A2A" w14:textId="77777777" w:rsidR="007D492F" w:rsidRPr="00F33B1C" w:rsidRDefault="007D492F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335BB1D" w14:textId="77777777" w:rsidR="007D492F" w:rsidRPr="00F33B1C" w:rsidRDefault="007D492F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F57F073" w14:textId="77777777" w:rsidR="007D492F" w:rsidRPr="00F33B1C" w:rsidRDefault="007D492F" w:rsidP="00FC73CA">
            <w:pPr>
              <w:pStyle w:val="aff4"/>
            </w:pPr>
            <w:r>
              <w:t>0</w:t>
            </w:r>
          </w:p>
        </w:tc>
      </w:tr>
      <w:tr w:rsidR="007D492F" w14:paraId="106FD232" w14:textId="77777777" w:rsidTr="00FC73CA">
        <w:tc>
          <w:tcPr>
            <w:tcW w:w="4814" w:type="dxa"/>
            <w:gridSpan w:val="8"/>
            <w:vAlign w:val="center"/>
          </w:tcPr>
          <w:p w14:paraId="6FAE86A5" w14:textId="77777777" w:rsidR="007D492F" w:rsidRPr="00AB1BA1" w:rsidRDefault="007D492F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Data[0]</w:t>
            </w:r>
          </w:p>
        </w:tc>
        <w:tc>
          <w:tcPr>
            <w:tcW w:w="4814" w:type="dxa"/>
            <w:gridSpan w:val="8"/>
            <w:vAlign w:val="center"/>
          </w:tcPr>
          <w:p w14:paraId="15704E12" w14:textId="77777777" w:rsidR="007D492F" w:rsidRPr="00AB1BA1" w:rsidRDefault="007D492F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Data[1]</w:t>
            </w:r>
          </w:p>
        </w:tc>
      </w:tr>
      <w:tr w:rsidR="007D492F" w14:paraId="6AC7C3B2" w14:textId="77777777" w:rsidTr="00FC73CA">
        <w:tc>
          <w:tcPr>
            <w:tcW w:w="4814" w:type="dxa"/>
            <w:gridSpan w:val="8"/>
            <w:vAlign w:val="center"/>
          </w:tcPr>
          <w:p w14:paraId="2CDF90D9" w14:textId="77777777" w:rsidR="007D492F" w:rsidRPr="00AB1BA1" w:rsidRDefault="007D492F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  <w:tc>
          <w:tcPr>
            <w:tcW w:w="4814" w:type="dxa"/>
            <w:gridSpan w:val="8"/>
            <w:vAlign w:val="center"/>
          </w:tcPr>
          <w:p w14:paraId="17C48FA7" w14:textId="77777777" w:rsidR="007D492F" w:rsidRPr="00AB1BA1" w:rsidRDefault="007D492F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</w:tr>
      <w:tr w:rsidR="007D492F" w14:paraId="4659B169" w14:textId="77777777" w:rsidTr="00FC73CA">
        <w:tc>
          <w:tcPr>
            <w:tcW w:w="9628" w:type="dxa"/>
            <w:gridSpan w:val="16"/>
            <w:vAlign w:val="center"/>
          </w:tcPr>
          <w:p w14:paraId="04803ABA" w14:textId="7C97C715" w:rsidR="007D492F" w:rsidRPr="007D492F" w:rsidRDefault="007D492F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Data[0]</w:t>
            </w:r>
          </w:p>
        </w:tc>
      </w:tr>
      <w:tr w:rsidR="007D492F" w14:paraId="142C849C" w14:textId="77777777" w:rsidTr="00FC73CA">
        <w:tc>
          <w:tcPr>
            <w:tcW w:w="9628" w:type="dxa"/>
            <w:gridSpan w:val="16"/>
            <w:vAlign w:val="center"/>
          </w:tcPr>
          <w:p w14:paraId="2E1C711F" w14:textId="451DB423" w:rsidR="007D492F" w:rsidRDefault="007D492F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0-65535</w:t>
            </w:r>
          </w:p>
        </w:tc>
      </w:tr>
    </w:tbl>
    <w:p w14:paraId="0CAB6F31" w14:textId="77777777" w:rsidR="007D492F" w:rsidRDefault="007D492F" w:rsidP="007D492F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7D492F" w14:paraId="3D94B23A" w14:textId="77777777" w:rsidTr="00FC73CA">
        <w:tc>
          <w:tcPr>
            <w:tcW w:w="9628" w:type="dxa"/>
            <w:gridSpan w:val="16"/>
            <w:vAlign w:val="center"/>
          </w:tcPr>
          <w:p w14:paraId="27D55117" w14:textId="4B2FEDE2" w:rsidR="007D492F" w:rsidRPr="00AB1BA1" w:rsidRDefault="007D492F" w:rsidP="007D492F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2137</w:t>
            </w:r>
          </w:p>
        </w:tc>
      </w:tr>
      <w:tr w:rsidR="007D492F" w14:paraId="60BA5320" w14:textId="77777777" w:rsidTr="00FC73CA">
        <w:tc>
          <w:tcPr>
            <w:tcW w:w="601" w:type="dxa"/>
          </w:tcPr>
          <w:p w14:paraId="0C8630DE" w14:textId="77777777" w:rsidR="007D492F" w:rsidRDefault="007D492F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130D674E" w14:textId="77777777" w:rsidR="007D492F" w:rsidRPr="00F33B1C" w:rsidRDefault="007D492F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440C6B9" w14:textId="77777777" w:rsidR="007D492F" w:rsidRPr="00F33B1C" w:rsidRDefault="007D492F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44146134" w14:textId="77777777" w:rsidR="007D492F" w:rsidRPr="00F33B1C" w:rsidRDefault="007D492F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5CE1D1FE" w14:textId="77777777" w:rsidR="007D492F" w:rsidRPr="00F33B1C" w:rsidRDefault="007D492F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E41EFC3" w14:textId="77777777" w:rsidR="007D492F" w:rsidRPr="00F33B1C" w:rsidRDefault="007D492F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2297FAA9" w14:textId="77777777" w:rsidR="007D492F" w:rsidRPr="00F33B1C" w:rsidRDefault="007D492F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B77F1AC" w14:textId="77777777" w:rsidR="007D492F" w:rsidRPr="00F33B1C" w:rsidRDefault="007D492F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037F29E1" w14:textId="77777777" w:rsidR="007D492F" w:rsidRPr="00F33B1C" w:rsidRDefault="007D492F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07660C6" w14:textId="77777777" w:rsidR="007D492F" w:rsidRPr="00F33B1C" w:rsidRDefault="007D492F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86B6313" w14:textId="77777777" w:rsidR="007D492F" w:rsidRPr="00F33B1C" w:rsidRDefault="007D492F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AC48CE4" w14:textId="77777777" w:rsidR="007D492F" w:rsidRPr="00F33B1C" w:rsidRDefault="007D492F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15E017D" w14:textId="77777777" w:rsidR="007D492F" w:rsidRPr="00F33B1C" w:rsidRDefault="007D492F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5E6BD939" w14:textId="77777777" w:rsidR="007D492F" w:rsidRPr="00F33B1C" w:rsidRDefault="007D492F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6A793E1D" w14:textId="77777777" w:rsidR="007D492F" w:rsidRPr="00F33B1C" w:rsidRDefault="007D492F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850D9A4" w14:textId="77777777" w:rsidR="007D492F" w:rsidRPr="00F33B1C" w:rsidRDefault="007D492F" w:rsidP="00FC73CA">
            <w:pPr>
              <w:pStyle w:val="aff4"/>
            </w:pPr>
            <w:r>
              <w:t>0</w:t>
            </w:r>
          </w:p>
        </w:tc>
      </w:tr>
      <w:tr w:rsidR="007D492F" w14:paraId="5F5EFCE8" w14:textId="77777777" w:rsidTr="00FC73CA">
        <w:tc>
          <w:tcPr>
            <w:tcW w:w="4814" w:type="dxa"/>
            <w:gridSpan w:val="8"/>
            <w:vAlign w:val="center"/>
          </w:tcPr>
          <w:p w14:paraId="6713D7B4" w14:textId="77777777" w:rsidR="007D492F" w:rsidRPr="00AB1BA1" w:rsidRDefault="007D492F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Data[</w:t>
            </w:r>
            <w:r>
              <w:t>2046</w:t>
            </w:r>
            <w:r>
              <w:rPr>
                <w:lang w:val="en-US"/>
              </w:rPr>
              <w:t>]</w:t>
            </w:r>
          </w:p>
        </w:tc>
        <w:tc>
          <w:tcPr>
            <w:tcW w:w="4814" w:type="dxa"/>
            <w:gridSpan w:val="8"/>
            <w:vAlign w:val="center"/>
          </w:tcPr>
          <w:p w14:paraId="7F46EF80" w14:textId="77777777" w:rsidR="007D492F" w:rsidRPr="00AB1BA1" w:rsidRDefault="007D492F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Data[</w:t>
            </w:r>
            <w:r>
              <w:t>2047</w:t>
            </w:r>
            <w:r>
              <w:rPr>
                <w:lang w:val="en-US"/>
              </w:rPr>
              <w:t>]</w:t>
            </w:r>
          </w:p>
        </w:tc>
      </w:tr>
      <w:tr w:rsidR="007D492F" w14:paraId="5EEB4107" w14:textId="77777777" w:rsidTr="00FC73CA">
        <w:tc>
          <w:tcPr>
            <w:tcW w:w="4814" w:type="dxa"/>
            <w:gridSpan w:val="8"/>
            <w:vAlign w:val="center"/>
          </w:tcPr>
          <w:p w14:paraId="5A19306A" w14:textId="77777777" w:rsidR="007D492F" w:rsidRPr="00AB1BA1" w:rsidRDefault="007D492F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  <w:tc>
          <w:tcPr>
            <w:tcW w:w="4814" w:type="dxa"/>
            <w:gridSpan w:val="8"/>
            <w:vAlign w:val="center"/>
          </w:tcPr>
          <w:p w14:paraId="13632E13" w14:textId="77777777" w:rsidR="007D492F" w:rsidRPr="00AB1BA1" w:rsidRDefault="007D492F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</w:tr>
      <w:tr w:rsidR="007D492F" w14:paraId="7AE761F0" w14:textId="77777777" w:rsidTr="00FC73CA">
        <w:tc>
          <w:tcPr>
            <w:tcW w:w="9628" w:type="dxa"/>
            <w:gridSpan w:val="16"/>
            <w:vAlign w:val="center"/>
          </w:tcPr>
          <w:p w14:paraId="4A6E0CA1" w14:textId="55581224" w:rsidR="007D492F" w:rsidRDefault="007D492F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Data[64]</w:t>
            </w:r>
          </w:p>
        </w:tc>
      </w:tr>
      <w:tr w:rsidR="007D492F" w14:paraId="633B6378" w14:textId="77777777" w:rsidTr="00FC73CA">
        <w:tc>
          <w:tcPr>
            <w:tcW w:w="9628" w:type="dxa"/>
            <w:gridSpan w:val="16"/>
            <w:vAlign w:val="center"/>
          </w:tcPr>
          <w:p w14:paraId="5116655C" w14:textId="0883EDD4" w:rsidR="007D492F" w:rsidRDefault="007D492F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0-65535</w:t>
            </w:r>
          </w:p>
        </w:tc>
      </w:tr>
    </w:tbl>
    <w:p w14:paraId="20545494" w14:textId="77777777" w:rsidR="007D492F" w:rsidRDefault="007D492F">
      <w:pPr>
        <w:suppressAutoHyphens w:val="0"/>
        <w:spacing w:line="240" w:lineRule="auto"/>
        <w:ind w:firstLine="0"/>
        <w:jc w:val="left"/>
        <w:rPr>
          <w:lang w:val="en-US"/>
        </w:rPr>
      </w:pPr>
      <w:r w:rsidRPr="007D492F">
        <w:rPr>
          <w:lang w:val="en-US"/>
        </w:rPr>
        <w:br w:type="page"/>
      </w:r>
    </w:p>
    <w:p w14:paraId="75848135" w14:textId="544A1265" w:rsidR="002044D9" w:rsidRDefault="00397A4B" w:rsidP="002044D9">
      <w:pPr>
        <w:pStyle w:val="2"/>
      </w:pPr>
      <w:bookmarkStart w:id="13" w:name="_Toc82505531"/>
      <w:proofErr w:type="spellStart"/>
      <w:r>
        <w:rPr>
          <w:lang w:val="en-US"/>
        </w:rPr>
        <w:lastRenderedPageBreak/>
        <w:t>Power_module</w:t>
      </w:r>
      <w:proofErr w:type="spellEnd"/>
      <w:r>
        <w:rPr>
          <w:lang w:val="en-US"/>
        </w:rPr>
        <w:t xml:space="preserve"> data</w:t>
      </w:r>
      <w:bookmarkEnd w:id="13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2044D9" w14:paraId="57FE3B8B" w14:textId="77777777" w:rsidTr="00E10F57">
        <w:tc>
          <w:tcPr>
            <w:tcW w:w="1129" w:type="dxa"/>
          </w:tcPr>
          <w:p w14:paraId="775DB5E0" w14:textId="77777777" w:rsidR="002044D9" w:rsidRDefault="002044D9" w:rsidP="00E10F57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61175AAB" w14:textId="77777777" w:rsidR="002044D9" w:rsidRDefault="002044D9" w:rsidP="00E10F57">
            <w:pPr>
              <w:pStyle w:val="aff4"/>
            </w:pPr>
            <w:r>
              <w:t>Название</w:t>
            </w:r>
          </w:p>
        </w:tc>
      </w:tr>
      <w:tr w:rsidR="002044D9" w14:paraId="123F7195" w14:textId="77777777" w:rsidTr="00E10F57">
        <w:tc>
          <w:tcPr>
            <w:tcW w:w="1129" w:type="dxa"/>
          </w:tcPr>
          <w:p w14:paraId="4F3F3323" w14:textId="78704747" w:rsidR="002044D9" w:rsidRPr="00690710" w:rsidRDefault="002044D9" w:rsidP="00E10F57">
            <w:pPr>
              <w:pStyle w:val="aff4"/>
              <w:rPr>
                <w:lang w:val="en-US"/>
              </w:rPr>
            </w:pPr>
            <w:r>
              <w:t>2141</w:t>
            </w:r>
          </w:p>
        </w:tc>
        <w:tc>
          <w:tcPr>
            <w:tcW w:w="8499" w:type="dxa"/>
          </w:tcPr>
          <w:p w14:paraId="4699B848" w14:textId="77777777" w:rsidR="002044D9" w:rsidRPr="00690710" w:rsidRDefault="002044D9" w:rsidP="00E10F57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r>
              <w:rPr>
                <w:lang w:val="en-US"/>
              </w:rPr>
              <w:t>Voltage</w:t>
            </w:r>
          </w:p>
        </w:tc>
      </w:tr>
      <w:tr w:rsidR="002044D9" w14:paraId="27075366" w14:textId="77777777" w:rsidTr="00E10F57">
        <w:tc>
          <w:tcPr>
            <w:tcW w:w="1129" w:type="dxa"/>
          </w:tcPr>
          <w:p w14:paraId="26F52949" w14:textId="17DC3ABC" w:rsidR="002044D9" w:rsidRPr="002044D9" w:rsidRDefault="002044D9" w:rsidP="002044D9">
            <w:pPr>
              <w:pStyle w:val="aff4"/>
            </w:pPr>
            <w:r>
              <w:t>2142</w:t>
            </w:r>
          </w:p>
        </w:tc>
        <w:tc>
          <w:tcPr>
            <w:tcW w:w="8499" w:type="dxa"/>
          </w:tcPr>
          <w:p w14:paraId="263DAC4A" w14:textId="77777777" w:rsidR="002044D9" w:rsidRDefault="002044D9" w:rsidP="00E10F57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r>
              <w:rPr>
                <w:lang w:val="en-US"/>
              </w:rPr>
              <w:t>Current</w:t>
            </w:r>
          </w:p>
        </w:tc>
      </w:tr>
      <w:tr w:rsidR="002044D9" w14:paraId="3C81128E" w14:textId="77777777" w:rsidTr="00E10F57">
        <w:tc>
          <w:tcPr>
            <w:tcW w:w="1129" w:type="dxa"/>
          </w:tcPr>
          <w:p w14:paraId="4039C97F" w14:textId="3EB1B6E4" w:rsidR="002044D9" w:rsidRDefault="002044D9" w:rsidP="002044D9">
            <w:pPr>
              <w:pStyle w:val="aff4"/>
            </w:pPr>
            <w:r>
              <w:t>2143</w:t>
            </w:r>
          </w:p>
        </w:tc>
        <w:tc>
          <w:tcPr>
            <w:tcW w:w="8499" w:type="dxa"/>
          </w:tcPr>
          <w:p w14:paraId="03F3D6B8" w14:textId="2A4BE7BB" w:rsidR="002044D9" w:rsidRPr="002044D9" w:rsidRDefault="002044D9" w:rsidP="00E10F57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Allert</w:t>
            </w:r>
            <w:proofErr w:type="spellEnd"/>
          </w:p>
        </w:tc>
      </w:tr>
      <w:tr w:rsidR="002044D9" w14:paraId="5A483995" w14:textId="77777777" w:rsidTr="00E10F57">
        <w:tc>
          <w:tcPr>
            <w:tcW w:w="1129" w:type="dxa"/>
          </w:tcPr>
          <w:p w14:paraId="57EFB199" w14:textId="1FD5E30C" w:rsidR="002044D9" w:rsidRPr="002044D9" w:rsidRDefault="002044D9" w:rsidP="002044D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2144</w:t>
            </w:r>
          </w:p>
        </w:tc>
        <w:tc>
          <w:tcPr>
            <w:tcW w:w="8499" w:type="dxa"/>
          </w:tcPr>
          <w:p w14:paraId="217D2D86" w14:textId="7911AD00" w:rsidR="00E10F57" w:rsidRDefault="002044D9" w:rsidP="00E10F57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Ina_errot</w:t>
            </w:r>
            <w:proofErr w:type="spellEnd"/>
          </w:p>
        </w:tc>
      </w:tr>
      <w:tr w:rsidR="00E10F57" w14:paraId="4F064D17" w14:textId="77777777" w:rsidTr="00E10F57">
        <w:tc>
          <w:tcPr>
            <w:tcW w:w="1129" w:type="dxa"/>
          </w:tcPr>
          <w:p w14:paraId="5D75EDE7" w14:textId="7C7A9C84" w:rsidR="00E10F57" w:rsidRDefault="00E10F57" w:rsidP="00E10F57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2145</w:t>
            </w:r>
          </w:p>
        </w:tc>
        <w:tc>
          <w:tcPr>
            <w:tcW w:w="8499" w:type="dxa"/>
          </w:tcPr>
          <w:p w14:paraId="1034A763" w14:textId="54CE9908" w:rsidR="00E10F57" w:rsidRDefault="00E10F57" w:rsidP="00E10F57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proofErr w:type="spellStart"/>
            <w:r w:rsidRPr="006B4216">
              <w:t>voltage_control</w:t>
            </w:r>
            <w:proofErr w:type="spellEnd"/>
            <w:r w:rsidRPr="006B4216">
              <w:t>;</w:t>
            </w:r>
          </w:p>
        </w:tc>
      </w:tr>
      <w:tr w:rsidR="00E10F57" w14:paraId="16E32AB8" w14:textId="77777777" w:rsidTr="00E10F57">
        <w:tc>
          <w:tcPr>
            <w:tcW w:w="1129" w:type="dxa"/>
          </w:tcPr>
          <w:p w14:paraId="6669EA18" w14:textId="23EAA40C" w:rsidR="00E10F57" w:rsidRDefault="00E10F57" w:rsidP="00E10F57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2146</w:t>
            </w:r>
          </w:p>
        </w:tc>
        <w:tc>
          <w:tcPr>
            <w:tcW w:w="8499" w:type="dxa"/>
          </w:tcPr>
          <w:p w14:paraId="08469588" w14:textId="14D1AC50" w:rsidR="00E10F57" w:rsidRDefault="00E10F57" w:rsidP="00E10F57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r w:rsidRPr="006B4216">
              <w:t>voltage_module_1;</w:t>
            </w:r>
          </w:p>
        </w:tc>
      </w:tr>
      <w:tr w:rsidR="00E10F57" w14:paraId="65677E31" w14:textId="77777777" w:rsidTr="00E10F57">
        <w:tc>
          <w:tcPr>
            <w:tcW w:w="1129" w:type="dxa"/>
          </w:tcPr>
          <w:p w14:paraId="3C23E04D" w14:textId="4E61019B" w:rsidR="00E10F57" w:rsidRDefault="00E10F57" w:rsidP="00E10F57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2147</w:t>
            </w:r>
          </w:p>
        </w:tc>
        <w:tc>
          <w:tcPr>
            <w:tcW w:w="8499" w:type="dxa"/>
          </w:tcPr>
          <w:p w14:paraId="4760BE0B" w14:textId="4ACC3BD3" w:rsidR="00E10F57" w:rsidRDefault="00E10F57" w:rsidP="00E10F57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r w:rsidRPr="006B4216">
              <w:t>voltage_module_2;</w:t>
            </w:r>
          </w:p>
        </w:tc>
      </w:tr>
      <w:tr w:rsidR="00E10F57" w14:paraId="12233E2C" w14:textId="77777777" w:rsidTr="00E10F57">
        <w:tc>
          <w:tcPr>
            <w:tcW w:w="1129" w:type="dxa"/>
          </w:tcPr>
          <w:p w14:paraId="225BDCEC" w14:textId="6D14EC35" w:rsidR="00E10F57" w:rsidRDefault="00E10F57" w:rsidP="00E10F57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2148</w:t>
            </w:r>
          </w:p>
        </w:tc>
        <w:tc>
          <w:tcPr>
            <w:tcW w:w="8499" w:type="dxa"/>
          </w:tcPr>
          <w:p w14:paraId="39371B68" w14:textId="181FE16D" w:rsidR="00E10F57" w:rsidRDefault="00E10F57" w:rsidP="00E10F57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proofErr w:type="spellStart"/>
            <w:r w:rsidRPr="006B4216">
              <w:t>ina_aligned_voltage</w:t>
            </w:r>
            <w:proofErr w:type="spellEnd"/>
            <w:r w:rsidRPr="006B4216">
              <w:t>;</w:t>
            </w:r>
          </w:p>
        </w:tc>
      </w:tr>
    </w:tbl>
    <w:p w14:paraId="5F173297" w14:textId="5E437908" w:rsidR="002044D9" w:rsidRPr="002A0D6D" w:rsidRDefault="002044D9" w:rsidP="002044D9">
      <w:pPr>
        <w:pStyle w:val="110"/>
      </w:pPr>
      <w:r>
        <w:t>Значение напряжения нагрузки</w:t>
      </w:r>
      <w:r w:rsidRPr="00555622">
        <w:t xml:space="preserve"> </w:t>
      </w:r>
      <w:r>
        <w:t>вольт. 1</w:t>
      </w:r>
      <w:r w:rsidRPr="002044D9">
        <w:t xml:space="preserve"> </w:t>
      </w:r>
      <w:r>
        <w:rPr>
          <w:lang w:val="en-US"/>
        </w:rPr>
        <w:t>LSB</w:t>
      </w:r>
      <w:r w:rsidRPr="002044D9">
        <w:t xml:space="preserve"> 1</w:t>
      </w:r>
      <w:r>
        <w:t xml:space="preserve"> - мВ.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2044D9" w14:paraId="53FBFEAD" w14:textId="77777777" w:rsidTr="00E10F57">
        <w:tc>
          <w:tcPr>
            <w:tcW w:w="9628" w:type="dxa"/>
            <w:gridSpan w:val="16"/>
            <w:vAlign w:val="center"/>
          </w:tcPr>
          <w:p w14:paraId="17FCB016" w14:textId="2739B968" w:rsidR="002044D9" w:rsidRPr="00555622" w:rsidRDefault="002044D9" w:rsidP="002531FC">
            <w:pPr>
              <w:pStyle w:val="aff4"/>
              <w:jc w:val="center"/>
            </w:pPr>
            <w:r>
              <w:t xml:space="preserve">Номер регистра </w:t>
            </w:r>
            <w:r w:rsidR="002531FC">
              <w:t>2141</w:t>
            </w:r>
          </w:p>
        </w:tc>
      </w:tr>
      <w:tr w:rsidR="002044D9" w14:paraId="00EFCB56" w14:textId="77777777" w:rsidTr="00E10F57">
        <w:tc>
          <w:tcPr>
            <w:tcW w:w="601" w:type="dxa"/>
          </w:tcPr>
          <w:p w14:paraId="05662604" w14:textId="77777777" w:rsidR="002044D9" w:rsidRDefault="002044D9" w:rsidP="00E10F57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3ACD21E6" w14:textId="77777777" w:rsidR="002044D9" w:rsidRPr="00F33B1C" w:rsidRDefault="002044D9" w:rsidP="00E10F57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A9A421A" w14:textId="77777777" w:rsidR="002044D9" w:rsidRPr="00F33B1C" w:rsidRDefault="002044D9" w:rsidP="00E10F57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AE6DF93" w14:textId="77777777" w:rsidR="002044D9" w:rsidRPr="00F33B1C" w:rsidRDefault="002044D9" w:rsidP="00E10F57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461BD51B" w14:textId="77777777" w:rsidR="002044D9" w:rsidRPr="00F33B1C" w:rsidRDefault="002044D9" w:rsidP="00E10F57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34CB4A52" w14:textId="77777777" w:rsidR="002044D9" w:rsidRPr="00F33B1C" w:rsidRDefault="002044D9" w:rsidP="00E10F57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5EEF9A3" w14:textId="77777777" w:rsidR="002044D9" w:rsidRPr="00F33B1C" w:rsidRDefault="002044D9" w:rsidP="00E10F57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BEBD7DA" w14:textId="77777777" w:rsidR="002044D9" w:rsidRPr="00F33B1C" w:rsidRDefault="002044D9" w:rsidP="00E10F57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51C4A6ED" w14:textId="77777777" w:rsidR="002044D9" w:rsidRPr="00F33B1C" w:rsidRDefault="002044D9" w:rsidP="00E10F57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0044BF1F" w14:textId="77777777" w:rsidR="002044D9" w:rsidRPr="00F33B1C" w:rsidRDefault="002044D9" w:rsidP="00E10F57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6864C6C0" w14:textId="77777777" w:rsidR="002044D9" w:rsidRPr="00F33B1C" w:rsidRDefault="002044D9" w:rsidP="00E10F57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7D29A052" w14:textId="77777777" w:rsidR="002044D9" w:rsidRPr="00F33B1C" w:rsidRDefault="002044D9" w:rsidP="00E10F57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40F85995" w14:textId="77777777" w:rsidR="002044D9" w:rsidRPr="00F33B1C" w:rsidRDefault="002044D9" w:rsidP="00E10F57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2918345" w14:textId="77777777" w:rsidR="002044D9" w:rsidRPr="00F33B1C" w:rsidRDefault="002044D9" w:rsidP="00E10F57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7365B53F" w14:textId="77777777" w:rsidR="002044D9" w:rsidRPr="00F33B1C" w:rsidRDefault="002044D9" w:rsidP="00E10F57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1FE72128" w14:textId="77777777" w:rsidR="002044D9" w:rsidRPr="00F33B1C" w:rsidRDefault="002044D9" w:rsidP="00E10F57">
            <w:pPr>
              <w:pStyle w:val="aff4"/>
            </w:pPr>
            <w:r>
              <w:t>0</w:t>
            </w:r>
          </w:p>
        </w:tc>
      </w:tr>
      <w:tr w:rsidR="002044D9" w14:paraId="76AFCA1D" w14:textId="77777777" w:rsidTr="00E10F57">
        <w:tc>
          <w:tcPr>
            <w:tcW w:w="9628" w:type="dxa"/>
            <w:gridSpan w:val="16"/>
            <w:vAlign w:val="center"/>
          </w:tcPr>
          <w:p w14:paraId="0A584084" w14:textId="77777777" w:rsidR="002044D9" w:rsidRPr="007C3FB7" w:rsidRDefault="002044D9" w:rsidP="00E10F57">
            <w:pPr>
              <w:pStyle w:val="aff4"/>
              <w:jc w:val="center"/>
            </w:pPr>
            <w:r>
              <w:rPr>
                <w:lang w:val="en-US"/>
              </w:rPr>
              <w:t>Voltage</w:t>
            </w:r>
          </w:p>
        </w:tc>
      </w:tr>
      <w:tr w:rsidR="002044D9" w14:paraId="2FE33B00" w14:textId="77777777" w:rsidTr="00E10F57">
        <w:tc>
          <w:tcPr>
            <w:tcW w:w="9628" w:type="dxa"/>
            <w:gridSpan w:val="16"/>
            <w:vAlign w:val="center"/>
          </w:tcPr>
          <w:p w14:paraId="50E9AEC9" w14:textId="77777777" w:rsidR="002044D9" w:rsidRPr="007C3FB7" w:rsidRDefault="002044D9" w:rsidP="00E10F57">
            <w:pPr>
              <w:pStyle w:val="aff4"/>
              <w:jc w:val="center"/>
            </w:pPr>
          </w:p>
        </w:tc>
      </w:tr>
    </w:tbl>
    <w:p w14:paraId="3B5B2AA5" w14:textId="195DD1F0" w:rsidR="002044D9" w:rsidRPr="002A0D6D" w:rsidRDefault="002044D9" w:rsidP="002044D9">
      <w:pPr>
        <w:pStyle w:val="110"/>
      </w:pPr>
      <w:r>
        <w:t xml:space="preserve">Значение тока по шине </w:t>
      </w:r>
      <w:r w:rsidRPr="002044D9">
        <w:t xml:space="preserve">5 </w:t>
      </w:r>
      <w:r>
        <w:t xml:space="preserve">вольт 1 </w:t>
      </w:r>
      <w:r>
        <w:rPr>
          <w:lang w:val="en-US"/>
        </w:rPr>
        <w:t>LSB</w:t>
      </w:r>
      <w:r w:rsidRPr="00555622">
        <w:t xml:space="preserve"> – </w:t>
      </w:r>
      <w:r w:rsidR="002531FC">
        <w:t>1</w:t>
      </w:r>
      <w:r w:rsidRPr="00555622">
        <w:t xml:space="preserve"> </w:t>
      </w:r>
      <w:r w:rsidR="002531FC">
        <w:t>м</w:t>
      </w:r>
      <w:r>
        <w:t>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2044D9" w14:paraId="47D7C6BF" w14:textId="77777777" w:rsidTr="00E10F57">
        <w:tc>
          <w:tcPr>
            <w:tcW w:w="9628" w:type="dxa"/>
            <w:gridSpan w:val="16"/>
            <w:vAlign w:val="center"/>
          </w:tcPr>
          <w:p w14:paraId="337FC5E6" w14:textId="0566A082" w:rsidR="002044D9" w:rsidRPr="00555622" w:rsidRDefault="002044D9" w:rsidP="002531FC">
            <w:pPr>
              <w:pStyle w:val="aff4"/>
              <w:jc w:val="center"/>
            </w:pPr>
            <w:r>
              <w:t xml:space="preserve">Номер регистра </w:t>
            </w:r>
            <w:r w:rsidR="002531FC">
              <w:t>214</w:t>
            </w:r>
            <w:r>
              <w:t>2</w:t>
            </w:r>
          </w:p>
        </w:tc>
      </w:tr>
      <w:tr w:rsidR="002044D9" w14:paraId="7F5DA45B" w14:textId="77777777" w:rsidTr="00E10F57">
        <w:tc>
          <w:tcPr>
            <w:tcW w:w="601" w:type="dxa"/>
          </w:tcPr>
          <w:p w14:paraId="3BF05E16" w14:textId="77777777" w:rsidR="002044D9" w:rsidRDefault="002044D9" w:rsidP="00E10F57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0F563D86" w14:textId="77777777" w:rsidR="002044D9" w:rsidRPr="00F33B1C" w:rsidRDefault="002044D9" w:rsidP="00E10F57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A82F4C0" w14:textId="77777777" w:rsidR="002044D9" w:rsidRPr="00F33B1C" w:rsidRDefault="002044D9" w:rsidP="00E10F57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CF45700" w14:textId="77777777" w:rsidR="002044D9" w:rsidRPr="00F33B1C" w:rsidRDefault="002044D9" w:rsidP="00E10F57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4BA482F" w14:textId="77777777" w:rsidR="002044D9" w:rsidRPr="00F33B1C" w:rsidRDefault="002044D9" w:rsidP="00E10F57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96FFADB" w14:textId="77777777" w:rsidR="002044D9" w:rsidRPr="00F33B1C" w:rsidRDefault="002044D9" w:rsidP="00E10F57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67F77DD8" w14:textId="77777777" w:rsidR="002044D9" w:rsidRPr="00F33B1C" w:rsidRDefault="002044D9" w:rsidP="00E10F57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1CA3C2F4" w14:textId="77777777" w:rsidR="002044D9" w:rsidRPr="00F33B1C" w:rsidRDefault="002044D9" w:rsidP="00E10F57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517ACB4E" w14:textId="77777777" w:rsidR="002044D9" w:rsidRPr="00F33B1C" w:rsidRDefault="002044D9" w:rsidP="00E10F57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ED63FCE" w14:textId="77777777" w:rsidR="002044D9" w:rsidRPr="00F33B1C" w:rsidRDefault="002044D9" w:rsidP="00E10F57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2C5AC530" w14:textId="77777777" w:rsidR="002044D9" w:rsidRPr="00F33B1C" w:rsidRDefault="002044D9" w:rsidP="00E10F57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14B85F3" w14:textId="77777777" w:rsidR="002044D9" w:rsidRPr="00F33B1C" w:rsidRDefault="002044D9" w:rsidP="00E10F57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95E8801" w14:textId="77777777" w:rsidR="002044D9" w:rsidRPr="00F33B1C" w:rsidRDefault="002044D9" w:rsidP="00E10F57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7A946833" w14:textId="77777777" w:rsidR="002044D9" w:rsidRPr="00F33B1C" w:rsidRDefault="002044D9" w:rsidP="00E10F57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2A6E6490" w14:textId="77777777" w:rsidR="002044D9" w:rsidRPr="00F33B1C" w:rsidRDefault="002044D9" w:rsidP="00E10F57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6814C1DA" w14:textId="77777777" w:rsidR="002044D9" w:rsidRPr="00F33B1C" w:rsidRDefault="002044D9" w:rsidP="00E10F57">
            <w:pPr>
              <w:pStyle w:val="aff4"/>
            </w:pPr>
            <w:r>
              <w:t>0</w:t>
            </w:r>
          </w:p>
        </w:tc>
      </w:tr>
      <w:tr w:rsidR="002044D9" w14:paraId="63373DA0" w14:textId="77777777" w:rsidTr="00E10F57">
        <w:tc>
          <w:tcPr>
            <w:tcW w:w="9628" w:type="dxa"/>
            <w:gridSpan w:val="16"/>
            <w:vAlign w:val="center"/>
          </w:tcPr>
          <w:p w14:paraId="467720EF" w14:textId="77777777" w:rsidR="002044D9" w:rsidRPr="00AB1BA1" w:rsidRDefault="002044D9" w:rsidP="00E10F57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Current</w:t>
            </w:r>
          </w:p>
        </w:tc>
      </w:tr>
      <w:tr w:rsidR="002044D9" w14:paraId="2157B561" w14:textId="77777777" w:rsidTr="00E10F57">
        <w:tc>
          <w:tcPr>
            <w:tcW w:w="9628" w:type="dxa"/>
            <w:gridSpan w:val="16"/>
            <w:vAlign w:val="center"/>
          </w:tcPr>
          <w:p w14:paraId="594403EE" w14:textId="77777777" w:rsidR="002044D9" w:rsidRPr="007C3FB7" w:rsidRDefault="002044D9" w:rsidP="00E10F57">
            <w:pPr>
              <w:pStyle w:val="aff4"/>
              <w:jc w:val="center"/>
            </w:pPr>
          </w:p>
        </w:tc>
      </w:tr>
    </w:tbl>
    <w:p w14:paraId="1EB8FB74" w14:textId="1BB10949" w:rsidR="002531FC" w:rsidRPr="002531FC" w:rsidRDefault="002531FC" w:rsidP="002531FC">
      <w:pPr>
        <w:pStyle w:val="110"/>
      </w:pPr>
      <w:proofErr w:type="spellStart"/>
      <w:r>
        <w:rPr>
          <w:lang w:val="en-US"/>
        </w:rPr>
        <w:t>Allert</w:t>
      </w:r>
      <w:proofErr w:type="spellEnd"/>
      <w:r w:rsidRPr="002531FC">
        <w:t xml:space="preserve"> – </w:t>
      </w:r>
      <w:r>
        <w:t>показывает что сработала какая то из защит. Либо по превышению напряжения. Либо по занижению напряжения ниже 22 вольт. 1 – есть срабатывания. 0 – нет срабатываний.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2531FC" w14:paraId="619C947E" w14:textId="77777777" w:rsidTr="00E10F57">
        <w:tc>
          <w:tcPr>
            <w:tcW w:w="9628" w:type="dxa"/>
            <w:gridSpan w:val="16"/>
            <w:vAlign w:val="center"/>
          </w:tcPr>
          <w:p w14:paraId="399343CB" w14:textId="6E9562A0" w:rsidR="002531FC" w:rsidRPr="00555622" w:rsidRDefault="002531FC" w:rsidP="00E10F57">
            <w:pPr>
              <w:pStyle w:val="aff4"/>
              <w:jc w:val="center"/>
            </w:pPr>
            <w:r>
              <w:t>Номер регистра 2143</w:t>
            </w:r>
          </w:p>
        </w:tc>
      </w:tr>
      <w:tr w:rsidR="002531FC" w14:paraId="43AA957C" w14:textId="77777777" w:rsidTr="00E10F57">
        <w:tc>
          <w:tcPr>
            <w:tcW w:w="601" w:type="dxa"/>
          </w:tcPr>
          <w:p w14:paraId="4EF98621" w14:textId="77777777" w:rsidR="002531FC" w:rsidRDefault="002531FC" w:rsidP="00E10F57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59B9074" w14:textId="77777777" w:rsidR="002531FC" w:rsidRPr="00F33B1C" w:rsidRDefault="002531FC" w:rsidP="00E10F57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C01A4A1" w14:textId="77777777" w:rsidR="002531FC" w:rsidRPr="00F33B1C" w:rsidRDefault="002531FC" w:rsidP="00E10F57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615A34E" w14:textId="77777777" w:rsidR="002531FC" w:rsidRPr="00F33B1C" w:rsidRDefault="002531FC" w:rsidP="00E10F57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3726D9FA" w14:textId="77777777" w:rsidR="002531FC" w:rsidRPr="00F33B1C" w:rsidRDefault="002531FC" w:rsidP="00E10F57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885225C" w14:textId="77777777" w:rsidR="002531FC" w:rsidRPr="00F33B1C" w:rsidRDefault="002531FC" w:rsidP="00E10F57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56841BC1" w14:textId="77777777" w:rsidR="002531FC" w:rsidRPr="00F33B1C" w:rsidRDefault="002531FC" w:rsidP="00E10F57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2529B061" w14:textId="77777777" w:rsidR="002531FC" w:rsidRPr="00F33B1C" w:rsidRDefault="002531FC" w:rsidP="00E10F57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4B6036FB" w14:textId="77777777" w:rsidR="002531FC" w:rsidRPr="00F33B1C" w:rsidRDefault="002531FC" w:rsidP="00E10F57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52A086F" w14:textId="77777777" w:rsidR="002531FC" w:rsidRPr="00F33B1C" w:rsidRDefault="002531FC" w:rsidP="00E10F57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78926E93" w14:textId="77777777" w:rsidR="002531FC" w:rsidRPr="00F33B1C" w:rsidRDefault="002531FC" w:rsidP="00E10F57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24A8FEF5" w14:textId="77777777" w:rsidR="002531FC" w:rsidRPr="00F33B1C" w:rsidRDefault="002531FC" w:rsidP="00E10F57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0249B2BB" w14:textId="77777777" w:rsidR="002531FC" w:rsidRPr="00F33B1C" w:rsidRDefault="002531FC" w:rsidP="00E10F57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605A6C79" w14:textId="77777777" w:rsidR="002531FC" w:rsidRPr="00F33B1C" w:rsidRDefault="002531FC" w:rsidP="00E10F57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800552D" w14:textId="77777777" w:rsidR="002531FC" w:rsidRPr="00F33B1C" w:rsidRDefault="002531FC" w:rsidP="00E10F57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FD04317" w14:textId="77777777" w:rsidR="002531FC" w:rsidRPr="00F33B1C" w:rsidRDefault="002531FC" w:rsidP="00E10F57">
            <w:pPr>
              <w:pStyle w:val="aff4"/>
            </w:pPr>
            <w:r>
              <w:t>0</w:t>
            </w:r>
          </w:p>
        </w:tc>
      </w:tr>
      <w:tr w:rsidR="002531FC" w14:paraId="5942E724" w14:textId="77777777" w:rsidTr="00E10F57">
        <w:tc>
          <w:tcPr>
            <w:tcW w:w="9628" w:type="dxa"/>
            <w:gridSpan w:val="16"/>
            <w:vAlign w:val="center"/>
          </w:tcPr>
          <w:p w14:paraId="02357E82" w14:textId="36701285" w:rsidR="002531FC" w:rsidRPr="002531FC" w:rsidRDefault="002531FC" w:rsidP="00E10F57">
            <w:pPr>
              <w:pStyle w:val="aff4"/>
              <w:jc w:val="center"/>
            </w:pPr>
            <w:proofErr w:type="spellStart"/>
            <w:r w:rsidRPr="002531FC">
              <w:rPr>
                <w:lang w:val="en-US"/>
              </w:rPr>
              <w:t>Allert</w:t>
            </w:r>
            <w:proofErr w:type="spellEnd"/>
          </w:p>
        </w:tc>
      </w:tr>
      <w:tr w:rsidR="002531FC" w14:paraId="7892CAFE" w14:textId="77777777" w:rsidTr="00E10F57">
        <w:tc>
          <w:tcPr>
            <w:tcW w:w="9628" w:type="dxa"/>
            <w:gridSpan w:val="16"/>
            <w:vAlign w:val="center"/>
          </w:tcPr>
          <w:p w14:paraId="76AA2678" w14:textId="77777777" w:rsidR="002531FC" w:rsidRPr="007C3FB7" w:rsidRDefault="002531FC" w:rsidP="00E10F57">
            <w:pPr>
              <w:pStyle w:val="aff4"/>
              <w:jc w:val="center"/>
            </w:pPr>
          </w:p>
        </w:tc>
      </w:tr>
    </w:tbl>
    <w:p w14:paraId="1D1DC207" w14:textId="19A58FAB" w:rsidR="002531FC" w:rsidRPr="002531FC" w:rsidRDefault="002531FC" w:rsidP="002531FC">
      <w:pPr>
        <w:pStyle w:val="110"/>
      </w:pPr>
      <w:r>
        <w:rPr>
          <w:lang w:val="en-US"/>
        </w:rPr>
        <w:t>Ina</w:t>
      </w:r>
      <w:r w:rsidRPr="002531FC">
        <w:t xml:space="preserve"> </w:t>
      </w:r>
      <w:r>
        <w:rPr>
          <w:lang w:val="en-US"/>
        </w:rPr>
        <w:t>Error</w:t>
      </w:r>
      <w:r w:rsidRPr="002531FC">
        <w:t xml:space="preserve"> – </w:t>
      </w:r>
      <w:r>
        <w:t xml:space="preserve">показывает что микросхема </w:t>
      </w:r>
      <w:proofErr w:type="spellStart"/>
      <w:proofErr w:type="gramStart"/>
      <w:r>
        <w:rPr>
          <w:lang w:val="en-US"/>
        </w:rPr>
        <w:t>ina</w:t>
      </w:r>
      <w:proofErr w:type="spellEnd"/>
      <w:proofErr w:type="gramEnd"/>
      <w:r w:rsidRPr="002531FC">
        <w:t xml:space="preserve"> 226 </w:t>
      </w:r>
      <w:r>
        <w:t>не отвечает.</w:t>
      </w:r>
      <w:r w:rsidRPr="002531FC">
        <w:t xml:space="preserve"> 1 </w:t>
      </w:r>
      <w:r>
        <w:t>– есть ошибка. 0 – ошибок нет.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2531FC" w14:paraId="0F2320F6" w14:textId="77777777" w:rsidTr="00E10F57">
        <w:tc>
          <w:tcPr>
            <w:tcW w:w="9628" w:type="dxa"/>
            <w:gridSpan w:val="16"/>
            <w:vAlign w:val="center"/>
          </w:tcPr>
          <w:p w14:paraId="19A94E07" w14:textId="110FD12F" w:rsidR="002531FC" w:rsidRPr="00555622" w:rsidRDefault="002531FC" w:rsidP="00E10F57">
            <w:pPr>
              <w:pStyle w:val="aff4"/>
              <w:jc w:val="center"/>
            </w:pPr>
            <w:r>
              <w:t>Номер регистра 2144</w:t>
            </w:r>
          </w:p>
        </w:tc>
      </w:tr>
      <w:tr w:rsidR="002531FC" w14:paraId="2F756241" w14:textId="77777777" w:rsidTr="00E10F57">
        <w:tc>
          <w:tcPr>
            <w:tcW w:w="601" w:type="dxa"/>
          </w:tcPr>
          <w:p w14:paraId="51B43C9B" w14:textId="77777777" w:rsidR="002531FC" w:rsidRDefault="002531FC" w:rsidP="00E10F57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0A85EBD7" w14:textId="77777777" w:rsidR="002531FC" w:rsidRPr="00F33B1C" w:rsidRDefault="002531FC" w:rsidP="00E10F57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EB54F4D" w14:textId="77777777" w:rsidR="002531FC" w:rsidRPr="00F33B1C" w:rsidRDefault="002531FC" w:rsidP="00E10F57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CB01FA8" w14:textId="77777777" w:rsidR="002531FC" w:rsidRPr="00F33B1C" w:rsidRDefault="002531FC" w:rsidP="00E10F57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BBB2BFA" w14:textId="77777777" w:rsidR="002531FC" w:rsidRPr="00F33B1C" w:rsidRDefault="002531FC" w:rsidP="00E10F57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692D549" w14:textId="77777777" w:rsidR="002531FC" w:rsidRPr="00F33B1C" w:rsidRDefault="002531FC" w:rsidP="00E10F57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0A0D2598" w14:textId="77777777" w:rsidR="002531FC" w:rsidRPr="00F33B1C" w:rsidRDefault="002531FC" w:rsidP="00E10F57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567E40E" w14:textId="77777777" w:rsidR="002531FC" w:rsidRPr="00F33B1C" w:rsidRDefault="002531FC" w:rsidP="00E10F57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DA4AA86" w14:textId="77777777" w:rsidR="002531FC" w:rsidRPr="00F33B1C" w:rsidRDefault="002531FC" w:rsidP="00E10F57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12ED4C8" w14:textId="77777777" w:rsidR="002531FC" w:rsidRPr="00F33B1C" w:rsidRDefault="002531FC" w:rsidP="00E10F57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CA5F178" w14:textId="77777777" w:rsidR="002531FC" w:rsidRPr="00F33B1C" w:rsidRDefault="002531FC" w:rsidP="00E10F57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52D6940" w14:textId="77777777" w:rsidR="002531FC" w:rsidRPr="00F33B1C" w:rsidRDefault="002531FC" w:rsidP="00E10F57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A2BA23B" w14:textId="77777777" w:rsidR="002531FC" w:rsidRPr="00F33B1C" w:rsidRDefault="002531FC" w:rsidP="00E10F57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6FB6D14" w14:textId="77777777" w:rsidR="002531FC" w:rsidRPr="00F33B1C" w:rsidRDefault="002531FC" w:rsidP="00E10F57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46946238" w14:textId="77777777" w:rsidR="002531FC" w:rsidRPr="00F33B1C" w:rsidRDefault="002531FC" w:rsidP="00E10F57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588E2E6" w14:textId="77777777" w:rsidR="002531FC" w:rsidRPr="00F33B1C" w:rsidRDefault="002531FC" w:rsidP="00E10F57">
            <w:pPr>
              <w:pStyle w:val="aff4"/>
            </w:pPr>
            <w:r>
              <w:t>0</w:t>
            </w:r>
          </w:p>
        </w:tc>
      </w:tr>
      <w:tr w:rsidR="002531FC" w14:paraId="551BF983" w14:textId="77777777" w:rsidTr="00E10F57">
        <w:tc>
          <w:tcPr>
            <w:tcW w:w="9628" w:type="dxa"/>
            <w:gridSpan w:val="16"/>
            <w:vAlign w:val="center"/>
          </w:tcPr>
          <w:p w14:paraId="45472324" w14:textId="7B6FBAA7" w:rsidR="002531FC" w:rsidRPr="002531FC" w:rsidRDefault="002531FC" w:rsidP="00E10F57">
            <w:pPr>
              <w:pStyle w:val="aff4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Ina_error</w:t>
            </w:r>
            <w:proofErr w:type="spellEnd"/>
          </w:p>
        </w:tc>
      </w:tr>
      <w:tr w:rsidR="002531FC" w14:paraId="0BDFFC24" w14:textId="77777777" w:rsidTr="00E10F57">
        <w:tc>
          <w:tcPr>
            <w:tcW w:w="9628" w:type="dxa"/>
            <w:gridSpan w:val="16"/>
            <w:vAlign w:val="center"/>
          </w:tcPr>
          <w:p w14:paraId="2D4003D6" w14:textId="77777777" w:rsidR="002531FC" w:rsidRPr="007C3FB7" w:rsidRDefault="002531FC" w:rsidP="00E10F57">
            <w:pPr>
              <w:pStyle w:val="aff4"/>
              <w:jc w:val="center"/>
            </w:pPr>
          </w:p>
        </w:tc>
      </w:tr>
    </w:tbl>
    <w:p w14:paraId="7F38C7B9" w14:textId="77777777" w:rsidR="0050175D" w:rsidRDefault="0050175D" w:rsidP="0050175D">
      <w:pPr>
        <w:suppressAutoHyphens w:val="0"/>
        <w:spacing w:line="240" w:lineRule="auto"/>
        <w:ind w:firstLine="0"/>
        <w:jc w:val="left"/>
      </w:pPr>
      <w:r>
        <w:br w:type="page"/>
      </w:r>
    </w:p>
    <w:p w14:paraId="6E54525C" w14:textId="680E9683" w:rsidR="00E10F57" w:rsidRDefault="00E10F57" w:rsidP="00E10F57">
      <w:pPr>
        <w:pStyle w:val="2"/>
      </w:pPr>
      <w:bookmarkStart w:id="14" w:name="_Toc82505532"/>
      <w:proofErr w:type="spellStart"/>
      <w:r>
        <w:rPr>
          <w:lang w:val="en-US"/>
        </w:rPr>
        <w:lastRenderedPageBreak/>
        <w:t>STM_module_data</w:t>
      </w:r>
      <w:bookmarkEnd w:id="14"/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E10F57" w14:paraId="05A55734" w14:textId="77777777" w:rsidTr="00E10F57">
        <w:tc>
          <w:tcPr>
            <w:tcW w:w="1129" w:type="dxa"/>
          </w:tcPr>
          <w:p w14:paraId="33E879B3" w14:textId="77777777" w:rsidR="00E10F57" w:rsidRDefault="00E10F57" w:rsidP="00E10F57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78919F9E" w14:textId="77777777" w:rsidR="00E10F57" w:rsidRDefault="00E10F57" w:rsidP="00E10F57">
            <w:pPr>
              <w:pStyle w:val="aff4"/>
            </w:pPr>
            <w:r>
              <w:t>Название</w:t>
            </w:r>
          </w:p>
        </w:tc>
      </w:tr>
      <w:tr w:rsidR="00B02FF7" w14:paraId="6EF03139" w14:textId="77777777" w:rsidTr="001F7CCE">
        <w:tc>
          <w:tcPr>
            <w:tcW w:w="9628" w:type="dxa"/>
            <w:gridSpan w:val="2"/>
          </w:tcPr>
          <w:p w14:paraId="05E9A1C8" w14:textId="16C1509A" w:rsidR="00B02FF7" w:rsidRPr="00B02FF7" w:rsidRDefault="00B02FF7" w:rsidP="00B02FF7">
            <w:pPr>
              <w:pStyle w:val="aff4"/>
              <w:tabs>
                <w:tab w:val="left" w:pos="1680"/>
              </w:tabs>
              <w:rPr>
                <w:lang w:val="en-US"/>
              </w:rPr>
            </w:pPr>
            <w:r>
              <w:rPr>
                <w:lang w:val="en-US"/>
              </w:rPr>
              <w:t>ADC1</w:t>
            </w:r>
            <w:r>
              <w:rPr>
                <w:lang w:val="en-US"/>
              </w:rPr>
              <w:tab/>
            </w:r>
          </w:p>
        </w:tc>
      </w:tr>
      <w:tr w:rsidR="00E10F57" w14:paraId="5B4089DE" w14:textId="77777777" w:rsidTr="00E10F57">
        <w:tc>
          <w:tcPr>
            <w:tcW w:w="1129" w:type="dxa"/>
          </w:tcPr>
          <w:p w14:paraId="330F2176" w14:textId="21EA5FEE" w:rsidR="00E10F57" w:rsidRPr="00B02FF7" w:rsidRDefault="00E10F57" w:rsidP="00B02FF7">
            <w:pPr>
              <w:pStyle w:val="aff4"/>
              <w:rPr>
                <w:lang w:val="en-US"/>
              </w:rPr>
            </w:pPr>
            <w:r>
              <w:t>214</w:t>
            </w:r>
            <w:r w:rsidR="00B02FF7">
              <w:rPr>
                <w:lang w:val="en-US"/>
              </w:rPr>
              <w:t>9</w:t>
            </w:r>
          </w:p>
        </w:tc>
        <w:tc>
          <w:tcPr>
            <w:tcW w:w="8499" w:type="dxa"/>
          </w:tcPr>
          <w:p w14:paraId="66836EDA" w14:textId="6366828C" w:rsidR="00E10F57" w:rsidRPr="00690710" w:rsidRDefault="00B02FF7" w:rsidP="00E10F57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ADC_Data_last</w:t>
            </w:r>
            <w:proofErr w:type="spellEnd"/>
          </w:p>
        </w:tc>
      </w:tr>
      <w:tr w:rsidR="00E10F57" w14:paraId="5FFFB2EC" w14:textId="77777777" w:rsidTr="00E10F57">
        <w:tc>
          <w:tcPr>
            <w:tcW w:w="1129" w:type="dxa"/>
          </w:tcPr>
          <w:p w14:paraId="55F60055" w14:textId="589E3777" w:rsidR="00E10F57" w:rsidRPr="00B02FF7" w:rsidRDefault="00B02FF7" w:rsidP="00E10F57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2150</w:t>
            </w:r>
          </w:p>
        </w:tc>
        <w:tc>
          <w:tcPr>
            <w:tcW w:w="8499" w:type="dxa"/>
          </w:tcPr>
          <w:p w14:paraId="5977B24A" w14:textId="3041C8DD" w:rsidR="00E10F57" w:rsidRDefault="00B02FF7" w:rsidP="00E10F57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Chip_select</w:t>
            </w:r>
            <w:proofErr w:type="spellEnd"/>
          </w:p>
        </w:tc>
      </w:tr>
      <w:tr w:rsidR="00E10F57" w14:paraId="42CFFAB5" w14:textId="77777777" w:rsidTr="00E10F57">
        <w:tc>
          <w:tcPr>
            <w:tcW w:w="1129" w:type="dxa"/>
          </w:tcPr>
          <w:p w14:paraId="6F7FF31B" w14:textId="66C39423" w:rsidR="00E10F57" w:rsidRPr="00B02FF7" w:rsidRDefault="00B02FF7" w:rsidP="00E10F57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2151</w:t>
            </w:r>
          </w:p>
        </w:tc>
        <w:tc>
          <w:tcPr>
            <w:tcW w:w="8499" w:type="dxa"/>
          </w:tcPr>
          <w:p w14:paraId="1A9E37D1" w14:textId="1F747C09" w:rsidR="00E10F57" w:rsidRPr="002044D9" w:rsidRDefault="00B02FF7" w:rsidP="00E10F57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Chan_Num</w:t>
            </w:r>
            <w:proofErr w:type="spellEnd"/>
          </w:p>
        </w:tc>
      </w:tr>
      <w:tr w:rsidR="00E10F57" w14:paraId="52CAE633" w14:textId="77777777" w:rsidTr="00E10F57">
        <w:tc>
          <w:tcPr>
            <w:tcW w:w="1129" w:type="dxa"/>
          </w:tcPr>
          <w:p w14:paraId="3FD1CAEB" w14:textId="52C727E1" w:rsidR="00E10F57" w:rsidRPr="002044D9" w:rsidRDefault="00B02FF7" w:rsidP="00E10F57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2152</w:t>
            </w:r>
          </w:p>
        </w:tc>
        <w:tc>
          <w:tcPr>
            <w:tcW w:w="8499" w:type="dxa"/>
          </w:tcPr>
          <w:p w14:paraId="6E62790D" w14:textId="730A3849" w:rsidR="00E10F57" w:rsidRDefault="00B02FF7" w:rsidP="00E10F57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E10F57" w14:paraId="71D0B690" w14:textId="77777777" w:rsidTr="00E10F57">
        <w:tc>
          <w:tcPr>
            <w:tcW w:w="1129" w:type="dxa"/>
          </w:tcPr>
          <w:p w14:paraId="4CEE23BE" w14:textId="6A1E4C2B" w:rsidR="00E10F57" w:rsidRDefault="00B02FF7" w:rsidP="00E10F57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2153</w:t>
            </w:r>
          </w:p>
        </w:tc>
        <w:tc>
          <w:tcPr>
            <w:tcW w:w="8499" w:type="dxa"/>
          </w:tcPr>
          <w:p w14:paraId="66DE1B78" w14:textId="32FD21F8" w:rsidR="00E10F57" w:rsidRDefault="00B02FF7" w:rsidP="00E10F57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ADC_Data</w:t>
            </w:r>
            <w:proofErr w:type="spellEnd"/>
            <w:r>
              <w:rPr>
                <w:lang w:val="en-US"/>
              </w:rPr>
              <w:t>[16]</w:t>
            </w:r>
          </w:p>
        </w:tc>
      </w:tr>
      <w:tr w:rsidR="00B02FF7" w14:paraId="6957FAE9" w14:textId="77777777" w:rsidTr="001F7CCE">
        <w:tc>
          <w:tcPr>
            <w:tcW w:w="9628" w:type="dxa"/>
            <w:gridSpan w:val="2"/>
          </w:tcPr>
          <w:p w14:paraId="546CB491" w14:textId="78ACF446" w:rsidR="00B02FF7" w:rsidRDefault="00B02FF7" w:rsidP="00B02FF7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r>
              <w:rPr>
                <w:lang w:val="en-US"/>
              </w:rPr>
              <w:t>ADC2</w:t>
            </w:r>
            <w:r>
              <w:rPr>
                <w:lang w:val="en-US"/>
              </w:rPr>
              <w:tab/>
            </w:r>
          </w:p>
        </w:tc>
      </w:tr>
      <w:tr w:rsidR="00B02FF7" w14:paraId="0D623CBF" w14:textId="77777777" w:rsidTr="00E10F57">
        <w:tc>
          <w:tcPr>
            <w:tcW w:w="1129" w:type="dxa"/>
          </w:tcPr>
          <w:p w14:paraId="6F41AD7C" w14:textId="1E24296D" w:rsidR="00B02FF7" w:rsidRDefault="00B02FF7" w:rsidP="00B02FF7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2168</w:t>
            </w:r>
          </w:p>
        </w:tc>
        <w:tc>
          <w:tcPr>
            <w:tcW w:w="8499" w:type="dxa"/>
          </w:tcPr>
          <w:p w14:paraId="45A95D04" w14:textId="74E662C4" w:rsidR="00B02FF7" w:rsidRDefault="00B02FF7" w:rsidP="00B02FF7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ADC_Data_last</w:t>
            </w:r>
            <w:proofErr w:type="spellEnd"/>
          </w:p>
        </w:tc>
      </w:tr>
      <w:tr w:rsidR="00B02FF7" w14:paraId="21CDE249" w14:textId="77777777" w:rsidTr="00E10F57">
        <w:tc>
          <w:tcPr>
            <w:tcW w:w="1129" w:type="dxa"/>
          </w:tcPr>
          <w:p w14:paraId="0CC11A25" w14:textId="5944E471" w:rsidR="00B02FF7" w:rsidRDefault="00B02FF7" w:rsidP="00B02FF7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2469</w:t>
            </w:r>
          </w:p>
        </w:tc>
        <w:tc>
          <w:tcPr>
            <w:tcW w:w="8499" w:type="dxa"/>
          </w:tcPr>
          <w:p w14:paraId="6714BE1A" w14:textId="418FD440" w:rsidR="00B02FF7" w:rsidRDefault="00B02FF7" w:rsidP="00B02FF7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Chip_select</w:t>
            </w:r>
            <w:proofErr w:type="spellEnd"/>
          </w:p>
        </w:tc>
      </w:tr>
      <w:tr w:rsidR="00B02FF7" w14:paraId="38A6FFAE" w14:textId="77777777" w:rsidTr="00E10F57">
        <w:tc>
          <w:tcPr>
            <w:tcW w:w="1129" w:type="dxa"/>
          </w:tcPr>
          <w:p w14:paraId="27E46D1B" w14:textId="475A67BF" w:rsidR="00B02FF7" w:rsidRDefault="00B02FF7" w:rsidP="00B02FF7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2470</w:t>
            </w:r>
          </w:p>
        </w:tc>
        <w:tc>
          <w:tcPr>
            <w:tcW w:w="8499" w:type="dxa"/>
          </w:tcPr>
          <w:p w14:paraId="013A67A6" w14:textId="1E20D180" w:rsidR="00B02FF7" w:rsidRDefault="00B02FF7" w:rsidP="00B02FF7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Chan_Num</w:t>
            </w:r>
            <w:proofErr w:type="spellEnd"/>
          </w:p>
        </w:tc>
      </w:tr>
      <w:tr w:rsidR="00B02FF7" w14:paraId="20F499FF" w14:textId="77777777" w:rsidTr="00E10F57">
        <w:tc>
          <w:tcPr>
            <w:tcW w:w="1129" w:type="dxa"/>
          </w:tcPr>
          <w:p w14:paraId="70A0044D" w14:textId="724AE8DE" w:rsidR="00B02FF7" w:rsidRDefault="00B02FF7" w:rsidP="00B02FF7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2471</w:t>
            </w:r>
          </w:p>
        </w:tc>
        <w:tc>
          <w:tcPr>
            <w:tcW w:w="8499" w:type="dxa"/>
          </w:tcPr>
          <w:p w14:paraId="45D1E96B" w14:textId="06A7CBAC" w:rsidR="00B02FF7" w:rsidRDefault="00B02FF7" w:rsidP="00B02FF7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B02FF7" w14:paraId="689305AB" w14:textId="77777777" w:rsidTr="00E10F57">
        <w:tc>
          <w:tcPr>
            <w:tcW w:w="1129" w:type="dxa"/>
          </w:tcPr>
          <w:p w14:paraId="0CB883A2" w14:textId="3ED48EB9" w:rsidR="00B02FF7" w:rsidRDefault="00B02FF7" w:rsidP="00B02FF7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2472</w:t>
            </w:r>
          </w:p>
        </w:tc>
        <w:tc>
          <w:tcPr>
            <w:tcW w:w="8499" w:type="dxa"/>
          </w:tcPr>
          <w:p w14:paraId="1D9E9A52" w14:textId="3C71960B" w:rsidR="00B02FF7" w:rsidRDefault="00B02FF7" w:rsidP="00B02FF7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ADC_Data</w:t>
            </w:r>
            <w:proofErr w:type="spellEnd"/>
            <w:r>
              <w:rPr>
                <w:lang w:val="en-US"/>
              </w:rPr>
              <w:t>[16]</w:t>
            </w:r>
          </w:p>
        </w:tc>
      </w:tr>
      <w:tr w:rsidR="00B02FF7" w14:paraId="2447CF45" w14:textId="77777777" w:rsidTr="00E10F57">
        <w:tc>
          <w:tcPr>
            <w:tcW w:w="1129" w:type="dxa"/>
          </w:tcPr>
          <w:p w14:paraId="40802114" w14:textId="71E74DCD" w:rsidR="00B02FF7" w:rsidRDefault="00B02FF7" w:rsidP="00B02FF7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2488</w:t>
            </w:r>
          </w:p>
        </w:tc>
        <w:tc>
          <w:tcPr>
            <w:tcW w:w="8499" w:type="dxa"/>
          </w:tcPr>
          <w:p w14:paraId="0E81CAA5" w14:textId="4E54B1D9" w:rsidR="00B02FF7" w:rsidRDefault="00B02FF7" w:rsidP="00B02FF7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Device_num</w:t>
            </w:r>
            <w:proofErr w:type="spellEnd"/>
          </w:p>
        </w:tc>
      </w:tr>
      <w:tr w:rsidR="00B02FF7" w14:paraId="182392AE" w14:textId="77777777" w:rsidTr="00E10F57">
        <w:tc>
          <w:tcPr>
            <w:tcW w:w="1129" w:type="dxa"/>
          </w:tcPr>
          <w:p w14:paraId="209F98AF" w14:textId="27BEECC9" w:rsidR="00B02FF7" w:rsidRDefault="00B02FF7" w:rsidP="00B02FF7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2489</w:t>
            </w:r>
          </w:p>
        </w:tc>
        <w:tc>
          <w:tcPr>
            <w:tcW w:w="8499" w:type="dxa"/>
          </w:tcPr>
          <w:p w14:paraId="25B126A0" w14:textId="172D7410" w:rsidR="00B02FF7" w:rsidRDefault="00B02FF7" w:rsidP="00B02FF7">
            <w:pPr>
              <w:pStyle w:val="aff4"/>
              <w:tabs>
                <w:tab w:val="left" w:pos="1311"/>
              </w:tabs>
              <w:rPr>
                <w:lang w:val="en-US"/>
              </w:rPr>
            </w:pPr>
            <w:r>
              <w:rPr>
                <w:lang w:val="en-US"/>
              </w:rPr>
              <w:t>Reserved[9]</w:t>
            </w:r>
          </w:p>
        </w:tc>
      </w:tr>
    </w:tbl>
    <w:p w14:paraId="726EC124" w14:textId="3D4F098E" w:rsidR="00E10F57" w:rsidRDefault="00B02FF7" w:rsidP="00E10F57">
      <w:pPr>
        <w:pStyle w:val="110"/>
      </w:pPr>
      <w:r>
        <w:t>Последнее измерение</w:t>
      </w:r>
    </w:p>
    <w:p w14:paraId="1297782E" w14:textId="3E0127BF" w:rsidR="00B02FF7" w:rsidRPr="00347B8A" w:rsidRDefault="00B02FF7" w:rsidP="00E10F57">
      <w:pPr>
        <w:pStyle w:val="110"/>
        <w:rPr>
          <w:highlight w:val="red"/>
        </w:rPr>
      </w:pPr>
      <w:r w:rsidRPr="00347B8A">
        <w:rPr>
          <w:highlight w:val="red"/>
          <w:lang w:val="en-US"/>
        </w:rPr>
        <w:t xml:space="preserve">1 LSB -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347B8A" w:rsidRPr="00347B8A" w14:paraId="44DB5C7F" w14:textId="77777777" w:rsidTr="00E10F57">
        <w:tc>
          <w:tcPr>
            <w:tcW w:w="9628" w:type="dxa"/>
            <w:gridSpan w:val="16"/>
            <w:vAlign w:val="center"/>
          </w:tcPr>
          <w:p w14:paraId="1DF46BE1" w14:textId="3CD4017C" w:rsidR="00E10F57" w:rsidRPr="00347B8A" w:rsidRDefault="00E10F57" w:rsidP="00B02FF7">
            <w:pPr>
              <w:pStyle w:val="aff4"/>
              <w:jc w:val="center"/>
              <w:rPr>
                <w:highlight w:val="red"/>
              </w:rPr>
            </w:pPr>
            <w:r w:rsidRPr="00347B8A">
              <w:rPr>
                <w:highlight w:val="red"/>
              </w:rPr>
              <w:t>Номер регистра 214</w:t>
            </w:r>
            <w:r w:rsidR="00B02FF7" w:rsidRPr="00347B8A">
              <w:rPr>
                <w:highlight w:val="red"/>
              </w:rPr>
              <w:t>9</w:t>
            </w:r>
          </w:p>
        </w:tc>
      </w:tr>
      <w:tr w:rsidR="00347B8A" w:rsidRPr="00347B8A" w14:paraId="182EB685" w14:textId="77777777" w:rsidTr="00E10F57">
        <w:tc>
          <w:tcPr>
            <w:tcW w:w="601" w:type="dxa"/>
          </w:tcPr>
          <w:p w14:paraId="2E785219" w14:textId="77777777" w:rsidR="00E10F57" w:rsidRPr="00347B8A" w:rsidRDefault="00E10F57" w:rsidP="00E10F57">
            <w:pPr>
              <w:pStyle w:val="aff4"/>
              <w:rPr>
                <w:highlight w:val="red"/>
              </w:rPr>
            </w:pPr>
            <w:r w:rsidRPr="00347B8A">
              <w:rPr>
                <w:highlight w:val="red"/>
              </w:rPr>
              <w:t>15</w:t>
            </w:r>
          </w:p>
        </w:tc>
        <w:tc>
          <w:tcPr>
            <w:tcW w:w="602" w:type="dxa"/>
          </w:tcPr>
          <w:p w14:paraId="58F25A61" w14:textId="77777777" w:rsidR="00E10F57" w:rsidRPr="00347B8A" w:rsidRDefault="00E10F57" w:rsidP="00E10F57">
            <w:pPr>
              <w:pStyle w:val="aff4"/>
              <w:rPr>
                <w:highlight w:val="red"/>
              </w:rPr>
            </w:pPr>
            <w:r w:rsidRPr="00347B8A">
              <w:rPr>
                <w:highlight w:val="red"/>
              </w:rPr>
              <w:t>14</w:t>
            </w:r>
          </w:p>
        </w:tc>
        <w:tc>
          <w:tcPr>
            <w:tcW w:w="602" w:type="dxa"/>
          </w:tcPr>
          <w:p w14:paraId="64821826" w14:textId="77777777" w:rsidR="00E10F57" w:rsidRPr="00347B8A" w:rsidRDefault="00E10F57" w:rsidP="00E10F57">
            <w:pPr>
              <w:pStyle w:val="aff4"/>
              <w:rPr>
                <w:highlight w:val="red"/>
              </w:rPr>
            </w:pPr>
            <w:r w:rsidRPr="00347B8A">
              <w:rPr>
                <w:highlight w:val="red"/>
              </w:rPr>
              <w:t>13</w:t>
            </w:r>
          </w:p>
        </w:tc>
        <w:tc>
          <w:tcPr>
            <w:tcW w:w="602" w:type="dxa"/>
          </w:tcPr>
          <w:p w14:paraId="6DE54CA2" w14:textId="77777777" w:rsidR="00E10F57" w:rsidRPr="00347B8A" w:rsidRDefault="00E10F57" w:rsidP="00E10F57">
            <w:pPr>
              <w:pStyle w:val="aff4"/>
              <w:rPr>
                <w:highlight w:val="red"/>
              </w:rPr>
            </w:pPr>
            <w:r w:rsidRPr="00347B8A">
              <w:rPr>
                <w:highlight w:val="red"/>
              </w:rPr>
              <w:t>12</w:t>
            </w:r>
          </w:p>
        </w:tc>
        <w:tc>
          <w:tcPr>
            <w:tcW w:w="601" w:type="dxa"/>
          </w:tcPr>
          <w:p w14:paraId="10B9D319" w14:textId="77777777" w:rsidR="00E10F57" w:rsidRPr="00347B8A" w:rsidRDefault="00E10F57" w:rsidP="00E10F57">
            <w:pPr>
              <w:pStyle w:val="aff4"/>
              <w:rPr>
                <w:highlight w:val="red"/>
              </w:rPr>
            </w:pPr>
            <w:r w:rsidRPr="00347B8A">
              <w:rPr>
                <w:highlight w:val="red"/>
              </w:rPr>
              <w:t>11</w:t>
            </w:r>
          </w:p>
        </w:tc>
        <w:tc>
          <w:tcPr>
            <w:tcW w:w="602" w:type="dxa"/>
          </w:tcPr>
          <w:p w14:paraId="43E41D74" w14:textId="77777777" w:rsidR="00E10F57" w:rsidRPr="00347B8A" w:rsidRDefault="00E10F57" w:rsidP="00E10F57">
            <w:pPr>
              <w:pStyle w:val="aff4"/>
              <w:rPr>
                <w:highlight w:val="red"/>
              </w:rPr>
            </w:pPr>
            <w:r w:rsidRPr="00347B8A">
              <w:rPr>
                <w:highlight w:val="red"/>
              </w:rPr>
              <w:t>10</w:t>
            </w:r>
          </w:p>
        </w:tc>
        <w:tc>
          <w:tcPr>
            <w:tcW w:w="602" w:type="dxa"/>
          </w:tcPr>
          <w:p w14:paraId="214ACDE6" w14:textId="77777777" w:rsidR="00E10F57" w:rsidRPr="00347B8A" w:rsidRDefault="00E10F57" w:rsidP="00E10F57">
            <w:pPr>
              <w:pStyle w:val="aff4"/>
              <w:rPr>
                <w:highlight w:val="red"/>
              </w:rPr>
            </w:pPr>
            <w:r w:rsidRPr="00347B8A">
              <w:rPr>
                <w:highlight w:val="red"/>
              </w:rPr>
              <w:t>9</w:t>
            </w:r>
          </w:p>
        </w:tc>
        <w:tc>
          <w:tcPr>
            <w:tcW w:w="602" w:type="dxa"/>
          </w:tcPr>
          <w:p w14:paraId="4DC9B377" w14:textId="77777777" w:rsidR="00E10F57" w:rsidRPr="00347B8A" w:rsidRDefault="00E10F57" w:rsidP="00E10F57">
            <w:pPr>
              <w:pStyle w:val="aff4"/>
              <w:rPr>
                <w:highlight w:val="red"/>
              </w:rPr>
            </w:pPr>
            <w:r w:rsidRPr="00347B8A">
              <w:rPr>
                <w:highlight w:val="red"/>
              </w:rPr>
              <w:t>8</w:t>
            </w:r>
          </w:p>
        </w:tc>
        <w:tc>
          <w:tcPr>
            <w:tcW w:w="601" w:type="dxa"/>
          </w:tcPr>
          <w:p w14:paraId="4DF6BDF0" w14:textId="77777777" w:rsidR="00E10F57" w:rsidRPr="00347B8A" w:rsidRDefault="00E10F57" w:rsidP="00E10F57">
            <w:pPr>
              <w:pStyle w:val="aff4"/>
              <w:rPr>
                <w:highlight w:val="red"/>
              </w:rPr>
            </w:pPr>
            <w:r w:rsidRPr="00347B8A">
              <w:rPr>
                <w:highlight w:val="red"/>
              </w:rPr>
              <w:t>7</w:t>
            </w:r>
          </w:p>
        </w:tc>
        <w:tc>
          <w:tcPr>
            <w:tcW w:w="602" w:type="dxa"/>
          </w:tcPr>
          <w:p w14:paraId="0DE174A3" w14:textId="77777777" w:rsidR="00E10F57" w:rsidRPr="00347B8A" w:rsidRDefault="00E10F57" w:rsidP="00E10F57">
            <w:pPr>
              <w:pStyle w:val="aff4"/>
              <w:rPr>
                <w:highlight w:val="red"/>
              </w:rPr>
            </w:pPr>
            <w:r w:rsidRPr="00347B8A">
              <w:rPr>
                <w:highlight w:val="red"/>
              </w:rPr>
              <w:t>6</w:t>
            </w:r>
          </w:p>
        </w:tc>
        <w:tc>
          <w:tcPr>
            <w:tcW w:w="602" w:type="dxa"/>
          </w:tcPr>
          <w:p w14:paraId="1D443987" w14:textId="77777777" w:rsidR="00E10F57" w:rsidRPr="00347B8A" w:rsidRDefault="00E10F57" w:rsidP="00E10F57">
            <w:pPr>
              <w:pStyle w:val="aff4"/>
              <w:rPr>
                <w:highlight w:val="red"/>
              </w:rPr>
            </w:pPr>
            <w:r w:rsidRPr="00347B8A">
              <w:rPr>
                <w:highlight w:val="red"/>
              </w:rPr>
              <w:t>5</w:t>
            </w:r>
          </w:p>
        </w:tc>
        <w:tc>
          <w:tcPr>
            <w:tcW w:w="602" w:type="dxa"/>
          </w:tcPr>
          <w:p w14:paraId="5D5FBF3E" w14:textId="77777777" w:rsidR="00E10F57" w:rsidRPr="00347B8A" w:rsidRDefault="00E10F57" w:rsidP="00E10F57">
            <w:pPr>
              <w:pStyle w:val="aff4"/>
              <w:rPr>
                <w:highlight w:val="red"/>
              </w:rPr>
            </w:pPr>
            <w:r w:rsidRPr="00347B8A">
              <w:rPr>
                <w:highlight w:val="red"/>
              </w:rPr>
              <w:t>4</w:t>
            </w:r>
          </w:p>
        </w:tc>
        <w:tc>
          <w:tcPr>
            <w:tcW w:w="601" w:type="dxa"/>
          </w:tcPr>
          <w:p w14:paraId="3D388723" w14:textId="77777777" w:rsidR="00E10F57" w:rsidRPr="00347B8A" w:rsidRDefault="00E10F57" w:rsidP="00E10F57">
            <w:pPr>
              <w:pStyle w:val="aff4"/>
              <w:rPr>
                <w:highlight w:val="red"/>
              </w:rPr>
            </w:pPr>
            <w:r w:rsidRPr="00347B8A">
              <w:rPr>
                <w:highlight w:val="red"/>
              </w:rPr>
              <w:t>3</w:t>
            </w:r>
          </w:p>
        </w:tc>
        <w:tc>
          <w:tcPr>
            <w:tcW w:w="602" w:type="dxa"/>
          </w:tcPr>
          <w:p w14:paraId="3CA52CD8" w14:textId="77777777" w:rsidR="00E10F57" w:rsidRPr="00347B8A" w:rsidRDefault="00E10F57" w:rsidP="00E10F57">
            <w:pPr>
              <w:pStyle w:val="aff4"/>
              <w:rPr>
                <w:highlight w:val="red"/>
              </w:rPr>
            </w:pPr>
            <w:r w:rsidRPr="00347B8A">
              <w:rPr>
                <w:highlight w:val="red"/>
              </w:rPr>
              <w:t>2</w:t>
            </w:r>
          </w:p>
        </w:tc>
        <w:tc>
          <w:tcPr>
            <w:tcW w:w="602" w:type="dxa"/>
          </w:tcPr>
          <w:p w14:paraId="27B64039" w14:textId="77777777" w:rsidR="00E10F57" w:rsidRPr="00347B8A" w:rsidRDefault="00E10F57" w:rsidP="00E10F57">
            <w:pPr>
              <w:pStyle w:val="aff4"/>
              <w:rPr>
                <w:highlight w:val="red"/>
              </w:rPr>
            </w:pPr>
            <w:r w:rsidRPr="00347B8A">
              <w:rPr>
                <w:highlight w:val="red"/>
              </w:rPr>
              <w:t>1</w:t>
            </w:r>
          </w:p>
        </w:tc>
        <w:tc>
          <w:tcPr>
            <w:tcW w:w="602" w:type="dxa"/>
          </w:tcPr>
          <w:p w14:paraId="15CA97D0" w14:textId="77777777" w:rsidR="00E10F57" w:rsidRPr="00347B8A" w:rsidRDefault="00E10F57" w:rsidP="00E10F57">
            <w:pPr>
              <w:pStyle w:val="aff4"/>
              <w:rPr>
                <w:highlight w:val="red"/>
              </w:rPr>
            </w:pPr>
            <w:r w:rsidRPr="00347B8A">
              <w:rPr>
                <w:highlight w:val="red"/>
              </w:rPr>
              <w:t>0</w:t>
            </w:r>
          </w:p>
        </w:tc>
      </w:tr>
      <w:tr w:rsidR="00347B8A" w:rsidRPr="00347B8A" w14:paraId="12668FDE" w14:textId="77777777" w:rsidTr="00B02FF7">
        <w:tc>
          <w:tcPr>
            <w:tcW w:w="2407" w:type="dxa"/>
            <w:gridSpan w:val="4"/>
            <w:vAlign w:val="center"/>
          </w:tcPr>
          <w:p w14:paraId="033B7075" w14:textId="32A22CA5" w:rsidR="00B02FF7" w:rsidRPr="00347B8A" w:rsidRDefault="00B02FF7" w:rsidP="00E10F57">
            <w:pPr>
              <w:pStyle w:val="aff4"/>
              <w:jc w:val="center"/>
              <w:rPr>
                <w:highlight w:val="red"/>
                <w:lang w:val="en-US"/>
              </w:rPr>
            </w:pPr>
            <w:r w:rsidRPr="00347B8A">
              <w:rPr>
                <w:highlight w:val="red"/>
                <w:lang w:val="en-US"/>
              </w:rPr>
              <w:t xml:space="preserve">Chan </w:t>
            </w:r>
            <w:proofErr w:type="spellStart"/>
            <w:r w:rsidRPr="00347B8A">
              <w:rPr>
                <w:highlight w:val="red"/>
                <w:lang w:val="en-US"/>
              </w:rPr>
              <w:t>Num</w:t>
            </w:r>
            <w:proofErr w:type="spellEnd"/>
          </w:p>
        </w:tc>
        <w:tc>
          <w:tcPr>
            <w:tcW w:w="7221" w:type="dxa"/>
            <w:gridSpan w:val="12"/>
            <w:vAlign w:val="center"/>
          </w:tcPr>
          <w:p w14:paraId="531CC962" w14:textId="40FD8FF5" w:rsidR="00B02FF7" w:rsidRPr="00347B8A" w:rsidRDefault="00B02FF7" w:rsidP="00E10F57">
            <w:pPr>
              <w:pStyle w:val="aff4"/>
              <w:jc w:val="center"/>
              <w:rPr>
                <w:highlight w:val="red"/>
              </w:rPr>
            </w:pPr>
            <w:r w:rsidRPr="00347B8A">
              <w:rPr>
                <w:highlight w:val="red"/>
                <w:lang w:val="en-US"/>
              </w:rPr>
              <w:t>Voltage</w:t>
            </w:r>
          </w:p>
        </w:tc>
      </w:tr>
      <w:tr w:rsidR="00347B8A" w:rsidRPr="00347B8A" w14:paraId="2A0CAC85" w14:textId="77777777" w:rsidTr="00E10F57">
        <w:tc>
          <w:tcPr>
            <w:tcW w:w="9628" w:type="dxa"/>
            <w:gridSpan w:val="16"/>
            <w:vAlign w:val="center"/>
          </w:tcPr>
          <w:p w14:paraId="03A9F445" w14:textId="77777777" w:rsidR="00E10F57" w:rsidRPr="00347B8A" w:rsidRDefault="00E10F57" w:rsidP="00E10F57">
            <w:pPr>
              <w:pStyle w:val="aff4"/>
              <w:jc w:val="center"/>
              <w:rPr>
                <w:highlight w:val="red"/>
              </w:rPr>
            </w:pPr>
          </w:p>
        </w:tc>
      </w:tr>
    </w:tbl>
    <w:p w14:paraId="43433FA9" w14:textId="77777777" w:rsidR="00E10F57" w:rsidRPr="00347B8A" w:rsidRDefault="00E10F57" w:rsidP="00E10F57">
      <w:pPr>
        <w:pStyle w:val="110"/>
        <w:rPr>
          <w:highlight w:val="red"/>
        </w:rPr>
      </w:pPr>
      <w:r w:rsidRPr="00347B8A">
        <w:rPr>
          <w:highlight w:val="red"/>
        </w:rPr>
        <w:t xml:space="preserve">Значение тока по шине 5 вольт 1 </w:t>
      </w:r>
      <w:r w:rsidRPr="00347B8A">
        <w:rPr>
          <w:highlight w:val="red"/>
          <w:lang w:val="en-US"/>
        </w:rPr>
        <w:t>LSB</w:t>
      </w:r>
      <w:r w:rsidRPr="00347B8A">
        <w:rPr>
          <w:highlight w:val="red"/>
        </w:rPr>
        <w:t xml:space="preserve"> – 1 мА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347B8A" w:rsidRPr="00347B8A" w14:paraId="184DC6D8" w14:textId="77777777" w:rsidTr="00E10F57">
        <w:tc>
          <w:tcPr>
            <w:tcW w:w="9628" w:type="dxa"/>
            <w:gridSpan w:val="16"/>
            <w:vAlign w:val="center"/>
          </w:tcPr>
          <w:p w14:paraId="05EE0BF7" w14:textId="77777777" w:rsidR="00E10F57" w:rsidRPr="00347B8A" w:rsidRDefault="00E10F57" w:rsidP="00E10F57">
            <w:pPr>
              <w:pStyle w:val="aff4"/>
              <w:jc w:val="center"/>
              <w:rPr>
                <w:highlight w:val="red"/>
              </w:rPr>
            </w:pPr>
            <w:r w:rsidRPr="00347B8A">
              <w:rPr>
                <w:highlight w:val="red"/>
              </w:rPr>
              <w:t>Номер регистра 2142</w:t>
            </w:r>
          </w:p>
        </w:tc>
      </w:tr>
      <w:tr w:rsidR="00347B8A" w:rsidRPr="00347B8A" w14:paraId="304DCE5F" w14:textId="77777777" w:rsidTr="00E10F57">
        <w:tc>
          <w:tcPr>
            <w:tcW w:w="601" w:type="dxa"/>
          </w:tcPr>
          <w:p w14:paraId="7AD20436" w14:textId="77777777" w:rsidR="00E10F57" w:rsidRPr="00347B8A" w:rsidRDefault="00E10F57" w:rsidP="00E10F57">
            <w:pPr>
              <w:pStyle w:val="aff4"/>
              <w:rPr>
                <w:highlight w:val="red"/>
              </w:rPr>
            </w:pPr>
            <w:r w:rsidRPr="00347B8A">
              <w:rPr>
                <w:highlight w:val="red"/>
              </w:rPr>
              <w:t>15</w:t>
            </w:r>
          </w:p>
        </w:tc>
        <w:tc>
          <w:tcPr>
            <w:tcW w:w="602" w:type="dxa"/>
          </w:tcPr>
          <w:p w14:paraId="65F89136" w14:textId="77777777" w:rsidR="00E10F57" w:rsidRPr="00347B8A" w:rsidRDefault="00E10F57" w:rsidP="00E10F57">
            <w:pPr>
              <w:pStyle w:val="aff4"/>
              <w:rPr>
                <w:highlight w:val="red"/>
              </w:rPr>
            </w:pPr>
            <w:r w:rsidRPr="00347B8A">
              <w:rPr>
                <w:highlight w:val="red"/>
              </w:rPr>
              <w:t>14</w:t>
            </w:r>
          </w:p>
        </w:tc>
        <w:tc>
          <w:tcPr>
            <w:tcW w:w="602" w:type="dxa"/>
          </w:tcPr>
          <w:p w14:paraId="0BE7BFBA" w14:textId="77777777" w:rsidR="00E10F57" w:rsidRPr="00347B8A" w:rsidRDefault="00E10F57" w:rsidP="00E10F57">
            <w:pPr>
              <w:pStyle w:val="aff4"/>
              <w:rPr>
                <w:highlight w:val="red"/>
              </w:rPr>
            </w:pPr>
            <w:r w:rsidRPr="00347B8A">
              <w:rPr>
                <w:highlight w:val="red"/>
              </w:rPr>
              <w:t>13</w:t>
            </w:r>
          </w:p>
        </w:tc>
        <w:tc>
          <w:tcPr>
            <w:tcW w:w="602" w:type="dxa"/>
          </w:tcPr>
          <w:p w14:paraId="54B306C1" w14:textId="77777777" w:rsidR="00E10F57" w:rsidRPr="00347B8A" w:rsidRDefault="00E10F57" w:rsidP="00E10F57">
            <w:pPr>
              <w:pStyle w:val="aff4"/>
              <w:rPr>
                <w:highlight w:val="red"/>
              </w:rPr>
            </w:pPr>
            <w:r w:rsidRPr="00347B8A">
              <w:rPr>
                <w:highlight w:val="red"/>
              </w:rPr>
              <w:t>12</w:t>
            </w:r>
          </w:p>
        </w:tc>
        <w:tc>
          <w:tcPr>
            <w:tcW w:w="601" w:type="dxa"/>
          </w:tcPr>
          <w:p w14:paraId="7316FF30" w14:textId="77777777" w:rsidR="00E10F57" w:rsidRPr="00347B8A" w:rsidRDefault="00E10F57" w:rsidP="00E10F57">
            <w:pPr>
              <w:pStyle w:val="aff4"/>
              <w:rPr>
                <w:highlight w:val="red"/>
              </w:rPr>
            </w:pPr>
            <w:r w:rsidRPr="00347B8A">
              <w:rPr>
                <w:highlight w:val="red"/>
              </w:rPr>
              <w:t>11</w:t>
            </w:r>
          </w:p>
        </w:tc>
        <w:tc>
          <w:tcPr>
            <w:tcW w:w="602" w:type="dxa"/>
          </w:tcPr>
          <w:p w14:paraId="5448D5EA" w14:textId="77777777" w:rsidR="00E10F57" w:rsidRPr="00347B8A" w:rsidRDefault="00E10F57" w:rsidP="00E10F57">
            <w:pPr>
              <w:pStyle w:val="aff4"/>
              <w:rPr>
                <w:highlight w:val="red"/>
              </w:rPr>
            </w:pPr>
            <w:r w:rsidRPr="00347B8A">
              <w:rPr>
                <w:highlight w:val="red"/>
              </w:rPr>
              <w:t>10</w:t>
            </w:r>
          </w:p>
        </w:tc>
        <w:tc>
          <w:tcPr>
            <w:tcW w:w="602" w:type="dxa"/>
          </w:tcPr>
          <w:p w14:paraId="0943470E" w14:textId="77777777" w:rsidR="00E10F57" w:rsidRPr="00347B8A" w:rsidRDefault="00E10F57" w:rsidP="00E10F57">
            <w:pPr>
              <w:pStyle w:val="aff4"/>
              <w:rPr>
                <w:highlight w:val="red"/>
              </w:rPr>
            </w:pPr>
            <w:r w:rsidRPr="00347B8A">
              <w:rPr>
                <w:highlight w:val="red"/>
              </w:rPr>
              <w:t>9</w:t>
            </w:r>
          </w:p>
        </w:tc>
        <w:tc>
          <w:tcPr>
            <w:tcW w:w="602" w:type="dxa"/>
          </w:tcPr>
          <w:p w14:paraId="75099DC7" w14:textId="77777777" w:rsidR="00E10F57" w:rsidRPr="00347B8A" w:rsidRDefault="00E10F57" w:rsidP="00E10F57">
            <w:pPr>
              <w:pStyle w:val="aff4"/>
              <w:rPr>
                <w:highlight w:val="red"/>
              </w:rPr>
            </w:pPr>
            <w:r w:rsidRPr="00347B8A">
              <w:rPr>
                <w:highlight w:val="red"/>
              </w:rPr>
              <w:t>8</w:t>
            </w:r>
          </w:p>
        </w:tc>
        <w:tc>
          <w:tcPr>
            <w:tcW w:w="601" w:type="dxa"/>
          </w:tcPr>
          <w:p w14:paraId="0CF6D641" w14:textId="77777777" w:rsidR="00E10F57" w:rsidRPr="00347B8A" w:rsidRDefault="00E10F57" w:rsidP="00E10F57">
            <w:pPr>
              <w:pStyle w:val="aff4"/>
              <w:rPr>
                <w:highlight w:val="red"/>
              </w:rPr>
            </w:pPr>
            <w:r w:rsidRPr="00347B8A">
              <w:rPr>
                <w:highlight w:val="red"/>
              </w:rPr>
              <w:t>7</w:t>
            </w:r>
          </w:p>
        </w:tc>
        <w:tc>
          <w:tcPr>
            <w:tcW w:w="602" w:type="dxa"/>
          </w:tcPr>
          <w:p w14:paraId="748631EF" w14:textId="77777777" w:rsidR="00E10F57" w:rsidRPr="00347B8A" w:rsidRDefault="00E10F57" w:rsidP="00E10F57">
            <w:pPr>
              <w:pStyle w:val="aff4"/>
              <w:rPr>
                <w:highlight w:val="red"/>
              </w:rPr>
            </w:pPr>
            <w:r w:rsidRPr="00347B8A">
              <w:rPr>
                <w:highlight w:val="red"/>
              </w:rPr>
              <w:t>6</w:t>
            </w:r>
          </w:p>
        </w:tc>
        <w:tc>
          <w:tcPr>
            <w:tcW w:w="602" w:type="dxa"/>
          </w:tcPr>
          <w:p w14:paraId="5B36921D" w14:textId="77777777" w:rsidR="00E10F57" w:rsidRPr="00347B8A" w:rsidRDefault="00E10F57" w:rsidP="00E10F57">
            <w:pPr>
              <w:pStyle w:val="aff4"/>
              <w:rPr>
                <w:highlight w:val="red"/>
              </w:rPr>
            </w:pPr>
            <w:r w:rsidRPr="00347B8A">
              <w:rPr>
                <w:highlight w:val="red"/>
              </w:rPr>
              <w:t>5</w:t>
            </w:r>
          </w:p>
        </w:tc>
        <w:tc>
          <w:tcPr>
            <w:tcW w:w="602" w:type="dxa"/>
          </w:tcPr>
          <w:p w14:paraId="579038C7" w14:textId="77777777" w:rsidR="00E10F57" w:rsidRPr="00347B8A" w:rsidRDefault="00E10F57" w:rsidP="00E10F57">
            <w:pPr>
              <w:pStyle w:val="aff4"/>
              <w:rPr>
                <w:highlight w:val="red"/>
              </w:rPr>
            </w:pPr>
            <w:r w:rsidRPr="00347B8A">
              <w:rPr>
                <w:highlight w:val="red"/>
              </w:rPr>
              <w:t>4</w:t>
            </w:r>
          </w:p>
        </w:tc>
        <w:tc>
          <w:tcPr>
            <w:tcW w:w="601" w:type="dxa"/>
          </w:tcPr>
          <w:p w14:paraId="52DF06C1" w14:textId="77777777" w:rsidR="00E10F57" w:rsidRPr="00347B8A" w:rsidRDefault="00E10F57" w:rsidP="00E10F57">
            <w:pPr>
              <w:pStyle w:val="aff4"/>
              <w:rPr>
                <w:highlight w:val="red"/>
              </w:rPr>
            </w:pPr>
            <w:r w:rsidRPr="00347B8A">
              <w:rPr>
                <w:highlight w:val="red"/>
              </w:rPr>
              <w:t>3</w:t>
            </w:r>
          </w:p>
        </w:tc>
        <w:tc>
          <w:tcPr>
            <w:tcW w:w="602" w:type="dxa"/>
          </w:tcPr>
          <w:p w14:paraId="5112F97F" w14:textId="77777777" w:rsidR="00E10F57" w:rsidRPr="00347B8A" w:rsidRDefault="00E10F57" w:rsidP="00E10F57">
            <w:pPr>
              <w:pStyle w:val="aff4"/>
              <w:rPr>
                <w:highlight w:val="red"/>
              </w:rPr>
            </w:pPr>
            <w:r w:rsidRPr="00347B8A">
              <w:rPr>
                <w:highlight w:val="red"/>
              </w:rPr>
              <w:t>2</w:t>
            </w:r>
          </w:p>
        </w:tc>
        <w:tc>
          <w:tcPr>
            <w:tcW w:w="602" w:type="dxa"/>
          </w:tcPr>
          <w:p w14:paraId="5FFA5FBE" w14:textId="77777777" w:rsidR="00E10F57" w:rsidRPr="00347B8A" w:rsidRDefault="00E10F57" w:rsidP="00E10F57">
            <w:pPr>
              <w:pStyle w:val="aff4"/>
              <w:rPr>
                <w:highlight w:val="red"/>
              </w:rPr>
            </w:pPr>
            <w:r w:rsidRPr="00347B8A">
              <w:rPr>
                <w:highlight w:val="red"/>
              </w:rPr>
              <w:t>1</w:t>
            </w:r>
          </w:p>
        </w:tc>
        <w:tc>
          <w:tcPr>
            <w:tcW w:w="602" w:type="dxa"/>
          </w:tcPr>
          <w:p w14:paraId="2337D75D" w14:textId="77777777" w:rsidR="00E10F57" w:rsidRPr="00347B8A" w:rsidRDefault="00E10F57" w:rsidP="00E10F57">
            <w:pPr>
              <w:pStyle w:val="aff4"/>
              <w:rPr>
                <w:highlight w:val="red"/>
              </w:rPr>
            </w:pPr>
            <w:r w:rsidRPr="00347B8A">
              <w:rPr>
                <w:highlight w:val="red"/>
              </w:rPr>
              <w:t>0</w:t>
            </w:r>
          </w:p>
        </w:tc>
      </w:tr>
      <w:tr w:rsidR="00347B8A" w:rsidRPr="00347B8A" w14:paraId="087654FA" w14:textId="77777777" w:rsidTr="00E10F57">
        <w:tc>
          <w:tcPr>
            <w:tcW w:w="9628" w:type="dxa"/>
            <w:gridSpan w:val="16"/>
            <w:vAlign w:val="center"/>
          </w:tcPr>
          <w:p w14:paraId="33F2E635" w14:textId="77777777" w:rsidR="00E10F57" w:rsidRPr="00347B8A" w:rsidRDefault="00E10F57" w:rsidP="00E10F57">
            <w:pPr>
              <w:pStyle w:val="aff4"/>
              <w:jc w:val="center"/>
              <w:rPr>
                <w:highlight w:val="red"/>
                <w:lang w:val="en-US"/>
              </w:rPr>
            </w:pPr>
            <w:r w:rsidRPr="00347B8A">
              <w:rPr>
                <w:highlight w:val="red"/>
                <w:lang w:val="en-US"/>
              </w:rPr>
              <w:t>Current</w:t>
            </w:r>
          </w:p>
        </w:tc>
      </w:tr>
      <w:tr w:rsidR="00347B8A" w:rsidRPr="00347B8A" w14:paraId="1A4E78BC" w14:textId="77777777" w:rsidTr="00E10F57">
        <w:tc>
          <w:tcPr>
            <w:tcW w:w="9628" w:type="dxa"/>
            <w:gridSpan w:val="16"/>
            <w:vAlign w:val="center"/>
          </w:tcPr>
          <w:p w14:paraId="3EA6A681" w14:textId="77777777" w:rsidR="00E10F57" w:rsidRPr="00347B8A" w:rsidRDefault="00E10F57" w:rsidP="00E10F57">
            <w:pPr>
              <w:pStyle w:val="aff4"/>
              <w:jc w:val="center"/>
              <w:rPr>
                <w:highlight w:val="red"/>
              </w:rPr>
            </w:pPr>
          </w:p>
        </w:tc>
      </w:tr>
    </w:tbl>
    <w:p w14:paraId="4F7A7DEB" w14:textId="77777777" w:rsidR="00E10F57" w:rsidRPr="00347B8A" w:rsidRDefault="00E10F57" w:rsidP="00E10F57">
      <w:pPr>
        <w:pStyle w:val="110"/>
        <w:rPr>
          <w:highlight w:val="red"/>
        </w:rPr>
      </w:pPr>
      <w:proofErr w:type="spellStart"/>
      <w:r w:rsidRPr="00347B8A">
        <w:rPr>
          <w:highlight w:val="red"/>
          <w:lang w:val="en-US"/>
        </w:rPr>
        <w:t>Allert</w:t>
      </w:r>
      <w:proofErr w:type="spellEnd"/>
      <w:r w:rsidRPr="00347B8A">
        <w:rPr>
          <w:highlight w:val="red"/>
        </w:rPr>
        <w:t xml:space="preserve"> – показывает что сработала какая то из защит. Либо по превышению напряжения. Либо по занижению напряжения ниже 22 вольт. 1 – есть срабатывания. 0 – нет срабатываний.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347B8A" w:rsidRPr="00347B8A" w14:paraId="34B1B05F" w14:textId="77777777" w:rsidTr="00E10F57">
        <w:tc>
          <w:tcPr>
            <w:tcW w:w="9628" w:type="dxa"/>
            <w:gridSpan w:val="16"/>
            <w:vAlign w:val="center"/>
          </w:tcPr>
          <w:p w14:paraId="293D6E00" w14:textId="77777777" w:rsidR="00E10F57" w:rsidRPr="00347B8A" w:rsidRDefault="00E10F57" w:rsidP="00E10F57">
            <w:pPr>
              <w:pStyle w:val="aff4"/>
              <w:jc w:val="center"/>
              <w:rPr>
                <w:highlight w:val="red"/>
              </w:rPr>
            </w:pPr>
            <w:r w:rsidRPr="00347B8A">
              <w:rPr>
                <w:highlight w:val="red"/>
              </w:rPr>
              <w:t>Номер регистра 2143</w:t>
            </w:r>
          </w:p>
        </w:tc>
      </w:tr>
      <w:tr w:rsidR="00347B8A" w:rsidRPr="00347B8A" w14:paraId="26B76873" w14:textId="77777777" w:rsidTr="00E10F57">
        <w:tc>
          <w:tcPr>
            <w:tcW w:w="601" w:type="dxa"/>
          </w:tcPr>
          <w:p w14:paraId="1FC7F319" w14:textId="77777777" w:rsidR="00E10F57" w:rsidRPr="00347B8A" w:rsidRDefault="00E10F57" w:rsidP="00E10F57">
            <w:pPr>
              <w:pStyle w:val="aff4"/>
              <w:rPr>
                <w:highlight w:val="red"/>
              </w:rPr>
            </w:pPr>
            <w:r w:rsidRPr="00347B8A">
              <w:rPr>
                <w:highlight w:val="red"/>
              </w:rPr>
              <w:t>15</w:t>
            </w:r>
          </w:p>
        </w:tc>
        <w:tc>
          <w:tcPr>
            <w:tcW w:w="602" w:type="dxa"/>
          </w:tcPr>
          <w:p w14:paraId="54C5BD9A" w14:textId="77777777" w:rsidR="00E10F57" w:rsidRPr="00347B8A" w:rsidRDefault="00E10F57" w:rsidP="00E10F57">
            <w:pPr>
              <w:pStyle w:val="aff4"/>
              <w:rPr>
                <w:highlight w:val="red"/>
              </w:rPr>
            </w:pPr>
            <w:r w:rsidRPr="00347B8A">
              <w:rPr>
                <w:highlight w:val="red"/>
              </w:rPr>
              <w:t>14</w:t>
            </w:r>
          </w:p>
        </w:tc>
        <w:tc>
          <w:tcPr>
            <w:tcW w:w="602" w:type="dxa"/>
          </w:tcPr>
          <w:p w14:paraId="4107ADA3" w14:textId="77777777" w:rsidR="00E10F57" w:rsidRPr="00347B8A" w:rsidRDefault="00E10F57" w:rsidP="00E10F57">
            <w:pPr>
              <w:pStyle w:val="aff4"/>
              <w:rPr>
                <w:highlight w:val="red"/>
              </w:rPr>
            </w:pPr>
            <w:r w:rsidRPr="00347B8A">
              <w:rPr>
                <w:highlight w:val="red"/>
              </w:rPr>
              <w:t>13</w:t>
            </w:r>
          </w:p>
        </w:tc>
        <w:tc>
          <w:tcPr>
            <w:tcW w:w="602" w:type="dxa"/>
          </w:tcPr>
          <w:p w14:paraId="5E9D273F" w14:textId="77777777" w:rsidR="00E10F57" w:rsidRPr="00347B8A" w:rsidRDefault="00E10F57" w:rsidP="00E10F57">
            <w:pPr>
              <w:pStyle w:val="aff4"/>
              <w:rPr>
                <w:highlight w:val="red"/>
              </w:rPr>
            </w:pPr>
            <w:r w:rsidRPr="00347B8A">
              <w:rPr>
                <w:highlight w:val="red"/>
              </w:rPr>
              <w:t>12</w:t>
            </w:r>
          </w:p>
        </w:tc>
        <w:tc>
          <w:tcPr>
            <w:tcW w:w="601" w:type="dxa"/>
          </w:tcPr>
          <w:p w14:paraId="4DF77E58" w14:textId="77777777" w:rsidR="00E10F57" w:rsidRPr="00347B8A" w:rsidRDefault="00E10F57" w:rsidP="00E10F57">
            <w:pPr>
              <w:pStyle w:val="aff4"/>
              <w:rPr>
                <w:highlight w:val="red"/>
              </w:rPr>
            </w:pPr>
            <w:r w:rsidRPr="00347B8A">
              <w:rPr>
                <w:highlight w:val="red"/>
              </w:rPr>
              <w:t>11</w:t>
            </w:r>
          </w:p>
        </w:tc>
        <w:tc>
          <w:tcPr>
            <w:tcW w:w="602" w:type="dxa"/>
          </w:tcPr>
          <w:p w14:paraId="2AB6C35F" w14:textId="77777777" w:rsidR="00E10F57" w:rsidRPr="00347B8A" w:rsidRDefault="00E10F57" w:rsidP="00E10F57">
            <w:pPr>
              <w:pStyle w:val="aff4"/>
              <w:rPr>
                <w:highlight w:val="red"/>
              </w:rPr>
            </w:pPr>
            <w:r w:rsidRPr="00347B8A">
              <w:rPr>
                <w:highlight w:val="red"/>
              </w:rPr>
              <w:t>10</w:t>
            </w:r>
          </w:p>
        </w:tc>
        <w:tc>
          <w:tcPr>
            <w:tcW w:w="602" w:type="dxa"/>
          </w:tcPr>
          <w:p w14:paraId="4071DF57" w14:textId="77777777" w:rsidR="00E10F57" w:rsidRPr="00347B8A" w:rsidRDefault="00E10F57" w:rsidP="00E10F57">
            <w:pPr>
              <w:pStyle w:val="aff4"/>
              <w:rPr>
                <w:highlight w:val="red"/>
              </w:rPr>
            </w:pPr>
            <w:r w:rsidRPr="00347B8A">
              <w:rPr>
                <w:highlight w:val="red"/>
              </w:rPr>
              <w:t>9</w:t>
            </w:r>
          </w:p>
        </w:tc>
        <w:tc>
          <w:tcPr>
            <w:tcW w:w="602" w:type="dxa"/>
          </w:tcPr>
          <w:p w14:paraId="6B91DF8C" w14:textId="77777777" w:rsidR="00E10F57" w:rsidRPr="00347B8A" w:rsidRDefault="00E10F57" w:rsidP="00E10F57">
            <w:pPr>
              <w:pStyle w:val="aff4"/>
              <w:rPr>
                <w:highlight w:val="red"/>
              </w:rPr>
            </w:pPr>
            <w:r w:rsidRPr="00347B8A">
              <w:rPr>
                <w:highlight w:val="red"/>
              </w:rPr>
              <w:t>8</w:t>
            </w:r>
          </w:p>
        </w:tc>
        <w:tc>
          <w:tcPr>
            <w:tcW w:w="601" w:type="dxa"/>
          </w:tcPr>
          <w:p w14:paraId="563A00FC" w14:textId="77777777" w:rsidR="00E10F57" w:rsidRPr="00347B8A" w:rsidRDefault="00E10F57" w:rsidP="00E10F57">
            <w:pPr>
              <w:pStyle w:val="aff4"/>
              <w:rPr>
                <w:highlight w:val="red"/>
              </w:rPr>
            </w:pPr>
            <w:r w:rsidRPr="00347B8A">
              <w:rPr>
                <w:highlight w:val="red"/>
              </w:rPr>
              <w:t>7</w:t>
            </w:r>
          </w:p>
        </w:tc>
        <w:tc>
          <w:tcPr>
            <w:tcW w:w="602" w:type="dxa"/>
          </w:tcPr>
          <w:p w14:paraId="0A449898" w14:textId="77777777" w:rsidR="00E10F57" w:rsidRPr="00347B8A" w:rsidRDefault="00E10F57" w:rsidP="00E10F57">
            <w:pPr>
              <w:pStyle w:val="aff4"/>
              <w:rPr>
                <w:highlight w:val="red"/>
              </w:rPr>
            </w:pPr>
            <w:r w:rsidRPr="00347B8A">
              <w:rPr>
                <w:highlight w:val="red"/>
              </w:rPr>
              <w:t>6</w:t>
            </w:r>
          </w:p>
        </w:tc>
        <w:tc>
          <w:tcPr>
            <w:tcW w:w="602" w:type="dxa"/>
          </w:tcPr>
          <w:p w14:paraId="049EB8EB" w14:textId="77777777" w:rsidR="00E10F57" w:rsidRPr="00347B8A" w:rsidRDefault="00E10F57" w:rsidP="00E10F57">
            <w:pPr>
              <w:pStyle w:val="aff4"/>
              <w:rPr>
                <w:highlight w:val="red"/>
              </w:rPr>
            </w:pPr>
            <w:r w:rsidRPr="00347B8A">
              <w:rPr>
                <w:highlight w:val="red"/>
              </w:rPr>
              <w:t>5</w:t>
            </w:r>
          </w:p>
        </w:tc>
        <w:tc>
          <w:tcPr>
            <w:tcW w:w="602" w:type="dxa"/>
          </w:tcPr>
          <w:p w14:paraId="5828BD9A" w14:textId="77777777" w:rsidR="00E10F57" w:rsidRPr="00347B8A" w:rsidRDefault="00E10F57" w:rsidP="00E10F57">
            <w:pPr>
              <w:pStyle w:val="aff4"/>
              <w:rPr>
                <w:highlight w:val="red"/>
              </w:rPr>
            </w:pPr>
            <w:r w:rsidRPr="00347B8A">
              <w:rPr>
                <w:highlight w:val="red"/>
              </w:rPr>
              <w:t>4</w:t>
            </w:r>
          </w:p>
        </w:tc>
        <w:tc>
          <w:tcPr>
            <w:tcW w:w="601" w:type="dxa"/>
          </w:tcPr>
          <w:p w14:paraId="2DFE998F" w14:textId="77777777" w:rsidR="00E10F57" w:rsidRPr="00347B8A" w:rsidRDefault="00E10F57" w:rsidP="00E10F57">
            <w:pPr>
              <w:pStyle w:val="aff4"/>
              <w:rPr>
                <w:highlight w:val="red"/>
              </w:rPr>
            </w:pPr>
            <w:r w:rsidRPr="00347B8A">
              <w:rPr>
                <w:highlight w:val="red"/>
              </w:rPr>
              <w:t>3</w:t>
            </w:r>
          </w:p>
        </w:tc>
        <w:tc>
          <w:tcPr>
            <w:tcW w:w="602" w:type="dxa"/>
          </w:tcPr>
          <w:p w14:paraId="1B55C9E9" w14:textId="77777777" w:rsidR="00E10F57" w:rsidRPr="00347B8A" w:rsidRDefault="00E10F57" w:rsidP="00E10F57">
            <w:pPr>
              <w:pStyle w:val="aff4"/>
              <w:rPr>
                <w:highlight w:val="red"/>
              </w:rPr>
            </w:pPr>
            <w:r w:rsidRPr="00347B8A">
              <w:rPr>
                <w:highlight w:val="red"/>
              </w:rPr>
              <w:t>2</w:t>
            </w:r>
          </w:p>
        </w:tc>
        <w:tc>
          <w:tcPr>
            <w:tcW w:w="602" w:type="dxa"/>
          </w:tcPr>
          <w:p w14:paraId="452FA3A5" w14:textId="77777777" w:rsidR="00E10F57" w:rsidRPr="00347B8A" w:rsidRDefault="00E10F57" w:rsidP="00E10F57">
            <w:pPr>
              <w:pStyle w:val="aff4"/>
              <w:rPr>
                <w:highlight w:val="red"/>
              </w:rPr>
            </w:pPr>
            <w:r w:rsidRPr="00347B8A">
              <w:rPr>
                <w:highlight w:val="red"/>
              </w:rPr>
              <w:t>1</w:t>
            </w:r>
          </w:p>
        </w:tc>
        <w:tc>
          <w:tcPr>
            <w:tcW w:w="602" w:type="dxa"/>
          </w:tcPr>
          <w:p w14:paraId="4FA5CD07" w14:textId="77777777" w:rsidR="00E10F57" w:rsidRPr="00347B8A" w:rsidRDefault="00E10F57" w:rsidP="00E10F57">
            <w:pPr>
              <w:pStyle w:val="aff4"/>
              <w:rPr>
                <w:highlight w:val="red"/>
              </w:rPr>
            </w:pPr>
            <w:r w:rsidRPr="00347B8A">
              <w:rPr>
                <w:highlight w:val="red"/>
              </w:rPr>
              <w:t>0</w:t>
            </w:r>
          </w:p>
        </w:tc>
      </w:tr>
      <w:tr w:rsidR="00347B8A" w:rsidRPr="00347B8A" w14:paraId="509FD797" w14:textId="77777777" w:rsidTr="00E10F57">
        <w:tc>
          <w:tcPr>
            <w:tcW w:w="9628" w:type="dxa"/>
            <w:gridSpan w:val="16"/>
            <w:vAlign w:val="center"/>
          </w:tcPr>
          <w:p w14:paraId="652ED49F" w14:textId="77777777" w:rsidR="00E10F57" w:rsidRPr="00347B8A" w:rsidRDefault="00E10F57" w:rsidP="00E10F57">
            <w:pPr>
              <w:pStyle w:val="aff4"/>
              <w:jc w:val="center"/>
              <w:rPr>
                <w:highlight w:val="red"/>
              </w:rPr>
            </w:pPr>
            <w:proofErr w:type="spellStart"/>
            <w:r w:rsidRPr="00347B8A">
              <w:rPr>
                <w:highlight w:val="red"/>
                <w:lang w:val="en-US"/>
              </w:rPr>
              <w:t>Allert</w:t>
            </w:r>
            <w:proofErr w:type="spellEnd"/>
          </w:p>
        </w:tc>
      </w:tr>
      <w:tr w:rsidR="00347B8A" w:rsidRPr="00347B8A" w14:paraId="72AF675A" w14:textId="77777777" w:rsidTr="00E10F57">
        <w:tc>
          <w:tcPr>
            <w:tcW w:w="9628" w:type="dxa"/>
            <w:gridSpan w:val="16"/>
            <w:vAlign w:val="center"/>
          </w:tcPr>
          <w:p w14:paraId="1F1E910D" w14:textId="77777777" w:rsidR="00E10F57" w:rsidRPr="00347B8A" w:rsidRDefault="00E10F57" w:rsidP="00E10F57">
            <w:pPr>
              <w:pStyle w:val="aff4"/>
              <w:jc w:val="center"/>
              <w:rPr>
                <w:highlight w:val="red"/>
              </w:rPr>
            </w:pPr>
          </w:p>
        </w:tc>
      </w:tr>
    </w:tbl>
    <w:p w14:paraId="4E1CDA69" w14:textId="77777777" w:rsidR="00E10F57" w:rsidRPr="00347B8A" w:rsidRDefault="00E10F57" w:rsidP="00E10F57">
      <w:pPr>
        <w:pStyle w:val="110"/>
        <w:rPr>
          <w:highlight w:val="red"/>
        </w:rPr>
      </w:pPr>
      <w:r w:rsidRPr="00347B8A">
        <w:rPr>
          <w:highlight w:val="red"/>
          <w:lang w:val="en-US"/>
        </w:rPr>
        <w:t>Ina</w:t>
      </w:r>
      <w:r w:rsidRPr="00347B8A">
        <w:rPr>
          <w:highlight w:val="red"/>
        </w:rPr>
        <w:t xml:space="preserve"> </w:t>
      </w:r>
      <w:r w:rsidRPr="00347B8A">
        <w:rPr>
          <w:highlight w:val="red"/>
          <w:lang w:val="en-US"/>
        </w:rPr>
        <w:t>Error</w:t>
      </w:r>
      <w:r w:rsidRPr="00347B8A">
        <w:rPr>
          <w:highlight w:val="red"/>
        </w:rPr>
        <w:t xml:space="preserve"> – показывает что микросхема </w:t>
      </w:r>
      <w:proofErr w:type="spellStart"/>
      <w:proofErr w:type="gramStart"/>
      <w:r w:rsidRPr="00347B8A">
        <w:rPr>
          <w:highlight w:val="red"/>
          <w:lang w:val="en-US"/>
        </w:rPr>
        <w:t>ina</w:t>
      </w:r>
      <w:proofErr w:type="spellEnd"/>
      <w:proofErr w:type="gramEnd"/>
      <w:r w:rsidRPr="00347B8A">
        <w:rPr>
          <w:highlight w:val="red"/>
        </w:rPr>
        <w:t xml:space="preserve"> 226 не отвечает. 1 – есть ошибка. 0 – ошибок нет.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347B8A" w:rsidRPr="00347B8A" w14:paraId="7AD5DA02" w14:textId="77777777" w:rsidTr="00E10F57">
        <w:tc>
          <w:tcPr>
            <w:tcW w:w="9628" w:type="dxa"/>
            <w:gridSpan w:val="16"/>
            <w:vAlign w:val="center"/>
          </w:tcPr>
          <w:p w14:paraId="43F3CB95" w14:textId="77777777" w:rsidR="00E10F57" w:rsidRPr="00347B8A" w:rsidRDefault="00E10F57" w:rsidP="00E10F57">
            <w:pPr>
              <w:pStyle w:val="aff4"/>
              <w:jc w:val="center"/>
              <w:rPr>
                <w:highlight w:val="red"/>
              </w:rPr>
            </w:pPr>
            <w:r w:rsidRPr="00347B8A">
              <w:rPr>
                <w:highlight w:val="red"/>
              </w:rPr>
              <w:t>Номер регистра 2144</w:t>
            </w:r>
          </w:p>
        </w:tc>
      </w:tr>
      <w:tr w:rsidR="00347B8A" w:rsidRPr="00347B8A" w14:paraId="2C716175" w14:textId="77777777" w:rsidTr="00E10F57">
        <w:tc>
          <w:tcPr>
            <w:tcW w:w="601" w:type="dxa"/>
          </w:tcPr>
          <w:p w14:paraId="7919787B" w14:textId="77777777" w:rsidR="00E10F57" w:rsidRPr="00347B8A" w:rsidRDefault="00E10F57" w:rsidP="00E10F57">
            <w:pPr>
              <w:pStyle w:val="aff4"/>
              <w:rPr>
                <w:highlight w:val="red"/>
              </w:rPr>
            </w:pPr>
            <w:r w:rsidRPr="00347B8A">
              <w:rPr>
                <w:highlight w:val="red"/>
              </w:rPr>
              <w:t>15</w:t>
            </w:r>
          </w:p>
        </w:tc>
        <w:tc>
          <w:tcPr>
            <w:tcW w:w="602" w:type="dxa"/>
          </w:tcPr>
          <w:p w14:paraId="61300D54" w14:textId="77777777" w:rsidR="00E10F57" w:rsidRPr="00347B8A" w:rsidRDefault="00E10F57" w:rsidP="00E10F57">
            <w:pPr>
              <w:pStyle w:val="aff4"/>
              <w:rPr>
                <w:highlight w:val="red"/>
              </w:rPr>
            </w:pPr>
            <w:r w:rsidRPr="00347B8A">
              <w:rPr>
                <w:highlight w:val="red"/>
              </w:rPr>
              <w:t>14</w:t>
            </w:r>
          </w:p>
        </w:tc>
        <w:tc>
          <w:tcPr>
            <w:tcW w:w="602" w:type="dxa"/>
          </w:tcPr>
          <w:p w14:paraId="0B7C3918" w14:textId="77777777" w:rsidR="00E10F57" w:rsidRPr="00347B8A" w:rsidRDefault="00E10F57" w:rsidP="00E10F57">
            <w:pPr>
              <w:pStyle w:val="aff4"/>
              <w:rPr>
                <w:highlight w:val="red"/>
              </w:rPr>
            </w:pPr>
            <w:r w:rsidRPr="00347B8A">
              <w:rPr>
                <w:highlight w:val="red"/>
              </w:rPr>
              <w:t>13</w:t>
            </w:r>
          </w:p>
        </w:tc>
        <w:tc>
          <w:tcPr>
            <w:tcW w:w="602" w:type="dxa"/>
          </w:tcPr>
          <w:p w14:paraId="37A6FE93" w14:textId="77777777" w:rsidR="00E10F57" w:rsidRPr="00347B8A" w:rsidRDefault="00E10F57" w:rsidP="00E10F57">
            <w:pPr>
              <w:pStyle w:val="aff4"/>
              <w:rPr>
                <w:highlight w:val="red"/>
              </w:rPr>
            </w:pPr>
            <w:r w:rsidRPr="00347B8A">
              <w:rPr>
                <w:highlight w:val="red"/>
              </w:rPr>
              <w:t>12</w:t>
            </w:r>
          </w:p>
        </w:tc>
        <w:tc>
          <w:tcPr>
            <w:tcW w:w="601" w:type="dxa"/>
          </w:tcPr>
          <w:p w14:paraId="1C81115D" w14:textId="77777777" w:rsidR="00E10F57" w:rsidRPr="00347B8A" w:rsidRDefault="00E10F57" w:rsidP="00E10F57">
            <w:pPr>
              <w:pStyle w:val="aff4"/>
              <w:rPr>
                <w:highlight w:val="red"/>
              </w:rPr>
            </w:pPr>
            <w:r w:rsidRPr="00347B8A">
              <w:rPr>
                <w:highlight w:val="red"/>
              </w:rPr>
              <w:t>11</w:t>
            </w:r>
          </w:p>
        </w:tc>
        <w:tc>
          <w:tcPr>
            <w:tcW w:w="602" w:type="dxa"/>
          </w:tcPr>
          <w:p w14:paraId="1E83ECF6" w14:textId="77777777" w:rsidR="00E10F57" w:rsidRPr="00347B8A" w:rsidRDefault="00E10F57" w:rsidP="00E10F57">
            <w:pPr>
              <w:pStyle w:val="aff4"/>
              <w:rPr>
                <w:highlight w:val="red"/>
              </w:rPr>
            </w:pPr>
            <w:r w:rsidRPr="00347B8A">
              <w:rPr>
                <w:highlight w:val="red"/>
              </w:rPr>
              <w:t>10</w:t>
            </w:r>
          </w:p>
        </w:tc>
        <w:tc>
          <w:tcPr>
            <w:tcW w:w="602" w:type="dxa"/>
          </w:tcPr>
          <w:p w14:paraId="46265A7B" w14:textId="77777777" w:rsidR="00E10F57" w:rsidRPr="00347B8A" w:rsidRDefault="00E10F57" w:rsidP="00E10F57">
            <w:pPr>
              <w:pStyle w:val="aff4"/>
              <w:rPr>
                <w:highlight w:val="red"/>
              </w:rPr>
            </w:pPr>
            <w:r w:rsidRPr="00347B8A">
              <w:rPr>
                <w:highlight w:val="red"/>
              </w:rPr>
              <w:t>9</w:t>
            </w:r>
          </w:p>
        </w:tc>
        <w:tc>
          <w:tcPr>
            <w:tcW w:w="602" w:type="dxa"/>
          </w:tcPr>
          <w:p w14:paraId="4869F49A" w14:textId="77777777" w:rsidR="00E10F57" w:rsidRPr="00347B8A" w:rsidRDefault="00E10F57" w:rsidP="00E10F57">
            <w:pPr>
              <w:pStyle w:val="aff4"/>
              <w:rPr>
                <w:highlight w:val="red"/>
              </w:rPr>
            </w:pPr>
            <w:r w:rsidRPr="00347B8A">
              <w:rPr>
                <w:highlight w:val="red"/>
              </w:rPr>
              <w:t>8</w:t>
            </w:r>
          </w:p>
        </w:tc>
        <w:tc>
          <w:tcPr>
            <w:tcW w:w="601" w:type="dxa"/>
          </w:tcPr>
          <w:p w14:paraId="23D9A292" w14:textId="77777777" w:rsidR="00E10F57" w:rsidRPr="00347B8A" w:rsidRDefault="00E10F57" w:rsidP="00E10F57">
            <w:pPr>
              <w:pStyle w:val="aff4"/>
              <w:rPr>
                <w:highlight w:val="red"/>
              </w:rPr>
            </w:pPr>
            <w:r w:rsidRPr="00347B8A">
              <w:rPr>
                <w:highlight w:val="red"/>
              </w:rPr>
              <w:t>7</w:t>
            </w:r>
          </w:p>
        </w:tc>
        <w:tc>
          <w:tcPr>
            <w:tcW w:w="602" w:type="dxa"/>
          </w:tcPr>
          <w:p w14:paraId="6F3E80B8" w14:textId="77777777" w:rsidR="00E10F57" w:rsidRPr="00347B8A" w:rsidRDefault="00E10F57" w:rsidP="00E10F57">
            <w:pPr>
              <w:pStyle w:val="aff4"/>
              <w:rPr>
                <w:highlight w:val="red"/>
              </w:rPr>
            </w:pPr>
            <w:r w:rsidRPr="00347B8A">
              <w:rPr>
                <w:highlight w:val="red"/>
              </w:rPr>
              <w:t>6</w:t>
            </w:r>
          </w:p>
        </w:tc>
        <w:tc>
          <w:tcPr>
            <w:tcW w:w="602" w:type="dxa"/>
          </w:tcPr>
          <w:p w14:paraId="4BDD1033" w14:textId="77777777" w:rsidR="00E10F57" w:rsidRPr="00347B8A" w:rsidRDefault="00E10F57" w:rsidP="00E10F57">
            <w:pPr>
              <w:pStyle w:val="aff4"/>
              <w:rPr>
                <w:highlight w:val="red"/>
              </w:rPr>
            </w:pPr>
            <w:r w:rsidRPr="00347B8A">
              <w:rPr>
                <w:highlight w:val="red"/>
              </w:rPr>
              <w:t>5</w:t>
            </w:r>
          </w:p>
        </w:tc>
        <w:tc>
          <w:tcPr>
            <w:tcW w:w="602" w:type="dxa"/>
          </w:tcPr>
          <w:p w14:paraId="7AC34A04" w14:textId="77777777" w:rsidR="00E10F57" w:rsidRPr="00347B8A" w:rsidRDefault="00E10F57" w:rsidP="00E10F57">
            <w:pPr>
              <w:pStyle w:val="aff4"/>
              <w:rPr>
                <w:highlight w:val="red"/>
              </w:rPr>
            </w:pPr>
            <w:r w:rsidRPr="00347B8A">
              <w:rPr>
                <w:highlight w:val="red"/>
              </w:rPr>
              <w:t>4</w:t>
            </w:r>
          </w:p>
        </w:tc>
        <w:tc>
          <w:tcPr>
            <w:tcW w:w="601" w:type="dxa"/>
          </w:tcPr>
          <w:p w14:paraId="30FB8553" w14:textId="77777777" w:rsidR="00E10F57" w:rsidRPr="00347B8A" w:rsidRDefault="00E10F57" w:rsidP="00E10F57">
            <w:pPr>
              <w:pStyle w:val="aff4"/>
              <w:rPr>
                <w:highlight w:val="red"/>
              </w:rPr>
            </w:pPr>
            <w:r w:rsidRPr="00347B8A">
              <w:rPr>
                <w:highlight w:val="red"/>
              </w:rPr>
              <w:t>3</w:t>
            </w:r>
          </w:p>
        </w:tc>
        <w:tc>
          <w:tcPr>
            <w:tcW w:w="602" w:type="dxa"/>
          </w:tcPr>
          <w:p w14:paraId="3C367D05" w14:textId="77777777" w:rsidR="00E10F57" w:rsidRPr="00347B8A" w:rsidRDefault="00E10F57" w:rsidP="00E10F57">
            <w:pPr>
              <w:pStyle w:val="aff4"/>
              <w:rPr>
                <w:highlight w:val="red"/>
              </w:rPr>
            </w:pPr>
            <w:r w:rsidRPr="00347B8A">
              <w:rPr>
                <w:highlight w:val="red"/>
              </w:rPr>
              <w:t>2</w:t>
            </w:r>
          </w:p>
        </w:tc>
        <w:tc>
          <w:tcPr>
            <w:tcW w:w="602" w:type="dxa"/>
          </w:tcPr>
          <w:p w14:paraId="116707AE" w14:textId="77777777" w:rsidR="00E10F57" w:rsidRPr="00347B8A" w:rsidRDefault="00E10F57" w:rsidP="00E10F57">
            <w:pPr>
              <w:pStyle w:val="aff4"/>
              <w:rPr>
                <w:highlight w:val="red"/>
              </w:rPr>
            </w:pPr>
            <w:r w:rsidRPr="00347B8A">
              <w:rPr>
                <w:highlight w:val="red"/>
              </w:rPr>
              <w:t>1</w:t>
            </w:r>
          </w:p>
        </w:tc>
        <w:tc>
          <w:tcPr>
            <w:tcW w:w="602" w:type="dxa"/>
          </w:tcPr>
          <w:p w14:paraId="389E500A" w14:textId="77777777" w:rsidR="00E10F57" w:rsidRPr="00347B8A" w:rsidRDefault="00E10F57" w:rsidP="00E10F57">
            <w:pPr>
              <w:pStyle w:val="aff4"/>
              <w:rPr>
                <w:highlight w:val="red"/>
              </w:rPr>
            </w:pPr>
            <w:r w:rsidRPr="00347B8A">
              <w:rPr>
                <w:highlight w:val="red"/>
              </w:rPr>
              <w:t>0</w:t>
            </w:r>
          </w:p>
        </w:tc>
      </w:tr>
      <w:tr w:rsidR="00347B8A" w:rsidRPr="00347B8A" w14:paraId="6C976F93" w14:textId="77777777" w:rsidTr="00E10F57">
        <w:tc>
          <w:tcPr>
            <w:tcW w:w="9628" w:type="dxa"/>
            <w:gridSpan w:val="16"/>
            <w:vAlign w:val="center"/>
          </w:tcPr>
          <w:p w14:paraId="14B48678" w14:textId="77777777" w:rsidR="00E10F57" w:rsidRPr="00347B8A" w:rsidRDefault="00E10F57" w:rsidP="00E10F57">
            <w:pPr>
              <w:pStyle w:val="aff4"/>
              <w:jc w:val="center"/>
              <w:rPr>
                <w:lang w:val="en-US"/>
              </w:rPr>
            </w:pPr>
            <w:proofErr w:type="spellStart"/>
            <w:r w:rsidRPr="00347B8A">
              <w:rPr>
                <w:highlight w:val="red"/>
                <w:lang w:val="en-US"/>
              </w:rPr>
              <w:t>Ina_error</w:t>
            </w:r>
            <w:proofErr w:type="spellEnd"/>
          </w:p>
        </w:tc>
      </w:tr>
      <w:tr w:rsidR="00347B8A" w:rsidRPr="00347B8A" w14:paraId="08C11514" w14:textId="77777777" w:rsidTr="00E10F57">
        <w:tc>
          <w:tcPr>
            <w:tcW w:w="9628" w:type="dxa"/>
            <w:gridSpan w:val="16"/>
            <w:vAlign w:val="center"/>
          </w:tcPr>
          <w:p w14:paraId="08A04D45" w14:textId="77777777" w:rsidR="00E10F57" w:rsidRPr="00347B8A" w:rsidRDefault="00E10F57" w:rsidP="00E10F57">
            <w:pPr>
              <w:pStyle w:val="aff4"/>
              <w:jc w:val="center"/>
            </w:pPr>
          </w:p>
        </w:tc>
      </w:tr>
    </w:tbl>
    <w:p w14:paraId="72525EE7" w14:textId="77777777" w:rsidR="00E10F57" w:rsidRPr="00347B8A" w:rsidRDefault="00E10F57" w:rsidP="00E10F57">
      <w:pPr>
        <w:suppressAutoHyphens w:val="0"/>
        <w:spacing w:line="240" w:lineRule="auto"/>
        <w:ind w:firstLine="0"/>
        <w:jc w:val="left"/>
      </w:pPr>
      <w:r w:rsidRPr="00347B8A">
        <w:br w:type="page"/>
      </w:r>
    </w:p>
    <w:p w14:paraId="3863F900" w14:textId="77777777" w:rsidR="00E10F57" w:rsidRDefault="00E10F57" w:rsidP="0050175D">
      <w:pPr>
        <w:suppressAutoHyphens w:val="0"/>
        <w:spacing w:line="240" w:lineRule="auto"/>
        <w:ind w:firstLine="0"/>
        <w:jc w:val="left"/>
      </w:pPr>
    </w:p>
    <w:p w14:paraId="11BDD6DB" w14:textId="77777777" w:rsidR="0050175D" w:rsidRDefault="0050175D">
      <w:pPr>
        <w:suppressAutoHyphens w:val="0"/>
        <w:spacing w:line="240" w:lineRule="auto"/>
        <w:ind w:firstLine="0"/>
        <w:jc w:val="left"/>
        <w:rPr>
          <w:lang w:val="en-US"/>
        </w:rPr>
      </w:pPr>
    </w:p>
    <w:p w14:paraId="774D2B91" w14:textId="58141A9B" w:rsidR="007D492F" w:rsidRDefault="007D492F" w:rsidP="005813F5">
      <w:pPr>
        <w:pStyle w:val="1"/>
      </w:pPr>
      <w:bookmarkStart w:id="15" w:name="_Toc82505533"/>
      <w:r>
        <w:t>Аналоговые выходы</w:t>
      </w:r>
      <w:bookmarkEnd w:id="15"/>
    </w:p>
    <w:p w14:paraId="0A1463ED" w14:textId="0D0855E2" w:rsidR="007D492F" w:rsidRPr="005813F5" w:rsidRDefault="00FC73CA" w:rsidP="005813F5">
      <w:pPr>
        <w:pStyle w:val="2"/>
      </w:pPr>
      <w:bookmarkStart w:id="16" w:name="_Toc82505534"/>
      <w:r>
        <w:rPr>
          <w:lang w:val="en-US"/>
        </w:rPr>
        <w:t>DAC</w:t>
      </w:r>
      <w:r>
        <w:t>1</w:t>
      </w:r>
      <w:bookmarkEnd w:id="16"/>
    </w:p>
    <w:p w14:paraId="7EFF23F0" w14:textId="1D129FA2" w:rsidR="00FC73CA" w:rsidRDefault="00FC73CA" w:rsidP="007D492F">
      <w:pPr>
        <w:pStyle w:val="110"/>
        <w:rPr>
          <w:lang w:val="en-US"/>
        </w:rPr>
      </w:pPr>
      <w:r>
        <w:t>Регистры управления ЦАП.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7D492F" w14:paraId="227F6FB6" w14:textId="77777777" w:rsidTr="00FC73CA">
        <w:tc>
          <w:tcPr>
            <w:tcW w:w="1129" w:type="dxa"/>
          </w:tcPr>
          <w:p w14:paraId="4B4A401B" w14:textId="77777777" w:rsidR="007D492F" w:rsidRDefault="007D492F" w:rsidP="00FC73CA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7A8A30CF" w14:textId="77777777" w:rsidR="007D492F" w:rsidRDefault="007D492F" w:rsidP="00FC73CA">
            <w:pPr>
              <w:pStyle w:val="aff4"/>
            </w:pPr>
            <w:r>
              <w:t>Название</w:t>
            </w:r>
          </w:p>
        </w:tc>
      </w:tr>
      <w:tr w:rsidR="007D492F" w:rsidRPr="007D492F" w14:paraId="21E69918" w14:textId="77777777" w:rsidTr="00FC73CA">
        <w:tc>
          <w:tcPr>
            <w:tcW w:w="1129" w:type="dxa"/>
          </w:tcPr>
          <w:p w14:paraId="0DED4BFF" w14:textId="7308E75A" w:rsidR="007D492F" w:rsidRPr="007D492F" w:rsidRDefault="007D492F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99" w:type="dxa"/>
          </w:tcPr>
          <w:p w14:paraId="638935EC" w14:textId="2C6B3F9B" w:rsidR="007D492F" w:rsidRPr="007D492F" w:rsidRDefault="007D492F" w:rsidP="007D492F">
            <w:pPr>
              <w:pStyle w:val="aff4"/>
              <w:tabs>
                <w:tab w:val="left" w:pos="5803"/>
              </w:tabs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7D492F" w:rsidRPr="007D492F" w14:paraId="6A696678" w14:textId="77777777" w:rsidTr="00FC73CA">
        <w:tc>
          <w:tcPr>
            <w:tcW w:w="1129" w:type="dxa"/>
          </w:tcPr>
          <w:p w14:paraId="268BF8F3" w14:textId="61C18B4F" w:rsidR="007D492F" w:rsidRPr="007D492F" w:rsidRDefault="007D492F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99" w:type="dxa"/>
          </w:tcPr>
          <w:p w14:paraId="62DA43D6" w14:textId="16CCDAE7" w:rsidR="007D492F" w:rsidRPr="007D492F" w:rsidRDefault="007D492F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</w:tr>
      <w:tr w:rsidR="00FC73CA" w:rsidRPr="007D492F" w14:paraId="54BB2DD5" w14:textId="77777777" w:rsidTr="00FC73CA">
        <w:tc>
          <w:tcPr>
            <w:tcW w:w="1129" w:type="dxa"/>
          </w:tcPr>
          <w:p w14:paraId="298FF22E" w14:textId="2BDA2F87" w:rsidR="00FC73CA" w:rsidRDefault="00FC73CA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499" w:type="dxa"/>
          </w:tcPr>
          <w:p w14:paraId="124AA57B" w14:textId="71B72B95" w:rsidR="00FC73CA" w:rsidRDefault="00FC73CA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Stop</w:t>
            </w:r>
          </w:p>
        </w:tc>
      </w:tr>
      <w:tr w:rsidR="007D492F" w:rsidRPr="007D492F" w14:paraId="1969E638" w14:textId="77777777" w:rsidTr="00FC73CA">
        <w:tc>
          <w:tcPr>
            <w:tcW w:w="1129" w:type="dxa"/>
          </w:tcPr>
          <w:p w14:paraId="7A9F2B11" w14:textId="5731072F" w:rsidR="007D492F" w:rsidRDefault="00FC73CA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8499" w:type="dxa"/>
          </w:tcPr>
          <w:p w14:paraId="474411C1" w14:textId="454A3CEC" w:rsidR="007D492F" w:rsidRDefault="00FC73CA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Data[0]</w:t>
            </w:r>
          </w:p>
        </w:tc>
      </w:tr>
      <w:tr w:rsidR="00FC73CA" w:rsidRPr="007D492F" w14:paraId="3BF90D73" w14:textId="77777777" w:rsidTr="00FC73CA">
        <w:tc>
          <w:tcPr>
            <w:tcW w:w="1129" w:type="dxa"/>
          </w:tcPr>
          <w:p w14:paraId="4744B613" w14:textId="5C85BDE8" w:rsidR="00FC73CA" w:rsidRDefault="00FC73CA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527</w:t>
            </w:r>
          </w:p>
        </w:tc>
        <w:tc>
          <w:tcPr>
            <w:tcW w:w="8499" w:type="dxa"/>
          </w:tcPr>
          <w:p w14:paraId="3209C5E1" w14:textId="72FA2F4F" w:rsidR="00FC73CA" w:rsidRDefault="00FC73CA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Data[511]</w:t>
            </w:r>
          </w:p>
        </w:tc>
      </w:tr>
    </w:tbl>
    <w:p w14:paraId="688D01DA" w14:textId="77777777" w:rsidR="007D492F" w:rsidRDefault="007D492F" w:rsidP="007D492F">
      <w:pPr>
        <w:pStyle w:val="110"/>
        <w:rPr>
          <w:lang w:val="en-US"/>
        </w:rPr>
      </w:pPr>
    </w:p>
    <w:p w14:paraId="0CE15743" w14:textId="29437385" w:rsidR="00FC73CA" w:rsidRPr="00FC73CA" w:rsidRDefault="00FC73CA" w:rsidP="00FC73CA">
      <w:pPr>
        <w:pStyle w:val="110"/>
      </w:pPr>
      <w:r w:rsidRPr="00FC73CA">
        <w:rPr>
          <w:lang w:val="en-US"/>
        </w:rPr>
        <w:t>Scaler</w:t>
      </w:r>
      <w:r w:rsidRPr="00FC73CA">
        <w:t xml:space="preserve"> – регистр запуска обновления команды.</w:t>
      </w:r>
    </w:p>
    <w:p w14:paraId="048CF67E" w14:textId="1BB36E31" w:rsidR="007D492F" w:rsidRPr="00FC73CA" w:rsidRDefault="00FC73CA" w:rsidP="00FC73CA">
      <w:pPr>
        <w:pStyle w:val="110"/>
      </w:pPr>
      <w:r w:rsidRPr="00FC73CA">
        <w:t>При записи 1 – обновляется и исполняется команда. После завершения команды регистр перезаписывается 0.</w:t>
      </w:r>
      <w:r>
        <w:t xml:space="preserve">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7D492F" w14:paraId="56209717" w14:textId="77777777" w:rsidTr="00FC73CA">
        <w:tc>
          <w:tcPr>
            <w:tcW w:w="9628" w:type="dxa"/>
            <w:gridSpan w:val="16"/>
            <w:vAlign w:val="center"/>
          </w:tcPr>
          <w:p w14:paraId="2ED901A3" w14:textId="34527B64" w:rsidR="007D492F" w:rsidRPr="00FC73CA" w:rsidRDefault="007D492F" w:rsidP="00FC73CA">
            <w:pPr>
              <w:pStyle w:val="aff4"/>
              <w:jc w:val="center"/>
            </w:pPr>
            <w:r>
              <w:t xml:space="preserve">Номер регистра </w:t>
            </w:r>
            <w:r w:rsidR="00FC73CA">
              <w:t>0</w:t>
            </w:r>
          </w:p>
        </w:tc>
      </w:tr>
      <w:tr w:rsidR="007D492F" w14:paraId="6756AD44" w14:textId="77777777" w:rsidTr="00FC73CA">
        <w:tc>
          <w:tcPr>
            <w:tcW w:w="601" w:type="dxa"/>
          </w:tcPr>
          <w:p w14:paraId="3B513522" w14:textId="77777777" w:rsidR="007D492F" w:rsidRDefault="007D492F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357022C8" w14:textId="77777777" w:rsidR="007D492F" w:rsidRPr="00F33B1C" w:rsidRDefault="007D492F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29F32CCC" w14:textId="77777777" w:rsidR="007D492F" w:rsidRPr="00F33B1C" w:rsidRDefault="007D492F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10A554A" w14:textId="77777777" w:rsidR="007D492F" w:rsidRPr="00F33B1C" w:rsidRDefault="007D492F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3476E727" w14:textId="77777777" w:rsidR="007D492F" w:rsidRPr="00F33B1C" w:rsidRDefault="007D492F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08E92F7" w14:textId="77777777" w:rsidR="007D492F" w:rsidRPr="00F33B1C" w:rsidRDefault="007D492F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08A8F8BB" w14:textId="77777777" w:rsidR="007D492F" w:rsidRPr="00F33B1C" w:rsidRDefault="007D492F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55AE018" w14:textId="77777777" w:rsidR="007D492F" w:rsidRPr="00F33B1C" w:rsidRDefault="007D492F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A53E179" w14:textId="77777777" w:rsidR="007D492F" w:rsidRPr="00F33B1C" w:rsidRDefault="007D492F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1EFD8FE3" w14:textId="77777777" w:rsidR="007D492F" w:rsidRPr="00F33B1C" w:rsidRDefault="007D492F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0085C266" w14:textId="77777777" w:rsidR="007D492F" w:rsidRPr="00F33B1C" w:rsidRDefault="007D492F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267F68BF" w14:textId="77777777" w:rsidR="007D492F" w:rsidRPr="00F33B1C" w:rsidRDefault="007D492F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00E228E1" w14:textId="77777777" w:rsidR="007D492F" w:rsidRPr="00F33B1C" w:rsidRDefault="007D492F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7F46F545" w14:textId="77777777" w:rsidR="007D492F" w:rsidRPr="00F33B1C" w:rsidRDefault="007D492F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603C6318" w14:textId="77777777" w:rsidR="007D492F" w:rsidRPr="00F33B1C" w:rsidRDefault="007D492F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7B289A1" w14:textId="77777777" w:rsidR="007D492F" w:rsidRPr="00F33B1C" w:rsidRDefault="007D492F" w:rsidP="00FC73CA">
            <w:pPr>
              <w:pStyle w:val="aff4"/>
            </w:pPr>
            <w:r>
              <w:t>0</w:t>
            </w:r>
          </w:p>
        </w:tc>
      </w:tr>
      <w:tr w:rsidR="00FC73CA" w14:paraId="27BD1761" w14:textId="77777777" w:rsidTr="00FC73CA">
        <w:tc>
          <w:tcPr>
            <w:tcW w:w="9628" w:type="dxa"/>
            <w:gridSpan w:val="16"/>
            <w:vAlign w:val="center"/>
          </w:tcPr>
          <w:p w14:paraId="17941A2E" w14:textId="7B8CB0D4" w:rsidR="00FC73CA" w:rsidRPr="00FC73CA" w:rsidRDefault="00FC73CA" w:rsidP="00FC73CA">
            <w:pPr>
              <w:pStyle w:val="aff4"/>
              <w:jc w:val="center"/>
            </w:pPr>
            <w:r>
              <w:rPr>
                <w:lang w:val="en-US"/>
              </w:rPr>
              <w:t>Scaler</w:t>
            </w:r>
          </w:p>
        </w:tc>
      </w:tr>
      <w:tr w:rsidR="00FC73CA" w14:paraId="754C0EA8" w14:textId="77777777" w:rsidTr="00FC73CA">
        <w:tc>
          <w:tcPr>
            <w:tcW w:w="9628" w:type="dxa"/>
            <w:gridSpan w:val="16"/>
            <w:vAlign w:val="center"/>
          </w:tcPr>
          <w:p w14:paraId="7772419D" w14:textId="560D62F7" w:rsidR="00FC73CA" w:rsidRPr="00FC73CA" w:rsidRDefault="00FC73CA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</w:tr>
    </w:tbl>
    <w:p w14:paraId="1840A84B" w14:textId="7C73F207" w:rsidR="007D492F" w:rsidRPr="00FC73CA" w:rsidRDefault="00FC73CA" w:rsidP="007D492F">
      <w:pPr>
        <w:pStyle w:val="110"/>
      </w:pPr>
      <w:r>
        <w:rPr>
          <w:lang w:val="en-US"/>
        </w:rPr>
        <w:t>Start</w:t>
      </w:r>
      <w:r w:rsidRPr="00FC73CA">
        <w:t xml:space="preserve"> – </w:t>
      </w:r>
      <w:r>
        <w:t>регистр запуска ЦАП. При записи 1 начинает работу генератор сигнала. Обязательно сначала заполнить регистры данных, затем запускать генератор.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7D492F" w14:paraId="223AA0DE" w14:textId="77777777" w:rsidTr="00FC73CA">
        <w:tc>
          <w:tcPr>
            <w:tcW w:w="9628" w:type="dxa"/>
            <w:gridSpan w:val="16"/>
            <w:vAlign w:val="center"/>
          </w:tcPr>
          <w:p w14:paraId="03850C6F" w14:textId="69F44137" w:rsidR="007D492F" w:rsidRPr="00FC73CA" w:rsidRDefault="007D492F" w:rsidP="00FC73CA">
            <w:pPr>
              <w:pStyle w:val="aff4"/>
              <w:jc w:val="center"/>
            </w:pPr>
            <w:r>
              <w:t xml:space="preserve">Номер регистра </w:t>
            </w:r>
            <w:r w:rsidR="00FC73CA">
              <w:t>1</w:t>
            </w:r>
          </w:p>
        </w:tc>
      </w:tr>
      <w:tr w:rsidR="007D492F" w14:paraId="0CD8319C" w14:textId="77777777" w:rsidTr="00FC73CA">
        <w:tc>
          <w:tcPr>
            <w:tcW w:w="601" w:type="dxa"/>
          </w:tcPr>
          <w:p w14:paraId="3E3A345F" w14:textId="77777777" w:rsidR="007D492F" w:rsidRDefault="007D492F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9F8048A" w14:textId="77777777" w:rsidR="007D492F" w:rsidRPr="00F33B1C" w:rsidRDefault="007D492F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1AD30EC8" w14:textId="77777777" w:rsidR="007D492F" w:rsidRPr="00F33B1C" w:rsidRDefault="007D492F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2DEAD0AB" w14:textId="77777777" w:rsidR="007D492F" w:rsidRPr="00F33B1C" w:rsidRDefault="007D492F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4540AF0" w14:textId="77777777" w:rsidR="007D492F" w:rsidRPr="00F33B1C" w:rsidRDefault="007D492F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734525C" w14:textId="77777777" w:rsidR="007D492F" w:rsidRPr="00F33B1C" w:rsidRDefault="007D492F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3D485D9A" w14:textId="77777777" w:rsidR="007D492F" w:rsidRPr="00F33B1C" w:rsidRDefault="007D492F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1C3BB00B" w14:textId="77777777" w:rsidR="007D492F" w:rsidRPr="00F33B1C" w:rsidRDefault="007D492F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8DD5A55" w14:textId="77777777" w:rsidR="007D492F" w:rsidRPr="00F33B1C" w:rsidRDefault="007D492F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1EDF3B88" w14:textId="77777777" w:rsidR="007D492F" w:rsidRPr="00F33B1C" w:rsidRDefault="007D492F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74FBA346" w14:textId="77777777" w:rsidR="007D492F" w:rsidRPr="00F33B1C" w:rsidRDefault="007D492F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74B3B095" w14:textId="77777777" w:rsidR="007D492F" w:rsidRPr="00F33B1C" w:rsidRDefault="007D492F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C8A4395" w14:textId="77777777" w:rsidR="007D492F" w:rsidRPr="00F33B1C" w:rsidRDefault="007D492F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F4F83EB" w14:textId="77777777" w:rsidR="007D492F" w:rsidRPr="00F33B1C" w:rsidRDefault="007D492F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3884B194" w14:textId="77777777" w:rsidR="007D492F" w:rsidRPr="00F33B1C" w:rsidRDefault="007D492F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559D411F" w14:textId="77777777" w:rsidR="007D492F" w:rsidRPr="00F33B1C" w:rsidRDefault="007D492F" w:rsidP="00FC73CA">
            <w:pPr>
              <w:pStyle w:val="aff4"/>
            </w:pPr>
            <w:r>
              <w:t>0</w:t>
            </w:r>
          </w:p>
        </w:tc>
      </w:tr>
      <w:tr w:rsidR="007D492F" w14:paraId="37EFD5A7" w14:textId="77777777" w:rsidTr="00FC73CA">
        <w:tc>
          <w:tcPr>
            <w:tcW w:w="9628" w:type="dxa"/>
            <w:gridSpan w:val="16"/>
            <w:vAlign w:val="center"/>
          </w:tcPr>
          <w:p w14:paraId="78142582" w14:textId="6EF9840C" w:rsidR="007D492F" w:rsidRPr="00FC73CA" w:rsidRDefault="00FC73CA" w:rsidP="00FC73CA">
            <w:pPr>
              <w:pStyle w:val="aff4"/>
              <w:jc w:val="center"/>
            </w:pPr>
            <w:r>
              <w:rPr>
                <w:lang w:val="en-US"/>
              </w:rPr>
              <w:t>Start</w:t>
            </w:r>
          </w:p>
        </w:tc>
      </w:tr>
      <w:tr w:rsidR="007D492F" w14:paraId="7B398659" w14:textId="77777777" w:rsidTr="00FC73CA">
        <w:tc>
          <w:tcPr>
            <w:tcW w:w="9628" w:type="dxa"/>
            <w:gridSpan w:val="16"/>
            <w:vAlign w:val="center"/>
          </w:tcPr>
          <w:p w14:paraId="06E43107" w14:textId="0780B147" w:rsidR="007D492F" w:rsidRPr="00FC73CA" w:rsidRDefault="00FC73CA" w:rsidP="00FC73CA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164D8421" w14:textId="77777777" w:rsidR="007D492F" w:rsidRDefault="007D492F" w:rsidP="007D492F">
      <w:pPr>
        <w:pStyle w:val="aff0"/>
      </w:pPr>
    </w:p>
    <w:p w14:paraId="022AC6D5" w14:textId="18CDBAB2" w:rsidR="00FC73CA" w:rsidRPr="00FC73CA" w:rsidRDefault="00FC73CA" w:rsidP="007D492F">
      <w:pPr>
        <w:pStyle w:val="aff0"/>
      </w:pPr>
      <w:r>
        <w:rPr>
          <w:lang w:val="en-US"/>
        </w:rPr>
        <w:t>Stop</w:t>
      </w:r>
      <w:r w:rsidRPr="005813F5">
        <w:t xml:space="preserve"> – </w:t>
      </w:r>
      <w:r>
        <w:t>регистр остановки ЦАП. При записи 1 останавливает работу генератора.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C73CA" w14:paraId="422C51EF" w14:textId="77777777" w:rsidTr="00FC73CA">
        <w:tc>
          <w:tcPr>
            <w:tcW w:w="9628" w:type="dxa"/>
            <w:gridSpan w:val="16"/>
            <w:vAlign w:val="center"/>
          </w:tcPr>
          <w:p w14:paraId="1CA35CD0" w14:textId="2FABC065" w:rsidR="00FC73CA" w:rsidRPr="005813F5" w:rsidRDefault="00FC73CA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2</w:t>
            </w:r>
          </w:p>
        </w:tc>
      </w:tr>
      <w:tr w:rsidR="00FC73CA" w14:paraId="524F5DC3" w14:textId="77777777" w:rsidTr="00FC73CA">
        <w:tc>
          <w:tcPr>
            <w:tcW w:w="601" w:type="dxa"/>
          </w:tcPr>
          <w:p w14:paraId="39500468" w14:textId="77777777" w:rsidR="00FC73CA" w:rsidRDefault="00FC73CA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4DC5E7AA" w14:textId="77777777" w:rsidR="00FC73CA" w:rsidRPr="00F33B1C" w:rsidRDefault="00FC73CA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3C555573" w14:textId="77777777" w:rsidR="00FC73CA" w:rsidRPr="00F33B1C" w:rsidRDefault="00FC73CA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0BBFDD0" w14:textId="77777777" w:rsidR="00FC73CA" w:rsidRPr="00F33B1C" w:rsidRDefault="00FC73CA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3704D0A8" w14:textId="77777777" w:rsidR="00FC73CA" w:rsidRPr="00F33B1C" w:rsidRDefault="00FC73CA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EC58A6E" w14:textId="77777777" w:rsidR="00FC73CA" w:rsidRPr="00F33B1C" w:rsidRDefault="00FC73CA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0B5C9028" w14:textId="77777777" w:rsidR="00FC73CA" w:rsidRPr="00F33B1C" w:rsidRDefault="00FC73CA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7912FB1C" w14:textId="77777777" w:rsidR="00FC73CA" w:rsidRPr="00F33B1C" w:rsidRDefault="00FC73CA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838644B" w14:textId="77777777" w:rsidR="00FC73CA" w:rsidRPr="00F33B1C" w:rsidRDefault="00FC73CA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566C8CA7" w14:textId="77777777" w:rsidR="00FC73CA" w:rsidRPr="00F33B1C" w:rsidRDefault="00FC73CA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D5CC2BA" w14:textId="77777777" w:rsidR="00FC73CA" w:rsidRPr="00F33B1C" w:rsidRDefault="00FC73CA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AA72E2B" w14:textId="77777777" w:rsidR="00FC73CA" w:rsidRPr="00F33B1C" w:rsidRDefault="00FC73CA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4AA2DDDE" w14:textId="77777777" w:rsidR="00FC73CA" w:rsidRPr="00F33B1C" w:rsidRDefault="00FC73CA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65267AF8" w14:textId="77777777" w:rsidR="00FC73CA" w:rsidRPr="00F33B1C" w:rsidRDefault="00FC73CA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0485676" w14:textId="77777777" w:rsidR="00FC73CA" w:rsidRPr="00F33B1C" w:rsidRDefault="00FC73CA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229A297" w14:textId="77777777" w:rsidR="00FC73CA" w:rsidRPr="00F33B1C" w:rsidRDefault="00FC73CA" w:rsidP="00FC73CA">
            <w:pPr>
              <w:pStyle w:val="aff4"/>
            </w:pPr>
            <w:r>
              <w:t>0</w:t>
            </w:r>
          </w:p>
        </w:tc>
      </w:tr>
      <w:tr w:rsidR="00FC73CA" w14:paraId="51BB8367" w14:textId="77777777" w:rsidTr="00FC73CA">
        <w:tc>
          <w:tcPr>
            <w:tcW w:w="9628" w:type="dxa"/>
            <w:gridSpan w:val="16"/>
            <w:vAlign w:val="center"/>
          </w:tcPr>
          <w:p w14:paraId="49CCD2B0" w14:textId="3A7A5565" w:rsidR="00FC73CA" w:rsidRPr="00FC73CA" w:rsidRDefault="00FC73CA">
            <w:pPr>
              <w:pStyle w:val="aff4"/>
              <w:jc w:val="center"/>
            </w:pPr>
            <w:proofErr w:type="spellStart"/>
            <w:r>
              <w:rPr>
                <w:lang w:val="en-US"/>
              </w:rPr>
              <w:t>Stopt</w:t>
            </w:r>
            <w:proofErr w:type="spellEnd"/>
          </w:p>
        </w:tc>
      </w:tr>
      <w:tr w:rsidR="00FC73CA" w14:paraId="7F71DDAA" w14:textId="77777777" w:rsidTr="00FC73CA">
        <w:tc>
          <w:tcPr>
            <w:tcW w:w="9628" w:type="dxa"/>
            <w:gridSpan w:val="16"/>
            <w:vAlign w:val="center"/>
          </w:tcPr>
          <w:p w14:paraId="21ACDB9D" w14:textId="77777777" w:rsidR="00FC73CA" w:rsidRPr="00FC73CA" w:rsidRDefault="00FC73CA" w:rsidP="00FC73CA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24FF13B4" w14:textId="77777777" w:rsidR="00FC73CA" w:rsidRDefault="00FC73CA" w:rsidP="007D492F">
      <w:pPr>
        <w:pStyle w:val="aff0"/>
      </w:pPr>
    </w:p>
    <w:p w14:paraId="0F7752BB" w14:textId="48FB84C3" w:rsidR="00FC73CA" w:rsidRDefault="00FC73CA">
      <w:pPr>
        <w:pStyle w:val="aff0"/>
      </w:pPr>
      <w:r>
        <w:t>Регистры данных сигнала ЦАП. ЦАП настроен на работу в 12 битном формате. 0 – 0В. 4096 – 2,048В.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C73CA" w14:paraId="43ED3891" w14:textId="77777777" w:rsidTr="00FC73CA">
        <w:tc>
          <w:tcPr>
            <w:tcW w:w="9628" w:type="dxa"/>
            <w:gridSpan w:val="16"/>
            <w:vAlign w:val="center"/>
          </w:tcPr>
          <w:p w14:paraId="343A842B" w14:textId="221DCFB0" w:rsidR="00FC73CA" w:rsidRPr="005813F5" w:rsidRDefault="00FC73CA" w:rsidP="00FC73CA">
            <w:pPr>
              <w:pStyle w:val="aff4"/>
              <w:jc w:val="center"/>
            </w:pPr>
            <w:r>
              <w:t xml:space="preserve">Номер регистра </w:t>
            </w:r>
            <w:r w:rsidRPr="005813F5">
              <w:t>16</w:t>
            </w:r>
          </w:p>
        </w:tc>
      </w:tr>
      <w:tr w:rsidR="00FC73CA" w14:paraId="6774A3EA" w14:textId="77777777" w:rsidTr="00FC73CA">
        <w:tc>
          <w:tcPr>
            <w:tcW w:w="601" w:type="dxa"/>
          </w:tcPr>
          <w:p w14:paraId="7E9FEF6F" w14:textId="77777777" w:rsidR="00FC73CA" w:rsidRDefault="00FC73CA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8B17095" w14:textId="77777777" w:rsidR="00FC73CA" w:rsidRPr="00F33B1C" w:rsidRDefault="00FC73CA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2A38D654" w14:textId="77777777" w:rsidR="00FC73CA" w:rsidRPr="00F33B1C" w:rsidRDefault="00FC73CA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618311F5" w14:textId="77777777" w:rsidR="00FC73CA" w:rsidRPr="00F33B1C" w:rsidRDefault="00FC73CA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7C54BBBE" w14:textId="77777777" w:rsidR="00FC73CA" w:rsidRPr="00F33B1C" w:rsidRDefault="00FC73CA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9B35CC3" w14:textId="77777777" w:rsidR="00FC73CA" w:rsidRPr="00F33B1C" w:rsidRDefault="00FC73CA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50FA7EAE" w14:textId="77777777" w:rsidR="00FC73CA" w:rsidRPr="00F33B1C" w:rsidRDefault="00FC73CA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4DAAAE2" w14:textId="77777777" w:rsidR="00FC73CA" w:rsidRPr="00F33B1C" w:rsidRDefault="00FC73CA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43DA797E" w14:textId="77777777" w:rsidR="00FC73CA" w:rsidRPr="00F33B1C" w:rsidRDefault="00FC73CA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2F73A500" w14:textId="77777777" w:rsidR="00FC73CA" w:rsidRPr="00F33B1C" w:rsidRDefault="00FC73CA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028DBCC2" w14:textId="77777777" w:rsidR="00FC73CA" w:rsidRPr="00F33B1C" w:rsidRDefault="00FC73CA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28F0418" w14:textId="77777777" w:rsidR="00FC73CA" w:rsidRPr="00F33B1C" w:rsidRDefault="00FC73CA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39CC73E" w14:textId="77777777" w:rsidR="00FC73CA" w:rsidRPr="00F33B1C" w:rsidRDefault="00FC73CA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00945AB0" w14:textId="77777777" w:rsidR="00FC73CA" w:rsidRPr="00F33B1C" w:rsidRDefault="00FC73CA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667B826" w14:textId="77777777" w:rsidR="00FC73CA" w:rsidRPr="00F33B1C" w:rsidRDefault="00FC73CA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64107C12" w14:textId="77777777" w:rsidR="00FC73CA" w:rsidRPr="00F33B1C" w:rsidRDefault="00FC73CA" w:rsidP="00FC73CA">
            <w:pPr>
              <w:pStyle w:val="aff4"/>
            </w:pPr>
            <w:r>
              <w:t>0</w:t>
            </w:r>
          </w:p>
        </w:tc>
      </w:tr>
      <w:tr w:rsidR="00FC73CA" w14:paraId="109A8133" w14:textId="77777777" w:rsidTr="00FC73CA">
        <w:tc>
          <w:tcPr>
            <w:tcW w:w="2407" w:type="dxa"/>
            <w:gridSpan w:val="4"/>
            <w:vAlign w:val="center"/>
          </w:tcPr>
          <w:p w14:paraId="67076179" w14:textId="64FAE7EA" w:rsidR="00FC73CA" w:rsidRPr="005813F5" w:rsidRDefault="00FC73CA" w:rsidP="00FC73CA">
            <w:pPr>
              <w:pStyle w:val="aff4"/>
              <w:jc w:val="center"/>
            </w:pPr>
            <w:r>
              <w:lastRenderedPageBreak/>
              <w:t>Не используются</w:t>
            </w:r>
          </w:p>
        </w:tc>
        <w:tc>
          <w:tcPr>
            <w:tcW w:w="7221" w:type="dxa"/>
            <w:gridSpan w:val="12"/>
            <w:vAlign w:val="center"/>
          </w:tcPr>
          <w:p w14:paraId="00C13F00" w14:textId="369E4A1A" w:rsidR="00FC73CA" w:rsidRPr="00FC73CA" w:rsidRDefault="00FC73CA" w:rsidP="00FC73CA">
            <w:pPr>
              <w:pStyle w:val="aff4"/>
              <w:jc w:val="center"/>
            </w:pPr>
            <w:r>
              <w:rPr>
                <w:lang w:val="en-US"/>
              </w:rPr>
              <w:t>Data</w:t>
            </w:r>
            <w:r w:rsidRPr="005813F5">
              <w:t>[0]</w:t>
            </w:r>
          </w:p>
        </w:tc>
      </w:tr>
      <w:tr w:rsidR="00FC73CA" w14:paraId="51355737" w14:textId="77777777" w:rsidTr="00FC73CA">
        <w:tc>
          <w:tcPr>
            <w:tcW w:w="2407" w:type="dxa"/>
            <w:gridSpan w:val="4"/>
            <w:vAlign w:val="center"/>
          </w:tcPr>
          <w:p w14:paraId="4BFB824D" w14:textId="089FDCF8" w:rsidR="00FC73CA" w:rsidRPr="00FC73CA" w:rsidRDefault="00FC73CA" w:rsidP="00FC73CA">
            <w:pPr>
              <w:pStyle w:val="aff4"/>
              <w:jc w:val="center"/>
            </w:pPr>
            <w:r>
              <w:t>0</w:t>
            </w:r>
          </w:p>
        </w:tc>
        <w:tc>
          <w:tcPr>
            <w:tcW w:w="7221" w:type="dxa"/>
            <w:gridSpan w:val="12"/>
            <w:vAlign w:val="center"/>
          </w:tcPr>
          <w:p w14:paraId="125B3CBA" w14:textId="77ECCB37" w:rsidR="00FC73CA" w:rsidRPr="00FC73CA" w:rsidRDefault="00FC73CA" w:rsidP="00FC73CA">
            <w:pPr>
              <w:pStyle w:val="aff4"/>
              <w:jc w:val="center"/>
            </w:pPr>
            <w:r>
              <w:t>0-4096</w:t>
            </w:r>
          </w:p>
        </w:tc>
      </w:tr>
    </w:tbl>
    <w:p w14:paraId="4A5B8643" w14:textId="77777777" w:rsidR="00FC73CA" w:rsidRDefault="00FC73CA" w:rsidP="007D492F">
      <w:pPr>
        <w:pStyle w:val="aff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C73CA" w14:paraId="2F6A253F" w14:textId="77777777" w:rsidTr="00FC73CA">
        <w:tc>
          <w:tcPr>
            <w:tcW w:w="9628" w:type="dxa"/>
            <w:gridSpan w:val="16"/>
            <w:vAlign w:val="center"/>
          </w:tcPr>
          <w:p w14:paraId="7ADA9A9B" w14:textId="2523632F" w:rsidR="00FC73CA" w:rsidRPr="00FC73CA" w:rsidRDefault="00FC73CA">
            <w:pPr>
              <w:pStyle w:val="aff4"/>
              <w:jc w:val="center"/>
              <w:rPr>
                <w:lang w:val="en-US"/>
              </w:rPr>
            </w:pPr>
            <w:r>
              <w:t>Номер регистра 527</w:t>
            </w:r>
          </w:p>
        </w:tc>
      </w:tr>
      <w:tr w:rsidR="00FC73CA" w14:paraId="09AA3772" w14:textId="77777777" w:rsidTr="00FC73CA">
        <w:tc>
          <w:tcPr>
            <w:tcW w:w="601" w:type="dxa"/>
          </w:tcPr>
          <w:p w14:paraId="16239BF6" w14:textId="77777777" w:rsidR="00FC73CA" w:rsidRDefault="00FC73CA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6F22D713" w14:textId="77777777" w:rsidR="00FC73CA" w:rsidRPr="00F33B1C" w:rsidRDefault="00FC73CA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26A1E246" w14:textId="77777777" w:rsidR="00FC73CA" w:rsidRPr="00F33B1C" w:rsidRDefault="00FC73CA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2B726056" w14:textId="77777777" w:rsidR="00FC73CA" w:rsidRPr="00F33B1C" w:rsidRDefault="00FC73CA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5DE692F7" w14:textId="77777777" w:rsidR="00FC73CA" w:rsidRPr="00F33B1C" w:rsidRDefault="00FC73CA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71A0F1C2" w14:textId="77777777" w:rsidR="00FC73CA" w:rsidRPr="00F33B1C" w:rsidRDefault="00FC73CA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6678C1F" w14:textId="77777777" w:rsidR="00FC73CA" w:rsidRPr="00F33B1C" w:rsidRDefault="00FC73CA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0D7769CA" w14:textId="77777777" w:rsidR="00FC73CA" w:rsidRPr="00F33B1C" w:rsidRDefault="00FC73CA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9222CC5" w14:textId="77777777" w:rsidR="00FC73CA" w:rsidRPr="00F33B1C" w:rsidRDefault="00FC73CA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F1C58DB" w14:textId="77777777" w:rsidR="00FC73CA" w:rsidRPr="00F33B1C" w:rsidRDefault="00FC73CA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2D89BADA" w14:textId="77777777" w:rsidR="00FC73CA" w:rsidRPr="00F33B1C" w:rsidRDefault="00FC73CA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7D20940" w14:textId="77777777" w:rsidR="00FC73CA" w:rsidRPr="00F33B1C" w:rsidRDefault="00FC73CA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FB99DBC" w14:textId="77777777" w:rsidR="00FC73CA" w:rsidRPr="00F33B1C" w:rsidRDefault="00FC73CA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EE52C0F" w14:textId="77777777" w:rsidR="00FC73CA" w:rsidRPr="00F33B1C" w:rsidRDefault="00FC73CA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78D8118A" w14:textId="77777777" w:rsidR="00FC73CA" w:rsidRPr="00F33B1C" w:rsidRDefault="00FC73CA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1425D006" w14:textId="77777777" w:rsidR="00FC73CA" w:rsidRPr="00F33B1C" w:rsidRDefault="00FC73CA" w:rsidP="00FC73CA">
            <w:pPr>
              <w:pStyle w:val="aff4"/>
            </w:pPr>
            <w:r>
              <w:t>0</w:t>
            </w:r>
          </w:p>
        </w:tc>
      </w:tr>
      <w:tr w:rsidR="00FC73CA" w14:paraId="0B5CF132" w14:textId="77777777" w:rsidTr="00FC73CA">
        <w:tc>
          <w:tcPr>
            <w:tcW w:w="2407" w:type="dxa"/>
            <w:gridSpan w:val="4"/>
            <w:vAlign w:val="center"/>
          </w:tcPr>
          <w:p w14:paraId="621DCBE8" w14:textId="77777777" w:rsidR="00FC73CA" w:rsidRPr="00C27D95" w:rsidRDefault="00FC73CA" w:rsidP="00FC73CA">
            <w:pPr>
              <w:pStyle w:val="aff4"/>
              <w:jc w:val="center"/>
            </w:pPr>
            <w:r>
              <w:t>Не используются</w:t>
            </w:r>
          </w:p>
        </w:tc>
        <w:tc>
          <w:tcPr>
            <w:tcW w:w="7221" w:type="dxa"/>
            <w:gridSpan w:val="12"/>
            <w:vAlign w:val="center"/>
          </w:tcPr>
          <w:p w14:paraId="2C2465AA" w14:textId="77777777" w:rsidR="00FC73CA" w:rsidRPr="00FC73CA" w:rsidRDefault="00FC73CA" w:rsidP="00FC73CA">
            <w:pPr>
              <w:pStyle w:val="aff4"/>
              <w:jc w:val="center"/>
            </w:pPr>
            <w:r>
              <w:rPr>
                <w:lang w:val="en-US"/>
              </w:rPr>
              <w:t>Data[0]</w:t>
            </w:r>
          </w:p>
        </w:tc>
      </w:tr>
      <w:tr w:rsidR="00FC73CA" w14:paraId="5A7BB612" w14:textId="77777777" w:rsidTr="00FC73CA">
        <w:tc>
          <w:tcPr>
            <w:tcW w:w="2407" w:type="dxa"/>
            <w:gridSpan w:val="4"/>
            <w:vAlign w:val="center"/>
          </w:tcPr>
          <w:p w14:paraId="079DB4C1" w14:textId="77777777" w:rsidR="00FC73CA" w:rsidRPr="00FC73CA" w:rsidRDefault="00FC73CA" w:rsidP="00FC73CA">
            <w:pPr>
              <w:pStyle w:val="aff4"/>
              <w:jc w:val="center"/>
            </w:pPr>
            <w:r>
              <w:t>0</w:t>
            </w:r>
          </w:p>
        </w:tc>
        <w:tc>
          <w:tcPr>
            <w:tcW w:w="7221" w:type="dxa"/>
            <w:gridSpan w:val="12"/>
            <w:vAlign w:val="center"/>
          </w:tcPr>
          <w:p w14:paraId="482BFC52" w14:textId="77777777" w:rsidR="00FC73CA" w:rsidRPr="00FC73CA" w:rsidRDefault="00FC73CA" w:rsidP="00FC73CA">
            <w:pPr>
              <w:pStyle w:val="aff4"/>
              <w:jc w:val="center"/>
            </w:pPr>
            <w:r>
              <w:t>0-4096</w:t>
            </w:r>
          </w:p>
        </w:tc>
      </w:tr>
    </w:tbl>
    <w:p w14:paraId="41996153" w14:textId="5E3D78B9" w:rsidR="007D492F" w:rsidRDefault="007D492F">
      <w:pPr>
        <w:suppressAutoHyphens w:val="0"/>
        <w:spacing w:line="240" w:lineRule="auto"/>
        <w:ind w:firstLine="0"/>
        <w:jc w:val="left"/>
      </w:pPr>
      <w:r w:rsidRPr="00FC73CA">
        <w:br w:type="page"/>
      </w:r>
    </w:p>
    <w:p w14:paraId="29177C59" w14:textId="21C66A15" w:rsidR="00FC73CA" w:rsidRPr="00C27D95" w:rsidRDefault="00FC73CA" w:rsidP="005813F5">
      <w:pPr>
        <w:pStyle w:val="2"/>
      </w:pPr>
      <w:bookmarkStart w:id="17" w:name="_Toc82505535"/>
      <w:r>
        <w:rPr>
          <w:lang w:val="en-US"/>
        </w:rPr>
        <w:lastRenderedPageBreak/>
        <w:t>DAC</w:t>
      </w:r>
      <w:r>
        <w:t>2</w:t>
      </w:r>
      <w:bookmarkEnd w:id="17"/>
    </w:p>
    <w:p w14:paraId="050A2087" w14:textId="77777777" w:rsidR="00FC73CA" w:rsidRDefault="00FC73CA" w:rsidP="00FC73CA">
      <w:pPr>
        <w:pStyle w:val="110"/>
        <w:rPr>
          <w:lang w:val="en-US"/>
        </w:rPr>
      </w:pPr>
      <w:r>
        <w:t>Регистры управления ЦАП.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FC73CA" w14:paraId="55A72DA3" w14:textId="77777777" w:rsidTr="00FC73CA">
        <w:tc>
          <w:tcPr>
            <w:tcW w:w="1129" w:type="dxa"/>
          </w:tcPr>
          <w:p w14:paraId="708E8560" w14:textId="77777777" w:rsidR="00FC73CA" w:rsidRDefault="00FC73CA" w:rsidP="00FC73CA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269FA5C5" w14:textId="77777777" w:rsidR="00FC73CA" w:rsidRDefault="00FC73CA" w:rsidP="00FC73CA">
            <w:pPr>
              <w:pStyle w:val="aff4"/>
            </w:pPr>
            <w:r>
              <w:t>Название</w:t>
            </w:r>
          </w:p>
        </w:tc>
      </w:tr>
      <w:tr w:rsidR="00FC73CA" w:rsidRPr="007D492F" w14:paraId="64A9AF8C" w14:textId="77777777" w:rsidTr="00FC73CA">
        <w:tc>
          <w:tcPr>
            <w:tcW w:w="1129" w:type="dxa"/>
          </w:tcPr>
          <w:p w14:paraId="098EB377" w14:textId="6535BCE3" w:rsidR="00FC73CA" w:rsidRPr="007D492F" w:rsidRDefault="00FC73CA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528</w:t>
            </w:r>
          </w:p>
        </w:tc>
        <w:tc>
          <w:tcPr>
            <w:tcW w:w="8499" w:type="dxa"/>
          </w:tcPr>
          <w:p w14:paraId="42878943" w14:textId="77777777" w:rsidR="00FC73CA" w:rsidRPr="007D492F" w:rsidRDefault="00FC73CA" w:rsidP="00FC73CA">
            <w:pPr>
              <w:pStyle w:val="aff4"/>
              <w:tabs>
                <w:tab w:val="left" w:pos="5803"/>
              </w:tabs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FC73CA" w:rsidRPr="007D492F" w14:paraId="0AEA1ABD" w14:textId="77777777" w:rsidTr="00FC73CA">
        <w:tc>
          <w:tcPr>
            <w:tcW w:w="1129" w:type="dxa"/>
          </w:tcPr>
          <w:p w14:paraId="5CC07063" w14:textId="59B065BF" w:rsidR="00FC73CA" w:rsidRPr="005813F5" w:rsidRDefault="00FC73CA" w:rsidP="00FC73CA">
            <w:pPr>
              <w:pStyle w:val="aff4"/>
            </w:pPr>
            <w:r>
              <w:t>529</w:t>
            </w:r>
          </w:p>
        </w:tc>
        <w:tc>
          <w:tcPr>
            <w:tcW w:w="8499" w:type="dxa"/>
          </w:tcPr>
          <w:p w14:paraId="5DA480B2" w14:textId="77777777" w:rsidR="00FC73CA" w:rsidRPr="007D492F" w:rsidRDefault="00FC73CA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</w:tr>
      <w:tr w:rsidR="00FC73CA" w:rsidRPr="007D492F" w14:paraId="44A3BADE" w14:textId="77777777" w:rsidTr="00FC73CA">
        <w:tc>
          <w:tcPr>
            <w:tcW w:w="1129" w:type="dxa"/>
          </w:tcPr>
          <w:p w14:paraId="5210719E" w14:textId="21524E93" w:rsidR="00FC73CA" w:rsidRPr="005813F5" w:rsidRDefault="00FC73CA" w:rsidP="00FC73CA">
            <w:pPr>
              <w:pStyle w:val="aff4"/>
            </w:pPr>
            <w:r>
              <w:t>530</w:t>
            </w:r>
          </w:p>
        </w:tc>
        <w:tc>
          <w:tcPr>
            <w:tcW w:w="8499" w:type="dxa"/>
          </w:tcPr>
          <w:p w14:paraId="5BE393A3" w14:textId="77777777" w:rsidR="00FC73CA" w:rsidRDefault="00FC73CA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Stop</w:t>
            </w:r>
          </w:p>
        </w:tc>
      </w:tr>
      <w:tr w:rsidR="00FC73CA" w:rsidRPr="007D492F" w14:paraId="5EDE248C" w14:textId="77777777" w:rsidTr="00FC73CA">
        <w:tc>
          <w:tcPr>
            <w:tcW w:w="1129" w:type="dxa"/>
          </w:tcPr>
          <w:p w14:paraId="5844AAA4" w14:textId="71F02E01" w:rsidR="00FC73CA" w:rsidRPr="005813F5" w:rsidRDefault="00FC73CA" w:rsidP="00FC73CA">
            <w:pPr>
              <w:pStyle w:val="aff4"/>
            </w:pPr>
            <w:r>
              <w:t>544</w:t>
            </w:r>
          </w:p>
        </w:tc>
        <w:tc>
          <w:tcPr>
            <w:tcW w:w="8499" w:type="dxa"/>
          </w:tcPr>
          <w:p w14:paraId="5D53472B" w14:textId="77777777" w:rsidR="00FC73CA" w:rsidRDefault="00FC73CA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Data[0]</w:t>
            </w:r>
          </w:p>
        </w:tc>
      </w:tr>
      <w:tr w:rsidR="00FC73CA" w:rsidRPr="007D492F" w14:paraId="295CC207" w14:textId="77777777" w:rsidTr="00FC73CA">
        <w:tc>
          <w:tcPr>
            <w:tcW w:w="1129" w:type="dxa"/>
          </w:tcPr>
          <w:p w14:paraId="0B2CE63B" w14:textId="6BA4DE32" w:rsidR="00FC73CA" w:rsidRPr="005813F5" w:rsidRDefault="00FC73CA" w:rsidP="00FC73CA">
            <w:pPr>
              <w:pStyle w:val="aff4"/>
            </w:pPr>
            <w:r>
              <w:t>1055</w:t>
            </w:r>
          </w:p>
        </w:tc>
        <w:tc>
          <w:tcPr>
            <w:tcW w:w="8499" w:type="dxa"/>
          </w:tcPr>
          <w:p w14:paraId="548910F7" w14:textId="77777777" w:rsidR="00FC73CA" w:rsidRDefault="00FC73CA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Data[511]</w:t>
            </w:r>
          </w:p>
        </w:tc>
      </w:tr>
    </w:tbl>
    <w:p w14:paraId="668C4867" w14:textId="77777777" w:rsidR="00FC73CA" w:rsidRDefault="00FC73CA" w:rsidP="00FC73CA">
      <w:pPr>
        <w:pStyle w:val="110"/>
        <w:rPr>
          <w:lang w:val="en-US"/>
        </w:rPr>
      </w:pPr>
    </w:p>
    <w:p w14:paraId="2EC28AA9" w14:textId="77777777" w:rsidR="00FC73CA" w:rsidRPr="00FC73CA" w:rsidRDefault="00FC73CA" w:rsidP="00FC73CA">
      <w:pPr>
        <w:pStyle w:val="110"/>
      </w:pPr>
      <w:r w:rsidRPr="00FC73CA">
        <w:rPr>
          <w:lang w:val="en-US"/>
        </w:rPr>
        <w:t>Scaler</w:t>
      </w:r>
      <w:r w:rsidRPr="00FC73CA">
        <w:t xml:space="preserve"> – регистр запуска обновления команды.</w:t>
      </w:r>
    </w:p>
    <w:p w14:paraId="784E36CE" w14:textId="77777777" w:rsidR="00FC73CA" w:rsidRPr="00FC73CA" w:rsidRDefault="00FC73CA" w:rsidP="00FC73CA">
      <w:pPr>
        <w:pStyle w:val="110"/>
      </w:pPr>
      <w:r w:rsidRPr="00FC73CA">
        <w:t>При записи 1 – обновляется и исполняется команда. После завершения команды регистр перезаписывается 0.</w:t>
      </w:r>
      <w:r>
        <w:t xml:space="preserve">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C73CA" w14:paraId="77E936A0" w14:textId="77777777" w:rsidTr="00FC73CA">
        <w:tc>
          <w:tcPr>
            <w:tcW w:w="9628" w:type="dxa"/>
            <w:gridSpan w:val="16"/>
            <w:vAlign w:val="center"/>
          </w:tcPr>
          <w:p w14:paraId="6B996CA0" w14:textId="5765C0D4" w:rsidR="00FC73CA" w:rsidRPr="00FC73CA" w:rsidRDefault="00FC73CA">
            <w:pPr>
              <w:pStyle w:val="aff4"/>
              <w:jc w:val="center"/>
            </w:pPr>
            <w:r>
              <w:t>Номер регистра 528</w:t>
            </w:r>
          </w:p>
        </w:tc>
      </w:tr>
      <w:tr w:rsidR="00FC73CA" w14:paraId="1847BC71" w14:textId="77777777" w:rsidTr="00FC73CA">
        <w:tc>
          <w:tcPr>
            <w:tcW w:w="601" w:type="dxa"/>
          </w:tcPr>
          <w:p w14:paraId="48E185BF" w14:textId="77777777" w:rsidR="00FC73CA" w:rsidRDefault="00FC73CA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0ED4C057" w14:textId="77777777" w:rsidR="00FC73CA" w:rsidRPr="00F33B1C" w:rsidRDefault="00FC73CA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12E375D1" w14:textId="77777777" w:rsidR="00FC73CA" w:rsidRPr="00F33B1C" w:rsidRDefault="00FC73CA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B2B8CD9" w14:textId="77777777" w:rsidR="00FC73CA" w:rsidRPr="00F33B1C" w:rsidRDefault="00FC73CA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0C723F9" w14:textId="77777777" w:rsidR="00FC73CA" w:rsidRPr="00F33B1C" w:rsidRDefault="00FC73CA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2BBB158" w14:textId="77777777" w:rsidR="00FC73CA" w:rsidRPr="00F33B1C" w:rsidRDefault="00FC73CA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358F450D" w14:textId="77777777" w:rsidR="00FC73CA" w:rsidRPr="00F33B1C" w:rsidRDefault="00FC73CA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458D385" w14:textId="77777777" w:rsidR="00FC73CA" w:rsidRPr="00F33B1C" w:rsidRDefault="00FC73CA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EB78050" w14:textId="77777777" w:rsidR="00FC73CA" w:rsidRPr="00F33B1C" w:rsidRDefault="00FC73CA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10C26597" w14:textId="77777777" w:rsidR="00FC73CA" w:rsidRPr="00F33B1C" w:rsidRDefault="00FC73CA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0CC01452" w14:textId="77777777" w:rsidR="00FC73CA" w:rsidRPr="00F33B1C" w:rsidRDefault="00FC73CA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FD845B0" w14:textId="77777777" w:rsidR="00FC73CA" w:rsidRPr="00F33B1C" w:rsidRDefault="00FC73CA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6F637BE" w14:textId="77777777" w:rsidR="00FC73CA" w:rsidRPr="00F33B1C" w:rsidRDefault="00FC73CA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0EC566D1" w14:textId="77777777" w:rsidR="00FC73CA" w:rsidRPr="00F33B1C" w:rsidRDefault="00FC73CA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46061DE4" w14:textId="77777777" w:rsidR="00FC73CA" w:rsidRPr="00F33B1C" w:rsidRDefault="00FC73CA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3B595FB" w14:textId="77777777" w:rsidR="00FC73CA" w:rsidRPr="00F33B1C" w:rsidRDefault="00FC73CA" w:rsidP="00FC73CA">
            <w:pPr>
              <w:pStyle w:val="aff4"/>
            </w:pPr>
            <w:r>
              <w:t>0</w:t>
            </w:r>
          </w:p>
        </w:tc>
      </w:tr>
      <w:tr w:rsidR="00FC73CA" w14:paraId="25713E52" w14:textId="77777777" w:rsidTr="00FC73CA">
        <w:tc>
          <w:tcPr>
            <w:tcW w:w="9628" w:type="dxa"/>
            <w:gridSpan w:val="16"/>
            <w:vAlign w:val="center"/>
          </w:tcPr>
          <w:p w14:paraId="1314F114" w14:textId="77777777" w:rsidR="00FC73CA" w:rsidRPr="00FC73CA" w:rsidRDefault="00FC73CA" w:rsidP="00FC73CA">
            <w:pPr>
              <w:pStyle w:val="aff4"/>
              <w:jc w:val="center"/>
            </w:pPr>
            <w:r>
              <w:rPr>
                <w:lang w:val="en-US"/>
              </w:rPr>
              <w:t>Scaler</w:t>
            </w:r>
          </w:p>
        </w:tc>
      </w:tr>
      <w:tr w:rsidR="00FC73CA" w14:paraId="6D570321" w14:textId="77777777" w:rsidTr="00FC73CA">
        <w:tc>
          <w:tcPr>
            <w:tcW w:w="9628" w:type="dxa"/>
            <w:gridSpan w:val="16"/>
            <w:vAlign w:val="center"/>
          </w:tcPr>
          <w:p w14:paraId="04709028" w14:textId="77777777" w:rsidR="00FC73CA" w:rsidRPr="00FC73CA" w:rsidRDefault="00FC73CA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</w:tr>
    </w:tbl>
    <w:p w14:paraId="3E1FF675" w14:textId="77777777" w:rsidR="00FC73CA" w:rsidRPr="00FC73CA" w:rsidRDefault="00FC73CA" w:rsidP="00FC73CA">
      <w:pPr>
        <w:pStyle w:val="110"/>
      </w:pPr>
      <w:r>
        <w:rPr>
          <w:lang w:val="en-US"/>
        </w:rPr>
        <w:t>Start</w:t>
      </w:r>
      <w:r w:rsidRPr="00FC73CA">
        <w:t xml:space="preserve"> – </w:t>
      </w:r>
      <w:r>
        <w:t>регистр запуска ЦАП. При записи 1 начинает работу генератор сигнала. Обязательно сначала заполнить регистры данных, затем запускать генератор.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C73CA" w14:paraId="6393688D" w14:textId="77777777" w:rsidTr="00FC73CA">
        <w:tc>
          <w:tcPr>
            <w:tcW w:w="9628" w:type="dxa"/>
            <w:gridSpan w:val="16"/>
            <w:vAlign w:val="center"/>
          </w:tcPr>
          <w:p w14:paraId="6B3ECEE0" w14:textId="1749EB6F" w:rsidR="00FC73CA" w:rsidRPr="00FC73CA" w:rsidRDefault="00FC73CA" w:rsidP="00FC73CA">
            <w:pPr>
              <w:pStyle w:val="aff4"/>
              <w:jc w:val="center"/>
            </w:pPr>
            <w:r>
              <w:t>Номер регистра 529</w:t>
            </w:r>
          </w:p>
        </w:tc>
      </w:tr>
      <w:tr w:rsidR="00FC73CA" w14:paraId="3219642D" w14:textId="77777777" w:rsidTr="00FC73CA">
        <w:tc>
          <w:tcPr>
            <w:tcW w:w="601" w:type="dxa"/>
          </w:tcPr>
          <w:p w14:paraId="291EC8C2" w14:textId="77777777" w:rsidR="00FC73CA" w:rsidRDefault="00FC73CA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1D0884A8" w14:textId="77777777" w:rsidR="00FC73CA" w:rsidRPr="00F33B1C" w:rsidRDefault="00FC73CA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AD5F420" w14:textId="77777777" w:rsidR="00FC73CA" w:rsidRPr="00F33B1C" w:rsidRDefault="00FC73CA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2D035A53" w14:textId="77777777" w:rsidR="00FC73CA" w:rsidRPr="00F33B1C" w:rsidRDefault="00FC73CA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74ACEECD" w14:textId="77777777" w:rsidR="00FC73CA" w:rsidRPr="00F33B1C" w:rsidRDefault="00FC73CA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95227B5" w14:textId="77777777" w:rsidR="00FC73CA" w:rsidRPr="00F33B1C" w:rsidRDefault="00FC73CA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FCA20B2" w14:textId="77777777" w:rsidR="00FC73CA" w:rsidRPr="00F33B1C" w:rsidRDefault="00FC73CA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1855339E" w14:textId="77777777" w:rsidR="00FC73CA" w:rsidRPr="00F33B1C" w:rsidRDefault="00FC73CA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7A9FDE8" w14:textId="77777777" w:rsidR="00FC73CA" w:rsidRPr="00F33B1C" w:rsidRDefault="00FC73CA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F7E6806" w14:textId="77777777" w:rsidR="00FC73CA" w:rsidRPr="00F33B1C" w:rsidRDefault="00FC73CA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F69979A" w14:textId="77777777" w:rsidR="00FC73CA" w:rsidRPr="00F33B1C" w:rsidRDefault="00FC73CA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70E9DEA9" w14:textId="77777777" w:rsidR="00FC73CA" w:rsidRPr="00F33B1C" w:rsidRDefault="00FC73CA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570FF2ED" w14:textId="77777777" w:rsidR="00FC73CA" w:rsidRPr="00F33B1C" w:rsidRDefault="00FC73CA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9E75FEB" w14:textId="77777777" w:rsidR="00FC73CA" w:rsidRPr="00F33B1C" w:rsidRDefault="00FC73CA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C576A79" w14:textId="77777777" w:rsidR="00FC73CA" w:rsidRPr="00F33B1C" w:rsidRDefault="00FC73CA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09C9553" w14:textId="77777777" w:rsidR="00FC73CA" w:rsidRPr="00F33B1C" w:rsidRDefault="00FC73CA" w:rsidP="00FC73CA">
            <w:pPr>
              <w:pStyle w:val="aff4"/>
            </w:pPr>
            <w:r>
              <w:t>0</w:t>
            </w:r>
          </w:p>
        </w:tc>
      </w:tr>
      <w:tr w:rsidR="00FC73CA" w14:paraId="06417042" w14:textId="77777777" w:rsidTr="00FC73CA">
        <w:tc>
          <w:tcPr>
            <w:tcW w:w="9628" w:type="dxa"/>
            <w:gridSpan w:val="16"/>
            <w:vAlign w:val="center"/>
          </w:tcPr>
          <w:p w14:paraId="1324CFB8" w14:textId="77777777" w:rsidR="00FC73CA" w:rsidRPr="00FC73CA" w:rsidRDefault="00FC73CA" w:rsidP="00FC73CA">
            <w:pPr>
              <w:pStyle w:val="aff4"/>
              <w:jc w:val="center"/>
            </w:pPr>
            <w:r>
              <w:rPr>
                <w:lang w:val="en-US"/>
              </w:rPr>
              <w:t>Start</w:t>
            </w:r>
          </w:p>
        </w:tc>
      </w:tr>
      <w:tr w:rsidR="00FC73CA" w14:paraId="14B44B7D" w14:textId="77777777" w:rsidTr="00FC73CA">
        <w:tc>
          <w:tcPr>
            <w:tcW w:w="9628" w:type="dxa"/>
            <w:gridSpan w:val="16"/>
            <w:vAlign w:val="center"/>
          </w:tcPr>
          <w:p w14:paraId="177C401D" w14:textId="77777777" w:rsidR="00FC73CA" w:rsidRPr="00FC73CA" w:rsidRDefault="00FC73CA" w:rsidP="00FC73CA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63C0C1AA" w14:textId="77777777" w:rsidR="00FC73CA" w:rsidRDefault="00FC73CA" w:rsidP="00FC73CA">
      <w:pPr>
        <w:pStyle w:val="aff0"/>
      </w:pPr>
    </w:p>
    <w:p w14:paraId="74D28CFE" w14:textId="77777777" w:rsidR="00FC73CA" w:rsidRPr="00C27D95" w:rsidRDefault="00FC73CA" w:rsidP="00FC73CA">
      <w:pPr>
        <w:pStyle w:val="aff0"/>
      </w:pPr>
      <w:r>
        <w:rPr>
          <w:lang w:val="en-US"/>
        </w:rPr>
        <w:t>Stop</w:t>
      </w:r>
      <w:r w:rsidRPr="00C27D95">
        <w:t xml:space="preserve"> – </w:t>
      </w:r>
      <w:r>
        <w:t>регистр остановки ЦАП. При записи 1 останавливает работу генератора.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C73CA" w14:paraId="2D95AEA4" w14:textId="77777777" w:rsidTr="00FC73CA">
        <w:tc>
          <w:tcPr>
            <w:tcW w:w="9628" w:type="dxa"/>
            <w:gridSpan w:val="16"/>
            <w:vAlign w:val="center"/>
          </w:tcPr>
          <w:p w14:paraId="4C77DE3D" w14:textId="7EEBBA4C" w:rsidR="00FC73CA" w:rsidRPr="00C27D95" w:rsidRDefault="00FC73CA" w:rsidP="00FC73CA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530</w:t>
            </w:r>
          </w:p>
        </w:tc>
      </w:tr>
      <w:tr w:rsidR="00FC73CA" w14:paraId="6640B9AE" w14:textId="77777777" w:rsidTr="00FC73CA">
        <w:tc>
          <w:tcPr>
            <w:tcW w:w="601" w:type="dxa"/>
          </w:tcPr>
          <w:p w14:paraId="6259934E" w14:textId="77777777" w:rsidR="00FC73CA" w:rsidRDefault="00FC73CA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21750D5A" w14:textId="77777777" w:rsidR="00FC73CA" w:rsidRPr="00F33B1C" w:rsidRDefault="00FC73CA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228DEC65" w14:textId="77777777" w:rsidR="00FC73CA" w:rsidRPr="00F33B1C" w:rsidRDefault="00FC73CA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9B2A919" w14:textId="77777777" w:rsidR="00FC73CA" w:rsidRPr="00F33B1C" w:rsidRDefault="00FC73CA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60DE5B9" w14:textId="77777777" w:rsidR="00FC73CA" w:rsidRPr="00F33B1C" w:rsidRDefault="00FC73CA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E32A22E" w14:textId="77777777" w:rsidR="00FC73CA" w:rsidRPr="00F33B1C" w:rsidRDefault="00FC73CA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67848C7C" w14:textId="77777777" w:rsidR="00FC73CA" w:rsidRPr="00F33B1C" w:rsidRDefault="00FC73CA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30E5FB7" w14:textId="77777777" w:rsidR="00FC73CA" w:rsidRPr="00F33B1C" w:rsidRDefault="00FC73CA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97AD42F" w14:textId="77777777" w:rsidR="00FC73CA" w:rsidRPr="00F33B1C" w:rsidRDefault="00FC73CA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82AEDB6" w14:textId="77777777" w:rsidR="00FC73CA" w:rsidRPr="00F33B1C" w:rsidRDefault="00FC73CA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61EE2267" w14:textId="77777777" w:rsidR="00FC73CA" w:rsidRPr="00F33B1C" w:rsidRDefault="00FC73CA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7AAA79B" w14:textId="77777777" w:rsidR="00FC73CA" w:rsidRPr="00F33B1C" w:rsidRDefault="00FC73CA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8ECA526" w14:textId="77777777" w:rsidR="00FC73CA" w:rsidRPr="00F33B1C" w:rsidRDefault="00FC73CA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6988735A" w14:textId="77777777" w:rsidR="00FC73CA" w:rsidRPr="00F33B1C" w:rsidRDefault="00FC73CA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32BE27A7" w14:textId="77777777" w:rsidR="00FC73CA" w:rsidRPr="00F33B1C" w:rsidRDefault="00FC73CA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403F0FC" w14:textId="77777777" w:rsidR="00FC73CA" w:rsidRPr="00F33B1C" w:rsidRDefault="00FC73CA" w:rsidP="00FC73CA">
            <w:pPr>
              <w:pStyle w:val="aff4"/>
            </w:pPr>
            <w:r>
              <w:t>0</w:t>
            </w:r>
          </w:p>
        </w:tc>
      </w:tr>
      <w:tr w:rsidR="00FC73CA" w14:paraId="57DE1D5C" w14:textId="77777777" w:rsidTr="00FC73CA">
        <w:tc>
          <w:tcPr>
            <w:tcW w:w="9628" w:type="dxa"/>
            <w:gridSpan w:val="16"/>
            <w:vAlign w:val="center"/>
          </w:tcPr>
          <w:p w14:paraId="5C2022A6" w14:textId="77777777" w:rsidR="00FC73CA" w:rsidRPr="00FC73CA" w:rsidRDefault="00FC73CA" w:rsidP="00FC73CA">
            <w:pPr>
              <w:pStyle w:val="aff4"/>
              <w:jc w:val="center"/>
            </w:pPr>
            <w:proofErr w:type="spellStart"/>
            <w:r>
              <w:rPr>
                <w:lang w:val="en-US"/>
              </w:rPr>
              <w:t>Stopt</w:t>
            </w:r>
            <w:proofErr w:type="spellEnd"/>
          </w:p>
        </w:tc>
      </w:tr>
      <w:tr w:rsidR="00FC73CA" w14:paraId="04818F7B" w14:textId="77777777" w:rsidTr="00FC73CA">
        <w:tc>
          <w:tcPr>
            <w:tcW w:w="9628" w:type="dxa"/>
            <w:gridSpan w:val="16"/>
            <w:vAlign w:val="center"/>
          </w:tcPr>
          <w:p w14:paraId="7F193134" w14:textId="77777777" w:rsidR="00FC73CA" w:rsidRPr="00FC73CA" w:rsidRDefault="00FC73CA" w:rsidP="00FC73CA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796A1143" w14:textId="77777777" w:rsidR="00FC73CA" w:rsidRDefault="00FC73CA" w:rsidP="00FC73CA">
      <w:pPr>
        <w:pStyle w:val="aff0"/>
      </w:pPr>
    </w:p>
    <w:p w14:paraId="75251E4A" w14:textId="77777777" w:rsidR="00FC73CA" w:rsidRDefault="00FC73CA" w:rsidP="00FC73CA">
      <w:pPr>
        <w:pStyle w:val="aff0"/>
      </w:pPr>
      <w:r>
        <w:t>Регистры данных сигнала ЦАП. ЦАП настроен на работу в 12 битном формате. 0 – 0В. 4096 – 2,048В.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C73CA" w14:paraId="471822AC" w14:textId="77777777" w:rsidTr="00FC73CA">
        <w:tc>
          <w:tcPr>
            <w:tcW w:w="9628" w:type="dxa"/>
            <w:gridSpan w:val="16"/>
            <w:vAlign w:val="center"/>
          </w:tcPr>
          <w:p w14:paraId="2C07ECE7" w14:textId="0BE33040" w:rsidR="00FC73CA" w:rsidRPr="00C27D95" w:rsidRDefault="00FC73CA" w:rsidP="00FC73CA">
            <w:pPr>
              <w:pStyle w:val="aff4"/>
              <w:jc w:val="center"/>
            </w:pPr>
            <w:r>
              <w:t>Номер регистра 544</w:t>
            </w:r>
          </w:p>
        </w:tc>
      </w:tr>
      <w:tr w:rsidR="00FC73CA" w14:paraId="1CED7982" w14:textId="77777777" w:rsidTr="00FC73CA">
        <w:tc>
          <w:tcPr>
            <w:tcW w:w="601" w:type="dxa"/>
          </w:tcPr>
          <w:p w14:paraId="03F708A4" w14:textId="77777777" w:rsidR="00FC73CA" w:rsidRDefault="00FC73CA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37131B20" w14:textId="77777777" w:rsidR="00FC73CA" w:rsidRPr="00F33B1C" w:rsidRDefault="00FC73CA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3046028" w14:textId="77777777" w:rsidR="00FC73CA" w:rsidRPr="00F33B1C" w:rsidRDefault="00FC73CA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9E9CDF4" w14:textId="77777777" w:rsidR="00FC73CA" w:rsidRPr="00F33B1C" w:rsidRDefault="00FC73CA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98EC103" w14:textId="77777777" w:rsidR="00FC73CA" w:rsidRPr="00F33B1C" w:rsidRDefault="00FC73CA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48F72D9" w14:textId="77777777" w:rsidR="00FC73CA" w:rsidRPr="00F33B1C" w:rsidRDefault="00FC73CA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2E35B1BF" w14:textId="77777777" w:rsidR="00FC73CA" w:rsidRPr="00F33B1C" w:rsidRDefault="00FC73CA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CF0A7BA" w14:textId="77777777" w:rsidR="00FC73CA" w:rsidRPr="00F33B1C" w:rsidRDefault="00FC73CA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75F8561" w14:textId="77777777" w:rsidR="00FC73CA" w:rsidRPr="00F33B1C" w:rsidRDefault="00FC73CA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68CA8EA" w14:textId="77777777" w:rsidR="00FC73CA" w:rsidRPr="00F33B1C" w:rsidRDefault="00FC73CA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D38E836" w14:textId="77777777" w:rsidR="00FC73CA" w:rsidRPr="00F33B1C" w:rsidRDefault="00FC73CA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2B3112DF" w14:textId="77777777" w:rsidR="00FC73CA" w:rsidRPr="00F33B1C" w:rsidRDefault="00FC73CA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4ADB1C8" w14:textId="77777777" w:rsidR="00FC73CA" w:rsidRPr="00F33B1C" w:rsidRDefault="00FC73CA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668A050B" w14:textId="77777777" w:rsidR="00FC73CA" w:rsidRPr="00F33B1C" w:rsidRDefault="00FC73CA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7F06A76" w14:textId="77777777" w:rsidR="00FC73CA" w:rsidRPr="00F33B1C" w:rsidRDefault="00FC73CA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D31072F" w14:textId="77777777" w:rsidR="00FC73CA" w:rsidRPr="00F33B1C" w:rsidRDefault="00FC73CA" w:rsidP="00FC73CA">
            <w:pPr>
              <w:pStyle w:val="aff4"/>
            </w:pPr>
            <w:r>
              <w:t>0</w:t>
            </w:r>
          </w:p>
        </w:tc>
      </w:tr>
      <w:tr w:rsidR="00FC73CA" w14:paraId="42455520" w14:textId="77777777" w:rsidTr="00FC73CA">
        <w:tc>
          <w:tcPr>
            <w:tcW w:w="2407" w:type="dxa"/>
            <w:gridSpan w:val="4"/>
            <w:vAlign w:val="center"/>
          </w:tcPr>
          <w:p w14:paraId="5D5B2520" w14:textId="77777777" w:rsidR="00FC73CA" w:rsidRPr="00C27D95" w:rsidRDefault="00FC73CA" w:rsidP="00FC73CA">
            <w:pPr>
              <w:pStyle w:val="aff4"/>
              <w:jc w:val="center"/>
            </w:pPr>
            <w:r>
              <w:t>Не используются</w:t>
            </w:r>
          </w:p>
        </w:tc>
        <w:tc>
          <w:tcPr>
            <w:tcW w:w="7221" w:type="dxa"/>
            <w:gridSpan w:val="12"/>
            <w:vAlign w:val="center"/>
          </w:tcPr>
          <w:p w14:paraId="0CAC1F9C" w14:textId="77777777" w:rsidR="00FC73CA" w:rsidRPr="00FC73CA" w:rsidRDefault="00FC73CA" w:rsidP="00FC73CA">
            <w:pPr>
              <w:pStyle w:val="aff4"/>
              <w:jc w:val="center"/>
            </w:pPr>
            <w:r>
              <w:rPr>
                <w:lang w:val="en-US"/>
              </w:rPr>
              <w:t>Data</w:t>
            </w:r>
            <w:r w:rsidRPr="00C27D95">
              <w:t>[0]</w:t>
            </w:r>
          </w:p>
        </w:tc>
      </w:tr>
      <w:tr w:rsidR="00FC73CA" w14:paraId="10E32A05" w14:textId="77777777" w:rsidTr="00FC73CA">
        <w:tc>
          <w:tcPr>
            <w:tcW w:w="2407" w:type="dxa"/>
            <w:gridSpan w:val="4"/>
            <w:vAlign w:val="center"/>
          </w:tcPr>
          <w:p w14:paraId="78DF81F7" w14:textId="77777777" w:rsidR="00FC73CA" w:rsidRPr="00FC73CA" w:rsidRDefault="00FC73CA" w:rsidP="00FC73CA">
            <w:pPr>
              <w:pStyle w:val="aff4"/>
              <w:jc w:val="center"/>
            </w:pPr>
            <w:r>
              <w:t>0</w:t>
            </w:r>
          </w:p>
        </w:tc>
        <w:tc>
          <w:tcPr>
            <w:tcW w:w="7221" w:type="dxa"/>
            <w:gridSpan w:val="12"/>
            <w:vAlign w:val="center"/>
          </w:tcPr>
          <w:p w14:paraId="3189DCAA" w14:textId="77777777" w:rsidR="00FC73CA" w:rsidRPr="00FC73CA" w:rsidRDefault="00FC73CA" w:rsidP="00FC73CA">
            <w:pPr>
              <w:pStyle w:val="aff4"/>
              <w:jc w:val="center"/>
            </w:pPr>
            <w:r>
              <w:t>0-4096</w:t>
            </w:r>
          </w:p>
        </w:tc>
      </w:tr>
    </w:tbl>
    <w:p w14:paraId="75CFC77F" w14:textId="77777777" w:rsidR="00FC73CA" w:rsidRDefault="00FC73CA" w:rsidP="00FC73CA">
      <w:pPr>
        <w:pStyle w:val="aff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C73CA" w14:paraId="158DC745" w14:textId="77777777" w:rsidTr="00FC73CA">
        <w:tc>
          <w:tcPr>
            <w:tcW w:w="9628" w:type="dxa"/>
            <w:gridSpan w:val="16"/>
            <w:vAlign w:val="center"/>
          </w:tcPr>
          <w:p w14:paraId="3F25507E" w14:textId="55115342" w:rsidR="00FC73CA" w:rsidRPr="00FC73CA" w:rsidRDefault="00FC73CA" w:rsidP="00FC73CA">
            <w:pPr>
              <w:pStyle w:val="aff4"/>
              <w:jc w:val="center"/>
              <w:rPr>
                <w:lang w:val="en-US"/>
              </w:rPr>
            </w:pPr>
            <w:r>
              <w:t>Номер регистра 1055</w:t>
            </w:r>
          </w:p>
        </w:tc>
      </w:tr>
      <w:tr w:rsidR="00FC73CA" w14:paraId="7E35581A" w14:textId="77777777" w:rsidTr="00FC73CA">
        <w:tc>
          <w:tcPr>
            <w:tcW w:w="601" w:type="dxa"/>
          </w:tcPr>
          <w:p w14:paraId="7B225F34" w14:textId="77777777" w:rsidR="00FC73CA" w:rsidRDefault="00FC73CA" w:rsidP="00FC73CA">
            <w:pPr>
              <w:pStyle w:val="aff4"/>
            </w:pPr>
            <w:r>
              <w:lastRenderedPageBreak/>
              <w:t>15</w:t>
            </w:r>
          </w:p>
        </w:tc>
        <w:tc>
          <w:tcPr>
            <w:tcW w:w="602" w:type="dxa"/>
          </w:tcPr>
          <w:p w14:paraId="70AB567B" w14:textId="77777777" w:rsidR="00FC73CA" w:rsidRPr="00F33B1C" w:rsidRDefault="00FC73CA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821B1FA" w14:textId="77777777" w:rsidR="00FC73CA" w:rsidRPr="00F33B1C" w:rsidRDefault="00FC73CA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FB5C96B" w14:textId="77777777" w:rsidR="00FC73CA" w:rsidRPr="00F33B1C" w:rsidRDefault="00FC73CA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3BFCE29E" w14:textId="77777777" w:rsidR="00FC73CA" w:rsidRPr="00F33B1C" w:rsidRDefault="00FC73CA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F8E8B95" w14:textId="77777777" w:rsidR="00FC73CA" w:rsidRPr="00F33B1C" w:rsidRDefault="00FC73CA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A8DB835" w14:textId="77777777" w:rsidR="00FC73CA" w:rsidRPr="00F33B1C" w:rsidRDefault="00FC73CA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9E0A471" w14:textId="77777777" w:rsidR="00FC73CA" w:rsidRPr="00F33B1C" w:rsidRDefault="00FC73CA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7A115F0F" w14:textId="77777777" w:rsidR="00FC73CA" w:rsidRPr="00F33B1C" w:rsidRDefault="00FC73CA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0778C4C1" w14:textId="77777777" w:rsidR="00FC73CA" w:rsidRPr="00F33B1C" w:rsidRDefault="00FC73CA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3F20CECB" w14:textId="77777777" w:rsidR="00FC73CA" w:rsidRPr="00F33B1C" w:rsidRDefault="00FC73CA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8AA21CD" w14:textId="77777777" w:rsidR="00FC73CA" w:rsidRPr="00F33B1C" w:rsidRDefault="00FC73CA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1DFB06E" w14:textId="77777777" w:rsidR="00FC73CA" w:rsidRPr="00F33B1C" w:rsidRDefault="00FC73CA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5D804892" w14:textId="77777777" w:rsidR="00FC73CA" w:rsidRPr="00F33B1C" w:rsidRDefault="00FC73CA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D6CF65D" w14:textId="77777777" w:rsidR="00FC73CA" w:rsidRPr="00F33B1C" w:rsidRDefault="00FC73CA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83401C8" w14:textId="77777777" w:rsidR="00FC73CA" w:rsidRPr="00F33B1C" w:rsidRDefault="00FC73CA" w:rsidP="00FC73CA">
            <w:pPr>
              <w:pStyle w:val="aff4"/>
            </w:pPr>
            <w:r>
              <w:t>0</w:t>
            </w:r>
          </w:p>
        </w:tc>
      </w:tr>
      <w:tr w:rsidR="00FC73CA" w14:paraId="5DDA78BD" w14:textId="77777777" w:rsidTr="00FC73CA">
        <w:tc>
          <w:tcPr>
            <w:tcW w:w="2407" w:type="dxa"/>
            <w:gridSpan w:val="4"/>
            <w:vAlign w:val="center"/>
          </w:tcPr>
          <w:p w14:paraId="5F81E6CA" w14:textId="77777777" w:rsidR="00FC73CA" w:rsidRPr="00C27D95" w:rsidRDefault="00FC73CA" w:rsidP="00FC73CA">
            <w:pPr>
              <w:pStyle w:val="aff4"/>
              <w:jc w:val="center"/>
            </w:pPr>
            <w:r>
              <w:t>Не используются</w:t>
            </w:r>
          </w:p>
        </w:tc>
        <w:tc>
          <w:tcPr>
            <w:tcW w:w="7221" w:type="dxa"/>
            <w:gridSpan w:val="12"/>
            <w:vAlign w:val="center"/>
          </w:tcPr>
          <w:p w14:paraId="157FAB47" w14:textId="77777777" w:rsidR="00FC73CA" w:rsidRPr="00FC73CA" w:rsidRDefault="00FC73CA" w:rsidP="00FC73CA">
            <w:pPr>
              <w:pStyle w:val="aff4"/>
              <w:jc w:val="center"/>
            </w:pPr>
            <w:r>
              <w:rPr>
                <w:lang w:val="en-US"/>
              </w:rPr>
              <w:t>Data[0]</w:t>
            </w:r>
          </w:p>
        </w:tc>
      </w:tr>
      <w:tr w:rsidR="00FC73CA" w14:paraId="7B8CC9A3" w14:textId="77777777" w:rsidTr="00FC73CA">
        <w:tc>
          <w:tcPr>
            <w:tcW w:w="2407" w:type="dxa"/>
            <w:gridSpan w:val="4"/>
            <w:vAlign w:val="center"/>
          </w:tcPr>
          <w:p w14:paraId="2156E279" w14:textId="77777777" w:rsidR="00FC73CA" w:rsidRPr="00FC73CA" w:rsidRDefault="00FC73CA" w:rsidP="00FC73CA">
            <w:pPr>
              <w:pStyle w:val="aff4"/>
              <w:jc w:val="center"/>
            </w:pPr>
            <w:r>
              <w:t>0</w:t>
            </w:r>
          </w:p>
        </w:tc>
        <w:tc>
          <w:tcPr>
            <w:tcW w:w="7221" w:type="dxa"/>
            <w:gridSpan w:val="12"/>
            <w:vAlign w:val="center"/>
          </w:tcPr>
          <w:p w14:paraId="1D3B0072" w14:textId="77777777" w:rsidR="00FC73CA" w:rsidRPr="00FC73CA" w:rsidRDefault="00FC73CA" w:rsidP="00FC73CA">
            <w:pPr>
              <w:pStyle w:val="aff4"/>
              <w:jc w:val="center"/>
            </w:pPr>
            <w:r>
              <w:t>0-4096</w:t>
            </w:r>
          </w:p>
        </w:tc>
      </w:tr>
    </w:tbl>
    <w:p w14:paraId="63206334" w14:textId="77777777" w:rsidR="00FC73CA" w:rsidRDefault="00FC73CA" w:rsidP="00FC73CA">
      <w:pPr>
        <w:suppressAutoHyphens w:val="0"/>
        <w:spacing w:line="240" w:lineRule="auto"/>
        <w:ind w:firstLine="0"/>
        <w:jc w:val="left"/>
      </w:pPr>
      <w:r w:rsidRPr="00FC73CA">
        <w:br w:type="page"/>
      </w:r>
    </w:p>
    <w:p w14:paraId="14B4003E" w14:textId="7CD61D60" w:rsidR="00FC73CA" w:rsidRDefault="00FC73CA" w:rsidP="005813F5">
      <w:pPr>
        <w:pStyle w:val="2"/>
        <w:rPr>
          <w:lang w:val="en-US"/>
        </w:rPr>
      </w:pPr>
      <w:bookmarkStart w:id="18" w:name="_Toc82505536"/>
      <w:r>
        <w:rPr>
          <w:lang w:val="en-US"/>
        </w:rPr>
        <w:lastRenderedPageBreak/>
        <w:t>ADC control</w:t>
      </w:r>
      <w:bookmarkEnd w:id="18"/>
    </w:p>
    <w:p w14:paraId="2BAB0122" w14:textId="5F4CE196" w:rsidR="00FC73CA" w:rsidRPr="007609C9" w:rsidRDefault="00FC73CA" w:rsidP="005813F5">
      <w:pPr>
        <w:pStyle w:val="110"/>
      </w:pPr>
      <w:r>
        <w:t>Регистры управления каналами АЦП 1-8.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FC73CA" w14:paraId="215103FC" w14:textId="77777777" w:rsidTr="00FC73CA">
        <w:tc>
          <w:tcPr>
            <w:tcW w:w="1129" w:type="dxa"/>
          </w:tcPr>
          <w:p w14:paraId="2888E1CB" w14:textId="77777777" w:rsidR="00FC73CA" w:rsidRDefault="00FC73CA" w:rsidP="00FC73CA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264ADEC5" w14:textId="77777777" w:rsidR="00FC73CA" w:rsidRDefault="00FC73CA" w:rsidP="00FC73CA">
            <w:pPr>
              <w:pStyle w:val="aff4"/>
            </w:pPr>
            <w:r>
              <w:t>Название</w:t>
            </w:r>
          </w:p>
        </w:tc>
      </w:tr>
      <w:tr w:rsidR="00FC73CA" w:rsidRPr="007D492F" w14:paraId="5F09A2C7" w14:textId="77777777" w:rsidTr="00FC73CA">
        <w:tc>
          <w:tcPr>
            <w:tcW w:w="1129" w:type="dxa"/>
          </w:tcPr>
          <w:p w14:paraId="3C129AE9" w14:textId="0DB2EE61" w:rsidR="00FC73CA" w:rsidRPr="005813F5" w:rsidRDefault="00FC73CA" w:rsidP="00FC73CA">
            <w:pPr>
              <w:pStyle w:val="aff4"/>
            </w:pPr>
            <w:r>
              <w:t>1056</w:t>
            </w:r>
          </w:p>
        </w:tc>
        <w:tc>
          <w:tcPr>
            <w:tcW w:w="8499" w:type="dxa"/>
          </w:tcPr>
          <w:p w14:paraId="30CDB79C" w14:textId="77777777" w:rsidR="00FC73CA" w:rsidRPr="007D492F" w:rsidRDefault="00FC73CA" w:rsidP="00FC73CA">
            <w:pPr>
              <w:pStyle w:val="aff4"/>
              <w:tabs>
                <w:tab w:val="left" w:pos="5803"/>
              </w:tabs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FC73CA" w:rsidRPr="007D492F" w14:paraId="4D9ECC77" w14:textId="77777777" w:rsidTr="00FC73CA">
        <w:tc>
          <w:tcPr>
            <w:tcW w:w="1129" w:type="dxa"/>
          </w:tcPr>
          <w:p w14:paraId="0FB69499" w14:textId="6EA32B92" w:rsidR="00FC73CA" w:rsidRPr="00C27D95" w:rsidRDefault="00FC73CA" w:rsidP="00FC73CA">
            <w:pPr>
              <w:pStyle w:val="aff4"/>
            </w:pPr>
            <w:r>
              <w:t>1055</w:t>
            </w:r>
          </w:p>
        </w:tc>
        <w:tc>
          <w:tcPr>
            <w:tcW w:w="8499" w:type="dxa"/>
          </w:tcPr>
          <w:p w14:paraId="6A6F5F10" w14:textId="77777777" w:rsidR="00FC73CA" w:rsidRPr="007D492F" w:rsidRDefault="00FC73CA" w:rsidP="00FC73C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</w:tr>
    </w:tbl>
    <w:p w14:paraId="62210DB3" w14:textId="263762DE" w:rsidR="00FC73CA" w:rsidRDefault="00FC73CA">
      <w:pPr>
        <w:suppressAutoHyphens w:val="0"/>
        <w:spacing w:line="240" w:lineRule="auto"/>
        <w:ind w:firstLine="0"/>
        <w:jc w:val="left"/>
      </w:pPr>
    </w:p>
    <w:p w14:paraId="0F12CDE6" w14:textId="77777777" w:rsidR="00FC73CA" w:rsidRPr="00FC73CA" w:rsidRDefault="00FC73CA" w:rsidP="00FC73CA">
      <w:pPr>
        <w:pStyle w:val="110"/>
      </w:pPr>
      <w:r w:rsidRPr="00FC73CA">
        <w:rPr>
          <w:lang w:val="en-US"/>
        </w:rPr>
        <w:t>Scaler</w:t>
      </w:r>
      <w:r w:rsidRPr="00FC73CA">
        <w:t xml:space="preserve"> – регистр запуска обновления команды.</w:t>
      </w:r>
    </w:p>
    <w:p w14:paraId="5F719DBC" w14:textId="77777777" w:rsidR="00FC73CA" w:rsidRPr="00FC73CA" w:rsidRDefault="00FC73CA" w:rsidP="00FC73CA">
      <w:pPr>
        <w:pStyle w:val="110"/>
      </w:pPr>
      <w:r w:rsidRPr="00FC73CA">
        <w:t>При записи 1 – обновляется и исполняется команда. После завершения команды регистр перезаписывается 0.</w:t>
      </w:r>
      <w:r>
        <w:t xml:space="preserve">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C73CA" w14:paraId="07058058" w14:textId="77777777" w:rsidTr="00FC73CA">
        <w:tc>
          <w:tcPr>
            <w:tcW w:w="9628" w:type="dxa"/>
            <w:gridSpan w:val="16"/>
            <w:vAlign w:val="center"/>
          </w:tcPr>
          <w:p w14:paraId="24BD2372" w14:textId="4044110C" w:rsidR="00FC73CA" w:rsidRPr="005813F5" w:rsidRDefault="00FC73CA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1056</w:t>
            </w:r>
          </w:p>
        </w:tc>
      </w:tr>
      <w:tr w:rsidR="00FC73CA" w14:paraId="22E251A3" w14:textId="77777777" w:rsidTr="00FC73CA">
        <w:tc>
          <w:tcPr>
            <w:tcW w:w="601" w:type="dxa"/>
          </w:tcPr>
          <w:p w14:paraId="79195EB9" w14:textId="77777777" w:rsidR="00FC73CA" w:rsidRDefault="00FC73CA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D53C63B" w14:textId="77777777" w:rsidR="00FC73CA" w:rsidRPr="00F33B1C" w:rsidRDefault="00FC73CA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1E8BC58" w14:textId="77777777" w:rsidR="00FC73CA" w:rsidRPr="00F33B1C" w:rsidRDefault="00FC73CA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88E5FED" w14:textId="77777777" w:rsidR="00FC73CA" w:rsidRPr="00F33B1C" w:rsidRDefault="00FC73CA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5902C690" w14:textId="77777777" w:rsidR="00FC73CA" w:rsidRPr="00F33B1C" w:rsidRDefault="00FC73CA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A885661" w14:textId="77777777" w:rsidR="00FC73CA" w:rsidRPr="00F33B1C" w:rsidRDefault="00FC73CA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3B66BFCC" w14:textId="77777777" w:rsidR="00FC73CA" w:rsidRPr="00F33B1C" w:rsidRDefault="00FC73CA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FD8D8E9" w14:textId="77777777" w:rsidR="00FC73CA" w:rsidRPr="00F33B1C" w:rsidRDefault="00FC73CA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D0660BF" w14:textId="77777777" w:rsidR="00FC73CA" w:rsidRPr="00F33B1C" w:rsidRDefault="00FC73CA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28BA7434" w14:textId="77777777" w:rsidR="00FC73CA" w:rsidRPr="00F33B1C" w:rsidRDefault="00FC73CA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408A943" w14:textId="77777777" w:rsidR="00FC73CA" w:rsidRPr="00F33B1C" w:rsidRDefault="00FC73CA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2B5235ED" w14:textId="77777777" w:rsidR="00FC73CA" w:rsidRPr="00F33B1C" w:rsidRDefault="00FC73CA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0BEB7C9F" w14:textId="77777777" w:rsidR="00FC73CA" w:rsidRPr="00F33B1C" w:rsidRDefault="00FC73CA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6418AA17" w14:textId="77777777" w:rsidR="00FC73CA" w:rsidRPr="00F33B1C" w:rsidRDefault="00FC73CA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21421564" w14:textId="77777777" w:rsidR="00FC73CA" w:rsidRPr="00F33B1C" w:rsidRDefault="00FC73CA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F3B596B" w14:textId="77777777" w:rsidR="00FC73CA" w:rsidRPr="00F33B1C" w:rsidRDefault="00FC73CA" w:rsidP="00FC73CA">
            <w:pPr>
              <w:pStyle w:val="aff4"/>
            </w:pPr>
            <w:r>
              <w:t>0</w:t>
            </w:r>
          </w:p>
        </w:tc>
      </w:tr>
      <w:tr w:rsidR="00FC73CA" w14:paraId="668BA6CF" w14:textId="77777777" w:rsidTr="00FC73CA">
        <w:tc>
          <w:tcPr>
            <w:tcW w:w="9628" w:type="dxa"/>
            <w:gridSpan w:val="16"/>
            <w:vAlign w:val="center"/>
          </w:tcPr>
          <w:p w14:paraId="5F62A61E" w14:textId="77777777" w:rsidR="00FC73CA" w:rsidRPr="00FC73CA" w:rsidRDefault="00FC73CA" w:rsidP="00FC73CA">
            <w:pPr>
              <w:pStyle w:val="aff4"/>
              <w:jc w:val="center"/>
            </w:pPr>
            <w:r>
              <w:rPr>
                <w:lang w:val="en-US"/>
              </w:rPr>
              <w:t>Scaler</w:t>
            </w:r>
          </w:p>
        </w:tc>
      </w:tr>
      <w:tr w:rsidR="00FC73CA" w14:paraId="79DD6A28" w14:textId="77777777" w:rsidTr="00FC73CA">
        <w:tc>
          <w:tcPr>
            <w:tcW w:w="9628" w:type="dxa"/>
            <w:gridSpan w:val="16"/>
            <w:vAlign w:val="center"/>
          </w:tcPr>
          <w:p w14:paraId="168B5235" w14:textId="77777777" w:rsidR="00FC73CA" w:rsidRPr="00FC73CA" w:rsidRDefault="00FC73CA" w:rsidP="00FC73C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</w:tr>
    </w:tbl>
    <w:p w14:paraId="3E3E757F" w14:textId="008F157A" w:rsidR="00FC73CA" w:rsidRPr="00FC73CA" w:rsidRDefault="00FC73CA" w:rsidP="00FC73CA">
      <w:pPr>
        <w:pStyle w:val="110"/>
      </w:pPr>
      <w:r>
        <w:rPr>
          <w:lang w:val="en-US"/>
        </w:rPr>
        <w:t>Start</w:t>
      </w:r>
      <w:r w:rsidRPr="00FC73CA">
        <w:t xml:space="preserve"> – </w:t>
      </w:r>
      <w:r>
        <w:t xml:space="preserve">регистр запуска АЦП. </w:t>
      </w:r>
      <w:r w:rsidR="00E35372">
        <w:t>При записи 1 запускается преобразователь. По умолчанию АЦП запущен.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C73CA" w14:paraId="74F740C0" w14:textId="77777777" w:rsidTr="00FC73CA">
        <w:tc>
          <w:tcPr>
            <w:tcW w:w="9628" w:type="dxa"/>
            <w:gridSpan w:val="16"/>
            <w:vAlign w:val="center"/>
          </w:tcPr>
          <w:p w14:paraId="7D2E5170" w14:textId="03030671" w:rsidR="00FC73CA" w:rsidRPr="00E35372" w:rsidRDefault="00FC73CA">
            <w:pPr>
              <w:pStyle w:val="aff4"/>
              <w:jc w:val="center"/>
            </w:pPr>
            <w:r>
              <w:t xml:space="preserve">Номер регистра </w:t>
            </w:r>
            <w:r w:rsidRPr="005813F5">
              <w:t>1055</w:t>
            </w:r>
          </w:p>
        </w:tc>
      </w:tr>
      <w:tr w:rsidR="00FC73CA" w14:paraId="33FD0D83" w14:textId="77777777" w:rsidTr="00FC73CA">
        <w:tc>
          <w:tcPr>
            <w:tcW w:w="601" w:type="dxa"/>
          </w:tcPr>
          <w:p w14:paraId="4C7C0ABF" w14:textId="77777777" w:rsidR="00FC73CA" w:rsidRDefault="00FC73CA" w:rsidP="00FC73C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4DB52B1C" w14:textId="77777777" w:rsidR="00FC73CA" w:rsidRPr="00F33B1C" w:rsidRDefault="00FC73CA" w:rsidP="00FC73C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3A43B653" w14:textId="77777777" w:rsidR="00FC73CA" w:rsidRPr="00F33B1C" w:rsidRDefault="00FC73CA" w:rsidP="00FC73C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52B6703C" w14:textId="77777777" w:rsidR="00FC73CA" w:rsidRPr="00F33B1C" w:rsidRDefault="00FC73CA" w:rsidP="00FC73C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3BFC7EB8" w14:textId="77777777" w:rsidR="00FC73CA" w:rsidRPr="00F33B1C" w:rsidRDefault="00FC73CA" w:rsidP="00FC73C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0963946" w14:textId="77777777" w:rsidR="00FC73CA" w:rsidRPr="00F33B1C" w:rsidRDefault="00FC73CA" w:rsidP="00FC73C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E2029DD" w14:textId="77777777" w:rsidR="00FC73CA" w:rsidRPr="00F33B1C" w:rsidRDefault="00FC73CA" w:rsidP="00FC73C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2F2F1A8" w14:textId="77777777" w:rsidR="00FC73CA" w:rsidRPr="00F33B1C" w:rsidRDefault="00FC73CA" w:rsidP="00FC73C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D2D82F0" w14:textId="77777777" w:rsidR="00FC73CA" w:rsidRPr="00F33B1C" w:rsidRDefault="00FC73CA" w:rsidP="00FC73C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60500E9" w14:textId="77777777" w:rsidR="00FC73CA" w:rsidRPr="00F33B1C" w:rsidRDefault="00FC73CA" w:rsidP="00FC73C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4900CEAC" w14:textId="77777777" w:rsidR="00FC73CA" w:rsidRPr="00F33B1C" w:rsidRDefault="00FC73CA" w:rsidP="00FC73C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F058921" w14:textId="77777777" w:rsidR="00FC73CA" w:rsidRPr="00F33B1C" w:rsidRDefault="00FC73CA" w:rsidP="00FC73C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526A9F5D" w14:textId="77777777" w:rsidR="00FC73CA" w:rsidRPr="00F33B1C" w:rsidRDefault="00FC73CA" w:rsidP="00FC73C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5F708D99" w14:textId="77777777" w:rsidR="00FC73CA" w:rsidRPr="00F33B1C" w:rsidRDefault="00FC73CA" w:rsidP="00FC73C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7BF5061D" w14:textId="77777777" w:rsidR="00FC73CA" w:rsidRPr="00F33B1C" w:rsidRDefault="00FC73CA" w:rsidP="00FC73C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1F87715" w14:textId="77777777" w:rsidR="00FC73CA" w:rsidRPr="00F33B1C" w:rsidRDefault="00FC73CA" w:rsidP="00FC73CA">
            <w:pPr>
              <w:pStyle w:val="aff4"/>
            </w:pPr>
            <w:r>
              <w:t>0</w:t>
            </w:r>
          </w:p>
        </w:tc>
      </w:tr>
      <w:tr w:rsidR="00FC73CA" w14:paraId="1E51F5B3" w14:textId="77777777" w:rsidTr="00FC73CA">
        <w:tc>
          <w:tcPr>
            <w:tcW w:w="9628" w:type="dxa"/>
            <w:gridSpan w:val="16"/>
            <w:vAlign w:val="center"/>
          </w:tcPr>
          <w:p w14:paraId="0DFC2CDE" w14:textId="77777777" w:rsidR="00FC73CA" w:rsidRPr="00FC73CA" w:rsidRDefault="00FC73CA" w:rsidP="00FC73CA">
            <w:pPr>
              <w:pStyle w:val="aff4"/>
              <w:jc w:val="center"/>
            </w:pPr>
            <w:r>
              <w:rPr>
                <w:lang w:val="en-US"/>
              </w:rPr>
              <w:t>Start</w:t>
            </w:r>
          </w:p>
        </w:tc>
      </w:tr>
      <w:tr w:rsidR="00FC73CA" w14:paraId="750F89B3" w14:textId="77777777" w:rsidTr="00FC73CA">
        <w:tc>
          <w:tcPr>
            <w:tcW w:w="9628" w:type="dxa"/>
            <w:gridSpan w:val="16"/>
            <w:vAlign w:val="center"/>
          </w:tcPr>
          <w:p w14:paraId="494B9E95" w14:textId="77777777" w:rsidR="00FC73CA" w:rsidRPr="00FC73CA" w:rsidRDefault="00FC73CA" w:rsidP="00FC73CA">
            <w:pPr>
              <w:pStyle w:val="aff4"/>
              <w:jc w:val="center"/>
            </w:pPr>
            <w:r w:rsidRPr="005813F5">
              <w:t>0/1</w:t>
            </w:r>
          </w:p>
        </w:tc>
      </w:tr>
    </w:tbl>
    <w:p w14:paraId="35D8B8CA" w14:textId="77777777" w:rsidR="00FC73CA" w:rsidRDefault="00FC73CA">
      <w:pPr>
        <w:suppressAutoHyphens w:val="0"/>
        <w:spacing w:line="240" w:lineRule="auto"/>
        <w:ind w:firstLine="0"/>
        <w:jc w:val="left"/>
      </w:pPr>
      <w:r>
        <w:br w:type="page"/>
      </w:r>
    </w:p>
    <w:p w14:paraId="6D9A3432" w14:textId="07C66D0C" w:rsidR="00E35372" w:rsidRPr="005813F5" w:rsidRDefault="00E35372" w:rsidP="005813F5">
      <w:pPr>
        <w:pStyle w:val="2"/>
      </w:pPr>
      <w:bookmarkStart w:id="19" w:name="_Toc82505537"/>
      <w:r>
        <w:rPr>
          <w:lang w:val="en-US"/>
        </w:rPr>
        <w:lastRenderedPageBreak/>
        <w:t>GPIO</w:t>
      </w:r>
      <w:r w:rsidRPr="005813F5">
        <w:t>_</w:t>
      </w:r>
      <w:proofErr w:type="spellStart"/>
      <w:r>
        <w:rPr>
          <w:lang w:val="en-US"/>
        </w:rPr>
        <w:t>config</w:t>
      </w:r>
      <w:bookmarkEnd w:id="19"/>
      <w:proofErr w:type="spellEnd"/>
    </w:p>
    <w:p w14:paraId="6C93A295" w14:textId="73BAA7DE" w:rsidR="00E35372" w:rsidRPr="00E35372" w:rsidRDefault="00E35372" w:rsidP="00E35372">
      <w:pPr>
        <w:pStyle w:val="110"/>
      </w:pPr>
      <w:r>
        <w:t xml:space="preserve">Регистры настроек </w:t>
      </w:r>
      <w:r>
        <w:rPr>
          <w:lang w:val="en-US"/>
        </w:rPr>
        <w:t>GPIO</w:t>
      </w:r>
      <w:r w:rsidRPr="005813F5">
        <w:t xml:space="preserve">. </w:t>
      </w:r>
      <w:r>
        <w:t xml:space="preserve">Данные регистры позволяют выполнить конфигурацию </w:t>
      </w:r>
      <w:r>
        <w:rPr>
          <w:lang w:val="en-US"/>
        </w:rPr>
        <w:t>GPIO</w:t>
      </w:r>
      <w:r w:rsidRPr="005813F5">
        <w:t xml:space="preserve"> </w:t>
      </w:r>
      <w:r>
        <w:t>на вход (с внутренней подтяжкой к 0) или на выход (без подтяжки).</w:t>
      </w:r>
    </w:p>
    <w:p w14:paraId="76D1118E" w14:textId="77777777" w:rsidR="00E35372" w:rsidRDefault="00E35372" w:rsidP="00E35372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E35372" w14:paraId="3C558729" w14:textId="77777777" w:rsidTr="000C11EA">
        <w:tc>
          <w:tcPr>
            <w:tcW w:w="1129" w:type="dxa"/>
          </w:tcPr>
          <w:p w14:paraId="4D9B7649" w14:textId="77777777" w:rsidR="00E35372" w:rsidRDefault="00E35372" w:rsidP="000C11EA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6015B88B" w14:textId="77777777" w:rsidR="00E35372" w:rsidRDefault="00E35372" w:rsidP="000C11EA">
            <w:pPr>
              <w:pStyle w:val="aff4"/>
            </w:pPr>
            <w:r>
              <w:t>Название</w:t>
            </w:r>
          </w:p>
        </w:tc>
      </w:tr>
      <w:tr w:rsidR="00E35372" w14:paraId="39F57D83" w14:textId="77777777" w:rsidTr="000C11EA">
        <w:tc>
          <w:tcPr>
            <w:tcW w:w="1129" w:type="dxa"/>
          </w:tcPr>
          <w:p w14:paraId="382F017E" w14:textId="195D1904" w:rsidR="00E35372" w:rsidRPr="0005472C" w:rsidRDefault="00E35372" w:rsidP="000C11EA">
            <w:pPr>
              <w:pStyle w:val="aff4"/>
            </w:pPr>
            <w:r>
              <w:t>1059</w:t>
            </w:r>
          </w:p>
        </w:tc>
        <w:tc>
          <w:tcPr>
            <w:tcW w:w="8499" w:type="dxa"/>
          </w:tcPr>
          <w:p w14:paraId="7E591131" w14:textId="2E37BCD1" w:rsidR="00E35372" w:rsidRPr="00E35372" w:rsidRDefault="00E35372" w:rsidP="000C11EA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</w:t>
            </w:r>
            <w:proofErr w:type="spellEnd"/>
            <w:r>
              <w:rPr>
                <w:lang w:val="en-US"/>
              </w:rPr>
              <w:t xml:space="preserve"> flag</w:t>
            </w:r>
          </w:p>
        </w:tc>
      </w:tr>
      <w:tr w:rsidR="00E35372" w14:paraId="182BB23D" w14:textId="77777777" w:rsidTr="000C11EA">
        <w:tc>
          <w:tcPr>
            <w:tcW w:w="1129" w:type="dxa"/>
          </w:tcPr>
          <w:p w14:paraId="19DCD60C" w14:textId="372DBE5D" w:rsidR="00E35372" w:rsidRPr="0005472C" w:rsidRDefault="00E35372" w:rsidP="00E35372">
            <w:pPr>
              <w:pStyle w:val="aff4"/>
            </w:pPr>
            <w:r>
              <w:t>1060</w:t>
            </w:r>
          </w:p>
        </w:tc>
        <w:tc>
          <w:tcPr>
            <w:tcW w:w="8499" w:type="dxa"/>
          </w:tcPr>
          <w:p w14:paraId="480C3A77" w14:textId="2B5C38E2" w:rsidR="00E35372" w:rsidRPr="005813F5" w:rsidRDefault="00E35372" w:rsidP="00E35372">
            <w:pPr>
              <w:pStyle w:val="aff4"/>
            </w:pPr>
            <w:r>
              <w:rPr>
                <w:lang w:val="en-US"/>
              </w:rPr>
              <w:t>Scaler | GPIO</w:t>
            </w:r>
            <w:r w:rsidRPr="00C27D95">
              <w:t xml:space="preserve"> 1 – 12</w:t>
            </w:r>
          </w:p>
        </w:tc>
      </w:tr>
      <w:tr w:rsidR="00E35372" w14:paraId="6AAE08CD" w14:textId="77777777" w:rsidTr="000C11EA">
        <w:tc>
          <w:tcPr>
            <w:tcW w:w="1129" w:type="dxa"/>
          </w:tcPr>
          <w:p w14:paraId="5F617AD1" w14:textId="287E2976" w:rsidR="00E35372" w:rsidRPr="0005472C" w:rsidRDefault="00E35372" w:rsidP="00E35372">
            <w:pPr>
              <w:pStyle w:val="aff4"/>
            </w:pPr>
            <w:r>
              <w:t>1061</w:t>
            </w:r>
          </w:p>
        </w:tc>
        <w:tc>
          <w:tcPr>
            <w:tcW w:w="8499" w:type="dxa"/>
          </w:tcPr>
          <w:p w14:paraId="39B187A8" w14:textId="0228FE61" w:rsidR="00E35372" w:rsidRPr="005813F5" w:rsidRDefault="00E35372" w:rsidP="00E35372">
            <w:pPr>
              <w:pStyle w:val="aff4"/>
            </w:pPr>
            <w:r>
              <w:rPr>
                <w:lang w:val="en-US"/>
              </w:rPr>
              <w:t>GPIO</w:t>
            </w:r>
            <w:r w:rsidRPr="00C27D95">
              <w:t xml:space="preserve"> 13 – 28</w:t>
            </w:r>
          </w:p>
        </w:tc>
      </w:tr>
      <w:tr w:rsidR="00E35372" w14:paraId="0944E46D" w14:textId="77777777" w:rsidTr="000C11EA">
        <w:tc>
          <w:tcPr>
            <w:tcW w:w="1129" w:type="dxa"/>
          </w:tcPr>
          <w:p w14:paraId="31949955" w14:textId="01AEC25B" w:rsidR="00E35372" w:rsidRDefault="00E35372" w:rsidP="00E35372">
            <w:pPr>
              <w:pStyle w:val="aff4"/>
            </w:pPr>
            <w:r>
              <w:t>1062</w:t>
            </w:r>
          </w:p>
        </w:tc>
        <w:tc>
          <w:tcPr>
            <w:tcW w:w="8499" w:type="dxa"/>
          </w:tcPr>
          <w:p w14:paraId="2CCB2B32" w14:textId="79B3901F" w:rsidR="00E35372" w:rsidRPr="005813F5" w:rsidRDefault="00E35372" w:rsidP="00E35372">
            <w:pPr>
              <w:pStyle w:val="aff4"/>
            </w:pPr>
            <w:r>
              <w:rPr>
                <w:lang w:val="en-US"/>
              </w:rPr>
              <w:t>GPIO</w:t>
            </w:r>
            <w:r w:rsidRPr="00C27D95">
              <w:t xml:space="preserve"> 29 – 44</w:t>
            </w:r>
          </w:p>
        </w:tc>
      </w:tr>
      <w:tr w:rsidR="00E35372" w14:paraId="705FCEA6" w14:textId="77777777" w:rsidTr="000C11EA">
        <w:tc>
          <w:tcPr>
            <w:tcW w:w="1129" w:type="dxa"/>
          </w:tcPr>
          <w:p w14:paraId="2D0F2635" w14:textId="2687A99F" w:rsidR="00E35372" w:rsidRDefault="00E35372" w:rsidP="00E35372">
            <w:pPr>
              <w:pStyle w:val="aff4"/>
            </w:pPr>
            <w:r>
              <w:t>1063</w:t>
            </w:r>
          </w:p>
        </w:tc>
        <w:tc>
          <w:tcPr>
            <w:tcW w:w="8499" w:type="dxa"/>
          </w:tcPr>
          <w:p w14:paraId="39399041" w14:textId="78AD0101" w:rsidR="00E35372" w:rsidRDefault="00E35372" w:rsidP="00E3537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GPIO</w:t>
            </w:r>
            <w:r w:rsidRPr="00C27D95">
              <w:t xml:space="preserve"> 45 – 60</w:t>
            </w:r>
          </w:p>
        </w:tc>
      </w:tr>
    </w:tbl>
    <w:p w14:paraId="32FBD31C" w14:textId="77777777" w:rsidR="00E35372" w:rsidRDefault="00E35372" w:rsidP="00E35372">
      <w:pPr>
        <w:pStyle w:val="110"/>
      </w:pPr>
    </w:p>
    <w:p w14:paraId="1338DAF5" w14:textId="58697A67" w:rsidR="00E35372" w:rsidRPr="00E35372" w:rsidRDefault="00E35372" w:rsidP="00E35372">
      <w:pPr>
        <w:pStyle w:val="110"/>
      </w:pPr>
      <w:r>
        <w:t>После инициализации в данный регистр будет записана 1. Перед процедурой инициализации регистр сбрасывается в 0.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E35372" w14:paraId="767E31FC" w14:textId="77777777" w:rsidTr="000C11EA">
        <w:tc>
          <w:tcPr>
            <w:tcW w:w="9628" w:type="dxa"/>
            <w:gridSpan w:val="16"/>
            <w:vAlign w:val="center"/>
          </w:tcPr>
          <w:p w14:paraId="61A44880" w14:textId="02910791" w:rsidR="00E35372" w:rsidRPr="005813F5" w:rsidRDefault="00E35372">
            <w:pPr>
              <w:pStyle w:val="aff4"/>
              <w:jc w:val="center"/>
            </w:pPr>
            <w:r>
              <w:t>Номер регистра 1059</w:t>
            </w:r>
          </w:p>
        </w:tc>
      </w:tr>
      <w:tr w:rsidR="00E35372" w14:paraId="0BC700F9" w14:textId="77777777" w:rsidTr="000C11EA">
        <w:tc>
          <w:tcPr>
            <w:tcW w:w="601" w:type="dxa"/>
          </w:tcPr>
          <w:p w14:paraId="6250886E" w14:textId="77777777" w:rsidR="00E35372" w:rsidRDefault="00E35372" w:rsidP="000C11E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468ED5C7" w14:textId="77777777" w:rsidR="00E35372" w:rsidRPr="00F33B1C" w:rsidRDefault="00E35372" w:rsidP="000C11E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0AC09C2" w14:textId="77777777" w:rsidR="00E35372" w:rsidRPr="00F33B1C" w:rsidRDefault="00E35372" w:rsidP="000C11E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2FF48D9" w14:textId="77777777" w:rsidR="00E35372" w:rsidRPr="00F33B1C" w:rsidRDefault="00E35372" w:rsidP="000C11E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69A5990" w14:textId="77777777" w:rsidR="00E35372" w:rsidRPr="00F33B1C" w:rsidRDefault="00E35372" w:rsidP="000C11E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A6AD403" w14:textId="77777777" w:rsidR="00E35372" w:rsidRPr="00F33B1C" w:rsidRDefault="00E35372" w:rsidP="000C11E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F5443BD" w14:textId="77777777" w:rsidR="00E35372" w:rsidRPr="00F33B1C" w:rsidRDefault="00E35372" w:rsidP="000C11E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EB7A2E5" w14:textId="77777777" w:rsidR="00E35372" w:rsidRPr="00F33B1C" w:rsidRDefault="00E35372" w:rsidP="000C11E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45F10122" w14:textId="77777777" w:rsidR="00E35372" w:rsidRPr="00F33B1C" w:rsidRDefault="00E35372" w:rsidP="000C11E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9C55C4E" w14:textId="77777777" w:rsidR="00E35372" w:rsidRPr="00F33B1C" w:rsidRDefault="00E35372" w:rsidP="000C11E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3372E5D7" w14:textId="77777777" w:rsidR="00E35372" w:rsidRPr="00F33B1C" w:rsidRDefault="00E35372" w:rsidP="000C11E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59E84A36" w14:textId="77777777" w:rsidR="00E35372" w:rsidRPr="00F33B1C" w:rsidRDefault="00E35372" w:rsidP="000C11E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F73E30B" w14:textId="77777777" w:rsidR="00E35372" w:rsidRPr="00F33B1C" w:rsidRDefault="00E35372" w:rsidP="000C11E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5BD9E646" w14:textId="77777777" w:rsidR="00E35372" w:rsidRPr="00F33B1C" w:rsidRDefault="00E35372" w:rsidP="000C11E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163FDFF" w14:textId="77777777" w:rsidR="00E35372" w:rsidRPr="00F33B1C" w:rsidRDefault="00E35372" w:rsidP="000C11E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413EF11" w14:textId="77777777" w:rsidR="00E35372" w:rsidRPr="00F33B1C" w:rsidRDefault="00E35372" w:rsidP="000C11EA">
            <w:pPr>
              <w:pStyle w:val="aff4"/>
            </w:pPr>
            <w:r>
              <w:t>0</w:t>
            </w:r>
          </w:p>
        </w:tc>
      </w:tr>
      <w:tr w:rsidR="00E35372" w14:paraId="40EE2116" w14:textId="77777777" w:rsidTr="005813F5">
        <w:trPr>
          <w:trHeight w:val="562"/>
        </w:trPr>
        <w:tc>
          <w:tcPr>
            <w:tcW w:w="9628" w:type="dxa"/>
            <w:gridSpan w:val="16"/>
            <w:vAlign w:val="center"/>
          </w:tcPr>
          <w:p w14:paraId="1296DECD" w14:textId="133083B4" w:rsidR="00E35372" w:rsidRPr="00E35372" w:rsidRDefault="00E35372" w:rsidP="005813F5">
            <w:pPr>
              <w:pStyle w:val="aff4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</w:t>
            </w:r>
            <w:proofErr w:type="spellEnd"/>
            <w:r>
              <w:rPr>
                <w:lang w:val="en-US"/>
              </w:rPr>
              <w:t xml:space="preserve"> flag</w:t>
            </w:r>
          </w:p>
        </w:tc>
      </w:tr>
      <w:tr w:rsidR="00E35372" w14:paraId="6B74224B" w14:textId="77777777" w:rsidTr="005813F5">
        <w:tc>
          <w:tcPr>
            <w:tcW w:w="9628" w:type="dxa"/>
            <w:gridSpan w:val="16"/>
            <w:vAlign w:val="center"/>
          </w:tcPr>
          <w:p w14:paraId="75702CD0" w14:textId="1E072591" w:rsidR="00E35372" w:rsidRDefault="00E35372" w:rsidP="005813F5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45371B4F" w14:textId="52CCAFCE" w:rsidR="00E35372" w:rsidRDefault="00E35372" w:rsidP="00E35372">
      <w:pPr>
        <w:pStyle w:val="110"/>
      </w:pPr>
    </w:p>
    <w:p w14:paraId="0CC253D0" w14:textId="0051103F" w:rsidR="00E35372" w:rsidRPr="00E35372" w:rsidRDefault="00E35372">
      <w:pPr>
        <w:pStyle w:val="110"/>
      </w:pPr>
      <w:r>
        <w:rPr>
          <w:lang w:val="en-US"/>
        </w:rPr>
        <w:t>Scaler</w:t>
      </w:r>
      <w:r w:rsidRPr="005813F5">
        <w:t xml:space="preserve"> – </w:t>
      </w:r>
      <w:r>
        <w:t>регистр запуска обновления команды. При записи 1 обновляются параметры команды, и команда запускается. После запуска сбрасывается в 0.</w:t>
      </w:r>
    </w:p>
    <w:p w14:paraId="20BA11C8" w14:textId="2D00A4E3" w:rsidR="00E35372" w:rsidRPr="00E35372" w:rsidRDefault="00E35372">
      <w:pPr>
        <w:pStyle w:val="110"/>
      </w:pPr>
      <w:r w:rsidRPr="005813F5">
        <w:t>1060</w:t>
      </w:r>
      <w:r>
        <w:t>-</w:t>
      </w:r>
      <w:r w:rsidRPr="005813F5">
        <w:t>1063</w:t>
      </w:r>
      <w:r>
        <w:t xml:space="preserve"> являются битовыми регистрами. Значение бита задает направление работы </w:t>
      </w:r>
      <w:r>
        <w:rPr>
          <w:lang w:val="en-US"/>
        </w:rPr>
        <w:t>GPIO</w:t>
      </w:r>
      <w:r w:rsidRPr="005813F5">
        <w:t xml:space="preserve">. 0 – </w:t>
      </w:r>
      <w:r>
        <w:t xml:space="preserve">вход, 1 – выход. По умолчанию все </w:t>
      </w:r>
      <w:r>
        <w:rPr>
          <w:lang w:val="en-US"/>
        </w:rPr>
        <w:t>GPIO</w:t>
      </w:r>
      <w:r w:rsidRPr="005813F5">
        <w:t xml:space="preserve"> </w:t>
      </w:r>
      <w:r>
        <w:t>сконфигурированы на вход.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E35372" w14:paraId="7DD2BA01" w14:textId="77777777" w:rsidTr="000C11EA">
        <w:tc>
          <w:tcPr>
            <w:tcW w:w="9628" w:type="dxa"/>
            <w:gridSpan w:val="16"/>
            <w:vAlign w:val="center"/>
          </w:tcPr>
          <w:p w14:paraId="55642455" w14:textId="07B55EA4" w:rsidR="00E35372" w:rsidRPr="005813F5" w:rsidRDefault="00E35372">
            <w:pPr>
              <w:pStyle w:val="aff4"/>
              <w:jc w:val="center"/>
            </w:pPr>
            <w:r>
              <w:t>Номер регистра 1060</w:t>
            </w:r>
          </w:p>
        </w:tc>
      </w:tr>
      <w:tr w:rsidR="00E35372" w14:paraId="2C754361" w14:textId="77777777" w:rsidTr="000C11EA">
        <w:tc>
          <w:tcPr>
            <w:tcW w:w="601" w:type="dxa"/>
          </w:tcPr>
          <w:p w14:paraId="1836A324" w14:textId="77777777" w:rsidR="00E35372" w:rsidRDefault="00E35372" w:rsidP="000C11E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031D496A" w14:textId="77777777" w:rsidR="00E35372" w:rsidRPr="00F33B1C" w:rsidRDefault="00E35372" w:rsidP="000C11E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159616DE" w14:textId="77777777" w:rsidR="00E35372" w:rsidRPr="00F33B1C" w:rsidRDefault="00E35372" w:rsidP="000C11E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9F7EE56" w14:textId="77777777" w:rsidR="00E35372" w:rsidRPr="00F33B1C" w:rsidRDefault="00E35372" w:rsidP="000C11E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777F1FBF" w14:textId="77777777" w:rsidR="00E35372" w:rsidRPr="00F33B1C" w:rsidRDefault="00E35372" w:rsidP="000C11E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2F1DFAA" w14:textId="77777777" w:rsidR="00E35372" w:rsidRPr="00F33B1C" w:rsidRDefault="00E35372" w:rsidP="000C11E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41E7191" w14:textId="77777777" w:rsidR="00E35372" w:rsidRPr="00F33B1C" w:rsidRDefault="00E35372" w:rsidP="000C11E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4EF7CEB2" w14:textId="77777777" w:rsidR="00E35372" w:rsidRPr="00F33B1C" w:rsidRDefault="00E35372" w:rsidP="000C11E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3C168CB" w14:textId="77777777" w:rsidR="00E35372" w:rsidRPr="00F33B1C" w:rsidRDefault="00E35372" w:rsidP="000C11E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7DDDFD52" w14:textId="77777777" w:rsidR="00E35372" w:rsidRPr="00F33B1C" w:rsidRDefault="00E35372" w:rsidP="000C11E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484C413A" w14:textId="77777777" w:rsidR="00E35372" w:rsidRPr="00F33B1C" w:rsidRDefault="00E35372" w:rsidP="000C11E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06F3373" w14:textId="77777777" w:rsidR="00E35372" w:rsidRPr="00F33B1C" w:rsidRDefault="00E35372" w:rsidP="000C11E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5159367" w14:textId="77777777" w:rsidR="00E35372" w:rsidRPr="00F33B1C" w:rsidRDefault="00E35372" w:rsidP="000C11E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7C49AFB" w14:textId="77777777" w:rsidR="00E35372" w:rsidRPr="00F33B1C" w:rsidRDefault="00E35372" w:rsidP="000C11E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6C7A4A60" w14:textId="77777777" w:rsidR="00E35372" w:rsidRPr="00F33B1C" w:rsidRDefault="00E35372" w:rsidP="000C11E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A8431BF" w14:textId="77777777" w:rsidR="00E35372" w:rsidRPr="00F33B1C" w:rsidRDefault="00E35372" w:rsidP="000C11EA">
            <w:pPr>
              <w:pStyle w:val="aff4"/>
            </w:pPr>
            <w:r>
              <w:t>0</w:t>
            </w:r>
          </w:p>
        </w:tc>
      </w:tr>
      <w:tr w:rsidR="00E35372" w14:paraId="6FCF0306" w14:textId="77777777" w:rsidTr="000C11EA">
        <w:tc>
          <w:tcPr>
            <w:tcW w:w="2407" w:type="dxa"/>
            <w:gridSpan w:val="4"/>
            <w:vMerge w:val="restart"/>
            <w:vAlign w:val="center"/>
          </w:tcPr>
          <w:p w14:paraId="29A6B5A9" w14:textId="45F627CA" w:rsidR="00E35372" w:rsidRPr="00FB7EB1" w:rsidRDefault="00E35372">
            <w:pPr>
              <w:pStyle w:val="aff4"/>
              <w:jc w:val="center"/>
            </w:pPr>
            <w:r>
              <w:rPr>
                <w:lang w:val="en-US"/>
              </w:rPr>
              <w:t>Scaler</w:t>
            </w:r>
          </w:p>
        </w:tc>
        <w:tc>
          <w:tcPr>
            <w:tcW w:w="7221" w:type="dxa"/>
            <w:gridSpan w:val="12"/>
            <w:vAlign w:val="center"/>
          </w:tcPr>
          <w:p w14:paraId="7B93CA90" w14:textId="77777777" w:rsidR="00E35372" w:rsidRPr="00FB7EB1" w:rsidRDefault="00E35372" w:rsidP="000C11E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E35372" w14:paraId="4812CA98" w14:textId="77777777" w:rsidTr="000C11EA">
        <w:tc>
          <w:tcPr>
            <w:tcW w:w="2407" w:type="dxa"/>
            <w:gridSpan w:val="4"/>
            <w:vMerge/>
          </w:tcPr>
          <w:p w14:paraId="73B4022D" w14:textId="77777777" w:rsidR="00E35372" w:rsidRDefault="00E35372" w:rsidP="000C11EA">
            <w:pPr>
              <w:pStyle w:val="aff4"/>
            </w:pPr>
          </w:p>
        </w:tc>
        <w:tc>
          <w:tcPr>
            <w:tcW w:w="601" w:type="dxa"/>
          </w:tcPr>
          <w:p w14:paraId="5BC46212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2" w:type="dxa"/>
          </w:tcPr>
          <w:p w14:paraId="17F331C5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02" w:type="dxa"/>
          </w:tcPr>
          <w:p w14:paraId="67C91540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02" w:type="dxa"/>
          </w:tcPr>
          <w:p w14:paraId="28412B6B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01" w:type="dxa"/>
          </w:tcPr>
          <w:p w14:paraId="672B6250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02" w:type="dxa"/>
          </w:tcPr>
          <w:p w14:paraId="06678AFB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02" w:type="dxa"/>
          </w:tcPr>
          <w:p w14:paraId="4D4B7295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02" w:type="dxa"/>
          </w:tcPr>
          <w:p w14:paraId="6277AF32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01" w:type="dxa"/>
          </w:tcPr>
          <w:p w14:paraId="2488EEAD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602" w:type="dxa"/>
          </w:tcPr>
          <w:p w14:paraId="343930B3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602" w:type="dxa"/>
          </w:tcPr>
          <w:p w14:paraId="110E124E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602" w:type="dxa"/>
          </w:tcPr>
          <w:p w14:paraId="63E0F48E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E35372" w14:paraId="2A6115DA" w14:textId="77777777" w:rsidTr="005813F5">
        <w:tc>
          <w:tcPr>
            <w:tcW w:w="2407" w:type="dxa"/>
            <w:gridSpan w:val="4"/>
            <w:vAlign w:val="center"/>
          </w:tcPr>
          <w:p w14:paraId="13F30F59" w14:textId="0F613EFC" w:rsidR="00E35372" w:rsidRPr="00FB7EB1" w:rsidRDefault="00E35372" w:rsidP="005813F5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6EA092E9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130DCB9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A906438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061AF55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7E90146F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86CEE3E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5FCAD8C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99A926D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49F02CC6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DF28538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BED6E49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EACE885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</w:tr>
    </w:tbl>
    <w:p w14:paraId="6990165F" w14:textId="77777777" w:rsidR="00E35372" w:rsidRDefault="00E35372" w:rsidP="00E35372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E35372" w14:paraId="2A519BCB" w14:textId="77777777" w:rsidTr="000C11EA">
        <w:tc>
          <w:tcPr>
            <w:tcW w:w="9628" w:type="dxa"/>
            <w:gridSpan w:val="16"/>
            <w:vAlign w:val="center"/>
          </w:tcPr>
          <w:p w14:paraId="57B733F8" w14:textId="4646B3FA" w:rsidR="00E35372" w:rsidRPr="005813F5" w:rsidRDefault="00E35372">
            <w:pPr>
              <w:pStyle w:val="aff4"/>
              <w:jc w:val="center"/>
            </w:pPr>
            <w:r>
              <w:t>Номер регистра 1061</w:t>
            </w:r>
          </w:p>
        </w:tc>
      </w:tr>
      <w:tr w:rsidR="00E35372" w14:paraId="3C26BB78" w14:textId="77777777" w:rsidTr="000C11EA">
        <w:tc>
          <w:tcPr>
            <w:tcW w:w="601" w:type="dxa"/>
          </w:tcPr>
          <w:p w14:paraId="17D28767" w14:textId="77777777" w:rsidR="00E35372" w:rsidRDefault="00E35372" w:rsidP="000C11E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02A126EE" w14:textId="77777777" w:rsidR="00E35372" w:rsidRPr="00F33B1C" w:rsidRDefault="00E35372" w:rsidP="000C11E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B5F27E3" w14:textId="77777777" w:rsidR="00E35372" w:rsidRPr="00F33B1C" w:rsidRDefault="00E35372" w:rsidP="000C11E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C8A2ED9" w14:textId="77777777" w:rsidR="00E35372" w:rsidRPr="00F33B1C" w:rsidRDefault="00E35372" w:rsidP="000C11E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C33FD4C" w14:textId="77777777" w:rsidR="00E35372" w:rsidRPr="00F33B1C" w:rsidRDefault="00E35372" w:rsidP="000C11E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1890481" w14:textId="77777777" w:rsidR="00E35372" w:rsidRPr="00F33B1C" w:rsidRDefault="00E35372" w:rsidP="000C11E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607EB608" w14:textId="77777777" w:rsidR="00E35372" w:rsidRPr="00F33B1C" w:rsidRDefault="00E35372" w:rsidP="000C11E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781A43B1" w14:textId="77777777" w:rsidR="00E35372" w:rsidRPr="00F33B1C" w:rsidRDefault="00E35372" w:rsidP="000C11E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2A3E7FF" w14:textId="77777777" w:rsidR="00E35372" w:rsidRPr="00F33B1C" w:rsidRDefault="00E35372" w:rsidP="000C11E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0507DD82" w14:textId="77777777" w:rsidR="00E35372" w:rsidRPr="00F33B1C" w:rsidRDefault="00E35372" w:rsidP="000C11E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9C97CBA" w14:textId="77777777" w:rsidR="00E35372" w:rsidRPr="00F33B1C" w:rsidRDefault="00E35372" w:rsidP="000C11E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1C29D65" w14:textId="77777777" w:rsidR="00E35372" w:rsidRPr="00F33B1C" w:rsidRDefault="00E35372" w:rsidP="000C11E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021D23E1" w14:textId="77777777" w:rsidR="00E35372" w:rsidRPr="00F33B1C" w:rsidRDefault="00E35372" w:rsidP="000C11E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2F62FB4" w14:textId="77777777" w:rsidR="00E35372" w:rsidRPr="00F33B1C" w:rsidRDefault="00E35372" w:rsidP="000C11E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2990D261" w14:textId="77777777" w:rsidR="00E35372" w:rsidRPr="00F33B1C" w:rsidRDefault="00E35372" w:rsidP="000C11E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3E39061" w14:textId="77777777" w:rsidR="00E35372" w:rsidRPr="00F33B1C" w:rsidRDefault="00E35372" w:rsidP="000C11EA">
            <w:pPr>
              <w:pStyle w:val="aff4"/>
            </w:pPr>
            <w:r>
              <w:t>0</w:t>
            </w:r>
          </w:p>
        </w:tc>
      </w:tr>
      <w:tr w:rsidR="00E35372" w14:paraId="61273F54" w14:textId="77777777" w:rsidTr="000C11EA">
        <w:tc>
          <w:tcPr>
            <w:tcW w:w="9628" w:type="dxa"/>
            <w:gridSpan w:val="16"/>
            <w:vAlign w:val="center"/>
          </w:tcPr>
          <w:p w14:paraId="34F2C974" w14:textId="77777777" w:rsidR="00E35372" w:rsidRPr="00FB7EB1" w:rsidRDefault="00E35372" w:rsidP="000C11E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E35372" w14:paraId="1837C376" w14:textId="77777777" w:rsidTr="000C11EA">
        <w:tc>
          <w:tcPr>
            <w:tcW w:w="601" w:type="dxa"/>
          </w:tcPr>
          <w:p w14:paraId="39B571B4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602" w:type="dxa"/>
          </w:tcPr>
          <w:p w14:paraId="00D7C75C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602" w:type="dxa"/>
          </w:tcPr>
          <w:p w14:paraId="7107B40A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602" w:type="dxa"/>
          </w:tcPr>
          <w:p w14:paraId="4F92D680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601" w:type="dxa"/>
          </w:tcPr>
          <w:p w14:paraId="4F3BBD0C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602" w:type="dxa"/>
          </w:tcPr>
          <w:p w14:paraId="41D05950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602" w:type="dxa"/>
          </w:tcPr>
          <w:p w14:paraId="70FF37BD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602" w:type="dxa"/>
          </w:tcPr>
          <w:p w14:paraId="0A0A3A29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601" w:type="dxa"/>
          </w:tcPr>
          <w:p w14:paraId="4565EAF8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602" w:type="dxa"/>
          </w:tcPr>
          <w:p w14:paraId="71F40F25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602" w:type="dxa"/>
          </w:tcPr>
          <w:p w14:paraId="3AF60397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602" w:type="dxa"/>
          </w:tcPr>
          <w:p w14:paraId="0AF48928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601" w:type="dxa"/>
          </w:tcPr>
          <w:p w14:paraId="623E7A14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602" w:type="dxa"/>
          </w:tcPr>
          <w:p w14:paraId="11DE3419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602" w:type="dxa"/>
          </w:tcPr>
          <w:p w14:paraId="14816CF7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602" w:type="dxa"/>
          </w:tcPr>
          <w:p w14:paraId="443DF6F4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  <w:tr w:rsidR="00E35372" w14:paraId="29863A9D" w14:textId="77777777" w:rsidTr="000C11EA">
        <w:tc>
          <w:tcPr>
            <w:tcW w:w="601" w:type="dxa"/>
          </w:tcPr>
          <w:p w14:paraId="2E525106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6FB0DC7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84C406C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0501A64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4C116025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1A241FC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8CA3284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000E737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1DB30D16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909D23D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8D378C8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3CD45A2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64F51B6F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A2A6B62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8666452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B236FD6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</w:tr>
    </w:tbl>
    <w:p w14:paraId="1D8352A8" w14:textId="77777777" w:rsidR="00E35372" w:rsidRDefault="00E35372" w:rsidP="00E35372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E35372" w14:paraId="68B341C3" w14:textId="77777777" w:rsidTr="000C11EA">
        <w:tc>
          <w:tcPr>
            <w:tcW w:w="9628" w:type="dxa"/>
            <w:gridSpan w:val="16"/>
            <w:vAlign w:val="center"/>
          </w:tcPr>
          <w:p w14:paraId="5206C4A8" w14:textId="5ED77882" w:rsidR="00E35372" w:rsidRPr="005813F5" w:rsidRDefault="00E35372">
            <w:pPr>
              <w:pStyle w:val="aff4"/>
              <w:jc w:val="center"/>
            </w:pPr>
            <w:r>
              <w:t>Номер регистра 1062</w:t>
            </w:r>
          </w:p>
        </w:tc>
      </w:tr>
      <w:tr w:rsidR="00E35372" w14:paraId="35330FB3" w14:textId="77777777" w:rsidTr="000C11EA">
        <w:tc>
          <w:tcPr>
            <w:tcW w:w="601" w:type="dxa"/>
          </w:tcPr>
          <w:p w14:paraId="3FEEC2C9" w14:textId="77777777" w:rsidR="00E35372" w:rsidRDefault="00E35372" w:rsidP="000C11E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45B376E8" w14:textId="77777777" w:rsidR="00E35372" w:rsidRPr="00F33B1C" w:rsidRDefault="00E35372" w:rsidP="000C11E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10E56C9D" w14:textId="77777777" w:rsidR="00E35372" w:rsidRPr="00F33B1C" w:rsidRDefault="00E35372" w:rsidP="000C11E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4C847DB4" w14:textId="77777777" w:rsidR="00E35372" w:rsidRPr="00F33B1C" w:rsidRDefault="00E35372" w:rsidP="000C11E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1D744D9" w14:textId="77777777" w:rsidR="00E35372" w:rsidRPr="00F33B1C" w:rsidRDefault="00E35372" w:rsidP="000C11E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0A79063D" w14:textId="77777777" w:rsidR="00E35372" w:rsidRPr="00F33B1C" w:rsidRDefault="00E35372" w:rsidP="000C11E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5FF0F79F" w14:textId="77777777" w:rsidR="00E35372" w:rsidRPr="00F33B1C" w:rsidRDefault="00E35372" w:rsidP="000C11E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A588812" w14:textId="77777777" w:rsidR="00E35372" w:rsidRPr="00F33B1C" w:rsidRDefault="00E35372" w:rsidP="000C11E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7168F74C" w14:textId="77777777" w:rsidR="00E35372" w:rsidRPr="00F33B1C" w:rsidRDefault="00E35372" w:rsidP="000C11E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2E419DD" w14:textId="77777777" w:rsidR="00E35372" w:rsidRPr="00F33B1C" w:rsidRDefault="00E35372" w:rsidP="000C11E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63C12BD8" w14:textId="77777777" w:rsidR="00E35372" w:rsidRPr="00F33B1C" w:rsidRDefault="00E35372" w:rsidP="000C11E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4BBE147" w14:textId="77777777" w:rsidR="00E35372" w:rsidRPr="00F33B1C" w:rsidRDefault="00E35372" w:rsidP="000C11E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6BE122C" w14:textId="77777777" w:rsidR="00E35372" w:rsidRPr="00F33B1C" w:rsidRDefault="00E35372" w:rsidP="000C11E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4CBF05C" w14:textId="77777777" w:rsidR="00E35372" w:rsidRPr="00F33B1C" w:rsidRDefault="00E35372" w:rsidP="000C11E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ED0D31D" w14:textId="77777777" w:rsidR="00E35372" w:rsidRPr="00F33B1C" w:rsidRDefault="00E35372" w:rsidP="000C11E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C3FC344" w14:textId="77777777" w:rsidR="00E35372" w:rsidRPr="00F33B1C" w:rsidRDefault="00E35372" w:rsidP="000C11EA">
            <w:pPr>
              <w:pStyle w:val="aff4"/>
            </w:pPr>
            <w:r>
              <w:t>0</w:t>
            </w:r>
          </w:p>
        </w:tc>
      </w:tr>
      <w:tr w:rsidR="00E35372" w14:paraId="0271EE89" w14:textId="77777777" w:rsidTr="000C11EA">
        <w:tc>
          <w:tcPr>
            <w:tcW w:w="9628" w:type="dxa"/>
            <w:gridSpan w:val="16"/>
            <w:vAlign w:val="center"/>
          </w:tcPr>
          <w:p w14:paraId="02EE1395" w14:textId="77777777" w:rsidR="00E35372" w:rsidRPr="00FB7EB1" w:rsidRDefault="00E35372" w:rsidP="000C11E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GPIO</w:t>
            </w:r>
          </w:p>
        </w:tc>
      </w:tr>
      <w:tr w:rsidR="00E35372" w14:paraId="38E27F98" w14:textId="77777777" w:rsidTr="000C11EA">
        <w:tc>
          <w:tcPr>
            <w:tcW w:w="601" w:type="dxa"/>
          </w:tcPr>
          <w:p w14:paraId="67D8A21C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602" w:type="dxa"/>
          </w:tcPr>
          <w:p w14:paraId="7CD000AD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602" w:type="dxa"/>
          </w:tcPr>
          <w:p w14:paraId="52B6F6B7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602" w:type="dxa"/>
          </w:tcPr>
          <w:p w14:paraId="5023ACB6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601" w:type="dxa"/>
          </w:tcPr>
          <w:p w14:paraId="03A5A0FB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602" w:type="dxa"/>
          </w:tcPr>
          <w:p w14:paraId="041D6F04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602" w:type="dxa"/>
          </w:tcPr>
          <w:p w14:paraId="783897E9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602" w:type="dxa"/>
          </w:tcPr>
          <w:p w14:paraId="2E28ACF9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601" w:type="dxa"/>
          </w:tcPr>
          <w:p w14:paraId="69809283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602" w:type="dxa"/>
          </w:tcPr>
          <w:p w14:paraId="0481A56D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602" w:type="dxa"/>
          </w:tcPr>
          <w:p w14:paraId="7CB40768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602" w:type="dxa"/>
          </w:tcPr>
          <w:p w14:paraId="218D258E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601" w:type="dxa"/>
          </w:tcPr>
          <w:p w14:paraId="3EE68D55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602" w:type="dxa"/>
          </w:tcPr>
          <w:p w14:paraId="2DC8BA11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602" w:type="dxa"/>
          </w:tcPr>
          <w:p w14:paraId="0896DCE5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602" w:type="dxa"/>
          </w:tcPr>
          <w:p w14:paraId="1EA4F1F1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</w:tr>
      <w:tr w:rsidR="00E35372" w14:paraId="4BF0F547" w14:textId="77777777" w:rsidTr="000C11EA">
        <w:tc>
          <w:tcPr>
            <w:tcW w:w="601" w:type="dxa"/>
          </w:tcPr>
          <w:p w14:paraId="6445CA46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46DDA63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55FE493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AD0C8B9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26B13B93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8472C1F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D74AA87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FBEF441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3BAD3B14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FC04375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DE8CD81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72073DA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73094F8E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73DE0DD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BE855E1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B33592E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</w:tr>
    </w:tbl>
    <w:p w14:paraId="75FE8E24" w14:textId="77777777" w:rsidR="00E35372" w:rsidRDefault="00E35372" w:rsidP="00E35372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E35372" w14:paraId="2DF13383" w14:textId="77777777" w:rsidTr="000C11EA">
        <w:tc>
          <w:tcPr>
            <w:tcW w:w="9628" w:type="dxa"/>
            <w:gridSpan w:val="16"/>
            <w:vAlign w:val="center"/>
          </w:tcPr>
          <w:p w14:paraId="419FE3C1" w14:textId="56DDC394" w:rsidR="00E35372" w:rsidRPr="005813F5" w:rsidRDefault="00E35372">
            <w:pPr>
              <w:pStyle w:val="aff4"/>
              <w:jc w:val="center"/>
            </w:pPr>
            <w:r>
              <w:t>Номер регистра 1063</w:t>
            </w:r>
          </w:p>
        </w:tc>
      </w:tr>
      <w:tr w:rsidR="00E35372" w14:paraId="1D058118" w14:textId="77777777" w:rsidTr="000C11EA">
        <w:tc>
          <w:tcPr>
            <w:tcW w:w="601" w:type="dxa"/>
          </w:tcPr>
          <w:p w14:paraId="1951FE9C" w14:textId="77777777" w:rsidR="00E35372" w:rsidRDefault="00E35372" w:rsidP="000C11E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79A16E3A" w14:textId="77777777" w:rsidR="00E35372" w:rsidRPr="00F33B1C" w:rsidRDefault="00E35372" w:rsidP="000C11E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10E92D1" w14:textId="77777777" w:rsidR="00E35372" w:rsidRPr="00F33B1C" w:rsidRDefault="00E35372" w:rsidP="000C11E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67233D8E" w14:textId="77777777" w:rsidR="00E35372" w:rsidRPr="00F33B1C" w:rsidRDefault="00E35372" w:rsidP="000C11E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4DFD646D" w14:textId="77777777" w:rsidR="00E35372" w:rsidRPr="00F33B1C" w:rsidRDefault="00E35372" w:rsidP="000C11E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0D027C66" w14:textId="77777777" w:rsidR="00E35372" w:rsidRPr="00F33B1C" w:rsidRDefault="00E35372" w:rsidP="000C11E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336AFD84" w14:textId="77777777" w:rsidR="00E35372" w:rsidRPr="00F33B1C" w:rsidRDefault="00E35372" w:rsidP="000C11E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2A8C8E17" w14:textId="77777777" w:rsidR="00E35372" w:rsidRPr="00F33B1C" w:rsidRDefault="00E35372" w:rsidP="000C11E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D33D9BA" w14:textId="77777777" w:rsidR="00E35372" w:rsidRPr="00F33B1C" w:rsidRDefault="00E35372" w:rsidP="000C11E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79349872" w14:textId="77777777" w:rsidR="00E35372" w:rsidRPr="00F33B1C" w:rsidRDefault="00E35372" w:rsidP="000C11E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71C9528F" w14:textId="77777777" w:rsidR="00E35372" w:rsidRPr="00F33B1C" w:rsidRDefault="00E35372" w:rsidP="000C11E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53712F9C" w14:textId="77777777" w:rsidR="00E35372" w:rsidRPr="00F33B1C" w:rsidRDefault="00E35372" w:rsidP="000C11E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83C50A9" w14:textId="77777777" w:rsidR="00E35372" w:rsidRPr="00F33B1C" w:rsidRDefault="00E35372" w:rsidP="000C11E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7CEF26D4" w14:textId="77777777" w:rsidR="00E35372" w:rsidRPr="00F33B1C" w:rsidRDefault="00E35372" w:rsidP="000C11E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7DB17F22" w14:textId="77777777" w:rsidR="00E35372" w:rsidRPr="00F33B1C" w:rsidRDefault="00E35372" w:rsidP="000C11E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1D673FC1" w14:textId="77777777" w:rsidR="00E35372" w:rsidRPr="00F33B1C" w:rsidRDefault="00E35372" w:rsidP="000C11EA">
            <w:pPr>
              <w:pStyle w:val="aff4"/>
            </w:pPr>
            <w:r>
              <w:t>0</w:t>
            </w:r>
          </w:p>
        </w:tc>
      </w:tr>
      <w:tr w:rsidR="00E35372" w14:paraId="74BA4A9E" w14:textId="77777777" w:rsidTr="000C11EA">
        <w:tc>
          <w:tcPr>
            <w:tcW w:w="9628" w:type="dxa"/>
            <w:gridSpan w:val="16"/>
            <w:vAlign w:val="center"/>
          </w:tcPr>
          <w:p w14:paraId="77362F1C" w14:textId="77777777" w:rsidR="00E35372" w:rsidRPr="00FB7EB1" w:rsidRDefault="00E35372" w:rsidP="000C11E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E35372" w14:paraId="50D22C6C" w14:textId="77777777" w:rsidTr="000C11EA">
        <w:tc>
          <w:tcPr>
            <w:tcW w:w="601" w:type="dxa"/>
          </w:tcPr>
          <w:p w14:paraId="29CD7C92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602" w:type="dxa"/>
          </w:tcPr>
          <w:p w14:paraId="4B30B98A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602" w:type="dxa"/>
          </w:tcPr>
          <w:p w14:paraId="274ACE6F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602" w:type="dxa"/>
          </w:tcPr>
          <w:p w14:paraId="7BDE2FFE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601" w:type="dxa"/>
          </w:tcPr>
          <w:p w14:paraId="15E421E8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602" w:type="dxa"/>
          </w:tcPr>
          <w:p w14:paraId="6BF573DB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602" w:type="dxa"/>
          </w:tcPr>
          <w:p w14:paraId="426A89B3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602" w:type="dxa"/>
          </w:tcPr>
          <w:p w14:paraId="0C317CA9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601" w:type="dxa"/>
          </w:tcPr>
          <w:p w14:paraId="618810B2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602" w:type="dxa"/>
          </w:tcPr>
          <w:p w14:paraId="3BF56A6F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602" w:type="dxa"/>
          </w:tcPr>
          <w:p w14:paraId="51010222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602" w:type="dxa"/>
          </w:tcPr>
          <w:p w14:paraId="2EBBBC14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601" w:type="dxa"/>
          </w:tcPr>
          <w:p w14:paraId="732B0A0E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602" w:type="dxa"/>
          </w:tcPr>
          <w:p w14:paraId="552D9D2B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602" w:type="dxa"/>
          </w:tcPr>
          <w:p w14:paraId="51F34B9E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602" w:type="dxa"/>
          </w:tcPr>
          <w:p w14:paraId="7DA8D3CC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</w:tr>
      <w:tr w:rsidR="00E35372" w14:paraId="37E032FF" w14:textId="77777777" w:rsidTr="000C11EA">
        <w:tc>
          <w:tcPr>
            <w:tcW w:w="601" w:type="dxa"/>
          </w:tcPr>
          <w:p w14:paraId="29FF1A0E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A97575D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AFF612D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23FE5C0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385DA787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BF0C965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F6B2259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C119783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39EE34A3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26625F6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3CB128E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093904E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7813CC16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A895A56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25B4FE9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415801A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</w:tr>
    </w:tbl>
    <w:p w14:paraId="2F113A67" w14:textId="77777777" w:rsidR="00E35372" w:rsidRDefault="00E35372" w:rsidP="00E35372">
      <w:pPr>
        <w:suppressAutoHyphens w:val="0"/>
        <w:spacing w:line="240" w:lineRule="auto"/>
        <w:ind w:firstLine="0"/>
        <w:jc w:val="left"/>
      </w:pPr>
      <w:r>
        <w:br w:type="page"/>
      </w:r>
    </w:p>
    <w:p w14:paraId="4DADA481" w14:textId="4CFBA69D" w:rsidR="00E35372" w:rsidRPr="005813F5" w:rsidRDefault="00E35372" w:rsidP="005813F5">
      <w:pPr>
        <w:pStyle w:val="2"/>
      </w:pPr>
      <w:bookmarkStart w:id="20" w:name="_Toc82505538"/>
      <w:r>
        <w:rPr>
          <w:lang w:val="en-US"/>
        </w:rPr>
        <w:lastRenderedPageBreak/>
        <w:t>GPIO</w:t>
      </w:r>
      <w:r w:rsidRPr="005813F5">
        <w:t>_</w:t>
      </w:r>
      <w:r>
        <w:rPr>
          <w:lang w:val="en-US"/>
        </w:rPr>
        <w:t>set</w:t>
      </w:r>
      <w:bookmarkEnd w:id="20"/>
    </w:p>
    <w:p w14:paraId="198CC328" w14:textId="74A8A372" w:rsidR="00E35372" w:rsidRPr="00C27D95" w:rsidRDefault="00E35372" w:rsidP="00E35372">
      <w:pPr>
        <w:pStyle w:val="110"/>
      </w:pPr>
      <w:r>
        <w:t xml:space="preserve">Регистры выставления </w:t>
      </w:r>
      <w:r>
        <w:rPr>
          <w:lang w:val="en-US"/>
        </w:rPr>
        <w:t>GPIO</w:t>
      </w:r>
      <w:r w:rsidRPr="00C27D95">
        <w:t xml:space="preserve">. </w:t>
      </w:r>
      <w:r>
        <w:t xml:space="preserve">Данные регистры позволяют выполнить конфигурацию </w:t>
      </w:r>
      <w:r>
        <w:rPr>
          <w:lang w:val="en-US"/>
        </w:rPr>
        <w:t>GPIO</w:t>
      </w:r>
      <w:r w:rsidRPr="00C27D95">
        <w:t xml:space="preserve"> </w:t>
      </w:r>
      <w:r>
        <w:t>на вход (с внутренней подтяжкой к 0) или на выход (без подтяжки).</w:t>
      </w:r>
    </w:p>
    <w:p w14:paraId="48278449" w14:textId="77777777" w:rsidR="00E35372" w:rsidRDefault="00E35372" w:rsidP="00E35372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E35372" w14:paraId="56DABBDD" w14:textId="77777777" w:rsidTr="000C11EA">
        <w:tc>
          <w:tcPr>
            <w:tcW w:w="1129" w:type="dxa"/>
          </w:tcPr>
          <w:p w14:paraId="2F0ACB8C" w14:textId="77777777" w:rsidR="00E35372" w:rsidRDefault="00E35372" w:rsidP="000C11EA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4C2F8A55" w14:textId="77777777" w:rsidR="00E35372" w:rsidRDefault="00E35372" w:rsidP="000C11EA">
            <w:pPr>
              <w:pStyle w:val="aff4"/>
            </w:pPr>
            <w:r>
              <w:t>Название</w:t>
            </w:r>
          </w:p>
        </w:tc>
      </w:tr>
      <w:tr w:rsidR="00E35372" w14:paraId="29B69100" w14:textId="77777777" w:rsidTr="000C11EA">
        <w:tc>
          <w:tcPr>
            <w:tcW w:w="1129" w:type="dxa"/>
          </w:tcPr>
          <w:p w14:paraId="529A7A6A" w14:textId="58658E37" w:rsidR="00E35372" w:rsidRPr="0005472C" w:rsidRDefault="00E35372">
            <w:pPr>
              <w:pStyle w:val="aff4"/>
            </w:pPr>
            <w:r>
              <w:t>1064</w:t>
            </w:r>
          </w:p>
        </w:tc>
        <w:tc>
          <w:tcPr>
            <w:tcW w:w="8499" w:type="dxa"/>
          </w:tcPr>
          <w:p w14:paraId="0B57286D" w14:textId="77777777" w:rsidR="00E35372" w:rsidRPr="00C27D95" w:rsidRDefault="00E35372" w:rsidP="000C11EA">
            <w:pPr>
              <w:pStyle w:val="aff4"/>
            </w:pPr>
            <w:r>
              <w:rPr>
                <w:lang w:val="en-US"/>
              </w:rPr>
              <w:t>Scaler | GPIO</w:t>
            </w:r>
            <w:r w:rsidRPr="00C27D95">
              <w:t xml:space="preserve"> 1 – 12</w:t>
            </w:r>
          </w:p>
        </w:tc>
      </w:tr>
      <w:tr w:rsidR="00E35372" w14:paraId="3B7198C5" w14:textId="77777777" w:rsidTr="000C11EA">
        <w:tc>
          <w:tcPr>
            <w:tcW w:w="1129" w:type="dxa"/>
          </w:tcPr>
          <w:p w14:paraId="5BE577B4" w14:textId="66569F86" w:rsidR="00E35372" w:rsidRPr="0005472C" w:rsidRDefault="00E35372" w:rsidP="000C11EA">
            <w:pPr>
              <w:pStyle w:val="aff4"/>
            </w:pPr>
            <w:r>
              <w:t>1065</w:t>
            </w:r>
          </w:p>
        </w:tc>
        <w:tc>
          <w:tcPr>
            <w:tcW w:w="8499" w:type="dxa"/>
          </w:tcPr>
          <w:p w14:paraId="0D2E11E8" w14:textId="77777777" w:rsidR="00E35372" w:rsidRPr="00C27D95" w:rsidRDefault="00E35372" w:rsidP="000C11EA">
            <w:pPr>
              <w:pStyle w:val="aff4"/>
            </w:pPr>
            <w:r>
              <w:rPr>
                <w:lang w:val="en-US"/>
              </w:rPr>
              <w:t>GPIO</w:t>
            </w:r>
            <w:r w:rsidRPr="00C27D95">
              <w:t xml:space="preserve"> 13 – 28</w:t>
            </w:r>
          </w:p>
        </w:tc>
      </w:tr>
      <w:tr w:rsidR="00E35372" w14:paraId="1C50E2F3" w14:textId="77777777" w:rsidTr="000C11EA">
        <w:tc>
          <w:tcPr>
            <w:tcW w:w="1129" w:type="dxa"/>
          </w:tcPr>
          <w:p w14:paraId="0FFE8CD8" w14:textId="49F3346B" w:rsidR="00E35372" w:rsidRDefault="00E35372" w:rsidP="000C11EA">
            <w:pPr>
              <w:pStyle w:val="aff4"/>
            </w:pPr>
            <w:r>
              <w:t>1066</w:t>
            </w:r>
          </w:p>
        </w:tc>
        <w:tc>
          <w:tcPr>
            <w:tcW w:w="8499" w:type="dxa"/>
          </w:tcPr>
          <w:p w14:paraId="336DF4B0" w14:textId="77777777" w:rsidR="00E35372" w:rsidRPr="00C27D95" w:rsidRDefault="00E35372" w:rsidP="000C11EA">
            <w:pPr>
              <w:pStyle w:val="aff4"/>
            </w:pPr>
            <w:r>
              <w:rPr>
                <w:lang w:val="en-US"/>
              </w:rPr>
              <w:t>GPIO</w:t>
            </w:r>
            <w:r w:rsidRPr="00C27D95">
              <w:t xml:space="preserve"> 29 – 44</w:t>
            </w:r>
          </w:p>
        </w:tc>
      </w:tr>
      <w:tr w:rsidR="00E35372" w14:paraId="139BA67B" w14:textId="77777777" w:rsidTr="000C11EA">
        <w:tc>
          <w:tcPr>
            <w:tcW w:w="1129" w:type="dxa"/>
          </w:tcPr>
          <w:p w14:paraId="661F440A" w14:textId="251D21BA" w:rsidR="00E35372" w:rsidRDefault="00E35372" w:rsidP="000C11EA">
            <w:pPr>
              <w:pStyle w:val="aff4"/>
            </w:pPr>
            <w:r>
              <w:t>1067</w:t>
            </w:r>
          </w:p>
        </w:tc>
        <w:tc>
          <w:tcPr>
            <w:tcW w:w="8499" w:type="dxa"/>
          </w:tcPr>
          <w:p w14:paraId="58822393" w14:textId="77777777" w:rsidR="00E35372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GPIO</w:t>
            </w:r>
            <w:r w:rsidRPr="00C27D95">
              <w:t xml:space="preserve"> 45 – 60</w:t>
            </w:r>
          </w:p>
        </w:tc>
      </w:tr>
    </w:tbl>
    <w:p w14:paraId="554E7B9F" w14:textId="77777777" w:rsidR="00E35372" w:rsidRDefault="00E35372" w:rsidP="00E35372">
      <w:pPr>
        <w:pStyle w:val="110"/>
      </w:pPr>
    </w:p>
    <w:p w14:paraId="015479D9" w14:textId="77777777" w:rsidR="00E35372" w:rsidRPr="00C27D95" w:rsidRDefault="00E35372" w:rsidP="00E35372">
      <w:pPr>
        <w:pStyle w:val="110"/>
      </w:pPr>
      <w:r>
        <w:rPr>
          <w:lang w:val="en-US"/>
        </w:rPr>
        <w:t>Scaler</w:t>
      </w:r>
      <w:r w:rsidRPr="00C27D95">
        <w:t xml:space="preserve"> – </w:t>
      </w:r>
      <w:r>
        <w:t>регистр запуска обновления команды. При записи 1 обновляются параметры команды, и команда запускается. После запуска сбрасывается в 0.</w:t>
      </w:r>
    </w:p>
    <w:p w14:paraId="20D32CB6" w14:textId="0A5AD2D1" w:rsidR="00E35372" w:rsidRPr="00E35372" w:rsidRDefault="00E35372" w:rsidP="00E35372">
      <w:pPr>
        <w:pStyle w:val="110"/>
      </w:pPr>
      <w:r w:rsidRPr="00C27D95">
        <w:t>1060</w:t>
      </w:r>
      <w:r>
        <w:t>-</w:t>
      </w:r>
      <w:r w:rsidRPr="00C27D95">
        <w:t>1063</w:t>
      </w:r>
      <w:r>
        <w:t xml:space="preserve"> являются битовыми регистрами. Значение бита задает состояние </w:t>
      </w:r>
      <w:r>
        <w:rPr>
          <w:lang w:val="en-US"/>
        </w:rPr>
        <w:t>GPIO</w:t>
      </w:r>
      <w:r w:rsidRPr="00C27D95">
        <w:t xml:space="preserve">. 0 – </w:t>
      </w:r>
      <w:r>
        <w:t xml:space="preserve">низкий уровень на выходе, 1 – высокий уровень на выходе. По умолчанию все </w:t>
      </w:r>
      <w:r>
        <w:rPr>
          <w:lang w:val="en-US"/>
        </w:rPr>
        <w:t xml:space="preserve">GPIO </w:t>
      </w:r>
      <w:r>
        <w:t>предустановлены в 0.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E35372" w14:paraId="6AD42F46" w14:textId="77777777" w:rsidTr="000C11EA">
        <w:tc>
          <w:tcPr>
            <w:tcW w:w="9628" w:type="dxa"/>
            <w:gridSpan w:val="16"/>
            <w:vAlign w:val="center"/>
          </w:tcPr>
          <w:p w14:paraId="60670268" w14:textId="365E29D6" w:rsidR="00E35372" w:rsidRPr="00C27D95" w:rsidRDefault="00E35372">
            <w:pPr>
              <w:pStyle w:val="aff4"/>
              <w:jc w:val="center"/>
            </w:pPr>
            <w:r>
              <w:t>Номер регистра 1064</w:t>
            </w:r>
          </w:p>
        </w:tc>
      </w:tr>
      <w:tr w:rsidR="00E35372" w14:paraId="2ECA7E48" w14:textId="77777777" w:rsidTr="000C11EA">
        <w:tc>
          <w:tcPr>
            <w:tcW w:w="601" w:type="dxa"/>
          </w:tcPr>
          <w:p w14:paraId="692690B4" w14:textId="77777777" w:rsidR="00E35372" w:rsidRDefault="00E35372" w:rsidP="000C11E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078A4866" w14:textId="77777777" w:rsidR="00E35372" w:rsidRPr="00F33B1C" w:rsidRDefault="00E35372" w:rsidP="000C11E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5F081FF5" w14:textId="77777777" w:rsidR="00E35372" w:rsidRPr="00F33B1C" w:rsidRDefault="00E35372" w:rsidP="000C11E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55BEEEF7" w14:textId="77777777" w:rsidR="00E35372" w:rsidRPr="00F33B1C" w:rsidRDefault="00E35372" w:rsidP="000C11E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8E26854" w14:textId="77777777" w:rsidR="00E35372" w:rsidRPr="00F33B1C" w:rsidRDefault="00E35372" w:rsidP="000C11E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0C915E3" w14:textId="77777777" w:rsidR="00E35372" w:rsidRPr="00F33B1C" w:rsidRDefault="00E35372" w:rsidP="000C11E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D598838" w14:textId="77777777" w:rsidR="00E35372" w:rsidRPr="00F33B1C" w:rsidRDefault="00E35372" w:rsidP="000C11E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ECBB59E" w14:textId="77777777" w:rsidR="00E35372" w:rsidRPr="00F33B1C" w:rsidRDefault="00E35372" w:rsidP="000C11E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803502F" w14:textId="77777777" w:rsidR="00E35372" w:rsidRPr="00F33B1C" w:rsidRDefault="00E35372" w:rsidP="000C11E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5227D033" w14:textId="77777777" w:rsidR="00E35372" w:rsidRPr="00F33B1C" w:rsidRDefault="00E35372" w:rsidP="000C11E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C6B060C" w14:textId="77777777" w:rsidR="00E35372" w:rsidRPr="00F33B1C" w:rsidRDefault="00E35372" w:rsidP="000C11E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0D3EC2E" w14:textId="77777777" w:rsidR="00E35372" w:rsidRPr="00F33B1C" w:rsidRDefault="00E35372" w:rsidP="000C11E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D1850D1" w14:textId="77777777" w:rsidR="00E35372" w:rsidRPr="00F33B1C" w:rsidRDefault="00E35372" w:rsidP="000C11E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8E12CEF" w14:textId="77777777" w:rsidR="00E35372" w:rsidRPr="00F33B1C" w:rsidRDefault="00E35372" w:rsidP="000C11E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185797C" w14:textId="77777777" w:rsidR="00E35372" w:rsidRPr="00F33B1C" w:rsidRDefault="00E35372" w:rsidP="000C11E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892476A" w14:textId="77777777" w:rsidR="00E35372" w:rsidRPr="00F33B1C" w:rsidRDefault="00E35372" w:rsidP="000C11EA">
            <w:pPr>
              <w:pStyle w:val="aff4"/>
            </w:pPr>
            <w:r>
              <w:t>0</w:t>
            </w:r>
          </w:p>
        </w:tc>
      </w:tr>
      <w:tr w:rsidR="00E35372" w14:paraId="25287FCE" w14:textId="77777777" w:rsidTr="000C11EA">
        <w:tc>
          <w:tcPr>
            <w:tcW w:w="2407" w:type="dxa"/>
            <w:gridSpan w:val="4"/>
            <w:vMerge w:val="restart"/>
            <w:vAlign w:val="center"/>
          </w:tcPr>
          <w:p w14:paraId="295B62A7" w14:textId="77777777" w:rsidR="00E35372" w:rsidRPr="00FB7EB1" w:rsidRDefault="00E35372" w:rsidP="000C11EA">
            <w:pPr>
              <w:pStyle w:val="aff4"/>
              <w:jc w:val="center"/>
            </w:pPr>
            <w:r>
              <w:rPr>
                <w:lang w:val="en-US"/>
              </w:rPr>
              <w:t>Scaler</w:t>
            </w:r>
          </w:p>
        </w:tc>
        <w:tc>
          <w:tcPr>
            <w:tcW w:w="7221" w:type="dxa"/>
            <w:gridSpan w:val="12"/>
            <w:vAlign w:val="center"/>
          </w:tcPr>
          <w:p w14:paraId="31E479FC" w14:textId="77777777" w:rsidR="00E35372" w:rsidRPr="00FB7EB1" w:rsidRDefault="00E35372" w:rsidP="000C11E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E35372" w14:paraId="6B63BD87" w14:textId="77777777" w:rsidTr="000C11EA">
        <w:tc>
          <w:tcPr>
            <w:tcW w:w="2407" w:type="dxa"/>
            <w:gridSpan w:val="4"/>
            <w:vMerge/>
          </w:tcPr>
          <w:p w14:paraId="1DBBD1B6" w14:textId="77777777" w:rsidR="00E35372" w:rsidRDefault="00E35372" w:rsidP="000C11EA">
            <w:pPr>
              <w:pStyle w:val="aff4"/>
            </w:pPr>
          </w:p>
        </w:tc>
        <w:tc>
          <w:tcPr>
            <w:tcW w:w="601" w:type="dxa"/>
          </w:tcPr>
          <w:p w14:paraId="4968FEB8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2" w:type="dxa"/>
          </w:tcPr>
          <w:p w14:paraId="5C00BD3F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02" w:type="dxa"/>
          </w:tcPr>
          <w:p w14:paraId="23690303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02" w:type="dxa"/>
          </w:tcPr>
          <w:p w14:paraId="0EA55DDD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01" w:type="dxa"/>
          </w:tcPr>
          <w:p w14:paraId="790E9D9B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02" w:type="dxa"/>
          </w:tcPr>
          <w:p w14:paraId="40C13799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02" w:type="dxa"/>
          </w:tcPr>
          <w:p w14:paraId="4F7EBED3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02" w:type="dxa"/>
          </w:tcPr>
          <w:p w14:paraId="4C6B811D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01" w:type="dxa"/>
          </w:tcPr>
          <w:p w14:paraId="534514EB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602" w:type="dxa"/>
          </w:tcPr>
          <w:p w14:paraId="1C405DFB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602" w:type="dxa"/>
          </w:tcPr>
          <w:p w14:paraId="6C621B28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602" w:type="dxa"/>
          </w:tcPr>
          <w:p w14:paraId="0AB8B77C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E35372" w14:paraId="3434B3DA" w14:textId="77777777" w:rsidTr="000C11EA">
        <w:tc>
          <w:tcPr>
            <w:tcW w:w="2407" w:type="dxa"/>
            <w:gridSpan w:val="4"/>
            <w:vAlign w:val="center"/>
          </w:tcPr>
          <w:p w14:paraId="6C6AC7B2" w14:textId="77777777" w:rsidR="00E35372" w:rsidRPr="00FB7EB1" w:rsidRDefault="00E35372" w:rsidP="000C11E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577BE7FB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77F6CD0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E7E3F3A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C4C81D7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2E1DF2FE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DFFC49A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82628FA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AFEE147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3F152E32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A99FFFE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0FE8637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F6FEF1A" w14:textId="77777777" w:rsidR="00E35372" w:rsidRDefault="00E35372" w:rsidP="000C11EA">
            <w:pPr>
              <w:pStyle w:val="aff4"/>
            </w:pPr>
            <w:r w:rsidRPr="00DF4246">
              <w:rPr>
                <w:lang w:val="en-US"/>
              </w:rPr>
              <w:t>0/1</w:t>
            </w:r>
          </w:p>
        </w:tc>
      </w:tr>
    </w:tbl>
    <w:p w14:paraId="64E49254" w14:textId="77777777" w:rsidR="00E35372" w:rsidRDefault="00E35372" w:rsidP="00E35372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E35372" w14:paraId="1F7AE3C2" w14:textId="77777777" w:rsidTr="000C11EA">
        <w:tc>
          <w:tcPr>
            <w:tcW w:w="9628" w:type="dxa"/>
            <w:gridSpan w:val="16"/>
            <w:vAlign w:val="center"/>
          </w:tcPr>
          <w:p w14:paraId="2FCE7C14" w14:textId="6DACB6C7" w:rsidR="00E35372" w:rsidRPr="005813F5" w:rsidRDefault="00E35372">
            <w:pPr>
              <w:pStyle w:val="aff4"/>
              <w:jc w:val="center"/>
            </w:pPr>
            <w:r>
              <w:t>Номер регистра 1065</w:t>
            </w:r>
          </w:p>
        </w:tc>
      </w:tr>
      <w:tr w:rsidR="00E35372" w14:paraId="5F4951D6" w14:textId="77777777" w:rsidTr="000C11EA">
        <w:tc>
          <w:tcPr>
            <w:tcW w:w="601" w:type="dxa"/>
          </w:tcPr>
          <w:p w14:paraId="488050CF" w14:textId="77777777" w:rsidR="00E35372" w:rsidRDefault="00E35372" w:rsidP="000C11E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7DA8EC0A" w14:textId="77777777" w:rsidR="00E35372" w:rsidRPr="00F33B1C" w:rsidRDefault="00E35372" w:rsidP="000C11E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5474297A" w14:textId="77777777" w:rsidR="00E35372" w:rsidRPr="00F33B1C" w:rsidRDefault="00E35372" w:rsidP="000C11E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7681241" w14:textId="77777777" w:rsidR="00E35372" w:rsidRPr="00F33B1C" w:rsidRDefault="00E35372" w:rsidP="000C11E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3E90EE6D" w14:textId="77777777" w:rsidR="00E35372" w:rsidRPr="00F33B1C" w:rsidRDefault="00E35372" w:rsidP="000C11E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917A8E2" w14:textId="77777777" w:rsidR="00E35372" w:rsidRPr="00F33B1C" w:rsidRDefault="00E35372" w:rsidP="000C11E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BB6C568" w14:textId="77777777" w:rsidR="00E35372" w:rsidRPr="00F33B1C" w:rsidRDefault="00E35372" w:rsidP="000C11E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2DC028C9" w14:textId="77777777" w:rsidR="00E35372" w:rsidRPr="00F33B1C" w:rsidRDefault="00E35372" w:rsidP="000C11E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FE96031" w14:textId="77777777" w:rsidR="00E35372" w:rsidRPr="00F33B1C" w:rsidRDefault="00E35372" w:rsidP="000C11E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771C01FA" w14:textId="77777777" w:rsidR="00E35372" w:rsidRPr="00F33B1C" w:rsidRDefault="00E35372" w:rsidP="000C11E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0884CD48" w14:textId="77777777" w:rsidR="00E35372" w:rsidRPr="00F33B1C" w:rsidRDefault="00E35372" w:rsidP="000C11E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9C40790" w14:textId="77777777" w:rsidR="00E35372" w:rsidRPr="00F33B1C" w:rsidRDefault="00E35372" w:rsidP="000C11E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063194C" w14:textId="77777777" w:rsidR="00E35372" w:rsidRPr="00F33B1C" w:rsidRDefault="00E35372" w:rsidP="000C11E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4CE475D" w14:textId="77777777" w:rsidR="00E35372" w:rsidRPr="00F33B1C" w:rsidRDefault="00E35372" w:rsidP="000C11E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48946A97" w14:textId="77777777" w:rsidR="00E35372" w:rsidRPr="00F33B1C" w:rsidRDefault="00E35372" w:rsidP="000C11E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0C9F85A" w14:textId="77777777" w:rsidR="00E35372" w:rsidRPr="00F33B1C" w:rsidRDefault="00E35372" w:rsidP="000C11EA">
            <w:pPr>
              <w:pStyle w:val="aff4"/>
            </w:pPr>
            <w:r>
              <w:t>0</w:t>
            </w:r>
          </w:p>
        </w:tc>
      </w:tr>
      <w:tr w:rsidR="00E35372" w14:paraId="06F61AC9" w14:textId="77777777" w:rsidTr="000C11EA">
        <w:tc>
          <w:tcPr>
            <w:tcW w:w="9628" w:type="dxa"/>
            <w:gridSpan w:val="16"/>
            <w:vAlign w:val="center"/>
          </w:tcPr>
          <w:p w14:paraId="1AD560FA" w14:textId="77777777" w:rsidR="00E35372" w:rsidRPr="00FB7EB1" w:rsidRDefault="00E35372" w:rsidP="000C11E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E35372" w14:paraId="3B33A2F8" w14:textId="77777777" w:rsidTr="000C11EA">
        <w:tc>
          <w:tcPr>
            <w:tcW w:w="601" w:type="dxa"/>
          </w:tcPr>
          <w:p w14:paraId="2A6E3AD5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602" w:type="dxa"/>
          </w:tcPr>
          <w:p w14:paraId="61D3BE7D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602" w:type="dxa"/>
          </w:tcPr>
          <w:p w14:paraId="133FBBB2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602" w:type="dxa"/>
          </w:tcPr>
          <w:p w14:paraId="0F105FED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601" w:type="dxa"/>
          </w:tcPr>
          <w:p w14:paraId="023CCCC9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602" w:type="dxa"/>
          </w:tcPr>
          <w:p w14:paraId="7188EBA5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602" w:type="dxa"/>
          </w:tcPr>
          <w:p w14:paraId="2CC514BA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602" w:type="dxa"/>
          </w:tcPr>
          <w:p w14:paraId="1FB8F0D3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601" w:type="dxa"/>
          </w:tcPr>
          <w:p w14:paraId="14FB8C8C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602" w:type="dxa"/>
          </w:tcPr>
          <w:p w14:paraId="114B8BB0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602" w:type="dxa"/>
          </w:tcPr>
          <w:p w14:paraId="1A3A9497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602" w:type="dxa"/>
          </w:tcPr>
          <w:p w14:paraId="54631A6E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601" w:type="dxa"/>
          </w:tcPr>
          <w:p w14:paraId="78F9C2ED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602" w:type="dxa"/>
          </w:tcPr>
          <w:p w14:paraId="20B7FD8E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602" w:type="dxa"/>
          </w:tcPr>
          <w:p w14:paraId="4D86E303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602" w:type="dxa"/>
          </w:tcPr>
          <w:p w14:paraId="4ABFCD4B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  <w:tr w:rsidR="00E35372" w14:paraId="04619A5A" w14:textId="77777777" w:rsidTr="000C11EA">
        <w:tc>
          <w:tcPr>
            <w:tcW w:w="601" w:type="dxa"/>
          </w:tcPr>
          <w:p w14:paraId="46FFCD13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E6B2898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0012F20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879CBA5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53865DCB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4C92151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31001D6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8232750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27A80739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429E368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605F47C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D80FB82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483D887C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BA9EA37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08B32C5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72793E5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</w:tr>
    </w:tbl>
    <w:p w14:paraId="2F6B2039" w14:textId="77777777" w:rsidR="00E35372" w:rsidRDefault="00E35372" w:rsidP="00E35372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E35372" w14:paraId="50DA1C43" w14:textId="77777777" w:rsidTr="000C11EA">
        <w:tc>
          <w:tcPr>
            <w:tcW w:w="9628" w:type="dxa"/>
            <w:gridSpan w:val="16"/>
            <w:vAlign w:val="center"/>
          </w:tcPr>
          <w:p w14:paraId="3BC00705" w14:textId="13E2D326" w:rsidR="00E35372" w:rsidRPr="005813F5" w:rsidRDefault="00E35372">
            <w:pPr>
              <w:pStyle w:val="aff4"/>
              <w:jc w:val="center"/>
            </w:pPr>
            <w:r>
              <w:t>Номер регистра 1066</w:t>
            </w:r>
          </w:p>
        </w:tc>
      </w:tr>
      <w:tr w:rsidR="00E35372" w14:paraId="61F46612" w14:textId="77777777" w:rsidTr="000C11EA">
        <w:tc>
          <w:tcPr>
            <w:tcW w:w="601" w:type="dxa"/>
          </w:tcPr>
          <w:p w14:paraId="5A7B2130" w14:textId="77777777" w:rsidR="00E35372" w:rsidRDefault="00E35372" w:rsidP="000C11E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40B50907" w14:textId="77777777" w:rsidR="00E35372" w:rsidRPr="00F33B1C" w:rsidRDefault="00E35372" w:rsidP="000C11E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C281C2B" w14:textId="77777777" w:rsidR="00E35372" w:rsidRPr="00F33B1C" w:rsidRDefault="00E35372" w:rsidP="000C11E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29CD9A87" w14:textId="77777777" w:rsidR="00E35372" w:rsidRPr="00F33B1C" w:rsidRDefault="00E35372" w:rsidP="000C11E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4FADFF17" w14:textId="77777777" w:rsidR="00E35372" w:rsidRPr="00F33B1C" w:rsidRDefault="00E35372" w:rsidP="000C11E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11FEB39" w14:textId="77777777" w:rsidR="00E35372" w:rsidRPr="00F33B1C" w:rsidRDefault="00E35372" w:rsidP="000C11E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208FC9B1" w14:textId="77777777" w:rsidR="00E35372" w:rsidRPr="00F33B1C" w:rsidRDefault="00E35372" w:rsidP="000C11E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473958ED" w14:textId="77777777" w:rsidR="00E35372" w:rsidRPr="00F33B1C" w:rsidRDefault="00E35372" w:rsidP="000C11E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7E155CD4" w14:textId="77777777" w:rsidR="00E35372" w:rsidRPr="00F33B1C" w:rsidRDefault="00E35372" w:rsidP="000C11E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14971DF7" w14:textId="77777777" w:rsidR="00E35372" w:rsidRPr="00F33B1C" w:rsidRDefault="00E35372" w:rsidP="000C11E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04654468" w14:textId="77777777" w:rsidR="00E35372" w:rsidRPr="00F33B1C" w:rsidRDefault="00E35372" w:rsidP="000C11E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BFDFBAF" w14:textId="77777777" w:rsidR="00E35372" w:rsidRPr="00F33B1C" w:rsidRDefault="00E35372" w:rsidP="000C11E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9AD415E" w14:textId="77777777" w:rsidR="00E35372" w:rsidRPr="00F33B1C" w:rsidRDefault="00E35372" w:rsidP="000C11E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26B16FFE" w14:textId="77777777" w:rsidR="00E35372" w:rsidRPr="00F33B1C" w:rsidRDefault="00E35372" w:rsidP="000C11E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02229A3" w14:textId="77777777" w:rsidR="00E35372" w:rsidRPr="00F33B1C" w:rsidRDefault="00E35372" w:rsidP="000C11E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9A3F4D5" w14:textId="77777777" w:rsidR="00E35372" w:rsidRPr="00F33B1C" w:rsidRDefault="00E35372" w:rsidP="000C11EA">
            <w:pPr>
              <w:pStyle w:val="aff4"/>
            </w:pPr>
            <w:r>
              <w:t>0</w:t>
            </w:r>
          </w:p>
        </w:tc>
      </w:tr>
      <w:tr w:rsidR="00E35372" w14:paraId="33CC099B" w14:textId="77777777" w:rsidTr="000C11EA">
        <w:tc>
          <w:tcPr>
            <w:tcW w:w="9628" w:type="dxa"/>
            <w:gridSpan w:val="16"/>
            <w:vAlign w:val="center"/>
          </w:tcPr>
          <w:p w14:paraId="77FCAED5" w14:textId="77777777" w:rsidR="00E35372" w:rsidRPr="00FB7EB1" w:rsidRDefault="00E35372" w:rsidP="000C11E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E35372" w14:paraId="4941F183" w14:textId="77777777" w:rsidTr="000C11EA">
        <w:tc>
          <w:tcPr>
            <w:tcW w:w="601" w:type="dxa"/>
          </w:tcPr>
          <w:p w14:paraId="35994C43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602" w:type="dxa"/>
          </w:tcPr>
          <w:p w14:paraId="550F6EB8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602" w:type="dxa"/>
          </w:tcPr>
          <w:p w14:paraId="4C177484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602" w:type="dxa"/>
          </w:tcPr>
          <w:p w14:paraId="3ADDC678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601" w:type="dxa"/>
          </w:tcPr>
          <w:p w14:paraId="6913AD40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602" w:type="dxa"/>
          </w:tcPr>
          <w:p w14:paraId="32EA7147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602" w:type="dxa"/>
          </w:tcPr>
          <w:p w14:paraId="67088263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602" w:type="dxa"/>
          </w:tcPr>
          <w:p w14:paraId="4C7F08C0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601" w:type="dxa"/>
          </w:tcPr>
          <w:p w14:paraId="407F8019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602" w:type="dxa"/>
          </w:tcPr>
          <w:p w14:paraId="76620A75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602" w:type="dxa"/>
          </w:tcPr>
          <w:p w14:paraId="2A38205E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602" w:type="dxa"/>
          </w:tcPr>
          <w:p w14:paraId="463E8559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601" w:type="dxa"/>
          </w:tcPr>
          <w:p w14:paraId="678E80F2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602" w:type="dxa"/>
          </w:tcPr>
          <w:p w14:paraId="60F5A70B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602" w:type="dxa"/>
          </w:tcPr>
          <w:p w14:paraId="4B1636C0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602" w:type="dxa"/>
          </w:tcPr>
          <w:p w14:paraId="2E3F30DA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</w:tr>
      <w:tr w:rsidR="00E35372" w14:paraId="6E06C56F" w14:textId="77777777" w:rsidTr="000C11EA">
        <w:tc>
          <w:tcPr>
            <w:tcW w:w="601" w:type="dxa"/>
          </w:tcPr>
          <w:p w14:paraId="01DB1206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C4F2514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34E5340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EDC86B5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2D289A08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9A9FB4D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91A7D02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83A8CDE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293B0401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8156EA8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9430A22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BE891CB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142DF19D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19AD7D8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C576211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F5A15E4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</w:tr>
    </w:tbl>
    <w:p w14:paraId="14D12C09" w14:textId="77777777" w:rsidR="00E35372" w:rsidRDefault="00E35372" w:rsidP="00E35372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E35372" w14:paraId="225B2FAD" w14:textId="77777777" w:rsidTr="000C11EA">
        <w:tc>
          <w:tcPr>
            <w:tcW w:w="9628" w:type="dxa"/>
            <w:gridSpan w:val="16"/>
            <w:vAlign w:val="center"/>
          </w:tcPr>
          <w:p w14:paraId="379320B9" w14:textId="2B60DACE" w:rsidR="00E35372" w:rsidRPr="005813F5" w:rsidRDefault="00E35372">
            <w:pPr>
              <w:pStyle w:val="aff4"/>
              <w:jc w:val="center"/>
            </w:pPr>
            <w:r>
              <w:t>Номер регистра 1067</w:t>
            </w:r>
          </w:p>
        </w:tc>
      </w:tr>
      <w:tr w:rsidR="00E35372" w14:paraId="6CEC4885" w14:textId="77777777" w:rsidTr="000C11EA">
        <w:tc>
          <w:tcPr>
            <w:tcW w:w="601" w:type="dxa"/>
          </w:tcPr>
          <w:p w14:paraId="1F40CADA" w14:textId="77777777" w:rsidR="00E35372" w:rsidRDefault="00E35372" w:rsidP="000C11E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13B2E038" w14:textId="77777777" w:rsidR="00E35372" w:rsidRPr="00F33B1C" w:rsidRDefault="00E35372" w:rsidP="000C11E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505081B6" w14:textId="77777777" w:rsidR="00E35372" w:rsidRPr="00F33B1C" w:rsidRDefault="00E35372" w:rsidP="000C11E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B8CF3E4" w14:textId="77777777" w:rsidR="00E35372" w:rsidRPr="00F33B1C" w:rsidRDefault="00E35372" w:rsidP="000C11E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9754453" w14:textId="77777777" w:rsidR="00E35372" w:rsidRPr="00F33B1C" w:rsidRDefault="00E35372" w:rsidP="000C11E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12CAFD78" w14:textId="77777777" w:rsidR="00E35372" w:rsidRPr="00F33B1C" w:rsidRDefault="00E35372" w:rsidP="000C11E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106AABDB" w14:textId="77777777" w:rsidR="00E35372" w:rsidRPr="00F33B1C" w:rsidRDefault="00E35372" w:rsidP="000C11E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74F9A11" w14:textId="77777777" w:rsidR="00E35372" w:rsidRPr="00F33B1C" w:rsidRDefault="00E35372" w:rsidP="000C11E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73D67024" w14:textId="77777777" w:rsidR="00E35372" w:rsidRPr="00F33B1C" w:rsidRDefault="00E35372" w:rsidP="000C11E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0498F97C" w14:textId="77777777" w:rsidR="00E35372" w:rsidRPr="00F33B1C" w:rsidRDefault="00E35372" w:rsidP="000C11E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7BA7CCCE" w14:textId="77777777" w:rsidR="00E35372" w:rsidRPr="00F33B1C" w:rsidRDefault="00E35372" w:rsidP="000C11E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F68F4F7" w14:textId="77777777" w:rsidR="00E35372" w:rsidRPr="00F33B1C" w:rsidRDefault="00E35372" w:rsidP="000C11E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88AAAEF" w14:textId="77777777" w:rsidR="00E35372" w:rsidRPr="00F33B1C" w:rsidRDefault="00E35372" w:rsidP="000C11E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6ACC4865" w14:textId="77777777" w:rsidR="00E35372" w:rsidRPr="00F33B1C" w:rsidRDefault="00E35372" w:rsidP="000C11E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3A024606" w14:textId="77777777" w:rsidR="00E35372" w:rsidRPr="00F33B1C" w:rsidRDefault="00E35372" w:rsidP="000C11E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4452D6C" w14:textId="77777777" w:rsidR="00E35372" w:rsidRPr="00F33B1C" w:rsidRDefault="00E35372" w:rsidP="000C11EA">
            <w:pPr>
              <w:pStyle w:val="aff4"/>
            </w:pPr>
            <w:r>
              <w:t>0</w:t>
            </w:r>
          </w:p>
        </w:tc>
      </w:tr>
      <w:tr w:rsidR="00E35372" w14:paraId="07378828" w14:textId="77777777" w:rsidTr="000C11EA">
        <w:tc>
          <w:tcPr>
            <w:tcW w:w="9628" w:type="dxa"/>
            <w:gridSpan w:val="16"/>
            <w:vAlign w:val="center"/>
          </w:tcPr>
          <w:p w14:paraId="3FA710AD" w14:textId="77777777" w:rsidR="00E35372" w:rsidRPr="00FB7EB1" w:rsidRDefault="00E35372" w:rsidP="000C11E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E35372" w14:paraId="43D26D58" w14:textId="77777777" w:rsidTr="000C11EA">
        <w:tc>
          <w:tcPr>
            <w:tcW w:w="601" w:type="dxa"/>
          </w:tcPr>
          <w:p w14:paraId="786F08B2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602" w:type="dxa"/>
          </w:tcPr>
          <w:p w14:paraId="56AD8E46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602" w:type="dxa"/>
          </w:tcPr>
          <w:p w14:paraId="5B37E5C6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602" w:type="dxa"/>
          </w:tcPr>
          <w:p w14:paraId="0A76CEAD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601" w:type="dxa"/>
          </w:tcPr>
          <w:p w14:paraId="0AE36BFD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602" w:type="dxa"/>
          </w:tcPr>
          <w:p w14:paraId="51B271AC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602" w:type="dxa"/>
          </w:tcPr>
          <w:p w14:paraId="45BFA621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602" w:type="dxa"/>
          </w:tcPr>
          <w:p w14:paraId="6455273D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601" w:type="dxa"/>
          </w:tcPr>
          <w:p w14:paraId="31CF348A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602" w:type="dxa"/>
          </w:tcPr>
          <w:p w14:paraId="751F62C1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602" w:type="dxa"/>
          </w:tcPr>
          <w:p w14:paraId="501C7109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602" w:type="dxa"/>
          </w:tcPr>
          <w:p w14:paraId="6E2947E6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601" w:type="dxa"/>
          </w:tcPr>
          <w:p w14:paraId="40B83665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602" w:type="dxa"/>
          </w:tcPr>
          <w:p w14:paraId="760B93A2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602" w:type="dxa"/>
          </w:tcPr>
          <w:p w14:paraId="352BB0FA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602" w:type="dxa"/>
          </w:tcPr>
          <w:p w14:paraId="68313BDD" w14:textId="77777777" w:rsidR="00E35372" w:rsidRPr="00FB7EB1" w:rsidRDefault="00E35372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</w:tr>
      <w:tr w:rsidR="00E35372" w14:paraId="158B7D85" w14:textId="77777777" w:rsidTr="000C11EA">
        <w:tc>
          <w:tcPr>
            <w:tcW w:w="601" w:type="dxa"/>
          </w:tcPr>
          <w:p w14:paraId="7AB99D8F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DDE79ED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AF8400F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0BE3373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5BC89EDD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A836731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E1A93A6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C9F20C5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3FB8FAC3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678D279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42F384F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2900C10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5B2B81BA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F1C9417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669EFD3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92257B4" w14:textId="77777777" w:rsidR="00E35372" w:rsidRDefault="00E35372" w:rsidP="000C11EA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</w:tr>
    </w:tbl>
    <w:p w14:paraId="235B04BA" w14:textId="77777777" w:rsidR="00E35372" w:rsidRDefault="00E35372" w:rsidP="00E35372">
      <w:pPr>
        <w:suppressAutoHyphens w:val="0"/>
        <w:spacing w:line="240" w:lineRule="auto"/>
        <w:ind w:firstLine="0"/>
        <w:jc w:val="left"/>
      </w:pPr>
      <w:r>
        <w:br w:type="page"/>
      </w:r>
    </w:p>
    <w:p w14:paraId="13C359D3" w14:textId="77777777" w:rsidR="007E4AA1" w:rsidRDefault="007E4AA1" w:rsidP="005813F5">
      <w:pPr>
        <w:pStyle w:val="2"/>
        <w:rPr>
          <w:lang w:val="en-US"/>
        </w:rPr>
      </w:pPr>
      <w:bookmarkStart w:id="21" w:name="_Toc82505539"/>
      <w:r w:rsidRPr="007E4AA1">
        <w:rPr>
          <w:lang w:val="en-US"/>
        </w:rPr>
        <w:lastRenderedPageBreak/>
        <w:t>UART1 transmitter</w:t>
      </w:r>
      <w:bookmarkEnd w:id="21"/>
    </w:p>
    <w:p w14:paraId="26F23742" w14:textId="0B859189" w:rsidR="007E4AA1" w:rsidRPr="005813F5" w:rsidRDefault="007E4AA1" w:rsidP="007E4AA1">
      <w:pPr>
        <w:pStyle w:val="110"/>
        <w:rPr>
          <w:lang w:val="en-US"/>
        </w:rPr>
      </w:pPr>
      <w:r>
        <w:t xml:space="preserve">Регистры передатчика </w:t>
      </w:r>
      <w:r>
        <w:rPr>
          <w:lang w:val="en-US"/>
        </w:rPr>
        <w:t>UART1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7E4AA1" w14:paraId="6FA0156B" w14:textId="77777777" w:rsidTr="000C11EA">
        <w:tc>
          <w:tcPr>
            <w:tcW w:w="1129" w:type="dxa"/>
          </w:tcPr>
          <w:p w14:paraId="353EAF9A" w14:textId="77777777" w:rsidR="007E4AA1" w:rsidRDefault="007E4AA1" w:rsidP="000C11EA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40E36B81" w14:textId="77777777" w:rsidR="007E4AA1" w:rsidRDefault="007E4AA1" w:rsidP="000C11EA">
            <w:pPr>
              <w:pStyle w:val="aff4"/>
            </w:pPr>
            <w:r>
              <w:t>Название</w:t>
            </w:r>
          </w:p>
        </w:tc>
      </w:tr>
      <w:tr w:rsidR="007E4AA1" w14:paraId="1E1544F3" w14:textId="77777777" w:rsidTr="000C11EA">
        <w:tc>
          <w:tcPr>
            <w:tcW w:w="1129" w:type="dxa"/>
          </w:tcPr>
          <w:p w14:paraId="6B6296BD" w14:textId="01D43958" w:rsidR="007E4AA1" w:rsidRPr="005813F5" w:rsidRDefault="007E4AA1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1072</w:t>
            </w:r>
          </w:p>
        </w:tc>
        <w:tc>
          <w:tcPr>
            <w:tcW w:w="8499" w:type="dxa"/>
          </w:tcPr>
          <w:p w14:paraId="403DCE04" w14:textId="33BE0CB4" w:rsidR="007E4AA1" w:rsidRPr="00C27D95" w:rsidRDefault="007E4AA1" w:rsidP="000C11EA">
            <w:pPr>
              <w:pStyle w:val="aff4"/>
            </w:pPr>
            <w:r>
              <w:rPr>
                <w:lang w:val="en-US"/>
              </w:rPr>
              <w:t>Scaler</w:t>
            </w:r>
          </w:p>
        </w:tc>
      </w:tr>
      <w:tr w:rsidR="007E4AA1" w14:paraId="3B61164E" w14:textId="77777777" w:rsidTr="000C11EA">
        <w:tc>
          <w:tcPr>
            <w:tcW w:w="1129" w:type="dxa"/>
          </w:tcPr>
          <w:p w14:paraId="3102DB6C" w14:textId="041BD015" w:rsidR="007E4AA1" w:rsidRPr="0005472C" w:rsidRDefault="007E4AA1">
            <w:pPr>
              <w:pStyle w:val="aff4"/>
            </w:pPr>
            <w:r>
              <w:t>1073</w:t>
            </w:r>
          </w:p>
        </w:tc>
        <w:tc>
          <w:tcPr>
            <w:tcW w:w="8499" w:type="dxa"/>
          </w:tcPr>
          <w:p w14:paraId="55A87A1A" w14:textId="2C06F16B" w:rsidR="007E4AA1" w:rsidRPr="00C27D95" w:rsidRDefault="00F15A98" w:rsidP="000C11EA">
            <w:pPr>
              <w:pStyle w:val="aff4"/>
            </w:pPr>
            <w:r>
              <w:rPr>
                <w:lang w:val="en-US"/>
              </w:rPr>
              <w:t>Start</w:t>
            </w:r>
          </w:p>
        </w:tc>
      </w:tr>
      <w:tr w:rsidR="007E4AA1" w14:paraId="5CB7979C" w14:textId="77777777" w:rsidTr="000C11EA">
        <w:tc>
          <w:tcPr>
            <w:tcW w:w="1129" w:type="dxa"/>
          </w:tcPr>
          <w:p w14:paraId="16A18688" w14:textId="522EE741" w:rsidR="007E4AA1" w:rsidRDefault="007E4AA1" w:rsidP="000C11EA">
            <w:pPr>
              <w:pStyle w:val="aff4"/>
            </w:pPr>
            <w:r>
              <w:t>1074</w:t>
            </w:r>
          </w:p>
        </w:tc>
        <w:tc>
          <w:tcPr>
            <w:tcW w:w="8499" w:type="dxa"/>
          </w:tcPr>
          <w:p w14:paraId="4DB2BADD" w14:textId="01679F99" w:rsidR="007E4AA1" w:rsidRPr="005813F5" w:rsidRDefault="00F15A98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Transmit flag</w:t>
            </w:r>
          </w:p>
        </w:tc>
      </w:tr>
      <w:tr w:rsidR="007E4AA1" w14:paraId="33B452B9" w14:textId="77777777" w:rsidTr="000C11EA">
        <w:tc>
          <w:tcPr>
            <w:tcW w:w="1129" w:type="dxa"/>
          </w:tcPr>
          <w:p w14:paraId="0A402806" w14:textId="0EB05EB0" w:rsidR="007E4AA1" w:rsidRPr="005813F5" w:rsidRDefault="007E4AA1" w:rsidP="000C11EA">
            <w:pPr>
              <w:pStyle w:val="aff4"/>
              <w:rPr>
                <w:lang w:val="en-US"/>
              </w:rPr>
            </w:pPr>
            <w:r>
              <w:t>10</w:t>
            </w:r>
            <w:r>
              <w:rPr>
                <w:lang w:val="en-US"/>
              </w:rPr>
              <w:t>75</w:t>
            </w:r>
          </w:p>
        </w:tc>
        <w:tc>
          <w:tcPr>
            <w:tcW w:w="8499" w:type="dxa"/>
          </w:tcPr>
          <w:p w14:paraId="5A4C1451" w14:textId="6D1D720D" w:rsidR="007E4AA1" w:rsidRDefault="00F15A9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Len</w:t>
            </w:r>
          </w:p>
        </w:tc>
      </w:tr>
      <w:tr w:rsidR="007E4AA1" w14:paraId="279EB095" w14:textId="77777777" w:rsidTr="000C11EA">
        <w:tc>
          <w:tcPr>
            <w:tcW w:w="1129" w:type="dxa"/>
          </w:tcPr>
          <w:p w14:paraId="682CAD83" w14:textId="756AE982" w:rsidR="007E4AA1" w:rsidRPr="005813F5" w:rsidRDefault="00F15A98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1076</w:t>
            </w:r>
          </w:p>
        </w:tc>
        <w:tc>
          <w:tcPr>
            <w:tcW w:w="8499" w:type="dxa"/>
          </w:tcPr>
          <w:p w14:paraId="15097A1F" w14:textId="6BB3FBCE" w:rsidR="007E4AA1" w:rsidRPr="005813F5" w:rsidRDefault="00F15A98" w:rsidP="000C11EA">
            <w:pPr>
              <w:pStyle w:val="aff4"/>
            </w:pPr>
            <w:proofErr w:type="gramStart"/>
            <w:r>
              <w:rPr>
                <w:lang w:val="en-US"/>
              </w:rPr>
              <w:t>Data[</w:t>
            </w:r>
            <w:proofErr w:type="gramEnd"/>
            <w:r>
              <w:rPr>
                <w:lang w:val="en-US"/>
              </w:rPr>
              <w:t xml:space="preserve">0]|Data[1] </w:t>
            </w:r>
            <w:r>
              <w:t xml:space="preserve">8 битный режим. </w:t>
            </w:r>
          </w:p>
        </w:tc>
      </w:tr>
      <w:tr w:rsidR="00F15A98" w14:paraId="64514CEF" w14:textId="77777777" w:rsidTr="000C11EA">
        <w:tc>
          <w:tcPr>
            <w:tcW w:w="1129" w:type="dxa"/>
          </w:tcPr>
          <w:p w14:paraId="48FBDC60" w14:textId="58AF723D" w:rsidR="00F15A98" w:rsidRPr="00F15A98" w:rsidRDefault="00F15A98">
            <w:pPr>
              <w:pStyle w:val="aff4"/>
              <w:rPr>
                <w:lang w:val="en-US"/>
              </w:rPr>
            </w:pPr>
            <w:r w:rsidRPr="00F15A98">
              <w:t>11</w:t>
            </w:r>
            <w:r>
              <w:rPr>
                <w:lang w:val="en-US"/>
              </w:rPr>
              <w:t>39</w:t>
            </w:r>
          </w:p>
        </w:tc>
        <w:tc>
          <w:tcPr>
            <w:tcW w:w="8499" w:type="dxa"/>
          </w:tcPr>
          <w:p w14:paraId="01423754" w14:textId="64EEFF70" w:rsidR="00F15A98" w:rsidRPr="00F15A98" w:rsidRDefault="00F15A98" w:rsidP="000C11EA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Data[126]|Data[127]</w:t>
            </w:r>
          </w:p>
        </w:tc>
      </w:tr>
    </w:tbl>
    <w:p w14:paraId="27D6613E" w14:textId="77777777" w:rsidR="007E4AA1" w:rsidRDefault="007E4AA1" w:rsidP="007E4AA1">
      <w:pPr>
        <w:pStyle w:val="110"/>
      </w:pPr>
    </w:p>
    <w:p w14:paraId="665D5FC9" w14:textId="77777777" w:rsidR="007E4AA1" w:rsidRPr="00C27D95" w:rsidRDefault="007E4AA1" w:rsidP="007E4AA1">
      <w:pPr>
        <w:pStyle w:val="110"/>
      </w:pPr>
      <w:r>
        <w:rPr>
          <w:lang w:val="en-US"/>
        </w:rPr>
        <w:t>Scaler</w:t>
      </w:r>
      <w:r w:rsidRPr="00C27D95">
        <w:t xml:space="preserve"> – </w:t>
      </w:r>
      <w:r>
        <w:t>регистр запуска обновления команды. При записи 1 обновляются параметры команды, и команда запускается. После запуска сбрасывается в 0.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7E4AA1" w14:paraId="5E531F99" w14:textId="77777777" w:rsidTr="000C11EA">
        <w:tc>
          <w:tcPr>
            <w:tcW w:w="9628" w:type="dxa"/>
            <w:gridSpan w:val="16"/>
            <w:vAlign w:val="center"/>
          </w:tcPr>
          <w:p w14:paraId="5C5FB297" w14:textId="2CE6EA09" w:rsidR="007E4AA1" w:rsidRPr="005813F5" w:rsidRDefault="007E4AA1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 w:rsidR="00F15A98">
              <w:rPr>
                <w:lang w:val="en-US"/>
              </w:rPr>
              <w:t>1072</w:t>
            </w:r>
          </w:p>
        </w:tc>
      </w:tr>
      <w:tr w:rsidR="007E4AA1" w14:paraId="2BBD53E1" w14:textId="77777777" w:rsidTr="000C11EA">
        <w:tc>
          <w:tcPr>
            <w:tcW w:w="601" w:type="dxa"/>
          </w:tcPr>
          <w:p w14:paraId="35F01B22" w14:textId="77777777" w:rsidR="007E4AA1" w:rsidRDefault="007E4AA1" w:rsidP="000C11E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74DA611" w14:textId="77777777" w:rsidR="007E4AA1" w:rsidRPr="00F33B1C" w:rsidRDefault="007E4AA1" w:rsidP="000C11E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58E8B54A" w14:textId="77777777" w:rsidR="007E4AA1" w:rsidRPr="00F33B1C" w:rsidRDefault="007E4AA1" w:rsidP="000C11E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27FACEC" w14:textId="77777777" w:rsidR="007E4AA1" w:rsidRPr="00F33B1C" w:rsidRDefault="007E4AA1" w:rsidP="000C11E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719E028" w14:textId="77777777" w:rsidR="007E4AA1" w:rsidRPr="00F33B1C" w:rsidRDefault="007E4AA1" w:rsidP="000C11E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6B93347" w14:textId="77777777" w:rsidR="007E4AA1" w:rsidRPr="00F33B1C" w:rsidRDefault="007E4AA1" w:rsidP="000C11E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29F0EEFB" w14:textId="77777777" w:rsidR="007E4AA1" w:rsidRPr="00F33B1C" w:rsidRDefault="007E4AA1" w:rsidP="000C11E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1B0CD1E7" w14:textId="77777777" w:rsidR="007E4AA1" w:rsidRPr="00F33B1C" w:rsidRDefault="007E4AA1" w:rsidP="000C11E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55DD3FAB" w14:textId="77777777" w:rsidR="007E4AA1" w:rsidRPr="00F33B1C" w:rsidRDefault="007E4AA1" w:rsidP="000C11E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23E0582B" w14:textId="77777777" w:rsidR="007E4AA1" w:rsidRPr="00F33B1C" w:rsidRDefault="007E4AA1" w:rsidP="000C11E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70A32350" w14:textId="77777777" w:rsidR="007E4AA1" w:rsidRPr="00F33B1C" w:rsidRDefault="007E4AA1" w:rsidP="000C11E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D8EAF05" w14:textId="77777777" w:rsidR="007E4AA1" w:rsidRPr="00F33B1C" w:rsidRDefault="007E4AA1" w:rsidP="000C11E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5DD2F81" w14:textId="77777777" w:rsidR="007E4AA1" w:rsidRPr="00F33B1C" w:rsidRDefault="007E4AA1" w:rsidP="000C11E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17435CA" w14:textId="77777777" w:rsidR="007E4AA1" w:rsidRPr="00F33B1C" w:rsidRDefault="007E4AA1" w:rsidP="000C11E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2405CA0" w14:textId="77777777" w:rsidR="007E4AA1" w:rsidRPr="00F33B1C" w:rsidRDefault="007E4AA1" w:rsidP="000C11E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A2E4297" w14:textId="77777777" w:rsidR="007E4AA1" w:rsidRPr="00F33B1C" w:rsidRDefault="007E4AA1" w:rsidP="000C11EA">
            <w:pPr>
              <w:pStyle w:val="aff4"/>
            </w:pPr>
            <w:r>
              <w:t>0</w:t>
            </w:r>
          </w:p>
        </w:tc>
      </w:tr>
      <w:tr w:rsidR="007E4AA1" w14:paraId="6B116A85" w14:textId="77777777" w:rsidTr="000C11EA">
        <w:tc>
          <w:tcPr>
            <w:tcW w:w="9628" w:type="dxa"/>
            <w:gridSpan w:val="16"/>
            <w:vAlign w:val="center"/>
          </w:tcPr>
          <w:p w14:paraId="19479AFC" w14:textId="46B50F19" w:rsidR="007E4AA1" w:rsidRPr="00F15A98" w:rsidRDefault="00F15A98" w:rsidP="000C11E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614C4D" w14:paraId="5A2F99CD" w14:textId="77777777" w:rsidTr="005813F5">
        <w:tc>
          <w:tcPr>
            <w:tcW w:w="9628" w:type="dxa"/>
            <w:gridSpan w:val="16"/>
            <w:vAlign w:val="center"/>
          </w:tcPr>
          <w:p w14:paraId="2B6B9B3F" w14:textId="06F89ACC" w:rsidR="00614C4D" w:rsidRDefault="00614C4D" w:rsidP="005813F5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0C1AFFDE" w14:textId="77777777" w:rsidR="000C11EA" w:rsidRDefault="000C11EA" w:rsidP="007E4AA1">
      <w:pPr>
        <w:pStyle w:val="110"/>
        <w:rPr>
          <w:lang w:val="en-US"/>
        </w:rPr>
      </w:pPr>
    </w:p>
    <w:p w14:paraId="6F2C261C" w14:textId="6F426581" w:rsidR="007E4AA1" w:rsidRPr="000C11EA" w:rsidRDefault="000C11EA" w:rsidP="007E4AA1">
      <w:pPr>
        <w:pStyle w:val="110"/>
      </w:pPr>
      <w:r>
        <w:rPr>
          <w:lang w:val="en-US"/>
        </w:rPr>
        <w:t>Star</w:t>
      </w:r>
      <w:r w:rsidR="00CA144A">
        <w:rPr>
          <w:lang w:val="en-US"/>
        </w:rPr>
        <w:t>t</w:t>
      </w:r>
      <w:r w:rsidRPr="005813F5">
        <w:t xml:space="preserve"> – </w:t>
      </w:r>
      <w:r>
        <w:t xml:space="preserve">регистр запуска отправки данных по </w:t>
      </w:r>
      <w:proofErr w:type="spellStart"/>
      <w:r>
        <w:rPr>
          <w:lang w:val="en-US"/>
        </w:rPr>
        <w:t>Uart</w:t>
      </w:r>
      <w:proofErr w:type="spellEnd"/>
      <w:r w:rsidRPr="005813F5">
        <w:t xml:space="preserve">1. </w:t>
      </w:r>
      <w:r>
        <w:t xml:space="preserve">При записи 1 будет отправлена посылка длиной </w:t>
      </w:r>
      <w:proofErr w:type="spellStart"/>
      <w:r>
        <w:rPr>
          <w:lang w:val="en-US"/>
        </w:rPr>
        <w:t>len</w:t>
      </w:r>
      <w:proofErr w:type="spellEnd"/>
      <w:r w:rsidRPr="005813F5">
        <w:t xml:space="preserve"> </w:t>
      </w:r>
      <w:r>
        <w:t xml:space="preserve">из массива </w:t>
      </w:r>
      <w:proofErr w:type="gramStart"/>
      <w:r>
        <w:rPr>
          <w:lang w:val="en-US"/>
        </w:rPr>
        <w:t>Data</w:t>
      </w:r>
      <w:r w:rsidRPr="005813F5">
        <w:t>[</w:t>
      </w:r>
      <w:proofErr w:type="gramEnd"/>
      <w:r w:rsidRPr="005813F5">
        <w:t xml:space="preserve">] </w:t>
      </w:r>
      <w:r>
        <w:t>начиная с нулевого элемента.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7E4AA1" w14:paraId="38CEDC96" w14:textId="77777777" w:rsidTr="000C11EA">
        <w:tc>
          <w:tcPr>
            <w:tcW w:w="9628" w:type="dxa"/>
            <w:gridSpan w:val="16"/>
            <w:vAlign w:val="center"/>
          </w:tcPr>
          <w:p w14:paraId="0BBEFBCF" w14:textId="1047AF44" w:rsidR="007E4AA1" w:rsidRPr="000C11EA" w:rsidRDefault="007E4AA1">
            <w:pPr>
              <w:pStyle w:val="aff4"/>
              <w:jc w:val="center"/>
            </w:pPr>
            <w:r>
              <w:t xml:space="preserve">Номер регистра </w:t>
            </w:r>
            <w:r w:rsidR="00F15A98" w:rsidRPr="005813F5">
              <w:t>1073</w:t>
            </w:r>
          </w:p>
        </w:tc>
      </w:tr>
      <w:tr w:rsidR="007E4AA1" w14:paraId="377B8A05" w14:textId="77777777" w:rsidTr="000C11EA">
        <w:tc>
          <w:tcPr>
            <w:tcW w:w="601" w:type="dxa"/>
          </w:tcPr>
          <w:p w14:paraId="72F13CA8" w14:textId="77777777" w:rsidR="007E4AA1" w:rsidRDefault="007E4AA1" w:rsidP="000C11E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2BB0F4E4" w14:textId="77777777" w:rsidR="007E4AA1" w:rsidRPr="00F33B1C" w:rsidRDefault="007E4AA1" w:rsidP="000C11E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3EAF8C0C" w14:textId="77777777" w:rsidR="007E4AA1" w:rsidRPr="00F33B1C" w:rsidRDefault="007E4AA1" w:rsidP="000C11E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6F9C6B31" w14:textId="77777777" w:rsidR="007E4AA1" w:rsidRPr="00F33B1C" w:rsidRDefault="007E4AA1" w:rsidP="000C11E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5EC937E7" w14:textId="77777777" w:rsidR="007E4AA1" w:rsidRPr="00F33B1C" w:rsidRDefault="007E4AA1" w:rsidP="000C11E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872718E" w14:textId="77777777" w:rsidR="007E4AA1" w:rsidRPr="00F33B1C" w:rsidRDefault="007E4AA1" w:rsidP="000C11E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097B5039" w14:textId="77777777" w:rsidR="007E4AA1" w:rsidRPr="00F33B1C" w:rsidRDefault="007E4AA1" w:rsidP="000C11E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AC142F1" w14:textId="77777777" w:rsidR="007E4AA1" w:rsidRPr="00F33B1C" w:rsidRDefault="007E4AA1" w:rsidP="000C11E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43320625" w14:textId="77777777" w:rsidR="007E4AA1" w:rsidRPr="00F33B1C" w:rsidRDefault="007E4AA1" w:rsidP="000C11E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7122972D" w14:textId="77777777" w:rsidR="007E4AA1" w:rsidRPr="00F33B1C" w:rsidRDefault="007E4AA1" w:rsidP="000C11E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70E7C1A" w14:textId="77777777" w:rsidR="007E4AA1" w:rsidRPr="00F33B1C" w:rsidRDefault="007E4AA1" w:rsidP="000C11E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1BBDADE" w14:textId="77777777" w:rsidR="007E4AA1" w:rsidRPr="00F33B1C" w:rsidRDefault="007E4AA1" w:rsidP="000C11E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7EC8664A" w14:textId="77777777" w:rsidR="007E4AA1" w:rsidRPr="00F33B1C" w:rsidRDefault="007E4AA1" w:rsidP="000C11E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69091772" w14:textId="77777777" w:rsidR="007E4AA1" w:rsidRPr="00F33B1C" w:rsidRDefault="007E4AA1" w:rsidP="000C11E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CD56647" w14:textId="77777777" w:rsidR="007E4AA1" w:rsidRPr="00F33B1C" w:rsidRDefault="007E4AA1" w:rsidP="000C11E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1C180EB" w14:textId="77777777" w:rsidR="007E4AA1" w:rsidRPr="00F33B1C" w:rsidRDefault="007E4AA1" w:rsidP="000C11EA">
            <w:pPr>
              <w:pStyle w:val="aff4"/>
            </w:pPr>
            <w:r>
              <w:t>0</w:t>
            </w:r>
          </w:p>
        </w:tc>
      </w:tr>
      <w:tr w:rsidR="007E4AA1" w14:paraId="2AF0B8C5" w14:textId="77777777" w:rsidTr="000C11EA">
        <w:tc>
          <w:tcPr>
            <w:tcW w:w="9628" w:type="dxa"/>
            <w:gridSpan w:val="16"/>
            <w:vAlign w:val="center"/>
          </w:tcPr>
          <w:p w14:paraId="196AA2B5" w14:textId="5935413B" w:rsidR="007E4AA1" w:rsidRPr="005813F5" w:rsidRDefault="00F15A98" w:rsidP="000C11EA">
            <w:pPr>
              <w:pStyle w:val="aff4"/>
              <w:jc w:val="center"/>
            </w:pPr>
            <w:r>
              <w:rPr>
                <w:lang w:val="en-US"/>
              </w:rPr>
              <w:t>Start</w:t>
            </w:r>
          </w:p>
        </w:tc>
      </w:tr>
      <w:tr w:rsidR="00614C4D" w14:paraId="5E09803A" w14:textId="77777777" w:rsidTr="005813F5">
        <w:tc>
          <w:tcPr>
            <w:tcW w:w="9628" w:type="dxa"/>
            <w:gridSpan w:val="16"/>
            <w:vAlign w:val="center"/>
          </w:tcPr>
          <w:p w14:paraId="7930BE82" w14:textId="64A01525" w:rsidR="00614C4D" w:rsidRDefault="00614C4D" w:rsidP="005813F5">
            <w:pPr>
              <w:pStyle w:val="aff4"/>
              <w:jc w:val="center"/>
            </w:pPr>
            <w:r w:rsidRPr="005813F5">
              <w:t>0/1</w:t>
            </w:r>
          </w:p>
        </w:tc>
      </w:tr>
    </w:tbl>
    <w:p w14:paraId="02D6A804" w14:textId="77777777" w:rsidR="000C11EA" w:rsidRDefault="000C11EA" w:rsidP="007E4AA1">
      <w:pPr>
        <w:pStyle w:val="110"/>
        <w:rPr>
          <w:lang w:val="en-US"/>
        </w:rPr>
      </w:pPr>
    </w:p>
    <w:p w14:paraId="2D892CC7" w14:textId="5A162055" w:rsidR="007E4AA1" w:rsidRDefault="000C11EA" w:rsidP="007E4AA1">
      <w:pPr>
        <w:pStyle w:val="110"/>
      </w:pPr>
      <w:r>
        <w:rPr>
          <w:lang w:val="en-US"/>
        </w:rPr>
        <w:t>Transmit</w:t>
      </w:r>
      <w:r w:rsidRPr="005813F5">
        <w:t xml:space="preserve"> </w:t>
      </w:r>
      <w:r>
        <w:rPr>
          <w:lang w:val="en-US"/>
        </w:rPr>
        <w:t>flag</w:t>
      </w:r>
      <w:r w:rsidRPr="005813F5">
        <w:t xml:space="preserve"> – </w:t>
      </w:r>
      <w:r>
        <w:t>регистр отображающий завершение транзакции. Перед отправкой сбрасывается в 0. После отправки всех байтов выставляется в 1.</w:t>
      </w:r>
    </w:p>
    <w:p w14:paraId="73A41F54" w14:textId="1E2B9F2F" w:rsidR="000C11EA" w:rsidRPr="000C11EA" w:rsidRDefault="000C11EA">
      <w:pPr>
        <w:pStyle w:val="110"/>
      </w:pPr>
      <w:r>
        <w:rPr>
          <w:lang w:val="en-US"/>
        </w:rPr>
        <w:t>Error</w:t>
      </w:r>
      <w:r w:rsidRPr="005813F5">
        <w:t xml:space="preserve"> </w:t>
      </w:r>
      <w:r>
        <w:rPr>
          <w:lang w:val="en-US"/>
        </w:rPr>
        <w:t>flag</w:t>
      </w:r>
      <w:r w:rsidRPr="005813F5">
        <w:t xml:space="preserve"> – </w:t>
      </w:r>
      <w:r>
        <w:t>регистр ошибки в случае неудачной отправки будет выставлен флаг ошибки.</w:t>
      </w:r>
      <w:r w:rsidRPr="005813F5">
        <w:t xml:space="preserve"> </w:t>
      </w:r>
      <w:r>
        <w:rPr>
          <w:lang w:val="en-US"/>
        </w:rPr>
        <w:t xml:space="preserve">0xFF – </w:t>
      </w:r>
      <w:r>
        <w:t>длина превышает 128.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7E4AA1" w14:paraId="28A61966" w14:textId="77777777" w:rsidTr="000C11EA">
        <w:tc>
          <w:tcPr>
            <w:tcW w:w="9628" w:type="dxa"/>
            <w:gridSpan w:val="16"/>
            <w:vAlign w:val="center"/>
          </w:tcPr>
          <w:p w14:paraId="0287A3DD" w14:textId="1E16CD1E" w:rsidR="007E4AA1" w:rsidRPr="005813F5" w:rsidRDefault="007E4AA1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 w:rsidR="00F15A98">
              <w:rPr>
                <w:lang w:val="en-US"/>
              </w:rPr>
              <w:t>1074</w:t>
            </w:r>
          </w:p>
        </w:tc>
      </w:tr>
      <w:tr w:rsidR="007E4AA1" w14:paraId="2FB0595F" w14:textId="77777777" w:rsidTr="000C11EA">
        <w:tc>
          <w:tcPr>
            <w:tcW w:w="601" w:type="dxa"/>
          </w:tcPr>
          <w:p w14:paraId="072915CF" w14:textId="77777777" w:rsidR="007E4AA1" w:rsidRDefault="007E4AA1" w:rsidP="000C11E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4E364FB5" w14:textId="77777777" w:rsidR="007E4AA1" w:rsidRPr="00F33B1C" w:rsidRDefault="007E4AA1" w:rsidP="000C11E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149CC4B9" w14:textId="77777777" w:rsidR="007E4AA1" w:rsidRPr="00F33B1C" w:rsidRDefault="007E4AA1" w:rsidP="000C11E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5D33AB3F" w14:textId="77777777" w:rsidR="007E4AA1" w:rsidRPr="00F33B1C" w:rsidRDefault="007E4AA1" w:rsidP="000C11E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23D7903" w14:textId="77777777" w:rsidR="007E4AA1" w:rsidRPr="00F33B1C" w:rsidRDefault="007E4AA1" w:rsidP="000C11E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B583BDC" w14:textId="77777777" w:rsidR="007E4AA1" w:rsidRPr="00F33B1C" w:rsidRDefault="007E4AA1" w:rsidP="000C11E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2FD439B" w14:textId="77777777" w:rsidR="007E4AA1" w:rsidRPr="00F33B1C" w:rsidRDefault="007E4AA1" w:rsidP="000C11E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79178598" w14:textId="77777777" w:rsidR="007E4AA1" w:rsidRPr="00F33B1C" w:rsidRDefault="007E4AA1" w:rsidP="000C11E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66D14D4" w14:textId="77777777" w:rsidR="007E4AA1" w:rsidRPr="00F33B1C" w:rsidRDefault="007E4AA1" w:rsidP="000C11E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71C4BF30" w14:textId="77777777" w:rsidR="007E4AA1" w:rsidRPr="00F33B1C" w:rsidRDefault="007E4AA1" w:rsidP="000C11E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23E77ACB" w14:textId="77777777" w:rsidR="007E4AA1" w:rsidRPr="00F33B1C" w:rsidRDefault="007E4AA1" w:rsidP="000C11E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25E7605" w14:textId="77777777" w:rsidR="007E4AA1" w:rsidRPr="00F33B1C" w:rsidRDefault="007E4AA1" w:rsidP="000C11E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7CE26119" w14:textId="77777777" w:rsidR="007E4AA1" w:rsidRPr="00F33B1C" w:rsidRDefault="007E4AA1" w:rsidP="000C11E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3B400A3" w14:textId="77777777" w:rsidR="007E4AA1" w:rsidRPr="00F33B1C" w:rsidRDefault="007E4AA1" w:rsidP="000C11E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7B891DB1" w14:textId="77777777" w:rsidR="007E4AA1" w:rsidRPr="00F33B1C" w:rsidRDefault="007E4AA1" w:rsidP="000C11E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5644FD25" w14:textId="77777777" w:rsidR="007E4AA1" w:rsidRPr="00F33B1C" w:rsidRDefault="007E4AA1" w:rsidP="000C11EA">
            <w:pPr>
              <w:pStyle w:val="aff4"/>
            </w:pPr>
            <w:r>
              <w:t>0</w:t>
            </w:r>
          </w:p>
        </w:tc>
      </w:tr>
      <w:tr w:rsidR="000C11EA" w14:paraId="017A633A" w14:textId="77777777" w:rsidTr="000C11EA">
        <w:tc>
          <w:tcPr>
            <w:tcW w:w="4814" w:type="dxa"/>
            <w:gridSpan w:val="8"/>
            <w:vAlign w:val="center"/>
          </w:tcPr>
          <w:p w14:paraId="166C3591" w14:textId="073C9B09" w:rsidR="000C11EA" w:rsidRPr="00FB7EB1" w:rsidRDefault="000C11EA" w:rsidP="000C11E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Error Flag</w:t>
            </w:r>
          </w:p>
        </w:tc>
        <w:tc>
          <w:tcPr>
            <w:tcW w:w="4814" w:type="dxa"/>
            <w:gridSpan w:val="8"/>
            <w:vAlign w:val="center"/>
          </w:tcPr>
          <w:p w14:paraId="1B615EB1" w14:textId="5CF5D351" w:rsidR="000C11EA" w:rsidRPr="00FB7EB1" w:rsidRDefault="000C11EA" w:rsidP="000C11E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Transmit flag</w:t>
            </w:r>
          </w:p>
        </w:tc>
      </w:tr>
      <w:tr w:rsidR="000C11EA" w14:paraId="45C262FC" w14:textId="77777777" w:rsidTr="000C11EA">
        <w:tc>
          <w:tcPr>
            <w:tcW w:w="4814" w:type="dxa"/>
            <w:gridSpan w:val="8"/>
            <w:vAlign w:val="center"/>
          </w:tcPr>
          <w:p w14:paraId="2EDA81F1" w14:textId="37A2CF44" w:rsidR="000C11EA" w:rsidRPr="005813F5" w:rsidRDefault="000C11EA" w:rsidP="000C11EA">
            <w:pPr>
              <w:pStyle w:val="aff4"/>
              <w:jc w:val="center"/>
              <w:rPr>
                <w:lang w:val="en-US"/>
              </w:rPr>
            </w:pPr>
            <w:r>
              <w:t>0x0 – 0x</w:t>
            </w:r>
            <w:r>
              <w:rPr>
                <w:lang w:val="en-US"/>
              </w:rPr>
              <w:t>FF</w:t>
            </w:r>
          </w:p>
        </w:tc>
        <w:tc>
          <w:tcPr>
            <w:tcW w:w="4814" w:type="dxa"/>
            <w:gridSpan w:val="8"/>
            <w:vAlign w:val="center"/>
          </w:tcPr>
          <w:p w14:paraId="5A7E990D" w14:textId="0FB7C123" w:rsidR="000C11EA" w:rsidRDefault="000C11EA" w:rsidP="005813F5">
            <w:pPr>
              <w:pStyle w:val="aff4"/>
              <w:jc w:val="center"/>
            </w:pPr>
            <w:r>
              <w:t>0/1</w:t>
            </w:r>
          </w:p>
        </w:tc>
      </w:tr>
    </w:tbl>
    <w:p w14:paraId="7FF8560D" w14:textId="77777777" w:rsidR="000C11EA" w:rsidRDefault="000C11EA" w:rsidP="005813F5">
      <w:pPr>
        <w:suppressAutoHyphens w:val="0"/>
        <w:spacing w:line="240" w:lineRule="auto"/>
        <w:jc w:val="left"/>
        <w:rPr>
          <w:lang w:val="en-US"/>
        </w:rPr>
      </w:pPr>
    </w:p>
    <w:p w14:paraId="265854A6" w14:textId="23E6B3B7" w:rsidR="00F15A98" w:rsidRPr="000C11EA" w:rsidRDefault="000C11EA" w:rsidP="005813F5">
      <w:pPr>
        <w:suppressAutoHyphens w:val="0"/>
        <w:spacing w:line="240" w:lineRule="auto"/>
        <w:jc w:val="left"/>
      </w:pPr>
      <w:r>
        <w:rPr>
          <w:lang w:val="en-US"/>
        </w:rPr>
        <w:t>Len</w:t>
      </w:r>
      <w:r w:rsidRPr="005813F5">
        <w:t xml:space="preserve"> – </w:t>
      </w:r>
      <w:r>
        <w:t xml:space="preserve">регистр в который необходимо записать количество байтов для отправки. Не более 128. Если записать более 128 отправка не произойдет, будет выставлен флаг ошибки </w:t>
      </w:r>
      <w:r w:rsidRPr="005813F5">
        <w:t>0</w:t>
      </w:r>
      <w:proofErr w:type="spellStart"/>
      <w:r>
        <w:rPr>
          <w:lang w:val="en-US"/>
        </w:rPr>
        <w:t>xFF</w:t>
      </w:r>
      <w:proofErr w:type="spellEnd"/>
      <w:r w:rsidRPr="005813F5"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15A98" w14:paraId="2396E3FA" w14:textId="77777777" w:rsidTr="000C11EA">
        <w:tc>
          <w:tcPr>
            <w:tcW w:w="9628" w:type="dxa"/>
            <w:gridSpan w:val="16"/>
            <w:vAlign w:val="center"/>
          </w:tcPr>
          <w:p w14:paraId="5EDB7150" w14:textId="61E565AB" w:rsidR="00F15A98" w:rsidRPr="00C27D95" w:rsidRDefault="00F15A98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1075</w:t>
            </w:r>
          </w:p>
        </w:tc>
      </w:tr>
      <w:tr w:rsidR="00F15A98" w14:paraId="3D5DA34B" w14:textId="77777777" w:rsidTr="000C11EA">
        <w:tc>
          <w:tcPr>
            <w:tcW w:w="601" w:type="dxa"/>
          </w:tcPr>
          <w:p w14:paraId="6EB4C675" w14:textId="77777777" w:rsidR="00F15A98" w:rsidRDefault="00F15A98" w:rsidP="000C11E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282E7223" w14:textId="77777777" w:rsidR="00F15A98" w:rsidRPr="00F33B1C" w:rsidRDefault="00F15A98" w:rsidP="000C11E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18DD7778" w14:textId="77777777" w:rsidR="00F15A98" w:rsidRPr="00F33B1C" w:rsidRDefault="00F15A98" w:rsidP="000C11E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33CE667" w14:textId="77777777" w:rsidR="00F15A98" w:rsidRPr="00F33B1C" w:rsidRDefault="00F15A98" w:rsidP="000C11E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525FAC8C" w14:textId="77777777" w:rsidR="00F15A98" w:rsidRPr="00F33B1C" w:rsidRDefault="00F15A98" w:rsidP="000C11E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3B6B5A5E" w14:textId="77777777" w:rsidR="00F15A98" w:rsidRPr="00F33B1C" w:rsidRDefault="00F15A98" w:rsidP="000C11E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20769B05" w14:textId="77777777" w:rsidR="00F15A98" w:rsidRPr="00F33B1C" w:rsidRDefault="00F15A98" w:rsidP="000C11E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0125E49D" w14:textId="77777777" w:rsidR="00F15A98" w:rsidRPr="00F33B1C" w:rsidRDefault="00F15A98" w:rsidP="000C11E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5C00DB0" w14:textId="77777777" w:rsidR="00F15A98" w:rsidRPr="00F33B1C" w:rsidRDefault="00F15A98" w:rsidP="000C11E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53D9EAAF" w14:textId="77777777" w:rsidR="00F15A98" w:rsidRPr="00F33B1C" w:rsidRDefault="00F15A98" w:rsidP="000C11E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6A0D276E" w14:textId="77777777" w:rsidR="00F15A98" w:rsidRPr="00F33B1C" w:rsidRDefault="00F15A98" w:rsidP="000C11E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5AEA60B" w14:textId="77777777" w:rsidR="00F15A98" w:rsidRPr="00F33B1C" w:rsidRDefault="00F15A98" w:rsidP="000C11E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824A9DE" w14:textId="77777777" w:rsidR="00F15A98" w:rsidRPr="00F33B1C" w:rsidRDefault="00F15A98" w:rsidP="000C11E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61959A7D" w14:textId="77777777" w:rsidR="00F15A98" w:rsidRPr="00F33B1C" w:rsidRDefault="00F15A98" w:rsidP="000C11E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43549C61" w14:textId="77777777" w:rsidR="00F15A98" w:rsidRPr="00F33B1C" w:rsidRDefault="00F15A98" w:rsidP="000C11E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0000F74" w14:textId="77777777" w:rsidR="00F15A98" w:rsidRPr="00F33B1C" w:rsidRDefault="00F15A98" w:rsidP="000C11EA">
            <w:pPr>
              <w:pStyle w:val="aff4"/>
            </w:pPr>
            <w:r>
              <w:t>0</w:t>
            </w:r>
          </w:p>
        </w:tc>
      </w:tr>
      <w:tr w:rsidR="00F15A98" w14:paraId="6FEEB801" w14:textId="77777777" w:rsidTr="000C11EA">
        <w:tc>
          <w:tcPr>
            <w:tcW w:w="9628" w:type="dxa"/>
            <w:gridSpan w:val="16"/>
            <w:vAlign w:val="center"/>
          </w:tcPr>
          <w:p w14:paraId="4C4E3908" w14:textId="46C4040D" w:rsidR="00F15A98" w:rsidRPr="00FB7EB1" w:rsidRDefault="00F15A98" w:rsidP="000C11E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Len</w:t>
            </w:r>
          </w:p>
        </w:tc>
      </w:tr>
      <w:tr w:rsidR="00614C4D" w14:paraId="3FB2CCB6" w14:textId="77777777" w:rsidTr="005813F5">
        <w:tc>
          <w:tcPr>
            <w:tcW w:w="9628" w:type="dxa"/>
            <w:gridSpan w:val="16"/>
            <w:vAlign w:val="center"/>
          </w:tcPr>
          <w:p w14:paraId="3A1B2DA4" w14:textId="20353D1B" w:rsidR="00614C4D" w:rsidRPr="000C11EA" w:rsidRDefault="000C11EA" w:rsidP="005813F5">
            <w:pPr>
              <w:pStyle w:val="aff4"/>
              <w:jc w:val="center"/>
            </w:pPr>
            <w:r>
              <w:t>0-128</w:t>
            </w:r>
          </w:p>
        </w:tc>
      </w:tr>
    </w:tbl>
    <w:p w14:paraId="3EE36CFD" w14:textId="77777777" w:rsidR="00F15A98" w:rsidRDefault="00F15A98" w:rsidP="007E4AA1">
      <w:pPr>
        <w:suppressAutoHyphens w:val="0"/>
        <w:spacing w:line="240" w:lineRule="auto"/>
        <w:ind w:firstLine="0"/>
        <w:jc w:val="left"/>
      </w:pPr>
    </w:p>
    <w:p w14:paraId="64892CF3" w14:textId="5506B6A0" w:rsidR="000C11EA" w:rsidRPr="000C11EA" w:rsidRDefault="000C11EA" w:rsidP="005813F5">
      <w:pPr>
        <w:suppressAutoHyphens w:val="0"/>
        <w:spacing w:line="240" w:lineRule="auto"/>
        <w:jc w:val="left"/>
      </w:pPr>
      <w:r>
        <w:lastRenderedPageBreak/>
        <w:t>Регистры данных на отправку.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15A98" w14:paraId="5E70AED5" w14:textId="77777777" w:rsidTr="000C11EA">
        <w:tc>
          <w:tcPr>
            <w:tcW w:w="9628" w:type="dxa"/>
            <w:gridSpan w:val="16"/>
            <w:vAlign w:val="center"/>
          </w:tcPr>
          <w:p w14:paraId="0AA7B252" w14:textId="43923CBC" w:rsidR="00F15A98" w:rsidRPr="005813F5" w:rsidRDefault="00F15A98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1076</w:t>
            </w:r>
          </w:p>
        </w:tc>
      </w:tr>
      <w:tr w:rsidR="00F15A98" w14:paraId="1B460D8F" w14:textId="77777777" w:rsidTr="000C11EA">
        <w:tc>
          <w:tcPr>
            <w:tcW w:w="601" w:type="dxa"/>
          </w:tcPr>
          <w:p w14:paraId="23F00051" w14:textId="77777777" w:rsidR="00F15A98" w:rsidRDefault="00F15A98" w:rsidP="000C11E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4948DC39" w14:textId="77777777" w:rsidR="00F15A98" w:rsidRPr="00F33B1C" w:rsidRDefault="00F15A98" w:rsidP="000C11E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B354469" w14:textId="77777777" w:rsidR="00F15A98" w:rsidRPr="00F33B1C" w:rsidRDefault="00F15A98" w:rsidP="000C11E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58E317C" w14:textId="77777777" w:rsidR="00F15A98" w:rsidRPr="00F33B1C" w:rsidRDefault="00F15A98" w:rsidP="000C11E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0B0D2483" w14:textId="77777777" w:rsidR="00F15A98" w:rsidRPr="00F33B1C" w:rsidRDefault="00F15A98" w:rsidP="000C11E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123E6D7D" w14:textId="77777777" w:rsidR="00F15A98" w:rsidRPr="00F33B1C" w:rsidRDefault="00F15A98" w:rsidP="000C11E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FFB1B37" w14:textId="77777777" w:rsidR="00F15A98" w:rsidRPr="00F33B1C" w:rsidRDefault="00F15A98" w:rsidP="000C11E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F4FFFC5" w14:textId="77777777" w:rsidR="00F15A98" w:rsidRPr="00F33B1C" w:rsidRDefault="00F15A98" w:rsidP="000C11E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B140CE6" w14:textId="77777777" w:rsidR="00F15A98" w:rsidRPr="00F33B1C" w:rsidRDefault="00F15A98" w:rsidP="000C11E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B3F8F58" w14:textId="77777777" w:rsidR="00F15A98" w:rsidRPr="00F33B1C" w:rsidRDefault="00F15A98" w:rsidP="000C11E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006B213A" w14:textId="77777777" w:rsidR="00F15A98" w:rsidRPr="00F33B1C" w:rsidRDefault="00F15A98" w:rsidP="000C11E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28E66418" w14:textId="77777777" w:rsidR="00F15A98" w:rsidRPr="00F33B1C" w:rsidRDefault="00F15A98" w:rsidP="000C11E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99AC523" w14:textId="77777777" w:rsidR="00F15A98" w:rsidRPr="00F33B1C" w:rsidRDefault="00F15A98" w:rsidP="000C11E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1899B95" w14:textId="77777777" w:rsidR="00F15A98" w:rsidRPr="00F33B1C" w:rsidRDefault="00F15A98" w:rsidP="000C11E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7226661" w14:textId="77777777" w:rsidR="00F15A98" w:rsidRPr="00F33B1C" w:rsidRDefault="00F15A98" w:rsidP="000C11E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DBE5EC2" w14:textId="77777777" w:rsidR="00F15A98" w:rsidRPr="00F33B1C" w:rsidRDefault="00F15A98" w:rsidP="000C11EA">
            <w:pPr>
              <w:pStyle w:val="aff4"/>
            </w:pPr>
            <w:r>
              <w:t>0</w:t>
            </w:r>
          </w:p>
        </w:tc>
      </w:tr>
      <w:tr w:rsidR="00F15A98" w14:paraId="390CC55D" w14:textId="77777777" w:rsidTr="005813F5">
        <w:tc>
          <w:tcPr>
            <w:tcW w:w="4814" w:type="dxa"/>
            <w:gridSpan w:val="8"/>
            <w:vAlign w:val="center"/>
          </w:tcPr>
          <w:p w14:paraId="6982F745" w14:textId="6A14D687" w:rsidR="00F15A98" w:rsidRPr="00C27D95" w:rsidRDefault="00F15A98" w:rsidP="000C11EA">
            <w:pPr>
              <w:pStyle w:val="aff4"/>
              <w:jc w:val="center"/>
            </w:pPr>
            <w:r>
              <w:rPr>
                <w:lang w:val="en-US"/>
              </w:rPr>
              <w:t>Data</w:t>
            </w:r>
            <w:r w:rsidRPr="00C27D95">
              <w:t>[0]</w:t>
            </w:r>
          </w:p>
        </w:tc>
        <w:tc>
          <w:tcPr>
            <w:tcW w:w="4814" w:type="dxa"/>
            <w:gridSpan w:val="8"/>
            <w:vAlign w:val="center"/>
          </w:tcPr>
          <w:p w14:paraId="6055077A" w14:textId="6878CCE0" w:rsidR="00F15A98" w:rsidRPr="005813F5" w:rsidRDefault="00F15A98" w:rsidP="000C11EA">
            <w:pPr>
              <w:pStyle w:val="aff4"/>
              <w:jc w:val="center"/>
              <w:rPr>
                <w:b/>
              </w:rPr>
            </w:pPr>
            <w:r>
              <w:rPr>
                <w:lang w:val="en-US"/>
              </w:rPr>
              <w:t>Data</w:t>
            </w:r>
            <w:r>
              <w:t>[1</w:t>
            </w:r>
            <w:r w:rsidRPr="00C27D95">
              <w:t>]</w:t>
            </w:r>
          </w:p>
        </w:tc>
      </w:tr>
      <w:tr w:rsidR="00F15A98" w14:paraId="28C8D6E5" w14:textId="77777777" w:rsidTr="005813F5">
        <w:tc>
          <w:tcPr>
            <w:tcW w:w="4814" w:type="dxa"/>
            <w:gridSpan w:val="8"/>
            <w:vAlign w:val="center"/>
          </w:tcPr>
          <w:p w14:paraId="39FC45CB" w14:textId="4EF4044B" w:rsidR="00F15A98" w:rsidRPr="00FC73CA" w:rsidRDefault="00F15A98" w:rsidP="000C11EA">
            <w:pPr>
              <w:pStyle w:val="aff4"/>
              <w:jc w:val="center"/>
            </w:pPr>
            <w:r>
              <w:rPr>
                <w:lang w:val="en-US"/>
              </w:rPr>
              <w:t>0-256</w:t>
            </w:r>
          </w:p>
        </w:tc>
        <w:tc>
          <w:tcPr>
            <w:tcW w:w="4814" w:type="dxa"/>
            <w:gridSpan w:val="8"/>
            <w:vAlign w:val="center"/>
          </w:tcPr>
          <w:p w14:paraId="1E0E61C0" w14:textId="492290D3" w:rsidR="00F15A98" w:rsidRPr="005813F5" w:rsidRDefault="00F15A98" w:rsidP="000C11E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</w:tr>
    </w:tbl>
    <w:p w14:paraId="3BE8E85B" w14:textId="77777777" w:rsidR="00F15A98" w:rsidRDefault="00F15A98" w:rsidP="005813F5">
      <w:pPr>
        <w:pStyle w:val="aff0"/>
        <w:ind w:firstLine="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15A98" w14:paraId="198CE312" w14:textId="77777777" w:rsidTr="000C11EA">
        <w:tc>
          <w:tcPr>
            <w:tcW w:w="9628" w:type="dxa"/>
            <w:gridSpan w:val="16"/>
            <w:vAlign w:val="center"/>
          </w:tcPr>
          <w:p w14:paraId="68E44DE3" w14:textId="74B982CF" w:rsidR="000C11EA" w:rsidRPr="00C27D95" w:rsidRDefault="00F15A98">
            <w:pPr>
              <w:pStyle w:val="aff4"/>
              <w:jc w:val="center"/>
            </w:pPr>
            <w:r>
              <w:t xml:space="preserve">Номер регистра </w:t>
            </w:r>
            <w:r w:rsidR="000C11EA">
              <w:t>1139</w:t>
            </w:r>
          </w:p>
        </w:tc>
      </w:tr>
      <w:tr w:rsidR="00F15A98" w14:paraId="6BCB5638" w14:textId="77777777" w:rsidTr="000C11EA">
        <w:tc>
          <w:tcPr>
            <w:tcW w:w="601" w:type="dxa"/>
          </w:tcPr>
          <w:p w14:paraId="4CEFE8B4" w14:textId="77777777" w:rsidR="00F15A98" w:rsidRDefault="00F15A98" w:rsidP="000C11EA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2ABF1FF4" w14:textId="77777777" w:rsidR="00F15A98" w:rsidRPr="00F33B1C" w:rsidRDefault="00F15A98" w:rsidP="000C11EA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1398FF6" w14:textId="77777777" w:rsidR="00F15A98" w:rsidRPr="00F33B1C" w:rsidRDefault="00F15A98" w:rsidP="000C11EA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8548C50" w14:textId="77777777" w:rsidR="00F15A98" w:rsidRPr="00F33B1C" w:rsidRDefault="00F15A98" w:rsidP="000C11EA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7E979886" w14:textId="77777777" w:rsidR="00F15A98" w:rsidRPr="00F33B1C" w:rsidRDefault="00F15A98" w:rsidP="000C11EA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18C3529E" w14:textId="77777777" w:rsidR="00F15A98" w:rsidRPr="00F33B1C" w:rsidRDefault="00F15A98" w:rsidP="000C11EA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184531EC" w14:textId="77777777" w:rsidR="00F15A98" w:rsidRPr="00F33B1C" w:rsidRDefault="00F15A98" w:rsidP="000C11EA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198D8E4" w14:textId="77777777" w:rsidR="00F15A98" w:rsidRPr="00F33B1C" w:rsidRDefault="00F15A98" w:rsidP="000C11EA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4FC57878" w14:textId="77777777" w:rsidR="00F15A98" w:rsidRPr="00F33B1C" w:rsidRDefault="00F15A98" w:rsidP="000C11EA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5AB8509" w14:textId="77777777" w:rsidR="00F15A98" w:rsidRPr="00F33B1C" w:rsidRDefault="00F15A98" w:rsidP="000C11EA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001B8443" w14:textId="77777777" w:rsidR="00F15A98" w:rsidRPr="00F33B1C" w:rsidRDefault="00F15A98" w:rsidP="000C11EA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AADB796" w14:textId="77777777" w:rsidR="00F15A98" w:rsidRPr="00F33B1C" w:rsidRDefault="00F15A98" w:rsidP="000C11EA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568C6A4" w14:textId="77777777" w:rsidR="00F15A98" w:rsidRPr="00F33B1C" w:rsidRDefault="00F15A98" w:rsidP="000C11EA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0F995EF1" w14:textId="77777777" w:rsidR="00F15A98" w:rsidRPr="00F33B1C" w:rsidRDefault="00F15A98" w:rsidP="000C11EA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9DC0378" w14:textId="77777777" w:rsidR="00F15A98" w:rsidRPr="00F33B1C" w:rsidRDefault="00F15A98" w:rsidP="000C11EA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587DC3BF" w14:textId="77777777" w:rsidR="00F15A98" w:rsidRPr="00F33B1C" w:rsidRDefault="00F15A98" w:rsidP="000C11EA">
            <w:pPr>
              <w:pStyle w:val="aff4"/>
            </w:pPr>
            <w:r>
              <w:t>0</w:t>
            </w:r>
          </w:p>
        </w:tc>
      </w:tr>
      <w:tr w:rsidR="00F15A98" w14:paraId="277FECC6" w14:textId="77777777" w:rsidTr="000C11EA">
        <w:tc>
          <w:tcPr>
            <w:tcW w:w="4814" w:type="dxa"/>
            <w:gridSpan w:val="8"/>
            <w:vAlign w:val="center"/>
          </w:tcPr>
          <w:p w14:paraId="72B78865" w14:textId="409F90FB" w:rsidR="00F15A98" w:rsidRPr="00C27D95" w:rsidRDefault="00F15A98">
            <w:pPr>
              <w:pStyle w:val="aff4"/>
              <w:jc w:val="center"/>
            </w:pPr>
            <w:r>
              <w:rPr>
                <w:lang w:val="en-US"/>
              </w:rPr>
              <w:t>Data</w:t>
            </w:r>
            <w:r w:rsidRPr="00C27D95">
              <w:t>[</w:t>
            </w:r>
            <w:r w:rsidR="00CA144A">
              <w:t>126</w:t>
            </w:r>
            <w:r w:rsidRPr="00C27D95">
              <w:t>]</w:t>
            </w:r>
          </w:p>
        </w:tc>
        <w:tc>
          <w:tcPr>
            <w:tcW w:w="4814" w:type="dxa"/>
            <w:gridSpan w:val="8"/>
            <w:vAlign w:val="center"/>
          </w:tcPr>
          <w:p w14:paraId="05F873D2" w14:textId="4489B467" w:rsidR="00F15A98" w:rsidRPr="00C27D95" w:rsidRDefault="00F15A98" w:rsidP="000C11EA">
            <w:pPr>
              <w:pStyle w:val="aff4"/>
              <w:jc w:val="center"/>
              <w:rPr>
                <w:b/>
              </w:rPr>
            </w:pPr>
            <w:r>
              <w:rPr>
                <w:lang w:val="en-US"/>
              </w:rPr>
              <w:t>Data</w:t>
            </w:r>
            <w:r>
              <w:t>[1</w:t>
            </w:r>
            <w:r w:rsidR="00CA144A">
              <w:t>27</w:t>
            </w:r>
            <w:r w:rsidRPr="00C27D95">
              <w:t>]</w:t>
            </w:r>
          </w:p>
        </w:tc>
      </w:tr>
      <w:tr w:rsidR="00F15A98" w14:paraId="51090948" w14:textId="77777777" w:rsidTr="000C11EA">
        <w:tc>
          <w:tcPr>
            <w:tcW w:w="4814" w:type="dxa"/>
            <w:gridSpan w:val="8"/>
            <w:vAlign w:val="center"/>
          </w:tcPr>
          <w:p w14:paraId="71AB2538" w14:textId="77777777" w:rsidR="00F15A98" w:rsidRPr="00FC73CA" w:rsidRDefault="00F15A98" w:rsidP="000C11EA">
            <w:pPr>
              <w:pStyle w:val="aff4"/>
              <w:jc w:val="center"/>
            </w:pPr>
            <w:r>
              <w:rPr>
                <w:lang w:val="en-US"/>
              </w:rPr>
              <w:t>0-256</w:t>
            </w:r>
          </w:p>
        </w:tc>
        <w:tc>
          <w:tcPr>
            <w:tcW w:w="4814" w:type="dxa"/>
            <w:gridSpan w:val="8"/>
            <w:vAlign w:val="center"/>
          </w:tcPr>
          <w:p w14:paraId="4DBFC583" w14:textId="77777777" w:rsidR="00F15A98" w:rsidRPr="00C27D95" w:rsidRDefault="00F15A98" w:rsidP="000C11EA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</w:tr>
    </w:tbl>
    <w:p w14:paraId="4B332FB7" w14:textId="77777777" w:rsidR="00CA144A" w:rsidRDefault="007E4AA1">
      <w:pPr>
        <w:suppressAutoHyphens w:val="0"/>
        <w:spacing w:line="240" w:lineRule="auto"/>
        <w:ind w:firstLine="0"/>
        <w:jc w:val="left"/>
      </w:pPr>
      <w:r>
        <w:br w:type="page"/>
      </w:r>
    </w:p>
    <w:p w14:paraId="6E49ADCC" w14:textId="352823E2" w:rsidR="00CA144A" w:rsidRDefault="00CA144A" w:rsidP="00CA144A">
      <w:pPr>
        <w:pStyle w:val="2"/>
        <w:rPr>
          <w:lang w:val="en-US"/>
        </w:rPr>
      </w:pPr>
      <w:bookmarkStart w:id="22" w:name="_Toc82505540"/>
      <w:r w:rsidRPr="007E4AA1">
        <w:rPr>
          <w:lang w:val="en-US"/>
        </w:rPr>
        <w:lastRenderedPageBreak/>
        <w:t xml:space="preserve">UART1 </w:t>
      </w:r>
      <w:r>
        <w:rPr>
          <w:lang w:val="en-US"/>
        </w:rPr>
        <w:t>settings</w:t>
      </w:r>
      <w:bookmarkEnd w:id="22"/>
    </w:p>
    <w:p w14:paraId="1B9D6C37" w14:textId="53E23F0E" w:rsidR="00CA144A" w:rsidRPr="00C27D95" w:rsidRDefault="00CA144A" w:rsidP="00CA144A">
      <w:pPr>
        <w:pStyle w:val="110"/>
        <w:rPr>
          <w:lang w:val="en-US"/>
        </w:rPr>
      </w:pPr>
      <w:r>
        <w:t xml:space="preserve">Регистры настроек </w:t>
      </w:r>
      <w:r>
        <w:rPr>
          <w:lang w:val="en-US"/>
        </w:rPr>
        <w:t>UART1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CA144A" w14:paraId="24E1007D" w14:textId="77777777" w:rsidTr="00152CE8">
        <w:tc>
          <w:tcPr>
            <w:tcW w:w="1129" w:type="dxa"/>
          </w:tcPr>
          <w:p w14:paraId="014D2C43" w14:textId="77777777" w:rsidR="00CA144A" w:rsidRDefault="00CA144A" w:rsidP="00152CE8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08A7B540" w14:textId="77777777" w:rsidR="00CA144A" w:rsidRDefault="00CA144A" w:rsidP="00152CE8">
            <w:pPr>
              <w:pStyle w:val="aff4"/>
            </w:pPr>
            <w:r>
              <w:t>Название</w:t>
            </w:r>
          </w:p>
        </w:tc>
      </w:tr>
      <w:tr w:rsidR="00CA144A" w14:paraId="728B4612" w14:textId="77777777" w:rsidTr="00152CE8">
        <w:tc>
          <w:tcPr>
            <w:tcW w:w="1129" w:type="dxa"/>
          </w:tcPr>
          <w:p w14:paraId="66DC8F24" w14:textId="0DD0555A" w:rsidR="00CA144A" w:rsidRPr="005813F5" w:rsidRDefault="00CA144A" w:rsidP="00152CE8">
            <w:pPr>
              <w:pStyle w:val="aff4"/>
            </w:pPr>
            <w:r>
              <w:t>1140</w:t>
            </w:r>
          </w:p>
        </w:tc>
        <w:tc>
          <w:tcPr>
            <w:tcW w:w="8499" w:type="dxa"/>
          </w:tcPr>
          <w:p w14:paraId="366C4476" w14:textId="77777777" w:rsidR="00CA144A" w:rsidRPr="00C27D95" w:rsidRDefault="00CA144A" w:rsidP="00152CE8">
            <w:pPr>
              <w:pStyle w:val="aff4"/>
            </w:pPr>
            <w:r>
              <w:rPr>
                <w:lang w:val="en-US"/>
              </w:rPr>
              <w:t>Scaler</w:t>
            </w:r>
          </w:p>
        </w:tc>
      </w:tr>
      <w:tr w:rsidR="00CA144A" w14:paraId="7BC7DC59" w14:textId="77777777" w:rsidTr="00152CE8">
        <w:tc>
          <w:tcPr>
            <w:tcW w:w="1129" w:type="dxa"/>
          </w:tcPr>
          <w:p w14:paraId="640C0D42" w14:textId="497EC381" w:rsidR="00CA144A" w:rsidRPr="005813F5" w:rsidRDefault="00CA144A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1141</w:t>
            </w:r>
          </w:p>
        </w:tc>
        <w:tc>
          <w:tcPr>
            <w:tcW w:w="8499" w:type="dxa"/>
          </w:tcPr>
          <w:p w14:paraId="3D658C65" w14:textId="02AD2641" w:rsidR="00CA144A" w:rsidRPr="005813F5" w:rsidRDefault="00CA144A" w:rsidP="00152CE8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Low_baud</w:t>
            </w:r>
            <w:proofErr w:type="spellEnd"/>
          </w:p>
        </w:tc>
      </w:tr>
      <w:tr w:rsidR="00CA144A" w14:paraId="628D9077" w14:textId="77777777" w:rsidTr="00152CE8">
        <w:tc>
          <w:tcPr>
            <w:tcW w:w="1129" w:type="dxa"/>
          </w:tcPr>
          <w:p w14:paraId="3D5D447C" w14:textId="1F1EF91E" w:rsidR="00CA144A" w:rsidRPr="005813F5" w:rsidRDefault="00CA144A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1142</w:t>
            </w:r>
          </w:p>
        </w:tc>
        <w:tc>
          <w:tcPr>
            <w:tcW w:w="8499" w:type="dxa"/>
          </w:tcPr>
          <w:p w14:paraId="3E191027" w14:textId="4CED9CCF" w:rsidR="00CA144A" w:rsidRPr="00C27D95" w:rsidRDefault="00CA144A" w:rsidP="00152CE8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High_baud</w:t>
            </w:r>
            <w:proofErr w:type="spellEnd"/>
          </w:p>
        </w:tc>
      </w:tr>
      <w:tr w:rsidR="00CA144A" w14:paraId="0CB0CCED" w14:textId="77777777" w:rsidTr="00152CE8">
        <w:tc>
          <w:tcPr>
            <w:tcW w:w="1129" w:type="dxa"/>
          </w:tcPr>
          <w:p w14:paraId="6BEC1F70" w14:textId="0247B1CB" w:rsidR="00CA144A" w:rsidRPr="00C27D95" w:rsidRDefault="00CA144A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1143</w:t>
            </w:r>
          </w:p>
        </w:tc>
        <w:tc>
          <w:tcPr>
            <w:tcW w:w="8499" w:type="dxa"/>
          </w:tcPr>
          <w:p w14:paraId="5C7EEF57" w14:textId="6E738468" w:rsidR="00CA144A" w:rsidRDefault="00CA144A" w:rsidP="00152CE8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Stop_bits</w:t>
            </w:r>
            <w:proofErr w:type="spellEnd"/>
          </w:p>
        </w:tc>
      </w:tr>
      <w:tr w:rsidR="00CA144A" w14:paraId="398DD8BB" w14:textId="77777777" w:rsidTr="00152CE8">
        <w:tc>
          <w:tcPr>
            <w:tcW w:w="1129" w:type="dxa"/>
          </w:tcPr>
          <w:p w14:paraId="75B25E49" w14:textId="137C6D93" w:rsidR="00CA144A" w:rsidRPr="00C27D95" w:rsidRDefault="00CA144A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1144</w:t>
            </w:r>
          </w:p>
        </w:tc>
        <w:tc>
          <w:tcPr>
            <w:tcW w:w="8499" w:type="dxa"/>
          </w:tcPr>
          <w:p w14:paraId="56D80D94" w14:textId="2BF44790" w:rsidR="00CA144A" w:rsidRPr="00C27D95" w:rsidRDefault="00CA144A" w:rsidP="00152CE8">
            <w:pPr>
              <w:pStyle w:val="aff4"/>
            </w:pPr>
            <w:proofErr w:type="spellStart"/>
            <w:r>
              <w:rPr>
                <w:lang w:val="en-US"/>
              </w:rPr>
              <w:t>Pairity</w:t>
            </w:r>
            <w:proofErr w:type="spellEnd"/>
          </w:p>
        </w:tc>
      </w:tr>
      <w:tr w:rsidR="00CA144A" w14:paraId="5E28F7EB" w14:textId="77777777" w:rsidTr="00152CE8">
        <w:tc>
          <w:tcPr>
            <w:tcW w:w="1129" w:type="dxa"/>
          </w:tcPr>
          <w:p w14:paraId="11C06257" w14:textId="2784560E" w:rsidR="00CA144A" w:rsidRPr="00C27D95" w:rsidRDefault="00CA144A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1145</w:t>
            </w:r>
          </w:p>
        </w:tc>
        <w:tc>
          <w:tcPr>
            <w:tcW w:w="8499" w:type="dxa"/>
          </w:tcPr>
          <w:p w14:paraId="1C89665E" w14:textId="4861008B" w:rsidR="00CA144A" w:rsidRPr="00C27D95" w:rsidRDefault="00CA144A" w:rsidP="00152CE8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Word_lengh</w:t>
            </w:r>
            <w:proofErr w:type="spellEnd"/>
          </w:p>
        </w:tc>
      </w:tr>
      <w:tr w:rsidR="00CA144A" w14:paraId="3C0BD7F3" w14:textId="77777777" w:rsidTr="00152CE8">
        <w:tc>
          <w:tcPr>
            <w:tcW w:w="1129" w:type="dxa"/>
          </w:tcPr>
          <w:p w14:paraId="5F0D1AE7" w14:textId="1AE623AA" w:rsidR="00CA144A" w:rsidRPr="005813F5" w:rsidRDefault="00CA144A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1146</w:t>
            </w:r>
          </w:p>
        </w:tc>
        <w:tc>
          <w:tcPr>
            <w:tcW w:w="8499" w:type="dxa"/>
          </w:tcPr>
          <w:p w14:paraId="14CDF3BA" w14:textId="01D68421" w:rsidR="00CA144A" w:rsidRDefault="00CA144A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Default</w:t>
            </w:r>
          </w:p>
        </w:tc>
      </w:tr>
      <w:tr w:rsidR="00CA144A" w14:paraId="59C272C9" w14:textId="77777777" w:rsidTr="00152CE8">
        <w:tc>
          <w:tcPr>
            <w:tcW w:w="1129" w:type="dxa"/>
          </w:tcPr>
          <w:p w14:paraId="46D3F775" w14:textId="13BA7FDC" w:rsidR="00CA144A" w:rsidRDefault="00CA144A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1149</w:t>
            </w:r>
          </w:p>
        </w:tc>
        <w:tc>
          <w:tcPr>
            <w:tcW w:w="8499" w:type="dxa"/>
          </w:tcPr>
          <w:p w14:paraId="4CC9189F" w14:textId="4603EB81" w:rsidR="00CA144A" w:rsidRDefault="00CA144A" w:rsidP="00152CE8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Init_flag</w:t>
            </w:r>
            <w:proofErr w:type="spellEnd"/>
          </w:p>
        </w:tc>
      </w:tr>
    </w:tbl>
    <w:p w14:paraId="64BBCF0E" w14:textId="77777777" w:rsidR="00CA144A" w:rsidRDefault="00CA144A" w:rsidP="00CA144A">
      <w:pPr>
        <w:pStyle w:val="110"/>
      </w:pPr>
    </w:p>
    <w:p w14:paraId="14034061" w14:textId="77777777" w:rsidR="00CA144A" w:rsidRPr="00C27D95" w:rsidRDefault="00CA144A" w:rsidP="00CA144A">
      <w:pPr>
        <w:pStyle w:val="110"/>
      </w:pPr>
      <w:r>
        <w:rPr>
          <w:lang w:val="en-US"/>
        </w:rPr>
        <w:t>Scaler</w:t>
      </w:r>
      <w:r w:rsidRPr="00C27D95">
        <w:t xml:space="preserve"> – </w:t>
      </w:r>
      <w:r>
        <w:t>регистр запуска обновления команды. При записи 1 обновляются параметры команды, и команда запускается. После запуска сбрасывается в 0.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A144A" w14:paraId="5B38505C" w14:textId="77777777" w:rsidTr="00152CE8">
        <w:tc>
          <w:tcPr>
            <w:tcW w:w="9628" w:type="dxa"/>
            <w:gridSpan w:val="16"/>
            <w:vAlign w:val="center"/>
          </w:tcPr>
          <w:p w14:paraId="5BC9791E" w14:textId="70980001" w:rsidR="00CA144A" w:rsidRPr="00C27D95" w:rsidRDefault="00CA144A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1140</w:t>
            </w:r>
          </w:p>
        </w:tc>
      </w:tr>
      <w:tr w:rsidR="00CA144A" w14:paraId="275A3BDB" w14:textId="77777777" w:rsidTr="00152CE8">
        <w:tc>
          <w:tcPr>
            <w:tcW w:w="601" w:type="dxa"/>
          </w:tcPr>
          <w:p w14:paraId="1A6FB8CF" w14:textId="77777777" w:rsidR="00CA144A" w:rsidRDefault="00CA144A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4B119971" w14:textId="77777777" w:rsidR="00CA144A" w:rsidRPr="00F33B1C" w:rsidRDefault="00CA144A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D385F63" w14:textId="77777777" w:rsidR="00CA144A" w:rsidRPr="00F33B1C" w:rsidRDefault="00CA144A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6B042E9" w14:textId="77777777" w:rsidR="00CA144A" w:rsidRPr="00F33B1C" w:rsidRDefault="00CA144A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303DEDA" w14:textId="77777777" w:rsidR="00CA144A" w:rsidRPr="00F33B1C" w:rsidRDefault="00CA144A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68934ED" w14:textId="77777777" w:rsidR="00CA144A" w:rsidRPr="00F33B1C" w:rsidRDefault="00CA144A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8C038DE" w14:textId="77777777" w:rsidR="00CA144A" w:rsidRPr="00F33B1C" w:rsidRDefault="00CA144A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01529583" w14:textId="77777777" w:rsidR="00CA144A" w:rsidRPr="00F33B1C" w:rsidRDefault="00CA144A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583E759D" w14:textId="77777777" w:rsidR="00CA144A" w:rsidRPr="00F33B1C" w:rsidRDefault="00CA144A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F32FC9F" w14:textId="77777777" w:rsidR="00CA144A" w:rsidRPr="00F33B1C" w:rsidRDefault="00CA144A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2125D58" w14:textId="77777777" w:rsidR="00CA144A" w:rsidRPr="00F33B1C" w:rsidRDefault="00CA144A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593BCED" w14:textId="77777777" w:rsidR="00CA144A" w:rsidRPr="00F33B1C" w:rsidRDefault="00CA144A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FC3C6A2" w14:textId="77777777" w:rsidR="00CA144A" w:rsidRPr="00F33B1C" w:rsidRDefault="00CA144A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4A81C54" w14:textId="77777777" w:rsidR="00CA144A" w:rsidRPr="00F33B1C" w:rsidRDefault="00CA144A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0539684" w14:textId="77777777" w:rsidR="00CA144A" w:rsidRPr="00F33B1C" w:rsidRDefault="00CA144A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1C1EAD2" w14:textId="77777777" w:rsidR="00CA144A" w:rsidRPr="00F33B1C" w:rsidRDefault="00CA144A" w:rsidP="00152CE8">
            <w:pPr>
              <w:pStyle w:val="aff4"/>
            </w:pPr>
            <w:r>
              <w:t>0</w:t>
            </w:r>
          </w:p>
        </w:tc>
      </w:tr>
      <w:tr w:rsidR="00CA144A" w14:paraId="4685DA61" w14:textId="77777777" w:rsidTr="00152CE8">
        <w:tc>
          <w:tcPr>
            <w:tcW w:w="9628" w:type="dxa"/>
            <w:gridSpan w:val="16"/>
            <w:vAlign w:val="center"/>
          </w:tcPr>
          <w:p w14:paraId="4BB6FFF3" w14:textId="77777777" w:rsidR="00CA144A" w:rsidRPr="00C27D95" w:rsidRDefault="00CA144A" w:rsidP="00152CE8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CA144A" w14:paraId="39F39ACE" w14:textId="77777777" w:rsidTr="00152CE8">
        <w:tc>
          <w:tcPr>
            <w:tcW w:w="9628" w:type="dxa"/>
            <w:gridSpan w:val="16"/>
            <w:vAlign w:val="center"/>
          </w:tcPr>
          <w:p w14:paraId="2428528C" w14:textId="77777777" w:rsidR="00CA144A" w:rsidRDefault="00CA144A" w:rsidP="00152CE8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5186916C" w14:textId="77777777" w:rsidR="00CA144A" w:rsidRDefault="00CA144A" w:rsidP="00CA144A">
      <w:pPr>
        <w:pStyle w:val="110"/>
        <w:rPr>
          <w:lang w:val="en-US"/>
        </w:rPr>
      </w:pPr>
    </w:p>
    <w:p w14:paraId="3285CC1A" w14:textId="0038A920" w:rsidR="00CA144A" w:rsidRPr="00CA144A" w:rsidRDefault="00CA144A" w:rsidP="00CA144A">
      <w:pPr>
        <w:pStyle w:val="110"/>
      </w:pPr>
      <w:r>
        <w:rPr>
          <w:lang w:val="en-US"/>
        </w:rPr>
        <w:t>Low</w:t>
      </w:r>
      <w:r w:rsidRPr="005813F5">
        <w:t xml:space="preserve"> </w:t>
      </w:r>
      <w:r>
        <w:t xml:space="preserve">и </w:t>
      </w:r>
      <w:r>
        <w:rPr>
          <w:lang w:val="en-US"/>
        </w:rPr>
        <w:t>High</w:t>
      </w:r>
      <w:r w:rsidRPr="005813F5">
        <w:t xml:space="preserve"> </w:t>
      </w:r>
      <w:proofErr w:type="spellStart"/>
      <w:r>
        <w:t>baud</w:t>
      </w:r>
      <w:proofErr w:type="spellEnd"/>
      <w:r>
        <w:t xml:space="preserve"> задают 32 битное значение </w:t>
      </w:r>
      <w:proofErr w:type="spellStart"/>
      <w:r>
        <w:rPr>
          <w:lang w:val="en-US"/>
        </w:rPr>
        <w:t>baudrate</w:t>
      </w:r>
      <w:proofErr w:type="spellEnd"/>
      <w:r w:rsidRPr="005813F5">
        <w:t xml:space="preserve"> </w:t>
      </w:r>
      <w:r>
        <w:t xml:space="preserve">для </w:t>
      </w:r>
      <w:r>
        <w:rPr>
          <w:lang w:val="en-US"/>
        </w:rPr>
        <w:t>UART</w:t>
      </w:r>
      <w:r w:rsidRPr="005813F5">
        <w:t>1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A144A" w14:paraId="144724A6" w14:textId="77777777" w:rsidTr="00152CE8">
        <w:tc>
          <w:tcPr>
            <w:tcW w:w="9628" w:type="dxa"/>
            <w:gridSpan w:val="16"/>
            <w:vAlign w:val="center"/>
          </w:tcPr>
          <w:p w14:paraId="51F3E28D" w14:textId="231CEFE2" w:rsidR="00CA144A" w:rsidRPr="005813F5" w:rsidRDefault="00CA144A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1141</w:t>
            </w:r>
          </w:p>
        </w:tc>
      </w:tr>
      <w:tr w:rsidR="00CA144A" w14:paraId="4F6458CC" w14:textId="77777777" w:rsidTr="00152CE8">
        <w:tc>
          <w:tcPr>
            <w:tcW w:w="601" w:type="dxa"/>
          </w:tcPr>
          <w:p w14:paraId="0855BD97" w14:textId="77777777" w:rsidR="00CA144A" w:rsidRDefault="00CA144A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C56EFB1" w14:textId="77777777" w:rsidR="00CA144A" w:rsidRPr="00F33B1C" w:rsidRDefault="00CA144A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E364F17" w14:textId="77777777" w:rsidR="00CA144A" w:rsidRPr="00F33B1C" w:rsidRDefault="00CA144A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5484ED83" w14:textId="77777777" w:rsidR="00CA144A" w:rsidRPr="00F33B1C" w:rsidRDefault="00CA144A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0A98915C" w14:textId="77777777" w:rsidR="00CA144A" w:rsidRPr="00F33B1C" w:rsidRDefault="00CA144A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1A0D36F0" w14:textId="77777777" w:rsidR="00CA144A" w:rsidRPr="00F33B1C" w:rsidRDefault="00CA144A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080157BA" w14:textId="77777777" w:rsidR="00CA144A" w:rsidRPr="00F33B1C" w:rsidRDefault="00CA144A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68F3970" w14:textId="77777777" w:rsidR="00CA144A" w:rsidRPr="00F33B1C" w:rsidRDefault="00CA144A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F9B4060" w14:textId="77777777" w:rsidR="00CA144A" w:rsidRPr="00F33B1C" w:rsidRDefault="00CA144A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72016FAC" w14:textId="77777777" w:rsidR="00CA144A" w:rsidRPr="00F33B1C" w:rsidRDefault="00CA144A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3C2620A8" w14:textId="77777777" w:rsidR="00CA144A" w:rsidRPr="00F33B1C" w:rsidRDefault="00CA144A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DBF9A96" w14:textId="77777777" w:rsidR="00CA144A" w:rsidRPr="00F33B1C" w:rsidRDefault="00CA144A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5A9A1FE4" w14:textId="77777777" w:rsidR="00CA144A" w:rsidRPr="00F33B1C" w:rsidRDefault="00CA144A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65C65EE5" w14:textId="77777777" w:rsidR="00CA144A" w:rsidRPr="00F33B1C" w:rsidRDefault="00CA144A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63354B5" w14:textId="77777777" w:rsidR="00CA144A" w:rsidRPr="00F33B1C" w:rsidRDefault="00CA144A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A454B3D" w14:textId="77777777" w:rsidR="00CA144A" w:rsidRPr="00F33B1C" w:rsidRDefault="00CA144A" w:rsidP="00152CE8">
            <w:pPr>
              <w:pStyle w:val="aff4"/>
            </w:pPr>
            <w:r>
              <w:t>0</w:t>
            </w:r>
          </w:p>
        </w:tc>
      </w:tr>
      <w:tr w:rsidR="00CA144A" w14:paraId="7FA2A70C" w14:textId="77777777" w:rsidTr="00152CE8">
        <w:tc>
          <w:tcPr>
            <w:tcW w:w="9628" w:type="dxa"/>
            <w:gridSpan w:val="16"/>
            <w:vAlign w:val="center"/>
          </w:tcPr>
          <w:p w14:paraId="57AF6AD7" w14:textId="51344CCA" w:rsidR="00CA144A" w:rsidRPr="00C27D95" w:rsidRDefault="00CA144A" w:rsidP="00152CE8">
            <w:pPr>
              <w:pStyle w:val="aff4"/>
              <w:jc w:val="center"/>
            </w:pPr>
            <w:r>
              <w:rPr>
                <w:lang w:val="en-US"/>
              </w:rPr>
              <w:t>Low baud</w:t>
            </w:r>
          </w:p>
        </w:tc>
      </w:tr>
    </w:tbl>
    <w:p w14:paraId="21453471" w14:textId="77777777" w:rsidR="00CA144A" w:rsidRDefault="00CA144A" w:rsidP="00CA144A">
      <w:pPr>
        <w:pStyle w:val="110"/>
        <w:rPr>
          <w:lang w:val="en-US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A144A" w14:paraId="103C7C3B" w14:textId="77777777" w:rsidTr="00152CE8">
        <w:tc>
          <w:tcPr>
            <w:tcW w:w="9628" w:type="dxa"/>
            <w:gridSpan w:val="16"/>
            <w:vAlign w:val="center"/>
          </w:tcPr>
          <w:p w14:paraId="512EECBA" w14:textId="2C05913D" w:rsidR="00CA144A" w:rsidRPr="00C27D95" w:rsidRDefault="00CA144A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1142</w:t>
            </w:r>
          </w:p>
        </w:tc>
      </w:tr>
      <w:tr w:rsidR="00CA144A" w14:paraId="74F538B5" w14:textId="77777777" w:rsidTr="00152CE8">
        <w:tc>
          <w:tcPr>
            <w:tcW w:w="601" w:type="dxa"/>
          </w:tcPr>
          <w:p w14:paraId="7B76A30B" w14:textId="77777777" w:rsidR="00CA144A" w:rsidRDefault="00CA144A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1159E55E" w14:textId="77777777" w:rsidR="00CA144A" w:rsidRPr="00F33B1C" w:rsidRDefault="00CA144A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0C1111A" w14:textId="77777777" w:rsidR="00CA144A" w:rsidRPr="00F33B1C" w:rsidRDefault="00CA144A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49B9F700" w14:textId="77777777" w:rsidR="00CA144A" w:rsidRPr="00F33B1C" w:rsidRDefault="00CA144A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7E458BB2" w14:textId="77777777" w:rsidR="00CA144A" w:rsidRPr="00F33B1C" w:rsidRDefault="00CA144A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D0D1D8E" w14:textId="77777777" w:rsidR="00CA144A" w:rsidRPr="00F33B1C" w:rsidRDefault="00CA144A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0B33AE06" w14:textId="77777777" w:rsidR="00CA144A" w:rsidRPr="00F33B1C" w:rsidRDefault="00CA144A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8A7E310" w14:textId="77777777" w:rsidR="00CA144A" w:rsidRPr="00F33B1C" w:rsidRDefault="00CA144A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BBEB035" w14:textId="77777777" w:rsidR="00CA144A" w:rsidRPr="00F33B1C" w:rsidRDefault="00CA144A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1D7AC177" w14:textId="77777777" w:rsidR="00CA144A" w:rsidRPr="00F33B1C" w:rsidRDefault="00CA144A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095CAE67" w14:textId="77777777" w:rsidR="00CA144A" w:rsidRPr="00F33B1C" w:rsidRDefault="00CA144A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439B536D" w14:textId="77777777" w:rsidR="00CA144A" w:rsidRPr="00F33B1C" w:rsidRDefault="00CA144A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8DC444E" w14:textId="77777777" w:rsidR="00CA144A" w:rsidRPr="00F33B1C" w:rsidRDefault="00CA144A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753537A7" w14:textId="77777777" w:rsidR="00CA144A" w:rsidRPr="00F33B1C" w:rsidRDefault="00CA144A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5A50146" w14:textId="77777777" w:rsidR="00CA144A" w:rsidRPr="00F33B1C" w:rsidRDefault="00CA144A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62E9ACA" w14:textId="77777777" w:rsidR="00CA144A" w:rsidRPr="00F33B1C" w:rsidRDefault="00CA144A" w:rsidP="00152CE8">
            <w:pPr>
              <w:pStyle w:val="aff4"/>
            </w:pPr>
            <w:r>
              <w:t>0</w:t>
            </w:r>
          </w:p>
        </w:tc>
      </w:tr>
      <w:tr w:rsidR="00CA144A" w14:paraId="1176E3D4" w14:textId="77777777" w:rsidTr="00152CE8">
        <w:tc>
          <w:tcPr>
            <w:tcW w:w="9628" w:type="dxa"/>
            <w:gridSpan w:val="16"/>
            <w:vAlign w:val="center"/>
          </w:tcPr>
          <w:p w14:paraId="7E8D655F" w14:textId="225B0810" w:rsidR="00CA144A" w:rsidRPr="00CA144A" w:rsidRDefault="00CA144A" w:rsidP="00152CE8">
            <w:pPr>
              <w:pStyle w:val="aff4"/>
              <w:jc w:val="center"/>
            </w:pPr>
            <w:r>
              <w:rPr>
                <w:lang w:val="en-US"/>
              </w:rPr>
              <w:t>High baud</w:t>
            </w:r>
          </w:p>
        </w:tc>
      </w:tr>
    </w:tbl>
    <w:p w14:paraId="025C35E4" w14:textId="77777777" w:rsidR="00CA144A" w:rsidRDefault="00CA144A" w:rsidP="00CA144A">
      <w:pPr>
        <w:suppressAutoHyphens w:val="0"/>
        <w:spacing w:line="240" w:lineRule="auto"/>
        <w:jc w:val="left"/>
        <w:rPr>
          <w:lang w:val="en-US"/>
        </w:rPr>
      </w:pPr>
    </w:p>
    <w:p w14:paraId="268C14AA" w14:textId="17B800A4" w:rsidR="00CA144A" w:rsidRPr="000A36F7" w:rsidRDefault="000A36F7" w:rsidP="00CA144A">
      <w:pPr>
        <w:suppressAutoHyphens w:val="0"/>
        <w:spacing w:line="240" w:lineRule="auto"/>
        <w:jc w:val="left"/>
      </w:pPr>
      <w:r>
        <w:rPr>
          <w:lang w:val="en-US"/>
        </w:rPr>
        <w:t>Stop</w:t>
      </w:r>
      <w:r w:rsidRPr="005813F5">
        <w:t xml:space="preserve"> </w:t>
      </w:r>
      <w:r>
        <w:rPr>
          <w:lang w:val="en-US"/>
        </w:rPr>
        <w:t>bits</w:t>
      </w:r>
      <w:r w:rsidR="00CA144A" w:rsidRPr="00C27D95">
        <w:t xml:space="preserve"> – </w:t>
      </w:r>
      <w:r>
        <w:t>конфигурация количества стоп битов. 0 – 1 стоп бит. 1 – 2 стоп бита.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A144A" w14:paraId="431911A5" w14:textId="77777777" w:rsidTr="005813F5">
        <w:tc>
          <w:tcPr>
            <w:tcW w:w="9602" w:type="dxa"/>
            <w:gridSpan w:val="16"/>
            <w:vAlign w:val="center"/>
          </w:tcPr>
          <w:p w14:paraId="6701975F" w14:textId="274E7050" w:rsidR="00CA144A" w:rsidRPr="005813F5" w:rsidRDefault="00CA144A">
            <w:pPr>
              <w:pStyle w:val="aff4"/>
              <w:jc w:val="center"/>
            </w:pPr>
            <w:r>
              <w:t xml:space="preserve">Номер регистра </w:t>
            </w:r>
            <w:r w:rsidR="000A36F7">
              <w:t>1143</w:t>
            </w:r>
          </w:p>
        </w:tc>
      </w:tr>
      <w:tr w:rsidR="00CA144A" w14:paraId="0B4C97F0" w14:textId="77777777" w:rsidTr="005813F5">
        <w:tc>
          <w:tcPr>
            <w:tcW w:w="601" w:type="dxa"/>
          </w:tcPr>
          <w:p w14:paraId="33C6C3A1" w14:textId="77777777" w:rsidR="00CA144A" w:rsidRDefault="00CA144A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6B4BC569" w14:textId="77777777" w:rsidR="00CA144A" w:rsidRPr="00F33B1C" w:rsidRDefault="00CA144A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54E149C0" w14:textId="77777777" w:rsidR="00CA144A" w:rsidRPr="00F33B1C" w:rsidRDefault="00CA144A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61D72749" w14:textId="77777777" w:rsidR="00CA144A" w:rsidRPr="00F33B1C" w:rsidRDefault="00CA144A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60B01E0" w14:textId="77777777" w:rsidR="00CA144A" w:rsidRPr="00F33B1C" w:rsidRDefault="00CA144A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3F53A67F" w14:textId="77777777" w:rsidR="00CA144A" w:rsidRPr="00F33B1C" w:rsidRDefault="00CA144A" w:rsidP="00152CE8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072731DA" w14:textId="77777777" w:rsidR="00CA144A" w:rsidRPr="00F33B1C" w:rsidRDefault="00CA144A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05B03843" w14:textId="77777777" w:rsidR="00CA144A" w:rsidRPr="00F33B1C" w:rsidRDefault="00CA144A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546B216E" w14:textId="77777777" w:rsidR="00CA144A" w:rsidRPr="00F33B1C" w:rsidRDefault="00CA144A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2CEE508E" w14:textId="77777777" w:rsidR="00CA144A" w:rsidRPr="00F33B1C" w:rsidRDefault="00CA144A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4D951806" w14:textId="77777777" w:rsidR="00CA144A" w:rsidRPr="00F33B1C" w:rsidRDefault="00CA144A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BC7801C" w14:textId="77777777" w:rsidR="00CA144A" w:rsidRPr="00F33B1C" w:rsidRDefault="00CA144A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5F8A9B85" w14:textId="77777777" w:rsidR="00CA144A" w:rsidRPr="00F33B1C" w:rsidRDefault="00CA144A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637D2624" w14:textId="77777777" w:rsidR="00CA144A" w:rsidRPr="00F33B1C" w:rsidRDefault="00CA144A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32D1156" w14:textId="77777777" w:rsidR="00CA144A" w:rsidRPr="00F33B1C" w:rsidRDefault="00CA144A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2FEFD6B" w14:textId="77777777" w:rsidR="00CA144A" w:rsidRPr="00F33B1C" w:rsidRDefault="00CA144A" w:rsidP="00152CE8">
            <w:pPr>
              <w:pStyle w:val="aff4"/>
            </w:pPr>
            <w:r>
              <w:t>0</w:t>
            </w:r>
          </w:p>
        </w:tc>
      </w:tr>
      <w:tr w:rsidR="000A36F7" w14:paraId="4A402151" w14:textId="77777777" w:rsidTr="005813F5">
        <w:tc>
          <w:tcPr>
            <w:tcW w:w="9602" w:type="dxa"/>
            <w:gridSpan w:val="16"/>
          </w:tcPr>
          <w:p w14:paraId="146D9029" w14:textId="532122B9" w:rsidR="000A36F7" w:rsidRPr="00FB7EB1" w:rsidRDefault="000A36F7" w:rsidP="000A36F7">
            <w:pPr>
              <w:pStyle w:val="aff4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Stop_bits</w:t>
            </w:r>
            <w:proofErr w:type="spellEnd"/>
          </w:p>
        </w:tc>
      </w:tr>
      <w:tr w:rsidR="00CA144A" w14:paraId="5A0618D1" w14:textId="77777777" w:rsidTr="005813F5">
        <w:tc>
          <w:tcPr>
            <w:tcW w:w="9602" w:type="dxa"/>
            <w:gridSpan w:val="16"/>
            <w:vAlign w:val="center"/>
          </w:tcPr>
          <w:p w14:paraId="382AB8F3" w14:textId="63573952" w:rsidR="00CA144A" w:rsidRPr="00C27D95" w:rsidRDefault="000A36F7" w:rsidP="00152CE8">
            <w:pPr>
              <w:pStyle w:val="aff4"/>
              <w:jc w:val="center"/>
            </w:pPr>
            <w:r>
              <w:t>0/1</w:t>
            </w:r>
          </w:p>
        </w:tc>
      </w:tr>
    </w:tbl>
    <w:p w14:paraId="22BCA776" w14:textId="77777777" w:rsidR="000A36F7" w:rsidRDefault="000A36F7" w:rsidP="000A36F7">
      <w:pPr>
        <w:suppressAutoHyphens w:val="0"/>
        <w:spacing w:line="240" w:lineRule="auto"/>
        <w:jc w:val="left"/>
        <w:rPr>
          <w:lang w:val="en-US"/>
        </w:rPr>
      </w:pPr>
    </w:p>
    <w:p w14:paraId="49F0033C" w14:textId="0EE3A2BD" w:rsidR="000A36F7" w:rsidRPr="00C27D95" w:rsidRDefault="000A36F7" w:rsidP="000A36F7">
      <w:pPr>
        <w:suppressAutoHyphens w:val="0"/>
        <w:spacing w:line="240" w:lineRule="auto"/>
        <w:jc w:val="left"/>
      </w:pPr>
      <w:proofErr w:type="spellStart"/>
      <w:r>
        <w:rPr>
          <w:lang w:val="en-US"/>
        </w:rPr>
        <w:t>Pairity</w:t>
      </w:r>
      <w:proofErr w:type="spellEnd"/>
      <w:r w:rsidRPr="00C27D95">
        <w:t xml:space="preserve"> – </w:t>
      </w:r>
      <w:r w:rsidRPr="005813F5">
        <w:t>бит четности</w:t>
      </w:r>
      <w:r>
        <w:t>. 0 – не проверяется. 1 – проверка на четность. 2 – проверка на нечетность.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0A36F7" w14:paraId="2A716E5E" w14:textId="77777777" w:rsidTr="00152CE8">
        <w:tc>
          <w:tcPr>
            <w:tcW w:w="9602" w:type="dxa"/>
            <w:gridSpan w:val="16"/>
            <w:vAlign w:val="center"/>
          </w:tcPr>
          <w:p w14:paraId="17B8DFE1" w14:textId="1C24CC93" w:rsidR="000A36F7" w:rsidRPr="00C27D95" w:rsidRDefault="000A36F7">
            <w:pPr>
              <w:pStyle w:val="aff4"/>
              <w:jc w:val="center"/>
            </w:pPr>
            <w:r>
              <w:t>Номер регистра 1144</w:t>
            </w:r>
          </w:p>
        </w:tc>
      </w:tr>
      <w:tr w:rsidR="000A36F7" w14:paraId="52250376" w14:textId="77777777" w:rsidTr="00152CE8">
        <w:tc>
          <w:tcPr>
            <w:tcW w:w="601" w:type="dxa"/>
          </w:tcPr>
          <w:p w14:paraId="5CA3C564" w14:textId="77777777" w:rsidR="000A36F7" w:rsidRDefault="000A36F7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11D884D8" w14:textId="77777777" w:rsidR="000A36F7" w:rsidRPr="00F33B1C" w:rsidRDefault="000A36F7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3A6CFB15" w14:textId="77777777" w:rsidR="000A36F7" w:rsidRPr="00F33B1C" w:rsidRDefault="000A36F7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1E91958" w14:textId="77777777" w:rsidR="000A36F7" w:rsidRPr="00F33B1C" w:rsidRDefault="000A36F7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67DE7BC" w14:textId="77777777" w:rsidR="000A36F7" w:rsidRPr="00F33B1C" w:rsidRDefault="000A36F7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072FFBEF" w14:textId="77777777" w:rsidR="000A36F7" w:rsidRPr="00F33B1C" w:rsidRDefault="000A36F7" w:rsidP="00152CE8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56E0A1C4" w14:textId="77777777" w:rsidR="000A36F7" w:rsidRPr="00F33B1C" w:rsidRDefault="000A36F7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02AAC0E9" w14:textId="77777777" w:rsidR="000A36F7" w:rsidRPr="00F33B1C" w:rsidRDefault="000A36F7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BB762EA" w14:textId="77777777" w:rsidR="000A36F7" w:rsidRPr="00F33B1C" w:rsidRDefault="000A36F7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755A94A8" w14:textId="77777777" w:rsidR="000A36F7" w:rsidRPr="00F33B1C" w:rsidRDefault="000A36F7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2F05E64C" w14:textId="77777777" w:rsidR="000A36F7" w:rsidRPr="00F33B1C" w:rsidRDefault="000A36F7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060AF6E" w14:textId="77777777" w:rsidR="000A36F7" w:rsidRPr="00F33B1C" w:rsidRDefault="000A36F7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836BCD1" w14:textId="77777777" w:rsidR="000A36F7" w:rsidRPr="00F33B1C" w:rsidRDefault="000A36F7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6F67E10" w14:textId="77777777" w:rsidR="000A36F7" w:rsidRPr="00F33B1C" w:rsidRDefault="000A36F7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94EE104" w14:textId="77777777" w:rsidR="000A36F7" w:rsidRPr="00F33B1C" w:rsidRDefault="000A36F7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21B0895" w14:textId="77777777" w:rsidR="000A36F7" w:rsidRPr="00F33B1C" w:rsidRDefault="000A36F7" w:rsidP="00152CE8">
            <w:pPr>
              <w:pStyle w:val="aff4"/>
            </w:pPr>
            <w:r>
              <w:t>0</w:t>
            </w:r>
          </w:p>
        </w:tc>
      </w:tr>
      <w:tr w:rsidR="000A36F7" w14:paraId="0C42B99A" w14:textId="77777777" w:rsidTr="00152CE8">
        <w:tc>
          <w:tcPr>
            <w:tcW w:w="9602" w:type="dxa"/>
            <w:gridSpan w:val="16"/>
          </w:tcPr>
          <w:p w14:paraId="71029CB5" w14:textId="24DD9A3A" w:rsidR="000A36F7" w:rsidRPr="00FB7EB1" w:rsidRDefault="000A36F7" w:rsidP="00152CE8">
            <w:pPr>
              <w:pStyle w:val="aff4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Pairity</w:t>
            </w:r>
            <w:proofErr w:type="spellEnd"/>
          </w:p>
        </w:tc>
      </w:tr>
      <w:tr w:rsidR="000A36F7" w14:paraId="3247F9C4" w14:textId="77777777" w:rsidTr="00152CE8">
        <w:tc>
          <w:tcPr>
            <w:tcW w:w="9602" w:type="dxa"/>
            <w:gridSpan w:val="16"/>
            <w:vAlign w:val="center"/>
          </w:tcPr>
          <w:p w14:paraId="76D70782" w14:textId="4DE6F304" w:rsidR="000A36F7" w:rsidRPr="00C27D95" w:rsidRDefault="000A36F7" w:rsidP="00152CE8">
            <w:pPr>
              <w:pStyle w:val="aff4"/>
              <w:jc w:val="center"/>
            </w:pPr>
            <w:r>
              <w:t>0/1/2</w:t>
            </w:r>
          </w:p>
        </w:tc>
      </w:tr>
    </w:tbl>
    <w:p w14:paraId="0E45B1A4" w14:textId="77777777" w:rsidR="000A36F7" w:rsidRDefault="000A36F7" w:rsidP="000A36F7">
      <w:pPr>
        <w:suppressAutoHyphens w:val="0"/>
        <w:spacing w:line="240" w:lineRule="auto"/>
        <w:ind w:firstLine="0"/>
        <w:jc w:val="left"/>
      </w:pPr>
    </w:p>
    <w:p w14:paraId="36D7B3A2" w14:textId="30E66DC7" w:rsidR="000A36F7" w:rsidRPr="005813F5" w:rsidRDefault="000A36F7" w:rsidP="000A36F7">
      <w:pPr>
        <w:suppressAutoHyphens w:val="0"/>
        <w:spacing w:line="240" w:lineRule="auto"/>
        <w:jc w:val="left"/>
        <w:rPr>
          <w:lang w:val="en-US"/>
        </w:rPr>
      </w:pPr>
      <w:r>
        <w:rPr>
          <w:lang w:val="en-US"/>
        </w:rPr>
        <w:t>Word</w:t>
      </w:r>
      <w:r w:rsidRPr="005813F5">
        <w:t xml:space="preserve"> </w:t>
      </w:r>
      <w:proofErr w:type="spellStart"/>
      <w:r>
        <w:rPr>
          <w:lang w:val="en-US"/>
        </w:rPr>
        <w:t>lengh</w:t>
      </w:r>
      <w:proofErr w:type="spellEnd"/>
      <w:r w:rsidRPr="005813F5">
        <w:t xml:space="preserve"> – длина слова. </w:t>
      </w:r>
      <w:r w:rsidR="0009552B">
        <w:t xml:space="preserve">0 – 8 </w:t>
      </w:r>
      <w:r w:rsidR="0009552B">
        <w:rPr>
          <w:lang w:val="en-US"/>
        </w:rPr>
        <w:t>bit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0A36F7" w14:paraId="556248EC" w14:textId="77777777" w:rsidTr="00152CE8">
        <w:tc>
          <w:tcPr>
            <w:tcW w:w="9602" w:type="dxa"/>
            <w:gridSpan w:val="16"/>
            <w:vAlign w:val="center"/>
          </w:tcPr>
          <w:p w14:paraId="0C13243F" w14:textId="16C59D74" w:rsidR="000A36F7" w:rsidRPr="00C27D95" w:rsidRDefault="000A36F7">
            <w:pPr>
              <w:pStyle w:val="aff4"/>
              <w:jc w:val="center"/>
            </w:pPr>
            <w:r>
              <w:t>Номер регистра 1145</w:t>
            </w:r>
          </w:p>
        </w:tc>
      </w:tr>
      <w:tr w:rsidR="000A36F7" w14:paraId="64D79E9B" w14:textId="77777777" w:rsidTr="00152CE8">
        <w:tc>
          <w:tcPr>
            <w:tcW w:w="601" w:type="dxa"/>
          </w:tcPr>
          <w:p w14:paraId="36945CE0" w14:textId="77777777" w:rsidR="000A36F7" w:rsidRDefault="000A36F7" w:rsidP="00152CE8">
            <w:pPr>
              <w:pStyle w:val="aff4"/>
            </w:pPr>
            <w:r>
              <w:lastRenderedPageBreak/>
              <w:t>15</w:t>
            </w:r>
          </w:p>
        </w:tc>
        <w:tc>
          <w:tcPr>
            <w:tcW w:w="602" w:type="dxa"/>
          </w:tcPr>
          <w:p w14:paraId="74BBE0BA" w14:textId="77777777" w:rsidR="000A36F7" w:rsidRPr="00F33B1C" w:rsidRDefault="000A36F7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6A93A3A" w14:textId="77777777" w:rsidR="000A36F7" w:rsidRPr="00F33B1C" w:rsidRDefault="000A36F7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52BAA40" w14:textId="77777777" w:rsidR="000A36F7" w:rsidRPr="00F33B1C" w:rsidRDefault="000A36F7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772F114B" w14:textId="77777777" w:rsidR="000A36F7" w:rsidRPr="00F33B1C" w:rsidRDefault="000A36F7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3B7655A" w14:textId="77777777" w:rsidR="000A36F7" w:rsidRPr="00F33B1C" w:rsidRDefault="000A36F7" w:rsidP="00152CE8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0DB81852" w14:textId="77777777" w:rsidR="000A36F7" w:rsidRPr="00F33B1C" w:rsidRDefault="000A36F7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A89C778" w14:textId="77777777" w:rsidR="000A36F7" w:rsidRPr="00F33B1C" w:rsidRDefault="000A36F7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42B643F3" w14:textId="77777777" w:rsidR="000A36F7" w:rsidRPr="00F33B1C" w:rsidRDefault="000A36F7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55996B2" w14:textId="77777777" w:rsidR="000A36F7" w:rsidRPr="00F33B1C" w:rsidRDefault="000A36F7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38F70734" w14:textId="77777777" w:rsidR="000A36F7" w:rsidRPr="00F33B1C" w:rsidRDefault="000A36F7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77DC15E0" w14:textId="77777777" w:rsidR="000A36F7" w:rsidRPr="00F33B1C" w:rsidRDefault="000A36F7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51403739" w14:textId="77777777" w:rsidR="000A36F7" w:rsidRPr="00F33B1C" w:rsidRDefault="000A36F7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2793617F" w14:textId="77777777" w:rsidR="000A36F7" w:rsidRPr="00F33B1C" w:rsidRDefault="000A36F7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C100C2B" w14:textId="77777777" w:rsidR="000A36F7" w:rsidRPr="00F33B1C" w:rsidRDefault="000A36F7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6EAFAEF3" w14:textId="77777777" w:rsidR="000A36F7" w:rsidRPr="00F33B1C" w:rsidRDefault="000A36F7" w:rsidP="00152CE8">
            <w:pPr>
              <w:pStyle w:val="aff4"/>
            </w:pPr>
            <w:r>
              <w:t>0</w:t>
            </w:r>
          </w:p>
        </w:tc>
      </w:tr>
      <w:tr w:rsidR="000A36F7" w14:paraId="1286C4ED" w14:textId="77777777" w:rsidTr="00152CE8">
        <w:tc>
          <w:tcPr>
            <w:tcW w:w="9602" w:type="dxa"/>
            <w:gridSpan w:val="16"/>
          </w:tcPr>
          <w:p w14:paraId="3EEC83BD" w14:textId="261D3A4D" w:rsidR="000A36F7" w:rsidRPr="005813F5" w:rsidRDefault="000A36F7" w:rsidP="000A36F7">
            <w:pPr>
              <w:pStyle w:val="aff4"/>
              <w:jc w:val="center"/>
            </w:pPr>
            <w:r>
              <w:rPr>
                <w:lang w:val="en-US"/>
              </w:rPr>
              <w:t>Word</w:t>
            </w:r>
            <w:r w:rsidRPr="005813F5">
              <w:t>_</w:t>
            </w:r>
            <w:proofErr w:type="spellStart"/>
            <w:r>
              <w:rPr>
                <w:lang w:val="en-US"/>
              </w:rPr>
              <w:t>lengh</w:t>
            </w:r>
            <w:proofErr w:type="spellEnd"/>
          </w:p>
        </w:tc>
      </w:tr>
      <w:tr w:rsidR="000A36F7" w14:paraId="6BB3684B" w14:textId="77777777" w:rsidTr="00152CE8">
        <w:tc>
          <w:tcPr>
            <w:tcW w:w="9602" w:type="dxa"/>
            <w:gridSpan w:val="16"/>
            <w:vAlign w:val="center"/>
          </w:tcPr>
          <w:p w14:paraId="573D74B7" w14:textId="5705F34E" w:rsidR="000A36F7" w:rsidRPr="00C27D95" w:rsidRDefault="000A36F7">
            <w:pPr>
              <w:pStyle w:val="aff4"/>
              <w:jc w:val="center"/>
            </w:pPr>
            <w:r>
              <w:t>0</w:t>
            </w:r>
          </w:p>
        </w:tc>
      </w:tr>
    </w:tbl>
    <w:p w14:paraId="36F30243" w14:textId="77777777" w:rsidR="00CA144A" w:rsidRDefault="00CA144A" w:rsidP="00CA144A">
      <w:pPr>
        <w:suppressAutoHyphens w:val="0"/>
        <w:spacing w:line="240" w:lineRule="auto"/>
        <w:ind w:firstLine="0"/>
        <w:jc w:val="left"/>
      </w:pPr>
    </w:p>
    <w:p w14:paraId="1AA8805B" w14:textId="18355179" w:rsidR="0009552B" w:rsidRPr="005813F5" w:rsidRDefault="0009552B" w:rsidP="0009552B">
      <w:pPr>
        <w:suppressAutoHyphens w:val="0"/>
        <w:spacing w:line="240" w:lineRule="auto"/>
        <w:jc w:val="left"/>
      </w:pPr>
      <w:r>
        <w:rPr>
          <w:lang w:val="en-US"/>
        </w:rPr>
        <w:t>Default</w:t>
      </w:r>
      <w:r w:rsidRPr="00C27D95">
        <w:t xml:space="preserve"> – </w:t>
      </w:r>
      <w:r w:rsidRPr="005813F5">
        <w:t xml:space="preserve">настройки по умолчанию. </w:t>
      </w:r>
      <w:r>
        <w:t xml:space="preserve">Если выставить </w:t>
      </w:r>
      <w:proofErr w:type="gramStart"/>
      <w:r>
        <w:t>1</w:t>
      </w:r>
      <w:proofErr w:type="gramEnd"/>
      <w:r>
        <w:t xml:space="preserve"> то будут установлены настройки по умолчанию. </w:t>
      </w:r>
      <w:r w:rsidR="00945746">
        <w:t>115200, 8 бит, 1 стоп бит без проверки четности.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09552B" w14:paraId="358D260A" w14:textId="77777777" w:rsidTr="00152CE8">
        <w:tc>
          <w:tcPr>
            <w:tcW w:w="9602" w:type="dxa"/>
            <w:gridSpan w:val="16"/>
            <w:vAlign w:val="center"/>
          </w:tcPr>
          <w:p w14:paraId="4D50F328" w14:textId="6B0D4766" w:rsidR="0009552B" w:rsidRPr="00C27D95" w:rsidRDefault="0009552B">
            <w:pPr>
              <w:pStyle w:val="aff4"/>
              <w:jc w:val="center"/>
            </w:pPr>
            <w:r>
              <w:t xml:space="preserve">Номер регистра </w:t>
            </w:r>
            <w:r w:rsidR="00C4723C">
              <w:t>1146</w:t>
            </w:r>
          </w:p>
        </w:tc>
      </w:tr>
      <w:tr w:rsidR="0009552B" w14:paraId="6505E79C" w14:textId="77777777" w:rsidTr="00152CE8">
        <w:tc>
          <w:tcPr>
            <w:tcW w:w="601" w:type="dxa"/>
          </w:tcPr>
          <w:p w14:paraId="02F925AD" w14:textId="77777777" w:rsidR="0009552B" w:rsidRDefault="0009552B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2B2721BC" w14:textId="77777777" w:rsidR="0009552B" w:rsidRPr="00F33B1C" w:rsidRDefault="0009552B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1745F282" w14:textId="77777777" w:rsidR="0009552B" w:rsidRPr="00F33B1C" w:rsidRDefault="0009552B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1751B19" w14:textId="77777777" w:rsidR="0009552B" w:rsidRPr="00F33B1C" w:rsidRDefault="0009552B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349D7EED" w14:textId="77777777" w:rsidR="0009552B" w:rsidRPr="00F33B1C" w:rsidRDefault="0009552B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191B12DB" w14:textId="77777777" w:rsidR="0009552B" w:rsidRPr="00F33B1C" w:rsidRDefault="0009552B" w:rsidP="00152CE8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3EAF1D59" w14:textId="77777777" w:rsidR="0009552B" w:rsidRPr="00F33B1C" w:rsidRDefault="0009552B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F05A53D" w14:textId="77777777" w:rsidR="0009552B" w:rsidRPr="00F33B1C" w:rsidRDefault="0009552B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76A1010E" w14:textId="77777777" w:rsidR="0009552B" w:rsidRPr="00F33B1C" w:rsidRDefault="0009552B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19B26582" w14:textId="77777777" w:rsidR="0009552B" w:rsidRPr="00F33B1C" w:rsidRDefault="0009552B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6BECE399" w14:textId="77777777" w:rsidR="0009552B" w:rsidRPr="00F33B1C" w:rsidRDefault="0009552B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79E44756" w14:textId="77777777" w:rsidR="0009552B" w:rsidRPr="00F33B1C" w:rsidRDefault="0009552B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459197AB" w14:textId="77777777" w:rsidR="0009552B" w:rsidRPr="00F33B1C" w:rsidRDefault="0009552B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7D744479" w14:textId="77777777" w:rsidR="0009552B" w:rsidRPr="00F33B1C" w:rsidRDefault="0009552B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7073CF7D" w14:textId="77777777" w:rsidR="0009552B" w:rsidRPr="00F33B1C" w:rsidRDefault="0009552B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5EBE03A" w14:textId="77777777" w:rsidR="0009552B" w:rsidRPr="00F33B1C" w:rsidRDefault="0009552B" w:rsidP="00152CE8">
            <w:pPr>
              <w:pStyle w:val="aff4"/>
            </w:pPr>
            <w:r>
              <w:t>0</w:t>
            </w:r>
          </w:p>
        </w:tc>
      </w:tr>
      <w:tr w:rsidR="0009552B" w14:paraId="62A4CFA0" w14:textId="77777777" w:rsidTr="00152CE8">
        <w:tc>
          <w:tcPr>
            <w:tcW w:w="9602" w:type="dxa"/>
            <w:gridSpan w:val="16"/>
          </w:tcPr>
          <w:p w14:paraId="2E934402" w14:textId="3F500461" w:rsidR="0009552B" w:rsidRPr="00C27D95" w:rsidRDefault="00945746" w:rsidP="00152CE8">
            <w:pPr>
              <w:pStyle w:val="aff4"/>
              <w:jc w:val="center"/>
            </w:pPr>
            <w:r>
              <w:rPr>
                <w:lang w:val="en-US"/>
              </w:rPr>
              <w:t>Default</w:t>
            </w:r>
          </w:p>
        </w:tc>
      </w:tr>
      <w:tr w:rsidR="0009552B" w14:paraId="01A7D1B0" w14:textId="77777777" w:rsidTr="00152CE8">
        <w:tc>
          <w:tcPr>
            <w:tcW w:w="9602" w:type="dxa"/>
            <w:gridSpan w:val="16"/>
            <w:vAlign w:val="center"/>
          </w:tcPr>
          <w:p w14:paraId="67BE113A" w14:textId="7BC4C0E5" w:rsidR="0009552B" w:rsidRPr="00C27D95" w:rsidRDefault="0009552B" w:rsidP="00152CE8">
            <w:pPr>
              <w:pStyle w:val="aff4"/>
              <w:jc w:val="center"/>
            </w:pPr>
            <w:r>
              <w:t>0</w:t>
            </w:r>
            <w:r w:rsidR="00945746">
              <w:t>/1</w:t>
            </w:r>
          </w:p>
        </w:tc>
      </w:tr>
    </w:tbl>
    <w:p w14:paraId="1E240AD5" w14:textId="77777777" w:rsidR="0009552B" w:rsidRDefault="0009552B" w:rsidP="0009552B">
      <w:pPr>
        <w:suppressAutoHyphens w:val="0"/>
        <w:spacing w:line="240" w:lineRule="auto"/>
        <w:ind w:firstLine="0"/>
        <w:jc w:val="left"/>
      </w:pPr>
    </w:p>
    <w:p w14:paraId="2F3A69D4" w14:textId="6A311683" w:rsidR="00945746" w:rsidRPr="00945746" w:rsidRDefault="00945746" w:rsidP="00945746">
      <w:pPr>
        <w:suppressAutoHyphens w:val="0"/>
        <w:spacing w:line="240" w:lineRule="auto"/>
        <w:jc w:val="left"/>
      </w:pPr>
      <w:proofErr w:type="spellStart"/>
      <w:r>
        <w:rPr>
          <w:lang w:val="en-US"/>
        </w:rPr>
        <w:t>Init</w:t>
      </w:r>
      <w:proofErr w:type="spellEnd"/>
      <w:r w:rsidRPr="005813F5">
        <w:t xml:space="preserve"> </w:t>
      </w:r>
      <w:r>
        <w:rPr>
          <w:lang w:val="en-US"/>
        </w:rPr>
        <w:t>flag</w:t>
      </w:r>
      <w:r w:rsidRPr="00C27D95">
        <w:t xml:space="preserve"> </w:t>
      </w:r>
      <w:r w:rsidRPr="005813F5">
        <w:t>–</w:t>
      </w:r>
      <w:r>
        <w:t>флаг инициализации. Перед инициализацией сбрасывается в 0. После успешной инициализации выставляется в 1.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945746" w14:paraId="22081EF6" w14:textId="77777777" w:rsidTr="00152CE8">
        <w:tc>
          <w:tcPr>
            <w:tcW w:w="9602" w:type="dxa"/>
            <w:gridSpan w:val="16"/>
            <w:vAlign w:val="center"/>
          </w:tcPr>
          <w:p w14:paraId="6EFAAE93" w14:textId="7B2A985F" w:rsidR="00945746" w:rsidRPr="00C27D95" w:rsidRDefault="00945746" w:rsidP="00152CE8">
            <w:pPr>
              <w:pStyle w:val="aff4"/>
              <w:jc w:val="center"/>
            </w:pPr>
            <w:r>
              <w:t>Номер регистра 114</w:t>
            </w:r>
            <w:r w:rsidR="00C4723C">
              <w:t>9</w:t>
            </w:r>
          </w:p>
        </w:tc>
      </w:tr>
      <w:tr w:rsidR="00945746" w14:paraId="7C41DE9D" w14:textId="77777777" w:rsidTr="00152CE8">
        <w:tc>
          <w:tcPr>
            <w:tcW w:w="601" w:type="dxa"/>
          </w:tcPr>
          <w:p w14:paraId="2C988A07" w14:textId="77777777" w:rsidR="00945746" w:rsidRDefault="00945746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72F3ED08" w14:textId="77777777" w:rsidR="00945746" w:rsidRPr="00F33B1C" w:rsidRDefault="00945746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12D9387B" w14:textId="77777777" w:rsidR="00945746" w:rsidRPr="00F33B1C" w:rsidRDefault="00945746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25881CE" w14:textId="77777777" w:rsidR="00945746" w:rsidRPr="00F33B1C" w:rsidRDefault="00945746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08787B61" w14:textId="77777777" w:rsidR="00945746" w:rsidRPr="00F33B1C" w:rsidRDefault="00945746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1121ECEB" w14:textId="77777777" w:rsidR="00945746" w:rsidRPr="00F33B1C" w:rsidRDefault="00945746" w:rsidP="00152CE8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5D8A9B15" w14:textId="77777777" w:rsidR="00945746" w:rsidRPr="00F33B1C" w:rsidRDefault="00945746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296C58CF" w14:textId="77777777" w:rsidR="00945746" w:rsidRPr="00F33B1C" w:rsidRDefault="00945746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C97D16B" w14:textId="77777777" w:rsidR="00945746" w:rsidRPr="00F33B1C" w:rsidRDefault="00945746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2749D602" w14:textId="77777777" w:rsidR="00945746" w:rsidRPr="00F33B1C" w:rsidRDefault="00945746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6A3BFED" w14:textId="77777777" w:rsidR="00945746" w:rsidRPr="00F33B1C" w:rsidRDefault="00945746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306BF96" w14:textId="77777777" w:rsidR="00945746" w:rsidRPr="00F33B1C" w:rsidRDefault="00945746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4F0CB31" w14:textId="77777777" w:rsidR="00945746" w:rsidRPr="00F33B1C" w:rsidRDefault="00945746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74AFC747" w14:textId="77777777" w:rsidR="00945746" w:rsidRPr="00F33B1C" w:rsidRDefault="00945746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67CDCA4" w14:textId="77777777" w:rsidR="00945746" w:rsidRPr="00F33B1C" w:rsidRDefault="00945746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F293E25" w14:textId="77777777" w:rsidR="00945746" w:rsidRPr="00F33B1C" w:rsidRDefault="00945746" w:rsidP="00152CE8">
            <w:pPr>
              <w:pStyle w:val="aff4"/>
            </w:pPr>
            <w:r>
              <w:t>0</w:t>
            </w:r>
          </w:p>
        </w:tc>
      </w:tr>
      <w:tr w:rsidR="00945746" w14:paraId="368688F5" w14:textId="77777777" w:rsidTr="00152CE8">
        <w:tc>
          <w:tcPr>
            <w:tcW w:w="9602" w:type="dxa"/>
            <w:gridSpan w:val="16"/>
          </w:tcPr>
          <w:p w14:paraId="060630B0" w14:textId="2DF6884A" w:rsidR="00945746" w:rsidRPr="00C27D95" w:rsidRDefault="00945746" w:rsidP="00152CE8">
            <w:pPr>
              <w:pStyle w:val="aff4"/>
              <w:jc w:val="center"/>
            </w:pPr>
            <w:proofErr w:type="spellStart"/>
            <w:r>
              <w:rPr>
                <w:lang w:val="en-US"/>
              </w:rPr>
              <w:t>Init</w:t>
            </w:r>
            <w:proofErr w:type="spellEnd"/>
            <w:r w:rsidRPr="00C27D95">
              <w:t xml:space="preserve"> </w:t>
            </w:r>
            <w:r>
              <w:rPr>
                <w:lang w:val="en-US"/>
              </w:rPr>
              <w:t>flag</w:t>
            </w:r>
          </w:p>
        </w:tc>
      </w:tr>
      <w:tr w:rsidR="00945746" w14:paraId="72E79902" w14:textId="77777777" w:rsidTr="00152CE8">
        <w:tc>
          <w:tcPr>
            <w:tcW w:w="9602" w:type="dxa"/>
            <w:gridSpan w:val="16"/>
            <w:vAlign w:val="center"/>
          </w:tcPr>
          <w:p w14:paraId="6241019C" w14:textId="77777777" w:rsidR="00945746" w:rsidRPr="00C27D95" w:rsidRDefault="00945746" w:rsidP="00152CE8">
            <w:pPr>
              <w:pStyle w:val="aff4"/>
              <w:jc w:val="center"/>
            </w:pPr>
            <w:r>
              <w:t>0/1</w:t>
            </w:r>
          </w:p>
        </w:tc>
      </w:tr>
    </w:tbl>
    <w:p w14:paraId="583B1962" w14:textId="2BA575FC" w:rsidR="00CA144A" w:rsidRDefault="00CA144A">
      <w:pPr>
        <w:suppressAutoHyphens w:val="0"/>
        <w:spacing w:line="240" w:lineRule="auto"/>
        <w:ind w:firstLine="0"/>
        <w:jc w:val="left"/>
      </w:pPr>
      <w:r>
        <w:br w:type="page"/>
      </w:r>
    </w:p>
    <w:p w14:paraId="11AE9E7A" w14:textId="30F91B95" w:rsidR="00C4723C" w:rsidRDefault="00C4723C" w:rsidP="00C4723C">
      <w:pPr>
        <w:pStyle w:val="2"/>
        <w:rPr>
          <w:lang w:val="en-US"/>
        </w:rPr>
      </w:pPr>
      <w:bookmarkStart w:id="23" w:name="_Toc82505541"/>
      <w:r w:rsidRPr="007E4AA1">
        <w:rPr>
          <w:lang w:val="en-US"/>
        </w:rPr>
        <w:lastRenderedPageBreak/>
        <w:t>UART</w:t>
      </w:r>
      <w:r>
        <w:t>2</w:t>
      </w:r>
      <w:r w:rsidRPr="007E4AA1">
        <w:rPr>
          <w:lang w:val="en-US"/>
        </w:rPr>
        <w:t xml:space="preserve"> transmitter</w:t>
      </w:r>
      <w:bookmarkEnd w:id="23"/>
    </w:p>
    <w:p w14:paraId="7302562E" w14:textId="2F779B6D" w:rsidR="00C4723C" w:rsidRPr="005813F5" w:rsidRDefault="00C4723C" w:rsidP="00C4723C">
      <w:pPr>
        <w:pStyle w:val="110"/>
      </w:pPr>
      <w:r>
        <w:t xml:space="preserve">Регистры передатчика </w:t>
      </w:r>
      <w:r>
        <w:rPr>
          <w:lang w:val="en-US"/>
        </w:rPr>
        <w:t>UART</w:t>
      </w:r>
      <w:r>
        <w:t>2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C4723C" w14:paraId="1D92D507" w14:textId="77777777" w:rsidTr="00152CE8">
        <w:tc>
          <w:tcPr>
            <w:tcW w:w="1129" w:type="dxa"/>
          </w:tcPr>
          <w:p w14:paraId="3BB114D4" w14:textId="77777777" w:rsidR="00C4723C" w:rsidRDefault="00C4723C" w:rsidP="00152CE8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1378D512" w14:textId="77777777" w:rsidR="00C4723C" w:rsidRDefault="00C4723C" w:rsidP="00152CE8">
            <w:pPr>
              <w:pStyle w:val="aff4"/>
            </w:pPr>
            <w:r>
              <w:t>Название</w:t>
            </w:r>
          </w:p>
        </w:tc>
      </w:tr>
      <w:tr w:rsidR="00C4723C" w14:paraId="3690D499" w14:textId="77777777" w:rsidTr="00152CE8">
        <w:tc>
          <w:tcPr>
            <w:tcW w:w="1129" w:type="dxa"/>
          </w:tcPr>
          <w:p w14:paraId="25033DF1" w14:textId="7D1B4D9F" w:rsidR="00C4723C" w:rsidRPr="005813F5" w:rsidRDefault="00C4723C">
            <w:pPr>
              <w:pStyle w:val="aff4"/>
            </w:pPr>
            <w:r>
              <w:rPr>
                <w:lang w:val="en-US"/>
              </w:rPr>
              <w:t>1</w:t>
            </w:r>
            <w:r>
              <w:t>150</w:t>
            </w:r>
          </w:p>
        </w:tc>
        <w:tc>
          <w:tcPr>
            <w:tcW w:w="8499" w:type="dxa"/>
          </w:tcPr>
          <w:p w14:paraId="086C1C92" w14:textId="77777777" w:rsidR="00C4723C" w:rsidRPr="00C27D95" w:rsidRDefault="00C4723C" w:rsidP="00152CE8">
            <w:pPr>
              <w:pStyle w:val="aff4"/>
            </w:pPr>
            <w:r>
              <w:rPr>
                <w:lang w:val="en-US"/>
              </w:rPr>
              <w:t>Scaler</w:t>
            </w:r>
          </w:p>
        </w:tc>
      </w:tr>
      <w:tr w:rsidR="00C4723C" w14:paraId="4E181498" w14:textId="77777777" w:rsidTr="00152CE8">
        <w:tc>
          <w:tcPr>
            <w:tcW w:w="1129" w:type="dxa"/>
          </w:tcPr>
          <w:p w14:paraId="6D38B6F7" w14:textId="5E6C3354" w:rsidR="00C4723C" w:rsidRPr="0005472C" w:rsidRDefault="00C4723C" w:rsidP="00152CE8">
            <w:pPr>
              <w:pStyle w:val="aff4"/>
            </w:pPr>
            <w:r>
              <w:t>1151</w:t>
            </w:r>
          </w:p>
        </w:tc>
        <w:tc>
          <w:tcPr>
            <w:tcW w:w="8499" w:type="dxa"/>
          </w:tcPr>
          <w:p w14:paraId="33D00337" w14:textId="77777777" w:rsidR="00C4723C" w:rsidRPr="00C27D95" w:rsidRDefault="00C4723C" w:rsidP="00152CE8">
            <w:pPr>
              <w:pStyle w:val="aff4"/>
            </w:pPr>
            <w:r>
              <w:rPr>
                <w:lang w:val="en-US"/>
              </w:rPr>
              <w:t>Start</w:t>
            </w:r>
          </w:p>
        </w:tc>
      </w:tr>
      <w:tr w:rsidR="00C4723C" w14:paraId="2DFA8EBC" w14:textId="77777777" w:rsidTr="00152CE8">
        <w:tc>
          <w:tcPr>
            <w:tcW w:w="1129" w:type="dxa"/>
          </w:tcPr>
          <w:p w14:paraId="0CDAED3A" w14:textId="4A1EA2FF" w:rsidR="00C4723C" w:rsidRDefault="00C4723C" w:rsidP="00152CE8">
            <w:pPr>
              <w:pStyle w:val="aff4"/>
            </w:pPr>
            <w:r>
              <w:t>1152</w:t>
            </w:r>
          </w:p>
        </w:tc>
        <w:tc>
          <w:tcPr>
            <w:tcW w:w="8499" w:type="dxa"/>
          </w:tcPr>
          <w:p w14:paraId="45CB9406" w14:textId="77777777" w:rsidR="00C4723C" w:rsidRPr="00C27D95" w:rsidRDefault="00C4723C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Transmit flag</w:t>
            </w:r>
          </w:p>
        </w:tc>
      </w:tr>
      <w:tr w:rsidR="00C4723C" w14:paraId="56F584B2" w14:textId="77777777" w:rsidTr="00152CE8">
        <w:tc>
          <w:tcPr>
            <w:tcW w:w="1129" w:type="dxa"/>
          </w:tcPr>
          <w:p w14:paraId="00429300" w14:textId="78FB7348" w:rsidR="00C4723C" w:rsidRPr="005813F5" w:rsidRDefault="00C4723C" w:rsidP="00152CE8">
            <w:pPr>
              <w:pStyle w:val="aff4"/>
            </w:pPr>
            <w:r>
              <w:t>1153</w:t>
            </w:r>
          </w:p>
        </w:tc>
        <w:tc>
          <w:tcPr>
            <w:tcW w:w="8499" w:type="dxa"/>
          </w:tcPr>
          <w:p w14:paraId="150E0C2B" w14:textId="77777777" w:rsidR="00C4723C" w:rsidRDefault="00C4723C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Len</w:t>
            </w:r>
          </w:p>
        </w:tc>
      </w:tr>
      <w:tr w:rsidR="00C4723C" w14:paraId="20FCDB53" w14:textId="77777777" w:rsidTr="00152CE8">
        <w:tc>
          <w:tcPr>
            <w:tcW w:w="1129" w:type="dxa"/>
          </w:tcPr>
          <w:p w14:paraId="23F075EA" w14:textId="618286CB" w:rsidR="00C4723C" w:rsidRPr="005813F5" w:rsidRDefault="00C4723C" w:rsidP="00152CE8">
            <w:pPr>
              <w:pStyle w:val="aff4"/>
            </w:pPr>
            <w:r>
              <w:t>1154</w:t>
            </w:r>
          </w:p>
        </w:tc>
        <w:tc>
          <w:tcPr>
            <w:tcW w:w="8499" w:type="dxa"/>
          </w:tcPr>
          <w:p w14:paraId="5AE86879" w14:textId="77777777" w:rsidR="00C4723C" w:rsidRPr="00C27D95" w:rsidRDefault="00C4723C" w:rsidP="00152CE8">
            <w:pPr>
              <w:pStyle w:val="aff4"/>
            </w:pPr>
            <w:proofErr w:type="gramStart"/>
            <w:r>
              <w:rPr>
                <w:lang w:val="en-US"/>
              </w:rPr>
              <w:t>Data[</w:t>
            </w:r>
            <w:proofErr w:type="gramEnd"/>
            <w:r>
              <w:rPr>
                <w:lang w:val="en-US"/>
              </w:rPr>
              <w:t xml:space="preserve">0]|Data[1] </w:t>
            </w:r>
            <w:r>
              <w:t xml:space="preserve">8 битный режим. </w:t>
            </w:r>
          </w:p>
        </w:tc>
      </w:tr>
      <w:tr w:rsidR="00C4723C" w14:paraId="70D2CE40" w14:textId="77777777" w:rsidTr="00152CE8">
        <w:tc>
          <w:tcPr>
            <w:tcW w:w="1129" w:type="dxa"/>
          </w:tcPr>
          <w:p w14:paraId="1F76D22D" w14:textId="6779FA7A" w:rsidR="00C4723C" w:rsidRPr="005813F5" w:rsidRDefault="00C4723C" w:rsidP="00152CE8">
            <w:pPr>
              <w:pStyle w:val="aff4"/>
            </w:pPr>
            <w:r>
              <w:t>1217</w:t>
            </w:r>
          </w:p>
        </w:tc>
        <w:tc>
          <w:tcPr>
            <w:tcW w:w="8499" w:type="dxa"/>
          </w:tcPr>
          <w:p w14:paraId="2C69C5B7" w14:textId="77777777" w:rsidR="00C4723C" w:rsidRPr="00C27D95" w:rsidRDefault="00C4723C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Data[126]|Data[127]</w:t>
            </w:r>
          </w:p>
        </w:tc>
      </w:tr>
    </w:tbl>
    <w:p w14:paraId="623F661C" w14:textId="77777777" w:rsidR="00C4723C" w:rsidRDefault="00C4723C" w:rsidP="00C4723C">
      <w:pPr>
        <w:pStyle w:val="110"/>
      </w:pPr>
    </w:p>
    <w:p w14:paraId="353D1990" w14:textId="77777777" w:rsidR="00C4723C" w:rsidRPr="00C27D95" w:rsidRDefault="00C4723C" w:rsidP="00C4723C">
      <w:pPr>
        <w:pStyle w:val="110"/>
      </w:pPr>
      <w:r>
        <w:rPr>
          <w:lang w:val="en-US"/>
        </w:rPr>
        <w:t>Scaler</w:t>
      </w:r>
      <w:r w:rsidRPr="00C27D95">
        <w:t xml:space="preserve"> – </w:t>
      </w:r>
      <w:r>
        <w:t>регистр запуска обновления команды. При записи 1 обновляются параметры команды, и команда запускается. После запуска сбрасывается в 0.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4723C" w14:paraId="2098B4E3" w14:textId="77777777" w:rsidTr="00152CE8">
        <w:tc>
          <w:tcPr>
            <w:tcW w:w="9628" w:type="dxa"/>
            <w:gridSpan w:val="16"/>
            <w:vAlign w:val="center"/>
          </w:tcPr>
          <w:p w14:paraId="040A778B" w14:textId="69A29996" w:rsidR="00C4723C" w:rsidRPr="005813F5" w:rsidRDefault="00C4723C">
            <w:pPr>
              <w:pStyle w:val="aff4"/>
              <w:jc w:val="center"/>
            </w:pPr>
            <w:r>
              <w:t>Номер регистра 1150</w:t>
            </w:r>
          </w:p>
        </w:tc>
      </w:tr>
      <w:tr w:rsidR="00C4723C" w14:paraId="40D67D15" w14:textId="77777777" w:rsidTr="00152CE8">
        <w:tc>
          <w:tcPr>
            <w:tcW w:w="601" w:type="dxa"/>
          </w:tcPr>
          <w:p w14:paraId="1D603472" w14:textId="77777777" w:rsidR="00C4723C" w:rsidRDefault="00C4723C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0EC8B3F0" w14:textId="77777777" w:rsidR="00C4723C" w:rsidRPr="00F33B1C" w:rsidRDefault="00C4723C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4ABAC58" w14:textId="77777777" w:rsidR="00C4723C" w:rsidRPr="00F33B1C" w:rsidRDefault="00C4723C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8FF819E" w14:textId="77777777" w:rsidR="00C4723C" w:rsidRPr="00F33B1C" w:rsidRDefault="00C4723C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4D1C2F1D" w14:textId="77777777" w:rsidR="00C4723C" w:rsidRPr="00F33B1C" w:rsidRDefault="00C4723C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D484586" w14:textId="77777777" w:rsidR="00C4723C" w:rsidRPr="00F33B1C" w:rsidRDefault="00C4723C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68A00549" w14:textId="77777777" w:rsidR="00C4723C" w:rsidRPr="00F33B1C" w:rsidRDefault="00C4723C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DF7B907" w14:textId="77777777" w:rsidR="00C4723C" w:rsidRPr="00F33B1C" w:rsidRDefault="00C4723C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038236E2" w14:textId="77777777" w:rsidR="00C4723C" w:rsidRPr="00F33B1C" w:rsidRDefault="00C4723C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58040D0" w14:textId="77777777" w:rsidR="00C4723C" w:rsidRPr="00F33B1C" w:rsidRDefault="00C4723C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44334B2" w14:textId="77777777" w:rsidR="00C4723C" w:rsidRPr="00F33B1C" w:rsidRDefault="00C4723C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71494EED" w14:textId="77777777" w:rsidR="00C4723C" w:rsidRPr="00F33B1C" w:rsidRDefault="00C4723C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465D821" w14:textId="77777777" w:rsidR="00C4723C" w:rsidRPr="00F33B1C" w:rsidRDefault="00C4723C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7221318B" w14:textId="77777777" w:rsidR="00C4723C" w:rsidRPr="00F33B1C" w:rsidRDefault="00C4723C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7E768D3D" w14:textId="77777777" w:rsidR="00C4723C" w:rsidRPr="00F33B1C" w:rsidRDefault="00C4723C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5156528" w14:textId="77777777" w:rsidR="00C4723C" w:rsidRPr="00F33B1C" w:rsidRDefault="00C4723C" w:rsidP="00152CE8">
            <w:pPr>
              <w:pStyle w:val="aff4"/>
            </w:pPr>
            <w:r>
              <w:t>0</w:t>
            </w:r>
          </w:p>
        </w:tc>
      </w:tr>
      <w:tr w:rsidR="00C4723C" w14:paraId="5576B565" w14:textId="77777777" w:rsidTr="00152CE8">
        <w:tc>
          <w:tcPr>
            <w:tcW w:w="9628" w:type="dxa"/>
            <w:gridSpan w:val="16"/>
            <w:vAlign w:val="center"/>
          </w:tcPr>
          <w:p w14:paraId="7F896864" w14:textId="77777777" w:rsidR="00C4723C" w:rsidRPr="00C27D95" w:rsidRDefault="00C4723C" w:rsidP="00152CE8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C4723C" w14:paraId="6518959C" w14:textId="77777777" w:rsidTr="00152CE8">
        <w:tc>
          <w:tcPr>
            <w:tcW w:w="9628" w:type="dxa"/>
            <w:gridSpan w:val="16"/>
            <w:vAlign w:val="center"/>
          </w:tcPr>
          <w:p w14:paraId="4619C147" w14:textId="77777777" w:rsidR="00C4723C" w:rsidRDefault="00C4723C" w:rsidP="00152CE8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7B30732F" w14:textId="77777777" w:rsidR="00C4723C" w:rsidRDefault="00C4723C" w:rsidP="00C4723C">
      <w:pPr>
        <w:pStyle w:val="110"/>
        <w:rPr>
          <w:lang w:val="en-US"/>
        </w:rPr>
      </w:pPr>
    </w:p>
    <w:p w14:paraId="0CBFD966" w14:textId="77777777" w:rsidR="00C4723C" w:rsidRPr="00C27D95" w:rsidRDefault="00C4723C" w:rsidP="00C4723C">
      <w:pPr>
        <w:pStyle w:val="110"/>
      </w:pPr>
      <w:r>
        <w:rPr>
          <w:lang w:val="en-US"/>
        </w:rPr>
        <w:t>Start</w:t>
      </w:r>
      <w:r w:rsidRPr="00C27D95">
        <w:t xml:space="preserve"> – </w:t>
      </w:r>
      <w:r>
        <w:t xml:space="preserve">регистр запуска отправки данных по </w:t>
      </w:r>
      <w:proofErr w:type="spellStart"/>
      <w:r>
        <w:rPr>
          <w:lang w:val="en-US"/>
        </w:rPr>
        <w:t>Uart</w:t>
      </w:r>
      <w:proofErr w:type="spellEnd"/>
      <w:r w:rsidRPr="00C27D95">
        <w:t xml:space="preserve">1. </w:t>
      </w:r>
      <w:r>
        <w:t xml:space="preserve">При записи 1 будет отправлена посылка длиной </w:t>
      </w:r>
      <w:proofErr w:type="spellStart"/>
      <w:r>
        <w:rPr>
          <w:lang w:val="en-US"/>
        </w:rPr>
        <w:t>len</w:t>
      </w:r>
      <w:proofErr w:type="spellEnd"/>
      <w:r w:rsidRPr="00C27D95">
        <w:t xml:space="preserve"> </w:t>
      </w:r>
      <w:r>
        <w:t xml:space="preserve">из массива </w:t>
      </w:r>
      <w:proofErr w:type="gramStart"/>
      <w:r>
        <w:rPr>
          <w:lang w:val="en-US"/>
        </w:rPr>
        <w:t>Data</w:t>
      </w:r>
      <w:r w:rsidRPr="00C27D95">
        <w:t>[</w:t>
      </w:r>
      <w:proofErr w:type="gramEnd"/>
      <w:r w:rsidRPr="00C27D95">
        <w:t xml:space="preserve">] </w:t>
      </w:r>
      <w:r>
        <w:t>начиная с нулевого элемента.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4723C" w14:paraId="28CF1CFA" w14:textId="77777777" w:rsidTr="00152CE8">
        <w:tc>
          <w:tcPr>
            <w:tcW w:w="9628" w:type="dxa"/>
            <w:gridSpan w:val="16"/>
            <w:vAlign w:val="center"/>
          </w:tcPr>
          <w:p w14:paraId="3703D354" w14:textId="5B72EC1B" w:rsidR="00C4723C" w:rsidRPr="00C27D95" w:rsidRDefault="00C4723C">
            <w:pPr>
              <w:pStyle w:val="aff4"/>
              <w:jc w:val="center"/>
            </w:pPr>
            <w:r>
              <w:t>Номер регистра 1151</w:t>
            </w:r>
          </w:p>
        </w:tc>
      </w:tr>
      <w:tr w:rsidR="00C4723C" w14:paraId="5F42D0B7" w14:textId="77777777" w:rsidTr="00152CE8">
        <w:tc>
          <w:tcPr>
            <w:tcW w:w="601" w:type="dxa"/>
          </w:tcPr>
          <w:p w14:paraId="2C976608" w14:textId="77777777" w:rsidR="00C4723C" w:rsidRDefault="00C4723C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4732181F" w14:textId="77777777" w:rsidR="00C4723C" w:rsidRPr="00F33B1C" w:rsidRDefault="00C4723C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7D44795" w14:textId="77777777" w:rsidR="00C4723C" w:rsidRPr="00F33B1C" w:rsidRDefault="00C4723C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55CB15AA" w14:textId="77777777" w:rsidR="00C4723C" w:rsidRPr="00F33B1C" w:rsidRDefault="00C4723C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B0B023B" w14:textId="77777777" w:rsidR="00C4723C" w:rsidRPr="00F33B1C" w:rsidRDefault="00C4723C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0618BB8" w14:textId="77777777" w:rsidR="00C4723C" w:rsidRPr="00F33B1C" w:rsidRDefault="00C4723C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5939D61A" w14:textId="77777777" w:rsidR="00C4723C" w:rsidRPr="00F33B1C" w:rsidRDefault="00C4723C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1AD78F7F" w14:textId="77777777" w:rsidR="00C4723C" w:rsidRPr="00F33B1C" w:rsidRDefault="00C4723C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5AA8ABC4" w14:textId="77777777" w:rsidR="00C4723C" w:rsidRPr="00F33B1C" w:rsidRDefault="00C4723C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13D253A0" w14:textId="77777777" w:rsidR="00C4723C" w:rsidRPr="00F33B1C" w:rsidRDefault="00C4723C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06DED74D" w14:textId="77777777" w:rsidR="00C4723C" w:rsidRPr="00F33B1C" w:rsidRDefault="00C4723C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2DF664F6" w14:textId="77777777" w:rsidR="00C4723C" w:rsidRPr="00F33B1C" w:rsidRDefault="00C4723C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08C0FDA" w14:textId="77777777" w:rsidR="00C4723C" w:rsidRPr="00F33B1C" w:rsidRDefault="00C4723C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7848F9E8" w14:textId="77777777" w:rsidR="00C4723C" w:rsidRPr="00F33B1C" w:rsidRDefault="00C4723C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22A81FB6" w14:textId="77777777" w:rsidR="00C4723C" w:rsidRPr="00F33B1C" w:rsidRDefault="00C4723C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6D54849" w14:textId="77777777" w:rsidR="00C4723C" w:rsidRPr="00F33B1C" w:rsidRDefault="00C4723C" w:rsidP="00152CE8">
            <w:pPr>
              <w:pStyle w:val="aff4"/>
            </w:pPr>
            <w:r>
              <w:t>0</w:t>
            </w:r>
          </w:p>
        </w:tc>
      </w:tr>
      <w:tr w:rsidR="00C4723C" w14:paraId="43770A33" w14:textId="77777777" w:rsidTr="00152CE8">
        <w:tc>
          <w:tcPr>
            <w:tcW w:w="9628" w:type="dxa"/>
            <w:gridSpan w:val="16"/>
            <w:vAlign w:val="center"/>
          </w:tcPr>
          <w:p w14:paraId="214DDF2A" w14:textId="77777777" w:rsidR="00C4723C" w:rsidRPr="00C27D95" w:rsidRDefault="00C4723C" w:rsidP="00152CE8">
            <w:pPr>
              <w:pStyle w:val="aff4"/>
              <w:jc w:val="center"/>
            </w:pPr>
            <w:r>
              <w:rPr>
                <w:lang w:val="en-US"/>
              </w:rPr>
              <w:t>Start</w:t>
            </w:r>
          </w:p>
        </w:tc>
      </w:tr>
      <w:tr w:rsidR="00C4723C" w14:paraId="4EE57321" w14:textId="77777777" w:rsidTr="00152CE8">
        <w:tc>
          <w:tcPr>
            <w:tcW w:w="9628" w:type="dxa"/>
            <w:gridSpan w:val="16"/>
            <w:vAlign w:val="center"/>
          </w:tcPr>
          <w:p w14:paraId="48CF2C5B" w14:textId="77777777" w:rsidR="00C4723C" w:rsidRDefault="00C4723C" w:rsidP="00152CE8">
            <w:pPr>
              <w:pStyle w:val="aff4"/>
              <w:jc w:val="center"/>
            </w:pPr>
            <w:r w:rsidRPr="00C27D95">
              <w:t>0/1</w:t>
            </w:r>
          </w:p>
        </w:tc>
      </w:tr>
    </w:tbl>
    <w:p w14:paraId="537E8B2F" w14:textId="77777777" w:rsidR="00C4723C" w:rsidRDefault="00C4723C" w:rsidP="00C4723C">
      <w:pPr>
        <w:pStyle w:val="110"/>
        <w:rPr>
          <w:lang w:val="en-US"/>
        </w:rPr>
      </w:pPr>
    </w:p>
    <w:p w14:paraId="38AE6DE1" w14:textId="77777777" w:rsidR="00C4723C" w:rsidRDefault="00C4723C" w:rsidP="00C4723C">
      <w:pPr>
        <w:pStyle w:val="110"/>
      </w:pPr>
      <w:r>
        <w:rPr>
          <w:lang w:val="en-US"/>
        </w:rPr>
        <w:t>Transmit</w:t>
      </w:r>
      <w:r w:rsidRPr="00C27D95">
        <w:t xml:space="preserve"> </w:t>
      </w:r>
      <w:r>
        <w:rPr>
          <w:lang w:val="en-US"/>
        </w:rPr>
        <w:t>flag</w:t>
      </w:r>
      <w:r w:rsidRPr="00C27D95">
        <w:t xml:space="preserve"> – </w:t>
      </w:r>
      <w:r>
        <w:t>регистр отображающий завершение транзакции. Перед отправкой сбрасывается в 0. После отправки всех байтов выставляется в 1.</w:t>
      </w:r>
    </w:p>
    <w:p w14:paraId="16BA287B" w14:textId="77777777" w:rsidR="00C4723C" w:rsidRPr="00C27D95" w:rsidRDefault="00C4723C" w:rsidP="00C4723C">
      <w:pPr>
        <w:pStyle w:val="110"/>
      </w:pPr>
      <w:r>
        <w:rPr>
          <w:lang w:val="en-US"/>
        </w:rPr>
        <w:t>Error</w:t>
      </w:r>
      <w:r w:rsidRPr="00C27D95">
        <w:t xml:space="preserve"> </w:t>
      </w:r>
      <w:r>
        <w:rPr>
          <w:lang w:val="en-US"/>
        </w:rPr>
        <w:t>flag</w:t>
      </w:r>
      <w:r w:rsidRPr="00C27D95">
        <w:t xml:space="preserve"> – </w:t>
      </w:r>
      <w:r>
        <w:t>регистр ошибки в случае неудачной отправки будет выставлен флаг ошибки.</w:t>
      </w:r>
      <w:r w:rsidRPr="00C27D95">
        <w:t xml:space="preserve"> </w:t>
      </w:r>
      <w:r>
        <w:rPr>
          <w:lang w:val="en-US"/>
        </w:rPr>
        <w:t xml:space="preserve">0xFF – </w:t>
      </w:r>
      <w:r>
        <w:t>длина превышает 128.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4723C" w14:paraId="3827AA24" w14:textId="77777777" w:rsidTr="00152CE8">
        <w:tc>
          <w:tcPr>
            <w:tcW w:w="9628" w:type="dxa"/>
            <w:gridSpan w:val="16"/>
            <w:vAlign w:val="center"/>
          </w:tcPr>
          <w:p w14:paraId="7EAFC50E" w14:textId="2D08C01B" w:rsidR="00C4723C" w:rsidRPr="005813F5" w:rsidRDefault="00C4723C">
            <w:pPr>
              <w:pStyle w:val="aff4"/>
              <w:jc w:val="center"/>
            </w:pPr>
            <w:r>
              <w:t>Номер регистра 1152</w:t>
            </w:r>
          </w:p>
        </w:tc>
      </w:tr>
      <w:tr w:rsidR="00C4723C" w14:paraId="15630229" w14:textId="77777777" w:rsidTr="00152CE8">
        <w:tc>
          <w:tcPr>
            <w:tcW w:w="601" w:type="dxa"/>
          </w:tcPr>
          <w:p w14:paraId="64B6EAE3" w14:textId="77777777" w:rsidR="00C4723C" w:rsidRDefault="00C4723C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85DEF10" w14:textId="77777777" w:rsidR="00C4723C" w:rsidRPr="00F33B1C" w:rsidRDefault="00C4723C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26A92888" w14:textId="77777777" w:rsidR="00C4723C" w:rsidRPr="00F33B1C" w:rsidRDefault="00C4723C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4284BC94" w14:textId="77777777" w:rsidR="00C4723C" w:rsidRPr="00F33B1C" w:rsidRDefault="00C4723C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79434511" w14:textId="77777777" w:rsidR="00C4723C" w:rsidRPr="00F33B1C" w:rsidRDefault="00C4723C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4BD8C12" w14:textId="77777777" w:rsidR="00C4723C" w:rsidRPr="00F33B1C" w:rsidRDefault="00C4723C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16B361CA" w14:textId="77777777" w:rsidR="00C4723C" w:rsidRPr="00F33B1C" w:rsidRDefault="00C4723C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7ABB2E4A" w14:textId="77777777" w:rsidR="00C4723C" w:rsidRPr="00F33B1C" w:rsidRDefault="00C4723C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79EBB7A7" w14:textId="77777777" w:rsidR="00C4723C" w:rsidRPr="00F33B1C" w:rsidRDefault="00C4723C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2F17BB9" w14:textId="77777777" w:rsidR="00C4723C" w:rsidRPr="00F33B1C" w:rsidRDefault="00C4723C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6524645C" w14:textId="77777777" w:rsidR="00C4723C" w:rsidRPr="00F33B1C" w:rsidRDefault="00C4723C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402B1CCD" w14:textId="77777777" w:rsidR="00C4723C" w:rsidRPr="00F33B1C" w:rsidRDefault="00C4723C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50FCB638" w14:textId="77777777" w:rsidR="00C4723C" w:rsidRPr="00F33B1C" w:rsidRDefault="00C4723C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09E762B5" w14:textId="77777777" w:rsidR="00C4723C" w:rsidRPr="00F33B1C" w:rsidRDefault="00C4723C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CC25D80" w14:textId="77777777" w:rsidR="00C4723C" w:rsidRPr="00F33B1C" w:rsidRDefault="00C4723C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17899D44" w14:textId="77777777" w:rsidR="00C4723C" w:rsidRPr="00F33B1C" w:rsidRDefault="00C4723C" w:rsidP="00152CE8">
            <w:pPr>
              <w:pStyle w:val="aff4"/>
            </w:pPr>
            <w:r>
              <w:t>0</w:t>
            </w:r>
          </w:p>
        </w:tc>
      </w:tr>
      <w:tr w:rsidR="00C4723C" w14:paraId="4AC98646" w14:textId="77777777" w:rsidTr="00152CE8">
        <w:tc>
          <w:tcPr>
            <w:tcW w:w="4814" w:type="dxa"/>
            <w:gridSpan w:val="8"/>
            <w:vAlign w:val="center"/>
          </w:tcPr>
          <w:p w14:paraId="1256AB2D" w14:textId="77777777" w:rsidR="00C4723C" w:rsidRPr="00FB7EB1" w:rsidRDefault="00C4723C" w:rsidP="00152CE8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Error Flag</w:t>
            </w:r>
          </w:p>
        </w:tc>
        <w:tc>
          <w:tcPr>
            <w:tcW w:w="4814" w:type="dxa"/>
            <w:gridSpan w:val="8"/>
            <w:vAlign w:val="center"/>
          </w:tcPr>
          <w:p w14:paraId="21F18D61" w14:textId="77777777" w:rsidR="00C4723C" w:rsidRPr="00FB7EB1" w:rsidRDefault="00C4723C" w:rsidP="00152CE8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Transmit flag</w:t>
            </w:r>
          </w:p>
        </w:tc>
      </w:tr>
      <w:tr w:rsidR="00C4723C" w14:paraId="22C9BCFD" w14:textId="77777777" w:rsidTr="00152CE8">
        <w:tc>
          <w:tcPr>
            <w:tcW w:w="4814" w:type="dxa"/>
            <w:gridSpan w:val="8"/>
            <w:vAlign w:val="center"/>
          </w:tcPr>
          <w:p w14:paraId="30310293" w14:textId="77777777" w:rsidR="00C4723C" w:rsidRPr="00C27D95" w:rsidRDefault="00C4723C" w:rsidP="00152CE8">
            <w:pPr>
              <w:pStyle w:val="aff4"/>
              <w:jc w:val="center"/>
              <w:rPr>
                <w:lang w:val="en-US"/>
              </w:rPr>
            </w:pPr>
            <w:r>
              <w:t>0x0 – 0x</w:t>
            </w:r>
            <w:r>
              <w:rPr>
                <w:lang w:val="en-US"/>
              </w:rPr>
              <w:t>FF</w:t>
            </w:r>
          </w:p>
        </w:tc>
        <w:tc>
          <w:tcPr>
            <w:tcW w:w="4814" w:type="dxa"/>
            <w:gridSpan w:val="8"/>
            <w:vAlign w:val="center"/>
          </w:tcPr>
          <w:p w14:paraId="633C7E64" w14:textId="77777777" w:rsidR="00C4723C" w:rsidRDefault="00C4723C" w:rsidP="00152CE8">
            <w:pPr>
              <w:pStyle w:val="aff4"/>
              <w:jc w:val="center"/>
            </w:pPr>
            <w:r>
              <w:t>0/1</w:t>
            </w:r>
          </w:p>
        </w:tc>
      </w:tr>
    </w:tbl>
    <w:p w14:paraId="3063F6A6" w14:textId="77777777" w:rsidR="00C4723C" w:rsidRDefault="00C4723C" w:rsidP="00C4723C">
      <w:pPr>
        <w:suppressAutoHyphens w:val="0"/>
        <w:spacing w:line="240" w:lineRule="auto"/>
        <w:jc w:val="left"/>
        <w:rPr>
          <w:lang w:val="en-US"/>
        </w:rPr>
      </w:pPr>
    </w:p>
    <w:p w14:paraId="05FA15C0" w14:textId="77777777" w:rsidR="00C4723C" w:rsidRPr="00C27D95" w:rsidRDefault="00C4723C" w:rsidP="00C4723C">
      <w:pPr>
        <w:suppressAutoHyphens w:val="0"/>
        <w:spacing w:line="240" w:lineRule="auto"/>
        <w:jc w:val="left"/>
      </w:pPr>
      <w:r>
        <w:rPr>
          <w:lang w:val="en-US"/>
        </w:rPr>
        <w:t>Len</w:t>
      </w:r>
      <w:r w:rsidRPr="00C27D95">
        <w:t xml:space="preserve"> – </w:t>
      </w:r>
      <w:r>
        <w:t xml:space="preserve">регистр в который необходимо записать количество байтов для отправки. Не более 128. Если записать более 128 отправка не произойдет, будет выставлен флаг ошибки </w:t>
      </w:r>
      <w:r w:rsidRPr="00C27D95">
        <w:t>0</w:t>
      </w:r>
      <w:proofErr w:type="spellStart"/>
      <w:r>
        <w:rPr>
          <w:lang w:val="en-US"/>
        </w:rPr>
        <w:t>xFF</w:t>
      </w:r>
      <w:proofErr w:type="spellEnd"/>
      <w:r w:rsidRPr="00C27D95"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4723C" w14:paraId="1ED2966D" w14:textId="77777777" w:rsidTr="00152CE8">
        <w:tc>
          <w:tcPr>
            <w:tcW w:w="9628" w:type="dxa"/>
            <w:gridSpan w:val="16"/>
            <w:vAlign w:val="center"/>
          </w:tcPr>
          <w:p w14:paraId="66211940" w14:textId="0E3AD0A9" w:rsidR="00C4723C" w:rsidRPr="005813F5" w:rsidRDefault="00C4723C">
            <w:pPr>
              <w:pStyle w:val="aff4"/>
              <w:jc w:val="center"/>
            </w:pPr>
            <w:r>
              <w:t>Номер регистра 1153</w:t>
            </w:r>
          </w:p>
        </w:tc>
      </w:tr>
      <w:tr w:rsidR="00C4723C" w14:paraId="142C7F45" w14:textId="77777777" w:rsidTr="00152CE8">
        <w:tc>
          <w:tcPr>
            <w:tcW w:w="601" w:type="dxa"/>
          </w:tcPr>
          <w:p w14:paraId="0FE195D6" w14:textId="77777777" w:rsidR="00C4723C" w:rsidRDefault="00C4723C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C3DFC18" w14:textId="77777777" w:rsidR="00C4723C" w:rsidRPr="00F33B1C" w:rsidRDefault="00C4723C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50FD1E40" w14:textId="77777777" w:rsidR="00C4723C" w:rsidRPr="00F33B1C" w:rsidRDefault="00C4723C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97E6EEB" w14:textId="77777777" w:rsidR="00C4723C" w:rsidRPr="00F33B1C" w:rsidRDefault="00C4723C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271F5E7" w14:textId="77777777" w:rsidR="00C4723C" w:rsidRPr="00F33B1C" w:rsidRDefault="00C4723C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08F3722B" w14:textId="77777777" w:rsidR="00C4723C" w:rsidRPr="00F33B1C" w:rsidRDefault="00C4723C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E6F8787" w14:textId="77777777" w:rsidR="00C4723C" w:rsidRPr="00F33B1C" w:rsidRDefault="00C4723C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17AF30D2" w14:textId="77777777" w:rsidR="00C4723C" w:rsidRPr="00F33B1C" w:rsidRDefault="00C4723C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6F0959F" w14:textId="77777777" w:rsidR="00C4723C" w:rsidRPr="00F33B1C" w:rsidRDefault="00C4723C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6A8CA7B" w14:textId="77777777" w:rsidR="00C4723C" w:rsidRPr="00F33B1C" w:rsidRDefault="00C4723C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46CA2BB" w14:textId="77777777" w:rsidR="00C4723C" w:rsidRPr="00F33B1C" w:rsidRDefault="00C4723C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6ABB5CD" w14:textId="77777777" w:rsidR="00C4723C" w:rsidRPr="00F33B1C" w:rsidRDefault="00C4723C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46A5974" w14:textId="77777777" w:rsidR="00C4723C" w:rsidRPr="00F33B1C" w:rsidRDefault="00C4723C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5EF6AB21" w14:textId="77777777" w:rsidR="00C4723C" w:rsidRPr="00F33B1C" w:rsidRDefault="00C4723C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380FF1B9" w14:textId="77777777" w:rsidR="00C4723C" w:rsidRPr="00F33B1C" w:rsidRDefault="00C4723C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56B90CCA" w14:textId="77777777" w:rsidR="00C4723C" w:rsidRPr="00F33B1C" w:rsidRDefault="00C4723C" w:rsidP="00152CE8">
            <w:pPr>
              <w:pStyle w:val="aff4"/>
            </w:pPr>
            <w:r>
              <w:t>0</w:t>
            </w:r>
          </w:p>
        </w:tc>
      </w:tr>
      <w:tr w:rsidR="00C4723C" w14:paraId="531BB7B9" w14:textId="77777777" w:rsidTr="00152CE8">
        <w:tc>
          <w:tcPr>
            <w:tcW w:w="9628" w:type="dxa"/>
            <w:gridSpan w:val="16"/>
            <w:vAlign w:val="center"/>
          </w:tcPr>
          <w:p w14:paraId="0A1B4466" w14:textId="77777777" w:rsidR="00C4723C" w:rsidRPr="00FB7EB1" w:rsidRDefault="00C4723C" w:rsidP="00152CE8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Len</w:t>
            </w:r>
          </w:p>
        </w:tc>
      </w:tr>
      <w:tr w:rsidR="00C4723C" w14:paraId="3FC64529" w14:textId="77777777" w:rsidTr="00152CE8">
        <w:tc>
          <w:tcPr>
            <w:tcW w:w="9628" w:type="dxa"/>
            <w:gridSpan w:val="16"/>
            <w:vAlign w:val="center"/>
          </w:tcPr>
          <w:p w14:paraId="696416A9" w14:textId="77777777" w:rsidR="00C4723C" w:rsidRPr="00C27D95" w:rsidRDefault="00C4723C" w:rsidP="00152CE8">
            <w:pPr>
              <w:pStyle w:val="aff4"/>
              <w:jc w:val="center"/>
            </w:pPr>
            <w:r>
              <w:t>0-128</w:t>
            </w:r>
          </w:p>
        </w:tc>
      </w:tr>
    </w:tbl>
    <w:p w14:paraId="345801B9" w14:textId="77777777" w:rsidR="00C4723C" w:rsidRDefault="00C4723C" w:rsidP="00C4723C">
      <w:pPr>
        <w:suppressAutoHyphens w:val="0"/>
        <w:spacing w:line="240" w:lineRule="auto"/>
        <w:ind w:firstLine="0"/>
        <w:jc w:val="left"/>
      </w:pPr>
    </w:p>
    <w:p w14:paraId="2F46E927" w14:textId="77777777" w:rsidR="00C4723C" w:rsidRPr="00C27D95" w:rsidRDefault="00C4723C" w:rsidP="00C4723C">
      <w:pPr>
        <w:suppressAutoHyphens w:val="0"/>
        <w:spacing w:line="240" w:lineRule="auto"/>
        <w:jc w:val="left"/>
      </w:pPr>
      <w:r>
        <w:lastRenderedPageBreak/>
        <w:t>Регистры данных на отправку.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4723C" w14:paraId="0765D45C" w14:textId="77777777" w:rsidTr="00152CE8">
        <w:tc>
          <w:tcPr>
            <w:tcW w:w="9628" w:type="dxa"/>
            <w:gridSpan w:val="16"/>
            <w:vAlign w:val="center"/>
          </w:tcPr>
          <w:p w14:paraId="4E6B59EE" w14:textId="63E21A38" w:rsidR="00C4723C" w:rsidRPr="005813F5" w:rsidRDefault="00C4723C">
            <w:pPr>
              <w:pStyle w:val="aff4"/>
              <w:jc w:val="center"/>
            </w:pPr>
            <w:r>
              <w:t>Номер регистра 1154</w:t>
            </w:r>
          </w:p>
        </w:tc>
      </w:tr>
      <w:tr w:rsidR="00C4723C" w14:paraId="29EDD9C3" w14:textId="77777777" w:rsidTr="00152CE8">
        <w:tc>
          <w:tcPr>
            <w:tcW w:w="601" w:type="dxa"/>
          </w:tcPr>
          <w:p w14:paraId="6890792E" w14:textId="77777777" w:rsidR="00C4723C" w:rsidRDefault="00C4723C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0985B68D" w14:textId="77777777" w:rsidR="00C4723C" w:rsidRPr="00F33B1C" w:rsidRDefault="00C4723C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9B8F4B8" w14:textId="77777777" w:rsidR="00C4723C" w:rsidRPr="00F33B1C" w:rsidRDefault="00C4723C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7912B34" w14:textId="77777777" w:rsidR="00C4723C" w:rsidRPr="00F33B1C" w:rsidRDefault="00C4723C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7336D78" w14:textId="77777777" w:rsidR="00C4723C" w:rsidRPr="00F33B1C" w:rsidRDefault="00C4723C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AFB4693" w14:textId="77777777" w:rsidR="00C4723C" w:rsidRPr="00F33B1C" w:rsidRDefault="00C4723C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04CF2ECD" w14:textId="77777777" w:rsidR="00C4723C" w:rsidRPr="00F33B1C" w:rsidRDefault="00C4723C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1B432732" w14:textId="77777777" w:rsidR="00C4723C" w:rsidRPr="00F33B1C" w:rsidRDefault="00C4723C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7A436FE5" w14:textId="77777777" w:rsidR="00C4723C" w:rsidRPr="00F33B1C" w:rsidRDefault="00C4723C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08289004" w14:textId="77777777" w:rsidR="00C4723C" w:rsidRPr="00F33B1C" w:rsidRDefault="00C4723C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729AB9E" w14:textId="77777777" w:rsidR="00C4723C" w:rsidRPr="00F33B1C" w:rsidRDefault="00C4723C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4A98EC9" w14:textId="77777777" w:rsidR="00C4723C" w:rsidRPr="00F33B1C" w:rsidRDefault="00C4723C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7D78C4F" w14:textId="77777777" w:rsidR="00C4723C" w:rsidRPr="00F33B1C" w:rsidRDefault="00C4723C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532EA3FD" w14:textId="77777777" w:rsidR="00C4723C" w:rsidRPr="00F33B1C" w:rsidRDefault="00C4723C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3F561353" w14:textId="77777777" w:rsidR="00C4723C" w:rsidRPr="00F33B1C" w:rsidRDefault="00C4723C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64303F00" w14:textId="77777777" w:rsidR="00C4723C" w:rsidRPr="00F33B1C" w:rsidRDefault="00C4723C" w:rsidP="00152CE8">
            <w:pPr>
              <w:pStyle w:val="aff4"/>
            </w:pPr>
            <w:r>
              <w:t>0</w:t>
            </w:r>
          </w:p>
        </w:tc>
      </w:tr>
      <w:tr w:rsidR="00C4723C" w14:paraId="159FD212" w14:textId="77777777" w:rsidTr="00152CE8">
        <w:tc>
          <w:tcPr>
            <w:tcW w:w="4814" w:type="dxa"/>
            <w:gridSpan w:val="8"/>
            <w:vAlign w:val="center"/>
          </w:tcPr>
          <w:p w14:paraId="24C7E3DC" w14:textId="77777777" w:rsidR="00C4723C" w:rsidRPr="00C27D95" w:rsidRDefault="00C4723C" w:rsidP="00152CE8">
            <w:pPr>
              <w:pStyle w:val="aff4"/>
              <w:jc w:val="center"/>
            </w:pPr>
            <w:r>
              <w:rPr>
                <w:lang w:val="en-US"/>
              </w:rPr>
              <w:t>Data</w:t>
            </w:r>
            <w:r w:rsidRPr="00C27D95">
              <w:t>[0]</w:t>
            </w:r>
          </w:p>
        </w:tc>
        <w:tc>
          <w:tcPr>
            <w:tcW w:w="4814" w:type="dxa"/>
            <w:gridSpan w:val="8"/>
            <w:vAlign w:val="center"/>
          </w:tcPr>
          <w:p w14:paraId="237D367B" w14:textId="77777777" w:rsidR="00C4723C" w:rsidRPr="00C27D95" w:rsidRDefault="00C4723C" w:rsidP="00152CE8">
            <w:pPr>
              <w:pStyle w:val="aff4"/>
              <w:jc w:val="center"/>
              <w:rPr>
                <w:b/>
              </w:rPr>
            </w:pPr>
            <w:r>
              <w:rPr>
                <w:lang w:val="en-US"/>
              </w:rPr>
              <w:t>Data</w:t>
            </w:r>
            <w:r>
              <w:t>[1</w:t>
            </w:r>
            <w:r w:rsidRPr="00C27D95">
              <w:t>]</w:t>
            </w:r>
          </w:p>
        </w:tc>
      </w:tr>
      <w:tr w:rsidR="00C4723C" w14:paraId="7275E4DC" w14:textId="77777777" w:rsidTr="00152CE8">
        <w:tc>
          <w:tcPr>
            <w:tcW w:w="4814" w:type="dxa"/>
            <w:gridSpan w:val="8"/>
            <w:vAlign w:val="center"/>
          </w:tcPr>
          <w:p w14:paraId="2F4AB7A9" w14:textId="77777777" w:rsidR="00C4723C" w:rsidRPr="00FC73CA" w:rsidRDefault="00C4723C" w:rsidP="00152CE8">
            <w:pPr>
              <w:pStyle w:val="aff4"/>
              <w:jc w:val="center"/>
            </w:pPr>
            <w:r>
              <w:rPr>
                <w:lang w:val="en-US"/>
              </w:rPr>
              <w:t>0-256</w:t>
            </w:r>
          </w:p>
        </w:tc>
        <w:tc>
          <w:tcPr>
            <w:tcW w:w="4814" w:type="dxa"/>
            <w:gridSpan w:val="8"/>
            <w:vAlign w:val="center"/>
          </w:tcPr>
          <w:p w14:paraId="60748DEF" w14:textId="77777777" w:rsidR="00C4723C" w:rsidRPr="00C27D95" w:rsidRDefault="00C4723C" w:rsidP="00152CE8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</w:tr>
    </w:tbl>
    <w:p w14:paraId="2FD9C05D" w14:textId="77777777" w:rsidR="00C4723C" w:rsidRDefault="00C4723C" w:rsidP="00C4723C">
      <w:pPr>
        <w:pStyle w:val="aff0"/>
        <w:ind w:firstLine="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4723C" w14:paraId="7E4040E7" w14:textId="77777777" w:rsidTr="00152CE8">
        <w:tc>
          <w:tcPr>
            <w:tcW w:w="9628" w:type="dxa"/>
            <w:gridSpan w:val="16"/>
            <w:vAlign w:val="center"/>
          </w:tcPr>
          <w:p w14:paraId="4FB56DC0" w14:textId="487AA804" w:rsidR="00C4723C" w:rsidRPr="00C27D95" w:rsidRDefault="00C4723C">
            <w:pPr>
              <w:pStyle w:val="aff4"/>
              <w:jc w:val="center"/>
            </w:pPr>
            <w:r>
              <w:t>Номер регистра 1217</w:t>
            </w:r>
          </w:p>
        </w:tc>
      </w:tr>
      <w:tr w:rsidR="00C4723C" w14:paraId="7878402D" w14:textId="77777777" w:rsidTr="00152CE8">
        <w:tc>
          <w:tcPr>
            <w:tcW w:w="601" w:type="dxa"/>
          </w:tcPr>
          <w:p w14:paraId="0206DC2D" w14:textId="77777777" w:rsidR="00C4723C" w:rsidRDefault="00C4723C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C39605F" w14:textId="77777777" w:rsidR="00C4723C" w:rsidRPr="00F33B1C" w:rsidRDefault="00C4723C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2032F4EF" w14:textId="77777777" w:rsidR="00C4723C" w:rsidRPr="00F33B1C" w:rsidRDefault="00C4723C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5DEB25D3" w14:textId="77777777" w:rsidR="00C4723C" w:rsidRPr="00F33B1C" w:rsidRDefault="00C4723C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11707EA" w14:textId="77777777" w:rsidR="00C4723C" w:rsidRPr="00F33B1C" w:rsidRDefault="00C4723C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0B9763F1" w14:textId="77777777" w:rsidR="00C4723C" w:rsidRPr="00F33B1C" w:rsidRDefault="00C4723C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9E1D66A" w14:textId="77777777" w:rsidR="00C4723C" w:rsidRPr="00F33B1C" w:rsidRDefault="00C4723C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77EB6D62" w14:textId="77777777" w:rsidR="00C4723C" w:rsidRPr="00F33B1C" w:rsidRDefault="00C4723C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DD03061" w14:textId="77777777" w:rsidR="00C4723C" w:rsidRPr="00F33B1C" w:rsidRDefault="00C4723C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56DCC2BE" w14:textId="77777777" w:rsidR="00C4723C" w:rsidRPr="00F33B1C" w:rsidRDefault="00C4723C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6E27D421" w14:textId="77777777" w:rsidR="00C4723C" w:rsidRPr="00F33B1C" w:rsidRDefault="00C4723C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901DF6B" w14:textId="77777777" w:rsidR="00C4723C" w:rsidRPr="00F33B1C" w:rsidRDefault="00C4723C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7E4AEDD" w14:textId="77777777" w:rsidR="00C4723C" w:rsidRPr="00F33B1C" w:rsidRDefault="00C4723C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0B152776" w14:textId="77777777" w:rsidR="00C4723C" w:rsidRPr="00F33B1C" w:rsidRDefault="00C4723C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45977ECF" w14:textId="77777777" w:rsidR="00C4723C" w:rsidRPr="00F33B1C" w:rsidRDefault="00C4723C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5FE893BA" w14:textId="77777777" w:rsidR="00C4723C" w:rsidRPr="00F33B1C" w:rsidRDefault="00C4723C" w:rsidP="00152CE8">
            <w:pPr>
              <w:pStyle w:val="aff4"/>
            </w:pPr>
            <w:r>
              <w:t>0</w:t>
            </w:r>
          </w:p>
        </w:tc>
      </w:tr>
      <w:tr w:rsidR="00C4723C" w14:paraId="22CD7B5E" w14:textId="77777777" w:rsidTr="00152CE8">
        <w:tc>
          <w:tcPr>
            <w:tcW w:w="4814" w:type="dxa"/>
            <w:gridSpan w:val="8"/>
            <w:vAlign w:val="center"/>
          </w:tcPr>
          <w:p w14:paraId="3842F6FC" w14:textId="77777777" w:rsidR="00C4723C" w:rsidRPr="00C27D95" w:rsidRDefault="00C4723C" w:rsidP="00152CE8">
            <w:pPr>
              <w:pStyle w:val="aff4"/>
              <w:jc w:val="center"/>
            </w:pPr>
            <w:r>
              <w:rPr>
                <w:lang w:val="en-US"/>
              </w:rPr>
              <w:t>Data</w:t>
            </w:r>
            <w:r w:rsidRPr="00C27D95">
              <w:t>[</w:t>
            </w:r>
            <w:r>
              <w:t>126</w:t>
            </w:r>
            <w:r w:rsidRPr="00C27D95">
              <w:t>]</w:t>
            </w:r>
          </w:p>
        </w:tc>
        <w:tc>
          <w:tcPr>
            <w:tcW w:w="4814" w:type="dxa"/>
            <w:gridSpan w:val="8"/>
            <w:vAlign w:val="center"/>
          </w:tcPr>
          <w:p w14:paraId="7C09E61A" w14:textId="77777777" w:rsidR="00C4723C" w:rsidRPr="00C27D95" w:rsidRDefault="00C4723C" w:rsidP="00152CE8">
            <w:pPr>
              <w:pStyle w:val="aff4"/>
              <w:jc w:val="center"/>
              <w:rPr>
                <w:b/>
              </w:rPr>
            </w:pPr>
            <w:r>
              <w:rPr>
                <w:lang w:val="en-US"/>
              </w:rPr>
              <w:t>Data</w:t>
            </w:r>
            <w:r>
              <w:t>[127</w:t>
            </w:r>
            <w:r w:rsidRPr="00C27D95">
              <w:t>]</w:t>
            </w:r>
          </w:p>
        </w:tc>
      </w:tr>
      <w:tr w:rsidR="00C4723C" w14:paraId="509D4682" w14:textId="77777777" w:rsidTr="00152CE8">
        <w:tc>
          <w:tcPr>
            <w:tcW w:w="4814" w:type="dxa"/>
            <w:gridSpan w:val="8"/>
            <w:vAlign w:val="center"/>
          </w:tcPr>
          <w:p w14:paraId="40028BCE" w14:textId="77777777" w:rsidR="00C4723C" w:rsidRPr="00FC73CA" w:rsidRDefault="00C4723C" w:rsidP="00152CE8">
            <w:pPr>
              <w:pStyle w:val="aff4"/>
              <w:jc w:val="center"/>
            </w:pPr>
            <w:r>
              <w:rPr>
                <w:lang w:val="en-US"/>
              </w:rPr>
              <w:t>0-256</w:t>
            </w:r>
          </w:p>
        </w:tc>
        <w:tc>
          <w:tcPr>
            <w:tcW w:w="4814" w:type="dxa"/>
            <w:gridSpan w:val="8"/>
            <w:vAlign w:val="center"/>
          </w:tcPr>
          <w:p w14:paraId="3CBA42B1" w14:textId="77777777" w:rsidR="00C4723C" w:rsidRPr="00C27D95" w:rsidRDefault="00C4723C" w:rsidP="00152CE8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</w:tr>
    </w:tbl>
    <w:p w14:paraId="3CA6CAA2" w14:textId="77777777" w:rsidR="00C4723C" w:rsidRDefault="00C4723C" w:rsidP="00C4723C">
      <w:pPr>
        <w:suppressAutoHyphens w:val="0"/>
        <w:spacing w:line="240" w:lineRule="auto"/>
        <w:ind w:firstLine="0"/>
        <w:jc w:val="left"/>
      </w:pPr>
      <w:r>
        <w:br w:type="page"/>
      </w:r>
    </w:p>
    <w:p w14:paraId="65B887C9" w14:textId="3B6E68E9" w:rsidR="00C4723C" w:rsidRDefault="00C4723C" w:rsidP="00C4723C">
      <w:pPr>
        <w:pStyle w:val="2"/>
        <w:rPr>
          <w:lang w:val="en-US"/>
        </w:rPr>
      </w:pPr>
      <w:bookmarkStart w:id="24" w:name="_Toc82505542"/>
      <w:r w:rsidRPr="007E4AA1">
        <w:rPr>
          <w:lang w:val="en-US"/>
        </w:rPr>
        <w:lastRenderedPageBreak/>
        <w:t>UART</w:t>
      </w:r>
      <w:r>
        <w:t>2</w:t>
      </w:r>
      <w:r w:rsidRPr="007E4AA1">
        <w:rPr>
          <w:lang w:val="en-US"/>
        </w:rPr>
        <w:t xml:space="preserve"> </w:t>
      </w:r>
      <w:r>
        <w:rPr>
          <w:lang w:val="en-US"/>
        </w:rPr>
        <w:t>settings</w:t>
      </w:r>
      <w:bookmarkEnd w:id="24"/>
    </w:p>
    <w:p w14:paraId="733E092D" w14:textId="57B89AD4" w:rsidR="00C4723C" w:rsidRPr="005813F5" w:rsidRDefault="00C4723C" w:rsidP="00C4723C">
      <w:pPr>
        <w:pStyle w:val="110"/>
      </w:pPr>
      <w:r>
        <w:t xml:space="preserve">Регистры настроек </w:t>
      </w:r>
      <w:r>
        <w:rPr>
          <w:lang w:val="en-US"/>
        </w:rPr>
        <w:t>UART</w:t>
      </w:r>
      <w:r>
        <w:t>2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C4723C" w14:paraId="71E84D29" w14:textId="77777777" w:rsidTr="00152CE8">
        <w:tc>
          <w:tcPr>
            <w:tcW w:w="1129" w:type="dxa"/>
          </w:tcPr>
          <w:p w14:paraId="2DF2F76A" w14:textId="77777777" w:rsidR="00C4723C" w:rsidRDefault="00C4723C" w:rsidP="00152CE8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5D0A5EEB" w14:textId="77777777" w:rsidR="00C4723C" w:rsidRDefault="00C4723C" w:rsidP="00152CE8">
            <w:pPr>
              <w:pStyle w:val="aff4"/>
            </w:pPr>
            <w:r>
              <w:t>Название</w:t>
            </w:r>
          </w:p>
        </w:tc>
      </w:tr>
      <w:tr w:rsidR="00C4723C" w14:paraId="4AB52B03" w14:textId="77777777" w:rsidTr="00152CE8">
        <w:tc>
          <w:tcPr>
            <w:tcW w:w="1129" w:type="dxa"/>
          </w:tcPr>
          <w:p w14:paraId="77E51E65" w14:textId="2BFAF664" w:rsidR="00C4723C" w:rsidRPr="00C27D95" w:rsidRDefault="00C4723C" w:rsidP="00152CE8">
            <w:pPr>
              <w:pStyle w:val="aff4"/>
            </w:pPr>
            <w:r>
              <w:t>1218</w:t>
            </w:r>
          </w:p>
        </w:tc>
        <w:tc>
          <w:tcPr>
            <w:tcW w:w="8499" w:type="dxa"/>
          </w:tcPr>
          <w:p w14:paraId="2BCBF650" w14:textId="77777777" w:rsidR="00C4723C" w:rsidRPr="00C27D95" w:rsidRDefault="00C4723C" w:rsidP="00152CE8">
            <w:pPr>
              <w:pStyle w:val="aff4"/>
            </w:pPr>
            <w:r>
              <w:rPr>
                <w:lang w:val="en-US"/>
              </w:rPr>
              <w:t>Scaler</w:t>
            </w:r>
          </w:p>
        </w:tc>
      </w:tr>
      <w:tr w:rsidR="00C4723C" w14:paraId="18176159" w14:textId="77777777" w:rsidTr="00152CE8">
        <w:tc>
          <w:tcPr>
            <w:tcW w:w="1129" w:type="dxa"/>
          </w:tcPr>
          <w:p w14:paraId="233FE4AA" w14:textId="4DA649C7" w:rsidR="00C4723C" w:rsidRPr="00C27D95" w:rsidRDefault="00C4723C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1219</w:t>
            </w:r>
          </w:p>
        </w:tc>
        <w:tc>
          <w:tcPr>
            <w:tcW w:w="8499" w:type="dxa"/>
          </w:tcPr>
          <w:p w14:paraId="653407AD" w14:textId="77777777" w:rsidR="00C4723C" w:rsidRPr="00C27D95" w:rsidRDefault="00C4723C" w:rsidP="00152CE8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Low_baud</w:t>
            </w:r>
            <w:proofErr w:type="spellEnd"/>
          </w:p>
        </w:tc>
      </w:tr>
      <w:tr w:rsidR="00C4723C" w14:paraId="4BD0CE6A" w14:textId="77777777" w:rsidTr="00152CE8">
        <w:tc>
          <w:tcPr>
            <w:tcW w:w="1129" w:type="dxa"/>
          </w:tcPr>
          <w:p w14:paraId="53FE6394" w14:textId="58C2964E" w:rsidR="00C4723C" w:rsidRPr="005813F5" w:rsidRDefault="00C4723C" w:rsidP="00152CE8">
            <w:pPr>
              <w:pStyle w:val="aff4"/>
            </w:pPr>
            <w:r>
              <w:t>1220</w:t>
            </w:r>
          </w:p>
        </w:tc>
        <w:tc>
          <w:tcPr>
            <w:tcW w:w="8499" w:type="dxa"/>
          </w:tcPr>
          <w:p w14:paraId="613F1335" w14:textId="77777777" w:rsidR="00C4723C" w:rsidRPr="00C27D95" w:rsidRDefault="00C4723C" w:rsidP="00152CE8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High_baud</w:t>
            </w:r>
            <w:proofErr w:type="spellEnd"/>
          </w:p>
        </w:tc>
      </w:tr>
      <w:tr w:rsidR="00C4723C" w14:paraId="24D9E2B7" w14:textId="77777777" w:rsidTr="00152CE8">
        <w:tc>
          <w:tcPr>
            <w:tcW w:w="1129" w:type="dxa"/>
          </w:tcPr>
          <w:p w14:paraId="248BA382" w14:textId="3C0D1C1B" w:rsidR="00C4723C" w:rsidRPr="005813F5" w:rsidRDefault="00C4723C" w:rsidP="00152CE8">
            <w:pPr>
              <w:pStyle w:val="aff4"/>
            </w:pPr>
            <w:r>
              <w:t>1221</w:t>
            </w:r>
          </w:p>
        </w:tc>
        <w:tc>
          <w:tcPr>
            <w:tcW w:w="8499" w:type="dxa"/>
          </w:tcPr>
          <w:p w14:paraId="1C0C7464" w14:textId="77777777" w:rsidR="00C4723C" w:rsidRDefault="00C4723C" w:rsidP="00152CE8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Stop_bits</w:t>
            </w:r>
            <w:proofErr w:type="spellEnd"/>
          </w:p>
        </w:tc>
      </w:tr>
      <w:tr w:rsidR="00C4723C" w14:paraId="0703A6FA" w14:textId="77777777" w:rsidTr="00152CE8">
        <w:tc>
          <w:tcPr>
            <w:tcW w:w="1129" w:type="dxa"/>
          </w:tcPr>
          <w:p w14:paraId="55DB5DC5" w14:textId="5DFC159E" w:rsidR="00C4723C" w:rsidRPr="005813F5" w:rsidRDefault="00C4723C" w:rsidP="00152CE8">
            <w:pPr>
              <w:pStyle w:val="aff4"/>
            </w:pPr>
            <w:r>
              <w:t>1222</w:t>
            </w:r>
          </w:p>
        </w:tc>
        <w:tc>
          <w:tcPr>
            <w:tcW w:w="8499" w:type="dxa"/>
          </w:tcPr>
          <w:p w14:paraId="5BA93FDB" w14:textId="77777777" w:rsidR="00C4723C" w:rsidRPr="00C27D95" w:rsidRDefault="00C4723C" w:rsidP="00152CE8">
            <w:pPr>
              <w:pStyle w:val="aff4"/>
            </w:pPr>
            <w:proofErr w:type="spellStart"/>
            <w:r>
              <w:rPr>
                <w:lang w:val="en-US"/>
              </w:rPr>
              <w:t>Pairity</w:t>
            </w:r>
            <w:proofErr w:type="spellEnd"/>
          </w:p>
        </w:tc>
      </w:tr>
      <w:tr w:rsidR="00C4723C" w14:paraId="2057761A" w14:textId="77777777" w:rsidTr="00152CE8">
        <w:tc>
          <w:tcPr>
            <w:tcW w:w="1129" w:type="dxa"/>
          </w:tcPr>
          <w:p w14:paraId="3229864F" w14:textId="2AD63820" w:rsidR="00C4723C" w:rsidRPr="005813F5" w:rsidRDefault="00C4723C" w:rsidP="00152CE8">
            <w:pPr>
              <w:pStyle w:val="aff4"/>
            </w:pPr>
            <w:r>
              <w:t>1223</w:t>
            </w:r>
          </w:p>
        </w:tc>
        <w:tc>
          <w:tcPr>
            <w:tcW w:w="8499" w:type="dxa"/>
          </w:tcPr>
          <w:p w14:paraId="7E125518" w14:textId="77777777" w:rsidR="00C4723C" w:rsidRPr="00C27D95" w:rsidRDefault="00C4723C" w:rsidP="00152CE8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Word_lengh</w:t>
            </w:r>
            <w:proofErr w:type="spellEnd"/>
          </w:p>
        </w:tc>
      </w:tr>
      <w:tr w:rsidR="00C4723C" w14:paraId="347302DF" w14:textId="77777777" w:rsidTr="00152CE8">
        <w:tc>
          <w:tcPr>
            <w:tcW w:w="1129" w:type="dxa"/>
          </w:tcPr>
          <w:p w14:paraId="565A8B00" w14:textId="7733E269" w:rsidR="00C4723C" w:rsidRPr="005813F5" w:rsidRDefault="00C4723C" w:rsidP="00152CE8">
            <w:pPr>
              <w:pStyle w:val="aff4"/>
            </w:pPr>
            <w:r>
              <w:t>1224</w:t>
            </w:r>
          </w:p>
        </w:tc>
        <w:tc>
          <w:tcPr>
            <w:tcW w:w="8499" w:type="dxa"/>
          </w:tcPr>
          <w:p w14:paraId="6A936ABF" w14:textId="77777777" w:rsidR="00C4723C" w:rsidRDefault="00C4723C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Default</w:t>
            </w:r>
          </w:p>
        </w:tc>
      </w:tr>
      <w:tr w:rsidR="00C4723C" w14:paraId="49E7686A" w14:textId="77777777" w:rsidTr="00152CE8">
        <w:tc>
          <w:tcPr>
            <w:tcW w:w="1129" w:type="dxa"/>
          </w:tcPr>
          <w:p w14:paraId="3B41E48D" w14:textId="1EB0ED99" w:rsidR="00C4723C" w:rsidRPr="005813F5" w:rsidRDefault="00C4723C" w:rsidP="00152CE8">
            <w:pPr>
              <w:pStyle w:val="aff4"/>
            </w:pPr>
            <w:r>
              <w:t>1227</w:t>
            </w:r>
          </w:p>
        </w:tc>
        <w:tc>
          <w:tcPr>
            <w:tcW w:w="8499" w:type="dxa"/>
          </w:tcPr>
          <w:p w14:paraId="69E9D042" w14:textId="77777777" w:rsidR="00C4723C" w:rsidRDefault="00C4723C" w:rsidP="00152CE8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Init_flag</w:t>
            </w:r>
            <w:proofErr w:type="spellEnd"/>
          </w:p>
        </w:tc>
      </w:tr>
    </w:tbl>
    <w:p w14:paraId="4D9D8EB0" w14:textId="77777777" w:rsidR="00C4723C" w:rsidRDefault="00C4723C" w:rsidP="00C4723C">
      <w:pPr>
        <w:pStyle w:val="110"/>
      </w:pPr>
    </w:p>
    <w:p w14:paraId="3077CA28" w14:textId="77777777" w:rsidR="00C4723C" w:rsidRPr="00C27D95" w:rsidRDefault="00C4723C" w:rsidP="00C4723C">
      <w:pPr>
        <w:pStyle w:val="110"/>
      </w:pPr>
      <w:r>
        <w:rPr>
          <w:lang w:val="en-US"/>
        </w:rPr>
        <w:t>Scaler</w:t>
      </w:r>
      <w:r w:rsidRPr="00C27D95">
        <w:t xml:space="preserve"> – </w:t>
      </w:r>
      <w:r>
        <w:t>регистр запуска обновления команды. При записи 1 обновляются параметры команды, и команда запускается. После запуска сбрасывается в 0.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4723C" w14:paraId="72249551" w14:textId="77777777" w:rsidTr="00152CE8">
        <w:tc>
          <w:tcPr>
            <w:tcW w:w="9628" w:type="dxa"/>
            <w:gridSpan w:val="16"/>
            <w:vAlign w:val="center"/>
          </w:tcPr>
          <w:p w14:paraId="7E9340A9" w14:textId="785F91CE" w:rsidR="00C4723C" w:rsidRPr="005813F5" w:rsidRDefault="00C4723C">
            <w:pPr>
              <w:pStyle w:val="aff4"/>
              <w:jc w:val="center"/>
            </w:pPr>
            <w:r>
              <w:t>Номер регистра 1218</w:t>
            </w:r>
          </w:p>
        </w:tc>
      </w:tr>
      <w:tr w:rsidR="00C4723C" w14:paraId="6869EF92" w14:textId="77777777" w:rsidTr="00152CE8">
        <w:tc>
          <w:tcPr>
            <w:tcW w:w="601" w:type="dxa"/>
          </w:tcPr>
          <w:p w14:paraId="0081436F" w14:textId="77777777" w:rsidR="00C4723C" w:rsidRDefault="00C4723C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7A04A84D" w14:textId="77777777" w:rsidR="00C4723C" w:rsidRPr="00F33B1C" w:rsidRDefault="00C4723C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1FB98DE8" w14:textId="77777777" w:rsidR="00C4723C" w:rsidRPr="00F33B1C" w:rsidRDefault="00C4723C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2C85CCEE" w14:textId="77777777" w:rsidR="00C4723C" w:rsidRPr="00F33B1C" w:rsidRDefault="00C4723C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413A386" w14:textId="77777777" w:rsidR="00C4723C" w:rsidRPr="00F33B1C" w:rsidRDefault="00C4723C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0751616" w14:textId="77777777" w:rsidR="00C4723C" w:rsidRPr="00F33B1C" w:rsidRDefault="00C4723C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6DD0BA1" w14:textId="77777777" w:rsidR="00C4723C" w:rsidRPr="00F33B1C" w:rsidRDefault="00C4723C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2913FDD3" w14:textId="77777777" w:rsidR="00C4723C" w:rsidRPr="00F33B1C" w:rsidRDefault="00C4723C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7EFD556D" w14:textId="77777777" w:rsidR="00C4723C" w:rsidRPr="00F33B1C" w:rsidRDefault="00C4723C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57C32544" w14:textId="77777777" w:rsidR="00C4723C" w:rsidRPr="00F33B1C" w:rsidRDefault="00C4723C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7479867B" w14:textId="77777777" w:rsidR="00C4723C" w:rsidRPr="00F33B1C" w:rsidRDefault="00C4723C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75290249" w14:textId="77777777" w:rsidR="00C4723C" w:rsidRPr="00F33B1C" w:rsidRDefault="00C4723C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4149900C" w14:textId="77777777" w:rsidR="00C4723C" w:rsidRPr="00F33B1C" w:rsidRDefault="00C4723C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E27FAFF" w14:textId="77777777" w:rsidR="00C4723C" w:rsidRPr="00F33B1C" w:rsidRDefault="00C4723C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ED4CBED" w14:textId="77777777" w:rsidR="00C4723C" w:rsidRPr="00F33B1C" w:rsidRDefault="00C4723C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649FFAEB" w14:textId="77777777" w:rsidR="00C4723C" w:rsidRPr="00F33B1C" w:rsidRDefault="00C4723C" w:rsidP="00152CE8">
            <w:pPr>
              <w:pStyle w:val="aff4"/>
            </w:pPr>
            <w:r>
              <w:t>0</w:t>
            </w:r>
          </w:p>
        </w:tc>
      </w:tr>
      <w:tr w:rsidR="00C4723C" w14:paraId="2463103C" w14:textId="77777777" w:rsidTr="00152CE8">
        <w:tc>
          <w:tcPr>
            <w:tcW w:w="9628" w:type="dxa"/>
            <w:gridSpan w:val="16"/>
            <w:vAlign w:val="center"/>
          </w:tcPr>
          <w:p w14:paraId="4318AAF3" w14:textId="77777777" w:rsidR="00C4723C" w:rsidRPr="00C27D95" w:rsidRDefault="00C4723C" w:rsidP="00152CE8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C4723C" w14:paraId="509C57AB" w14:textId="77777777" w:rsidTr="00152CE8">
        <w:tc>
          <w:tcPr>
            <w:tcW w:w="9628" w:type="dxa"/>
            <w:gridSpan w:val="16"/>
            <w:vAlign w:val="center"/>
          </w:tcPr>
          <w:p w14:paraId="07728D1D" w14:textId="77777777" w:rsidR="00C4723C" w:rsidRDefault="00C4723C" w:rsidP="00152CE8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18DC1590" w14:textId="77777777" w:rsidR="00C4723C" w:rsidRDefault="00C4723C" w:rsidP="00C4723C">
      <w:pPr>
        <w:pStyle w:val="110"/>
        <w:rPr>
          <w:lang w:val="en-US"/>
        </w:rPr>
      </w:pPr>
    </w:p>
    <w:p w14:paraId="4E33F201" w14:textId="77777777" w:rsidR="00C4723C" w:rsidRPr="00C27D95" w:rsidRDefault="00C4723C" w:rsidP="00C4723C">
      <w:pPr>
        <w:pStyle w:val="110"/>
      </w:pPr>
      <w:r>
        <w:rPr>
          <w:lang w:val="en-US"/>
        </w:rPr>
        <w:t>Low</w:t>
      </w:r>
      <w:r w:rsidRPr="00C27D95">
        <w:t xml:space="preserve"> </w:t>
      </w:r>
      <w:r>
        <w:t xml:space="preserve">и </w:t>
      </w:r>
      <w:r>
        <w:rPr>
          <w:lang w:val="en-US"/>
        </w:rPr>
        <w:t>High</w:t>
      </w:r>
      <w:r w:rsidRPr="00C27D95">
        <w:t xml:space="preserve"> </w:t>
      </w:r>
      <w:proofErr w:type="spellStart"/>
      <w:r>
        <w:t>baud</w:t>
      </w:r>
      <w:proofErr w:type="spellEnd"/>
      <w:r>
        <w:t xml:space="preserve"> задают 32 битное значение </w:t>
      </w:r>
      <w:proofErr w:type="spellStart"/>
      <w:r>
        <w:rPr>
          <w:lang w:val="en-US"/>
        </w:rPr>
        <w:t>baudrate</w:t>
      </w:r>
      <w:proofErr w:type="spellEnd"/>
      <w:r w:rsidRPr="00C27D95">
        <w:t xml:space="preserve"> </w:t>
      </w:r>
      <w:r>
        <w:t xml:space="preserve">для </w:t>
      </w:r>
      <w:r>
        <w:rPr>
          <w:lang w:val="en-US"/>
        </w:rPr>
        <w:t>UART</w:t>
      </w:r>
      <w:r w:rsidRPr="00C27D95">
        <w:t>1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4723C" w14:paraId="2BFE5607" w14:textId="77777777" w:rsidTr="00152CE8">
        <w:tc>
          <w:tcPr>
            <w:tcW w:w="9628" w:type="dxa"/>
            <w:gridSpan w:val="16"/>
            <w:vAlign w:val="center"/>
          </w:tcPr>
          <w:p w14:paraId="39D7EF26" w14:textId="1718D882" w:rsidR="00C4723C" w:rsidRPr="00C27D95" w:rsidRDefault="00C4723C" w:rsidP="00152CE8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1219</w:t>
            </w:r>
          </w:p>
        </w:tc>
      </w:tr>
      <w:tr w:rsidR="00C4723C" w14:paraId="08021CC1" w14:textId="77777777" w:rsidTr="00152CE8">
        <w:tc>
          <w:tcPr>
            <w:tcW w:w="601" w:type="dxa"/>
          </w:tcPr>
          <w:p w14:paraId="5737207C" w14:textId="77777777" w:rsidR="00C4723C" w:rsidRDefault="00C4723C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78E61BFF" w14:textId="77777777" w:rsidR="00C4723C" w:rsidRPr="00F33B1C" w:rsidRDefault="00C4723C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2ECCF582" w14:textId="77777777" w:rsidR="00C4723C" w:rsidRPr="00F33B1C" w:rsidRDefault="00C4723C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7F3370D" w14:textId="77777777" w:rsidR="00C4723C" w:rsidRPr="00F33B1C" w:rsidRDefault="00C4723C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8939164" w14:textId="77777777" w:rsidR="00C4723C" w:rsidRPr="00F33B1C" w:rsidRDefault="00C4723C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703D6E7C" w14:textId="77777777" w:rsidR="00C4723C" w:rsidRPr="00F33B1C" w:rsidRDefault="00C4723C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FC47DFC" w14:textId="77777777" w:rsidR="00C4723C" w:rsidRPr="00F33B1C" w:rsidRDefault="00C4723C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0221EF7" w14:textId="77777777" w:rsidR="00C4723C" w:rsidRPr="00F33B1C" w:rsidRDefault="00C4723C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80AAB4B" w14:textId="77777777" w:rsidR="00C4723C" w:rsidRPr="00F33B1C" w:rsidRDefault="00C4723C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C5A339D" w14:textId="77777777" w:rsidR="00C4723C" w:rsidRPr="00F33B1C" w:rsidRDefault="00C4723C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6B7ADFEE" w14:textId="77777777" w:rsidR="00C4723C" w:rsidRPr="00F33B1C" w:rsidRDefault="00C4723C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3ED9BC1" w14:textId="77777777" w:rsidR="00C4723C" w:rsidRPr="00F33B1C" w:rsidRDefault="00C4723C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D7D2357" w14:textId="77777777" w:rsidR="00C4723C" w:rsidRPr="00F33B1C" w:rsidRDefault="00C4723C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4C18D7C" w14:textId="77777777" w:rsidR="00C4723C" w:rsidRPr="00F33B1C" w:rsidRDefault="00C4723C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05D8F77" w14:textId="77777777" w:rsidR="00C4723C" w:rsidRPr="00F33B1C" w:rsidRDefault="00C4723C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0556B4D" w14:textId="77777777" w:rsidR="00C4723C" w:rsidRPr="00F33B1C" w:rsidRDefault="00C4723C" w:rsidP="00152CE8">
            <w:pPr>
              <w:pStyle w:val="aff4"/>
            </w:pPr>
            <w:r>
              <w:t>0</w:t>
            </w:r>
          </w:p>
        </w:tc>
      </w:tr>
      <w:tr w:rsidR="00C4723C" w14:paraId="628C58E6" w14:textId="77777777" w:rsidTr="00152CE8">
        <w:tc>
          <w:tcPr>
            <w:tcW w:w="9628" w:type="dxa"/>
            <w:gridSpan w:val="16"/>
            <w:vAlign w:val="center"/>
          </w:tcPr>
          <w:p w14:paraId="5415C751" w14:textId="77777777" w:rsidR="00C4723C" w:rsidRPr="00C27D95" w:rsidRDefault="00C4723C" w:rsidP="00152CE8">
            <w:pPr>
              <w:pStyle w:val="aff4"/>
              <w:jc w:val="center"/>
            </w:pPr>
            <w:r>
              <w:rPr>
                <w:lang w:val="en-US"/>
              </w:rPr>
              <w:t>Low baud</w:t>
            </w:r>
          </w:p>
        </w:tc>
      </w:tr>
    </w:tbl>
    <w:p w14:paraId="3D3B4DAA" w14:textId="77777777" w:rsidR="00C4723C" w:rsidRDefault="00C4723C" w:rsidP="00C4723C">
      <w:pPr>
        <w:pStyle w:val="110"/>
        <w:rPr>
          <w:lang w:val="en-US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4723C" w14:paraId="779951F0" w14:textId="77777777" w:rsidTr="00152CE8">
        <w:tc>
          <w:tcPr>
            <w:tcW w:w="9628" w:type="dxa"/>
            <w:gridSpan w:val="16"/>
            <w:vAlign w:val="center"/>
          </w:tcPr>
          <w:p w14:paraId="271F51FE" w14:textId="48A00411" w:rsidR="00C4723C" w:rsidRPr="00C27D95" w:rsidRDefault="00C4723C" w:rsidP="00152CE8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1220</w:t>
            </w:r>
          </w:p>
        </w:tc>
      </w:tr>
      <w:tr w:rsidR="00C4723C" w14:paraId="1AD1A733" w14:textId="77777777" w:rsidTr="00152CE8">
        <w:tc>
          <w:tcPr>
            <w:tcW w:w="601" w:type="dxa"/>
          </w:tcPr>
          <w:p w14:paraId="4FE96E21" w14:textId="77777777" w:rsidR="00C4723C" w:rsidRDefault="00C4723C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4932D143" w14:textId="77777777" w:rsidR="00C4723C" w:rsidRPr="00F33B1C" w:rsidRDefault="00C4723C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3D92D90C" w14:textId="77777777" w:rsidR="00C4723C" w:rsidRPr="00F33B1C" w:rsidRDefault="00C4723C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459D75CE" w14:textId="77777777" w:rsidR="00C4723C" w:rsidRPr="00F33B1C" w:rsidRDefault="00C4723C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44BD2E83" w14:textId="77777777" w:rsidR="00C4723C" w:rsidRPr="00F33B1C" w:rsidRDefault="00C4723C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8AE26CA" w14:textId="77777777" w:rsidR="00C4723C" w:rsidRPr="00F33B1C" w:rsidRDefault="00C4723C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3C12ECFF" w14:textId="77777777" w:rsidR="00C4723C" w:rsidRPr="00F33B1C" w:rsidRDefault="00C4723C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D1AD5C4" w14:textId="77777777" w:rsidR="00C4723C" w:rsidRPr="00F33B1C" w:rsidRDefault="00C4723C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4987A5F5" w14:textId="77777777" w:rsidR="00C4723C" w:rsidRPr="00F33B1C" w:rsidRDefault="00C4723C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73F6751A" w14:textId="77777777" w:rsidR="00C4723C" w:rsidRPr="00F33B1C" w:rsidRDefault="00C4723C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0F76320" w14:textId="77777777" w:rsidR="00C4723C" w:rsidRPr="00F33B1C" w:rsidRDefault="00C4723C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DA2A60E" w14:textId="77777777" w:rsidR="00C4723C" w:rsidRPr="00F33B1C" w:rsidRDefault="00C4723C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3C9425A" w14:textId="77777777" w:rsidR="00C4723C" w:rsidRPr="00F33B1C" w:rsidRDefault="00C4723C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7B03334F" w14:textId="77777777" w:rsidR="00C4723C" w:rsidRPr="00F33B1C" w:rsidRDefault="00C4723C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44D45BE1" w14:textId="77777777" w:rsidR="00C4723C" w:rsidRPr="00F33B1C" w:rsidRDefault="00C4723C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1D59C15" w14:textId="77777777" w:rsidR="00C4723C" w:rsidRPr="00F33B1C" w:rsidRDefault="00C4723C" w:rsidP="00152CE8">
            <w:pPr>
              <w:pStyle w:val="aff4"/>
            </w:pPr>
            <w:r>
              <w:t>0</w:t>
            </w:r>
          </w:p>
        </w:tc>
      </w:tr>
      <w:tr w:rsidR="00C4723C" w14:paraId="68E63253" w14:textId="77777777" w:rsidTr="00152CE8">
        <w:tc>
          <w:tcPr>
            <w:tcW w:w="9628" w:type="dxa"/>
            <w:gridSpan w:val="16"/>
            <w:vAlign w:val="center"/>
          </w:tcPr>
          <w:p w14:paraId="780813A2" w14:textId="77777777" w:rsidR="00C4723C" w:rsidRPr="00C27D95" w:rsidRDefault="00C4723C" w:rsidP="00152CE8">
            <w:pPr>
              <w:pStyle w:val="aff4"/>
              <w:jc w:val="center"/>
            </w:pPr>
            <w:r>
              <w:rPr>
                <w:lang w:val="en-US"/>
              </w:rPr>
              <w:t>High baud</w:t>
            </w:r>
          </w:p>
        </w:tc>
      </w:tr>
    </w:tbl>
    <w:p w14:paraId="62257962" w14:textId="77777777" w:rsidR="00C4723C" w:rsidRDefault="00C4723C" w:rsidP="00C4723C">
      <w:pPr>
        <w:suppressAutoHyphens w:val="0"/>
        <w:spacing w:line="240" w:lineRule="auto"/>
        <w:jc w:val="left"/>
        <w:rPr>
          <w:lang w:val="en-US"/>
        </w:rPr>
      </w:pPr>
    </w:p>
    <w:p w14:paraId="52AE9FA2" w14:textId="77777777" w:rsidR="00C4723C" w:rsidRPr="00C27D95" w:rsidRDefault="00C4723C" w:rsidP="00C4723C">
      <w:pPr>
        <w:suppressAutoHyphens w:val="0"/>
        <w:spacing w:line="240" w:lineRule="auto"/>
        <w:jc w:val="left"/>
      </w:pPr>
      <w:r>
        <w:rPr>
          <w:lang w:val="en-US"/>
        </w:rPr>
        <w:t>Stop</w:t>
      </w:r>
      <w:r w:rsidRPr="00C27D95">
        <w:t xml:space="preserve"> </w:t>
      </w:r>
      <w:r>
        <w:rPr>
          <w:lang w:val="en-US"/>
        </w:rPr>
        <w:t>bits</w:t>
      </w:r>
      <w:r w:rsidRPr="00C27D95">
        <w:t xml:space="preserve"> – </w:t>
      </w:r>
      <w:r>
        <w:t>конфигурация количества стоп битов. 0 – 1 стоп бит. 1 – 2 стоп бита.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4723C" w14:paraId="73577E28" w14:textId="77777777" w:rsidTr="00152CE8">
        <w:tc>
          <w:tcPr>
            <w:tcW w:w="9602" w:type="dxa"/>
            <w:gridSpan w:val="16"/>
            <w:vAlign w:val="center"/>
          </w:tcPr>
          <w:p w14:paraId="102EED6F" w14:textId="3A757455" w:rsidR="00C4723C" w:rsidRPr="00C27D95" w:rsidRDefault="00C4723C" w:rsidP="00152CE8">
            <w:pPr>
              <w:pStyle w:val="aff4"/>
              <w:jc w:val="center"/>
            </w:pPr>
            <w:r>
              <w:t>Номер регистра 1221</w:t>
            </w:r>
          </w:p>
        </w:tc>
      </w:tr>
      <w:tr w:rsidR="00C4723C" w14:paraId="1E2AF505" w14:textId="77777777" w:rsidTr="00152CE8">
        <w:tc>
          <w:tcPr>
            <w:tcW w:w="601" w:type="dxa"/>
          </w:tcPr>
          <w:p w14:paraId="7E8FC5A1" w14:textId="77777777" w:rsidR="00C4723C" w:rsidRDefault="00C4723C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6C9DB07D" w14:textId="77777777" w:rsidR="00C4723C" w:rsidRPr="00F33B1C" w:rsidRDefault="00C4723C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888A71D" w14:textId="77777777" w:rsidR="00C4723C" w:rsidRPr="00F33B1C" w:rsidRDefault="00C4723C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2D7FFF8B" w14:textId="77777777" w:rsidR="00C4723C" w:rsidRPr="00F33B1C" w:rsidRDefault="00C4723C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27B42A7" w14:textId="77777777" w:rsidR="00C4723C" w:rsidRPr="00F33B1C" w:rsidRDefault="00C4723C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DB8BB42" w14:textId="77777777" w:rsidR="00C4723C" w:rsidRPr="00F33B1C" w:rsidRDefault="00C4723C" w:rsidP="00152CE8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62F4D4D3" w14:textId="77777777" w:rsidR="00C4723C" w:rsidRPr="00F33B1C" w:rsidRDefault="00C4723C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5959A9C" w14:textId="77777777" w:rsidR="00C4723C" w:rsidRPr="00F33B1C" w:rsidRDefault="00C4723C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7594B75" w14:textId="77777777" w:rsidR="00C4723C" w:rsidRPr="00F33B1C" w:rsidRDefault="00C4723C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77B099D9" w14:textId="77777777" w:rsidR="00C4723C" w:rsidRPr="00F33B1C" w:rsidRDefault="00C4723C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4D0B0B93" w14:textId="77777777" w:rsidR="00C4723C" w:rsidRPr="00F33B1C" w:rsidRDefault="00C4723C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BC7D60D" w14:textId="77777777" w:rsidR="00C4723C" w:rsidRPr="00F33B1C" w:rsidRDefault="00C4723C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7C6B8DC8" w14:textId="77777777" w:rsidR="00C4723C" w:rsidRPr="00F33B1C" w:rsidRDefault="00C4723C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52B226C" w14:textId="77777777" w:rsidR="00C4723C" w:rsidRPr="00F33B1C" w:rsidRDefault="00C4723C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22D47150" w14:textId="77777777" w:rsidR="00C4723C" w:rsidRPr="00F33B1C" w:rsidRDefault="00C4723C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B0BC900" w14:textId="77777777" w:rsidR="00C4723C" w:rsidRPr="00F33B1C" w:rsidRDefault="00C4723C" w:rsidP="00152CE8">
            <w:pPr>
              <w:pStyle w:val="aff4"/>
            </w:pPr>
            <w:r>
              <w:t>0</w:t>
            </w:r>
          </w:p>
        </w:tc>
      </w:tr>
      <w:tr w:rsidR="00C4723C" w14:paraId="22D5AE52" w14:textId="77777777" w:rsidTr="00152CE8">
        <w:tc>
          <w:tcPr>
            <w:tcW w:w="9602" w:type="dxa"/>
            <w:gridSpan w:val="16"/>
          </w:tcPr>
          <w:p w14:paraId="7106897F" w14:textId="77777777" w:rsidR="00C4723C" w:rsidRPr="00FB7EB1" w:rsidRDefault="00C4723C" w:rsidP="00152CE8">
            <w:pPr>
              <w:pStyle w:val="aff4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Stop_bits</w:t>
            </w:r>
            <w:proofErr w:type="spellEnd"/>
          </w:p>
        </w:tc>
      </w:tr>
      <w:tr w:rsidR="00C4723C" w14:paraId="1958A252" w14:textId="77777777" w:rsidTr="00152CE8">
        <w:tc>
          <w:tcPr>
            <w:tcW w:w="9602" w:type="dxa"/>
            <w:gridSpan w:val="16"/>
            <w:vAlign w:val="center"/>
          </w:tcPr>
          <w:p w14:paraId="7A8D49E4" w14:textId="77777777" w:rsidR="00C4723C" w:rsidRPr="00C27D95" w:rsidRDefault="00C4723C" w:rsidP="00152CE8">
            <w:pPr>
              <w:pStyle w:val="aff4"/>
              <w:jc w:val="center"/>
            </w:pPr>
            <w:r>
              <w:t>0/1</w:t>
            </w:r>
          </w:p>
        </w:tc>
      </w:tr>
    </w:tbl>
    <w:p w14:paraId="7857EC3E" w14:textId="77777777" w:rsidR="00C4723C" w:rsidRDefault="00C4723C" w:rsidP="00C4723C">
      <w:pPr>
        <w:suppressAutoHyphens w:val="0"/>
        <w:spacing w:line="240" w:lineRule="auto"/>
        <w:jc w:val="left"/>
        <w:rPr>
          <w:lang w:val="en-US"/>
        </w:rPr>
      </w:pPr>
    </w:p>
    <w:p w14:paraId="600EF929" w14:textId="77777777" w:rsidR="00C4723C" w:rsidRPr="00C27D95" w:rsidRDefault="00C4723C" w:rsidP="00C4723C">
      <w:pPr>
        <w:suppressAutoHyphens w:val="0"/>
        <w:spacing w:line="240" w:lineRule="auto"/>
        <w:jc w:val="left"/>
      </w:pPr>
      <w:proofErr w:type="spellStart"/>
      <w:r>
        <w:rPr>
          <w:lang w:val="en-US"/>
        </w:rPr>
        <w:t>Pairity</w:t>
      </w:r>
      <w:proofErr w:type="spellEnd"/>
      <w:r w:rsidRPr="00C27D95">
        <w:t xml:space="preserve"> – бит четности</w:t>
      </w:r>
      <w:r>
        <w:t>. 0 – не проверяется. 1 – проверка на четность. 2 – проверка на нечетность.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4723C" w14:paraId="089B0873" w14:textId="77777777" w:rsidTr="00152CE8">
        <w:tc>
          <w:tcPr>
            <w:tcW w:w="9602" w:type="dxa"/>
            <w:gridSpan w:val="16"/>
            <w:vAlign w:val="center"/>
          </w:tcPr>
          <w:p w14:paraId="397996CD" w14:textId="6609DC58" w:rsidR="00C4723C" w:rsidRPr="00C27D95" w:rsidRDefault="00C4723C" w:rsidP="00152CE8">
            <w:pPr>
              <w:pStyle w:val="aff4"/>
              <w:jc w:val="center"/>
            </w:pPr>
            <w:r>
              <w:t>Номер регистра 1222</w:t>
            </w:r>
          </w:p>
        </w:tc>
      </w:tr>
      <w:tr w:rsidR="00C4723C" w14:paraId="017FF8F6" w14:textId="77777777" w:rsidTr="00152CE8">
        <w:tc>
          <w:tcPr>
            <w:tcW w:w="601" w:type="dxa"/>
          </w:tcPr>
          <w:p w14:paraId="3E9FCC50" w14:textId="77777777" w:rsidR="00C4723C" w:rsidRDefault="00C4723C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136DFD2B" w14:textId="77777777" w:rsidR="00C4723C" w:rsidRPr="00F33B1C" w:rsidRDefault="00C4723C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D9627DE" w14:textId="77777777" w:rsidR="00C4723C" w:rsidRPr="00F33B1C" w:rsidRDefault="00C4723C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4847A45" w14:textId="77777777" w:rsidR="00C4723C" w:rsidRPr="00F33B1C" w:rsidRDefault="00C4723C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9535E0A" w14:textId="77777777" w:rsidR="00C4723C" w:rsidRPr="00F33B1C" w:rsidRDefault="00C4723C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3E4B8F95" w14:textId="77777777" w:rsidR="00C4723C" w:rsidRPr="00F33B1C" w:rsidRDefault="00C4723C" w:rsidP="00152CE8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73D01AD2" w14:textId="77777777" w:rsidR="00C4723C" w:rsidRPr="00F33B1C" w:rsidRDefault="00C4723C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11A1E660" w14:textId="77777777" w:rsidR="00C4723C" w:rsidRPr="00F33B1C" w:rsidRDefault="00C4723C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0B0F9C90" w14:textId="77777777" w:rsidR="00C4723C" w:rsidRPr="00F33B1C" w:rsidRDefault="00C4723C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70F5EFD0" w14:textId="77777777" w:rsidR="00C4723C" w:rsidRPr="00F33B1C" w:rsidRDefault="00C4723C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25FE04E9" w14:textId="77777777" w:rsidR="00C4723C" w:rsidRPr="00F33B1C" w:rsidRDefault="00C4723C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D0F2C59" w14:textId="77777777" w:rsidR="00C4723C" w:rsidRPr="00F33B1C" w:rsidRDefault="00C4723C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A2513AB" w14:textId="77777777" w:rsidR="00C4723C" w:rsidRPr="00F33B1C" w:rsidRDefault="00C4723C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2B706FF3" w14:textId="77777777" w:rsidR="00C4723C" w:rsidRPr="00F33B1C" w:rsidRDefault="00C4723C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383752D" w14:textId="77777777" w:rsidR="00C4723C" w:rsidRPr="00F33B1C" w:rsidRDefault="00C4723C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5330628" w14:textId="77777777" w:rsidR="00C4723C" w:rsidRPr="00F33B1C" w:rsidRDefault="00C4723C" w:rsidP="00152CE8">
            <w:pPr>
              <w:pStyle w:val="aff4"/>
            </w:pPr>
            <w:r>
              <w:t>0</w:t>
            </w:r>
          </w:p>
        </w:tc>
      </w:tr>
      <w:tr w:rsidR="00C4723C" w14:paraId="08B2A60A" w14:textId="77777777" w:rsidTr="00152CE8">
        <w:tc>
          <w:tcPr>
            <w:tcW w:w="9602" w:type="dxa"/>
            <w:gridSpan w:val="16"/>
          </w:tcPr>
          <w:p w14:paraId="257EB356" w14:textId="77777777" w:rsidR="00C4723C" w:rsidRPr="00FB7EB1" w:rsidRDefault="00C4723C" w:rsidP="00152CE8">
            <w:pPr>
              <w:pStyle w:val="aff4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Pairity</w:t>
            </w:r>
            <w:proofErr w:type="spellEnd"/>
          </w:p>
        </w:tc>
      </w:tr>
      <w:tr w:rsidR="00C4723C" w14:paraId="1F0C605B" w14:textId="77777777" w:rsidTr="00152CE8">
        <w:tc>
          <w:tcPr>
            <w:tcW w:w="9602" w:type="dxa"/>
            <w:gridSpan w:val="16"/>
            <w:vAlign w:val="center"/>
          </w:tcPr>
          <w:p w14:paraId="48988AA9" w14:textId="77777777" w:rsidR="00C4723C" w:rsidRPr="00C27D95" w:rsidRDefault="00C4723C" w:rsidP="00152CE8">
            <w:pPr>
              <w:pStyle w:val="aff4"/>
              <w:jc w:val="center"/>
            </w:pPr>
            <w:r>
              <w:t>0/1/2</w:t>
            </w:r>
          </w:p>
        </w:tc>
      </w:tr>
    </w:tbl>
    <w:p w14:paraId="38D954E2" w14:textId="77777777" w:rsidR="00C4723C" w:rsidRDefault="00C4723C" w:rsidP="00C4723C">
      <w:pPr>
        <w:suppressAutoHyphens w:val="0"/>
        <w:spacing w:line="240" w:lineRule="auto"/>
        <w:ind w:firstLine="0"/>
        <w:jc w:val="left"/>
      </w:pPr>
    </w:p>
    <w:p w14:paraId="049A2311" w14:textId="77777777" w:rsidR="00C4723C" w:rsidRPr="00C27D95" w:rsidRDefault="00C4723C" w:rsidP="00C4723C">
      <w:pPr>
        <w:suppressAutoHyphens w:val="0"/>
        <w:spacing w:line="240" w:lineRule="auto"/>
        <w:jc w:val="left"/>
        <w:rPr>
          <w:lang w:val="en-US"/>
        </w:rPr>
      </w:pPr>
      <w:r>
        <w:rPr>
          <w:lang w:val="en-US"/>
        </w:rPr>
        <w:t>Word</w:t>
      </w:r>
      <w:r w:rsidRPr="00C27D95">
        <w:t xml:space="preserve"> </w:t>
      </w:r>
      <w:proofErr w:type="spellStart"/>
      <w:r>
        <w:rPr>
          <w:lang w:val="en-US"/>
        </w:rPr>
        <w:t>lengh</w:t>
      </w:r>
      <w:proofErr w:type="spellEnd"/>
      <w:r w:rsidRPr="00C27D95">
        <w:t xml:space="preserve"> – длина слова. </w:t>
      </w:r>
      <w:r>
        <w:t xml:space="preserve">0 – 8 </w:t>
      </w:r>
      <w:r>
        <w:rPr>
          <w:lang w:val="en-US"/>
        </w:rPr>
        <w:t>bit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4723C" w14:paraId="3BAC3666" w14:textId="77777777" w:rsidTr="00152CE8">
        <w:tc>
          <w:tcPr>
            <w:tcW w:w="9602" w:type="dxa"/>
            <w:gridSpan w:val="16"/>
            <w:vAlign w:val="center"/>
          </w:tcPr>
          <w:p w14:paraId="28400929" w14:textId="1EA86D46" w:rsidR="00C4723C" w:rsidRPr="00C27D95" w:rsidRDefault="00C4723C" w:rsidP="00152CE8">
            <w:pPr>
              <w:pStyle w:val="aff4"/>
              <w:jc w:val="center"/>
            </w:pPr>
            <w:r>
              <w:t>Номер регистра 1223</w:t>
            </w:r>
          </w:p>
        </w:tc>
      </w:tr>
      <w:tr w:rsidR="00C4723C" w14:paraId="225DB886" w14:textId="77777777" w:rsidTr="00152CE8">
        <w:tc>
          <w:tcPr>
            <w:tcW w:w="601" w:type="dxa"/>
          </w:tcPr>
          <w:p w14:paraId="58AFABFD" w14:textId="77777777" w:rsidR="00C4723C" w:rsidRDefault="00C4723C" w:rsidP="00152CE8">
            <w:pPr>
              <w:pStyle w:val="aff4"/>
            </w:pPr>
            <w:r>
              <w:lastRenderedPageBreak/>
              <w:t>15</w:t>
            </w:r>
          </w:p>
        </w:tc>
        <w:tc>
          <w:tcPr>
            <w:tcW w:w="602" w:type="dxa"/>
          </w:tcPr>
          <w:p w14:paraId="6665E6F1" w14:textId="77777777" w:rsidR="00C4723C" w:rsidRPr="00F33B1C" w:rsidRDefault="00C4723C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E59AA2D" w14:textId="77777777" w:rsidR="00C4723C" w:rsidRPr="00F33B1C" w:rsidRDefault="00C4723C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0E27F81" w14:textId="77777777" w:rsidR="00C4723C" w:rsidRPr="00F33B1C" w:rsidRDefault="00C4723C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0C4234C9" w14:textId="77777777" w:rsidR="00C4723C" w:rsidRPr="00F33B1C" w:rsidRDefault="00C4723C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2EFA9FB" w14:textId="77777777" w:rsidR="00C4723C" w:rsidRPr="00F33B1C" w:rsidRDefault="00C4723C" w:rsidP="00152CE8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1F58F8E9" w14:textId="77777777" w:rsidR="00C4723C" w:rsidRPr="00F33B1C" w:rsidRDefault="00C4723C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351C209" w14:textId="77777777" w:rsidR="00C4723C" w:rsidRPr="00F33B1C" w:rsidRDefault="00C4723C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28DA05E" w14:textId="77777777" w:rsidR="00C4723C" w:rsidRPr="00F33B1C" w:rsidRDefault="00C4723C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E4E32D4" w14:textId="77777777" w:rsidR="00C4723C" w:rsidRPr="00F33B1C" w:rsidRDefault="00C4723C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4900D272" w14:textId="77777777" w:rsidR="00C4723C" w:rsidRPr="00F33B1C" w:rsidRDefault="00C4723C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F963AC1" w14:textId="77777777" w:rsidR="00C4723C" w:rsidRPr="00F33B1C" w:rsidRDefault="00C4723C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0158C1B4" w14:textId="77777777" w:rsidR="00C4723C" w:rsidRPr="00F33B1C" w:rsidRDefault="00C4723C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50BC3B9" w14:textId="77777777" w:rsidR="00C4723C" w:rsidRPr="00F33B1C" w:rsidRDefault="00C4723C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6F6065EC" w14:textId="77777777" w:rsidR="00C4723C" w:rsidRPr="00F33B1C" w:rsidRDefault="00C4723C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6033129B" w14:textId="77777777" w:rsidR="00C4723C" w:rsidRPr="00F33B1C" w:rsidRDefault="00C4723C" w:rsidP="00152CE8">
            <w:pPr>
              <w:pStyle w:val="aff4"/>
            </w:pPr>
            <w:r>
              <w:t>0</w:t>
            </w:r>
          </w:p>
        </w:tc>
      </w:tr>
      <w:tr w:rsidR="00C4723C" w14:paraId="4C436039" w14:textId="77777777" w:rsidTr="00152CE8">
        <w:tc>
          <w:tcPr>
            <w:tcW w:w="9602" w:type="dxa"/>
            <w:gridSpan w:val="16"/>
          </w:tcPr>
          <w:p w14:paraId="007CBBF5" w14:textId="77777777" w:rsidR="00C4723C" w:rsidRPr="00C27D95" w:rsidRDefault="00C4723C" w:rsidP="00152CE8">
            <w:pPr>
              <w:pStyle w:val="aff4"/>
              <w:jc w:val="center"/>
            </w:pPr>
            <w:r>
              <w:rPr>
                <w:lang w:val="en-US"/>
              </w:rPr>
              <w:t>Word</w:t>
            </w:r>
            <w:r w:rsidRPr="00C27D95">
              <w:t>_</w:t>
            </w:r>
            <w:proofErr w:type="spellStart"/>
            <w:r>
              <w:rPr>
                <w:lang w:val="en-US"/>
              </w:rPr>
              <w:t>lengh</w:t>
            </w:r>
            <w:proofErr w:type="spellEnd"/>
          </w:p>
        </w:tc>
      </w:tr>
      <w:tr w:rsidR="00C4723C" w14:paraId="5E4BE312" w14:textId="77777777" w:rsidTr="00152CE8">
        <w:tc>
          <w:tcPr>
            <w:tcW w:w="9602" w:type="dxa"/>
            <w:gridSpan w:val="16"/>
            <w:vAlign w:val="center"/>
          </w:tcPr>
          <w:p w14:paraId="4FCF49B7" w14:textId="77777777" w:rsidR="00C4723C" w:rsidRPr="00C27D95" w:rsidRDefault="00C4723C" w:rsidP="00152CE8">
            <w:pPr>
              <w:pStyle w:val="aff4"/>
              <w:jc w:val="center"/>
            </w:pPr>
            <w:r>
              <w:t>0</w:t>
            </w:r>
          </w:p>
        </w:tc>
      </w:tr>
    </w:tbl>
    <w:p w14:paraId="20531178" w14:textId="77777777" w:rsidR="00C4723C" w:rsidRDefault="00C4723C" w:rsidP="00C4723C">
      <w:pPr>
        <w:suppressAutoHyphens w:val="0"/>
        <w:spacing w:line="240" w:lineRule="auto"/>
        <w:ind w:firstLine="0"/>
        <w:jc w:val="left"/>
      </w:pPr>
    </w:p>
    <w:p w14:paraId="2DD1D999" w14:textId="77777777" w:rsidR="00C4723C" w:rsidRPr="00C27D95" w:rsidRDefault="00C4723C" w:rsidP="00C4723C">
      <w:pPr>
        <w:suppressAutoHyphens w:val="0"/>
        <w:spacing w:line="240" w:lineRule="auto"/>
        <w:jc w:val="left"/>
      </w:pPr>
      <w:r>
        <w:rPr>
          <w:lang w:val="en-US"/>
        </w:rPr>
        <w:t>Default</w:t>
      </w:r>
      <w:r w:rsidRPr="00C27D95">
        <w:t xml:space="preserve"> – настройки по умолчанию. </w:t>
      </w:r>
      <w:r>
        <w:t xml:space="preserve">Если выставить </w:t>
      </w:r>
      <w:proofErr w:type="gramStart"/>
      <w:r>
        <w:t>1</w:t>
      </w:r>
      <w:proofErr w:type="gramEnd"/>
      <w:r>
        <w:t xml:space="preserve"> то будут установлены настройки по умолчанию. 115200, 8 бит, 1 стоп бит без проверки четности.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4723C" w14:paraId="136DFA9E" w14:textId="77777777" w:rsidTr="00152CE8">
        <w:tc>
          <w:tcPr>
            <w:tcW w:w="9602" w:type="dxa"/>
            <w:gridSpan w:val="16"/>
            <w:vAlign w:val="center"/>
          </w:tcPr>
          <w:p w14:paraId="6695947A" w14:textId="4FBC3065" w:rsidR="00C4723C" w:rsidRPr="00C27D95" w:rsidRDefault="00C4723C" w:rsidP="00152CE8">
            <w:pPr>
              <w:pStyle w:val="aff4"/>
              <w:jc w:val="center"/>
            </w:pPr>
            <w:r>
              <w:t>Номер регистра 1224</w:t>
            </w:r>
          </w:p>
        </w:tc>
      </w:tr>
      <w:tr w:rsidR="00C4723C" w14:paraId="554E18A8" w14:textId="77777777" w:rsidTr="00152CE8">
        <w:tc>
          <w:tcPr>
            <w:tcW w:w="601" w:type="dxa"/>
          </w:tcPr>
          <w:p w14:paraId="7D344142" w14:textId="77777777" w:rsidR="00C4723C" w:rsidRDefault="00C4723C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8B87437" w14:textId="77777777" w:rsidR="00C4723C" w:rsidRPr="00F33B1C" w:rsidRDefault="00C4723C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374F49E8" w14:textId="77777777" w:rsidR="00C4723C" w:rsidRPr="00F33B1C" w:rsidRDefault="00C4723C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7D320A5" w14:textId="77777777" w:rsidR="00C4723C" w:rsidRPr="00F33B1C" w:rsidRDefault="00C4723C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79985233" w14:textId="77777777" w:rsidR="00C4723C" w:rsidRPr="00F33B1C" w:rsidRDefault="00C4723C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3965CE5" w14:textId="77777777" w:rsidR="00C4723C" w:rsidRPr="00F33B1C" w:rsidRDefault="00C4723C" w:rsidP="00152CE8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1A76AC76" w14:textId="77777777" w:rsidR="00C4723C" w:rsidRPr="00F33B1C" w:rsidRDefault="00C4723C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5C2FA97" w14:textId="77777777" w:rsidR="00C4723C" w:rsidRPr="00F33B1C" w:rsidRDefault="00C4723C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41456E3" w14:textId="77777777" w:rsidR="00C4723C" w:rsidRPr="00F33B1C" w:rsidRDefault="00C4723C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0B5608C0" w14:textId="77777777" w:rsidR="00C4723C" w:rsidRPr="00F33B1C" w:rsidRDefault="00C4723C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7E9A6FC2" w14:textId="77777777" w:rsidR="00C4723C" w:rsidRPr="00F33B1C" w:rsidRDefault="00C4723C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5BE66A8" w14:textId="77777777" w:rsidR="00C4723C" w:rsidRPr="00F33B1C" w:rsidRDefault="00C4723C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7474F433" w14:textId="77777777" w:rsidR="00C4723C" w:rsidRPr="00F33B1C" w:rsidRDefault="00C4723C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5C93912" w14:textId="77777777" w:rsidR="00C4723C" w:rsidRPr="00F33B1C" w:rsidRDefault="00C4723C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39F3AC9" w14:textId="77777777" w:rsidR="00C4723C" w:rsidRPr="00F33B1C" w:rsidRDefault="00C4723C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1E9F034B" w14:textId="77777777" w:rsidR="00C4723C" w:rsidRPr="00F33B1C" w:rsidRDefault="00C4723C" w:rsidP="00152CE8">
            <w:pPr>
              <w:pStyle w:val="aff4"/>
            </w:pPr>
            <w:r>
              <w:t>0</w:t>
            </w:r>
          </w:p>
        </w:tc>
      </w:tr>
      <w:tr w:rsidR="00C4723C" w14:paraId="25FCAD6B" w14:textId="77777777" w:rsidTr="00152CE8">
        <w:tc>
          <w:tcPr>
            <w:tcW w:w="9602" w:type="dxa"/>
            <w:gridSpan w:val="16"/>
          </w:tcPr>
          <w:p w14:paraId="3014B8A7" w14:textId="77777777" w:rsidR="00C4723C" w:rsidRPr="00C27D95" w:rsidRDefault="00C4723C" w:rsidP="00152CE8">
            <w:pPr>
              <w:pStyle w:val="aff4"/>
              <w:jc w:val="center"/>
            </w:pPr>
            <w:r>
              <w:rPr>
                <w:lang w:val="en-US"/>
              </w:rPr>
              <w:t>Default</w:t>
            </w:r>
          </w:p>
        </w:tc>
      </w:tr>
      <w:tr w:rsidR="00C4723C" w14:paraId="2FC22D21" w14:textId="77777777" w:rsidTr="00152CE8">
        <w:tc>
          <w:tcPr>
            <w:tcW w:w="9602" w:type="dxa"/>
            <w:gridSpan w:val="16"/>
            <w:vAlign w:val="center"/>
          </w:tcPr>
          <w:p w14:paraId="6995B809" w14:textId="77777777" w:rsidR="00C4723C" w:rsidRPr="00C27D95" w:rsidRDefault="00C4723C" w:rsidP="00152CE8">
            <w:pPr>
              <w:pStyle w:val="aff4"/>
              <w:jc w:val="center"/>
            </w:pPr>
            <w:r>
              <w:t>0/1</w:t>
            </w:r>
          </w:p>
        </w:tc>
      </w:tr>
    </w:tbl>
    <w:p w14:paraId="474A0821" w14:textId="77777777" w:rsidR="00C4723C" w:rsidRDefault="00C4723C" w:rsidP="00C4723C">
      <w:pPr>
        <w:suppressAutoHyphens w:val="0"/>
        <w:spacing w:line="240" w:lineRule="auto"/>
        <w:ind w:firstLine="0"/>
        <w:jc w:val="left"/>
      </w:pPr>
    </w:p>
    <w:p w14:paraId="7E26BC37" w14:textId="77777777" w:rsidR="00C4723C" w:rsidRPr="00C27D95" w:rsidRDefault="00C4723C" w:rsidP="00C4723C">
      <w:pPr>
        <w:suppressAutoHyphens w:val="0"/>
        <w:spacing w:line="240" w:lineRule="auto"/>
        <w:jc w:val="left"/>
      </w:pPr>
      <w:proofErr w:type="spellStart"/>
      <w:r>
        <w:rPr>
          <w:lang w:val="en-US"/>
        </w:rPr>
        <w:t>Init</w:t>
      </w:r>
      <w:proofErr w:type="spellEnd"/>
      <w:r w:rsidRPr="00C27D95">
        <w:t xml:space="preserve"> </w:t>
      </w:r>
      <w:r>
        <w:rPr>
          <w:lang w:val="en-US"/>
        </w:rPr>
        <w:t>flag</w:t>
      </w:r>
      <w:r w:rsidRPr="00C27D95">
        <w:t xml:space="preserve"> –</w:t>
      </w:r>
      <w:r>
        <w:t>флаг инициализации. Перед инициализацией сбрасывается в 0. После успешной инициализации выставляется в 1.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4723C" w14:paraId="02F5963C" w14:textId="77777777" w:rsidTr="00152CE8">
        <w:tc>
          <w:tcPr>
            <w:tcW w:w="9602" w:type="dxa"/>
            <w:gridSpan w:val="16"/>
            <w:vAlign w:val="center"/>
          </w:tcPr>
          <w:p w14:paraId="2F0F8F34" w14:textId="6CEB3F48" w:rsidR="00C4723C" w:rsidRPr="00C27D95" w:rsidRDefault="00C4723C" w:rsidP="00152CE8">
            <w:pPr>
              <w:pStyle w:val="aff4"/>
              <w:jc w:val="center"/>
            </w:pPr>
            <w:r>
              <w:t>Номер регистра 1227</w:t>
            </w:r>
          </w:p>
        </w:tc>
      </w:tr>
      <w:tr w:rsidR="00C4723C" w14:paraId="48B80E4B" w14:textId="77777777" w:rsidTr="00152CE8">
        <w:tc>
          <w:tcPr>
            <w:tcW w:w="601" w:type="dxa"/>
          </w:tcPr>
          <w:p w14:paraId="22913532" w14:textId="77777777" w:rsidR="00C4723C" w:rsidRDefault="00C4723C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37B277E3" w14:textId="77777777" w:rsidR="00C4723C" w:rsidRPr="00F33B1C" w:rsidRDefault="00C4723C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54AE1D33" w14:textId="77777777" w:rsidR="00C4723C" w:rsidRPr="00F33B1C" w:rsidRDefault="00C4723C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6A31049" w14:textId="77777777" w:rsidR="00C4723C" w:rsidRPr="00F33B1C" w:rsidRDefault="00C4723C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8B4836F" w14:textId="77777777" w:rsidR="00C4723C" w:rsidRPr="00F33B1C" w:rsidRDefault="00C4723C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3022F4AB" w14:textId="77777777" w:rsidR="00C4723C" w:rsidRPr="00F33B1C" w:rsidRDefault="00C4723C" w:rsidP="00152CE8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48111891" w14:textId="77777777" w:rsidR="00C4723C" w:rsidRPr="00F33B1C" w:rsidRDefault="00C4723C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2E8415A" w14:textId="77777777" w:rsidR="00C4723C" w:rsidRPr="00F33B1C" w:rsidRDefault="00C4723C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31FE8E5" w14:textId="77777777" w:rsidR="00C4723C" w:rsidRPr="00F33B1C" w:rsidRDefault="00C4723C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A3672CE" w14:textId="77777777" w:rsidR="00C4723C" w:rsidRPr="00F33B1C" w:rsidRDefault="00C4723C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45DF2BF7" w14:textId="77777777" w:rsidR="00C4723C" w:rsidRPr="00F33B1C" w:rsidRDefault="00C4723C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DA6887C" w14:textId="77777777" w:rsidR="00C4723C" w:rsidRPr="00F33B1C" w:rsidRDefault="00C4723C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8CECA27" w14:textId="77777777" w:rsidR="00C4723C" w:rsidRPr="00F33B1C" w:rsidRDefault="00C4723C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502DEA1F" w14:textId="77777777" w:rsidR="00C4723C" w:rsidRPr="00F33B1C" w:rsidRDefault="00C4723C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C7B8AB2" w14:textId="77777777" w:rsidR="00C4723C" w:rsidRPr="00F33B1C" w:rsidRDefault="00C4723C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A84838F" w14:textId="77777777" w:rsidR="00C4723C" w:rsidRPr="00F33B1C" w:rsidRDefault="00C4723C" w:rsidP="00152CE8">
            <w:pPr>
              <w:pStyle w:val="aff4"/>
            </w:pPr>
            <w:r>
              <w:t>0</w:t>
            </w:r>
          </w:p>
        </w:tc>
      </w:tr>
      <w:tr w:rsidR="00C4723C" w14:paraId="72C8BA06" w14:textId="77777777" w:rsidTr="00152CE8">
        <w:tc>
          <w:tcPr>
            <w:tcW w:w="9602" w:type="dxa"/>
            <w:gridSpan w:val="16"/>
          </w:tcPr>
          <w:p w14:paraId="58092B23" w14:textId="77777777" w:rsidR="00C4723C" w:rsidRPr="00C27D95" w:rsidRDefault="00C4723C" w:rsidP="00152CE8">
            <w:pPr>
              <w:pStyle w:val="aff4"/>
              <w:jc w:val="center"/>
            </w:pPr>
            <w:proofErr w:type="spellStart"/>
            <w:r>
              <w:rPr>
                <w:lang w:val="en-US"/>
              </w:rPr>
              <w:t>Init</w:t>
            </w:r>
            <w:proofErr w:type="spellEnd"/>
            <w:r w:rsidRPr="00C27D95">
              <w:t xml:space="preserve"> </w:t>
            </w:r>
            <w:r>
              <w:rPr>
                <w:lang w:val="en-US"/>
              </w:rPr>
              <w:t>flag</w:t>
            </w:r>
          </w:p>
        </w:tc>
      </w:tr>
      <w:tr w:rsidR="00C4723C" w14:paraId="14F627D6" w14:textId="77777777" w:rsidTr="00152CE8">
        <w:tc>
          <w:tcPr>
            <w:tcW w:w="9602" w:type="dxa"/>
            <w:gridSpan w:val="16"/>
            <w:vAlign w:val="center"/>
          </w:tcPr>
          <w:p w14:paraId="19956FFE" w14:textId="77777777" w:rsidR="00C4723C" w:rsidRPr="00C27D95" w:rsidRDefault="00C4723C" w:rsidP="00152CE8">
            <w:pPr>
              <w:pStyle w:val="aff4"/>
              <w:jc w:val="center"/>
            </w:pPr>
            <w:r>
              <w:t>0/1</w:t>
            </w:r>
          </w:p>
        </w:tc>
      </w:tr>
    </w:tbl>
    <w:p w14:paraId="4262F7F0" w14:textId="77777777" w:rsidR="00C4723C" w:rsidRDefault="00C4723C" w:rsidP="00C4723C">
      <w:pPr>
        <w:suppressAutoHyphens w:val="0"/>
        <w:spacing w:line="240" w:lineRule="auto"/>
        <w:ind w:firstLine="0"/>
        <w:jc w:val="left"/>
      </w:pPr>
      <w:r>
        <w:br w:type="page"/>
      </w:r>
    </w:p>
    <w:p w14:paraId="7AACB7B8" w14:textId="784C0FE3" w:rsidR="00152CE8" w:rsidRPr="00C27D95" w:rsidRDefault="00152CE8" w:rsidP="00152CE8">
      <w:pPr>
        <w:pStyle w:val="2"/>
      </w:pPr>
      <w:bookmarkStart w:id="25" w:name="_Toc82505543"/>
      <w:r>
        <w:rPr>
          <w:lang w:val="en-US"/>
        </w:rPr>
        <w:lastRenderedPageBreak/>
        <w:t>GPIO</w:t>
      </w:r>
      <w:r>
        <w:t xml:space="preserve"> </w:t>
      </w:r>
      <w:r>
        <w:rPr>
          <w:lang w:val="en-US"/>
        </w:rPr>
        <w:t>alternative set</w:t>
      </w:r>
      <w:bookmarkEnd w:id="25"/>
    </w:p>
    <w:p w14:paraId="4F11135E" w14:textId="73585502" w:rsidR="00152CE8" w:rsidRPr="00152CE8" w:rsidRDefault="00152CE8" w:rsidP="00152CE8">
      <w:pPr>
        <w:pStyle w:val="110"/>
      </w:pPr>
      <w:r>
        <w:t xml:space="preserve">Регистры выставления временного состояния </w:t>
      </w:r>
      <w:r>
        <w:rPr>
          <w:lang w:val="en-US"/>
        </w:rPr>
        <w:t>GPIO</w:t>
      </w:r>
      <w:r w:rsidRPr="00C27D95">
        <w:t xml:space="preserve">. </w:t>
      </w:r>
      <w:r>
        <w:t xml:space="preserve">Данные регистры позволяют выставить </w:t>
      </w:r>
      <w:r>
        <w:rPr>
          <w:lang w:val="en-US"/>
        </w:rPr>
        <w:t>GPIO</w:t>
      </w:r>
      <w:r w:rsidRPr="005813F5">
        <w:t xml:space="preserve"> </w:t>
      </w:r>
      <w:r>
        <w:t xml:space="preserve">на заданный промежуток времени. </w:t>
      </w:r>
    </w:p>
    <w:p w14:paraId="5D20CAFF" w14:textId="77777777" w:rsidR="00152CE8" w:rsidRDefault="00152CE8" w:rsidP="00152CE8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152CE8" w14:paraId="4E9BF619" w14:textId="77777777" w:rsidTr="00152CE8">
        <w:tc>
          <w:tcPr>
            <w:tcW w:w="1129" w:type="dxa"/>
          </w:tcPr>
          <w:p w14:paraId="4E188E46" w14:textId="77777777" w:rsidR="00152CE8" w:rsidRDefault="00152CE8" w:rsidP="00152CE8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1F16F404" w14:textId="77777777" w:rsidR="00152CE8" w:rsidRDefault="00152CE8" w:rsidP="00152CE8">
            <w:pPr>
              <w:pStyle w:val="aff4"/>
            </w:pPr>
            <w:r>
              <w:t>Название</w:t>
            </w:r>
          </w:p>
        </w:tc>
      </w:tr>
      <w:tr w:rsidR="00152CE8" w14:paraId="532E7E3D" w14:textId="77777777" w:rsidTr="00152CE8">
        <w:tc>
          <w:tcPr>
            <w:tcW w:w="1129" w:type="dxa"/>
          </w:tcPr>
          <w:p w14:paraId="503D0335" w14:textId="34C713A0" w:rsidR="00152CE8" w:rsidRPr="0005472C" w:rsidRDefault="00C118F8" w:rsidP="00152CE8">
            <w:pPr>
              <w:pStyle w:val="aff4"/>
            </w:pPr>
            <w:r>
              <w:t>1228</w:t>
            </w:r>
          </w:p>
        </w:tc>
        <w:tc>
          <w:tcPr>
            <w:tcW w:w="8499" w:type="dxa"/>
          </w:tcPr>
          <w:p w14:paraId="4FB0F832" w14:textId="1264BAD6" w:rsidR="00152CE8" w:rsidRPr="00C27D95" w:rsidRDefault="00152CE8">
            <w:pPr>
              <w:pStyle w:val="aff4"/>
            </w:pPr>
            <w:r>
              <w:rPr>
                <w:lang w:val="en-US"/>
              </w:rPr>
              <w:t>Scaler</w:t>
            </w:r>
          </w:p>
        </w:tc>
      </w:tr>
      <w:tr w:rsidR="00152CE8" w14:paraId="0D0CBA26" w14:textId="77777777" w:rsidTr="00152CE8">
        <w:tc>
          <w:tcPr>
            <w:tcW w:w="1129" w:type="dxa"/>
          </w:tcPr>
          <w:p w14:paraId="39ADCF77" w14:textId="38BE88D7" w:rsidR="00152CE8" w:rsidRPr="0005472C" w:rsidRDefault="00C118F8" w:rsidP="00152CE8">
            <w:pPr>
              <w:pStyle w:val="aff4"/>
            </w:pPr>
            <w:r>
              <w:t>1229</w:t>
            </w:r>
          </w:p>
        </w:tc>
        <w:tc>
          <w:tcPr>
            <w:tcW w:w="8499" w:type="dxa"/>
          </w:tcPr>
          <w:p w14:paraId="5BFCD1E2" w14:textId="0B332C1D" w:rsidR="00152CE8" w:rsidRPr="005813F5" w:rsidRDefault="00C118F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</w:tr>
      <w:tr w:rsidR="00152CE8" w14:paraId="5C4865B0" w14:textId="77777777" w:rsidTr="00152CE8">
        <w:tc>
          <w:tcPr>
            <w:tcW w:w="1129" w:type="dxa"/>
          </w:tcPr>
          <w:p w14:paraId="3C4DFEA0" w14:textId="00945F80" w:rsidR="00152CE8" w:rsidRDefault="00C118F8" w:rsidP="00152CE8">
            <w:pPr>
              <w:pStyle w:val="aff4"/>
            </w:pPr>
            <w:r>
              <w:t>1230</w:t>
            </w:r>
          </w:p>
        </w:tc>
        <w:tc>
          <w:tcPr>
            <w:tcW w:w="8499" w:type="dxa"/>
          </w:tcPr>
          <w:p w14:paraId="172E0A28" w14:textId="58831683" w:rsidR="00152CE8" w:rsidRPr="005813F5" w:rsidRDefault="00C118F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Stop</w:t>
            </w:r>
          </w:p>
        </w:tc>
      </w:tr>
      <w:tr w:rsidR="00152CE8" w14:paraId="05385F7F" w14:textId="77777777" w:rsidTr="00152CE8">
        <w:tc>
          <w:tcPr>
            <w:tcW w:w="1129" w:type="dxa"/>
          </w:tcPr>
          <w:p w14:paraId="607203E0" w14:textId="5720583D" w:rsidR="00152CE8" w:rsidRDefault="00C118F8" w:rsidP="00152CE8">
            <w:pPr>
              <w:pStyle w:val="aff4"/>
            </w:pPr>
            <w:r>
              <w:t>1231</w:t>
            </w:r>
          </w:p>
        </w:tc>
        <w:tc>
          <w:tcPr>
            <w:tcW w:w="8499" w:type="dxa"/>
          </w:tcPr>
          <w:p w14:paraId="110B9AA5" w14:textId="2783A23A" w:rsidR="00152CE8" w:rsidRDefault="00C118F8" w:rsidP="00152CE8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End_flag</w:t>
            </w:r>
            <w:proofErr w:type="spellEnd"/>
          </w:p>
        </w:tc>
      </w:tr>
      <w:tr w:rsidR="00C118F8" w14:paraId="51208961" w14:textId="77777777" w:rsidTr="00152CE8">
        <w:tc>
          <w:tcPr>
            <w:tcW w:w="1129" w:type="dxa"/>
          </w:tcPr>
          <w:p w14:paraId="1BCB0E3A" w14:textId="684321DB" w:rsidR="00C118F8" w:rsidRDefault="00C118F8" w:rsidP="00152CE8">
            <w:pPr>
              <w:pStyle w:val="aff4"/>
            </w:pPr>
            <w:r>
              <w:t>1232</w:t>
            </w:r>
          </w:p>
        </w:tc>
        <w:tc>
          <w:tcPr>
            <w:tcW w:w="8499" w:type="dxa"/>
          </w:tcPr>
          <w:p w14:paraId="57ED9957" w14:textId="78BA2B56" w:rsidR="00C118F8" w:rsidRDefault="00C118F8" w:rsidP="00152CE8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Process_flag</w:t>
            </w:r>
            <w:proofErr w:type="spellEnd"/>
          </w:p>
        </w:tc>
      </w:tr>
      <w:tr w:rsidR="00C118F8" w14:paraId="69F3E211" w14:textId="77777777" w:rsidTr="00152CE8">
        <w:tc>
          <w:tcPr>
            <w:tcW w:w="1129" w:type="dxa"/>
          </w:tcPr>
          <w:p w14:paraId="3D8AA350" w14:textId="4C3485C9" w:rsidR="00C118F8" w:rsidRDefault="00C118F8" w:rsidP="00152CE8">
            <w:pPr>
              <w:pStyle w:val="aff4"/>
            </w:pPr>
            <w:r>
              <w:t>1233</w:t>
            </w:r>
          </w:p>
        </w:tc>
        <w:tc>
          <w:tcPr>
            <w:tcW w:w="8499" w:type="dxa"/>
          </w:tcPr>
          <w:p w14:paraId="0AA7FF25" w14:textId="10AD3F98" w:rsidR="00C118F8" w:rsidRDefault="00C118F8" w:rsidP="00152CE8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Low_time</w:t>
            </w:r>
            <w:proofErr w:type="spellEnd"/>
          </w:p>
        </w:tc>
      </w:tr>
      <w:tr w:rsidR="00C118F8" w14:paraId="45738881" w14:textId="77777777" w:rsidTr="00152CE8">
        <w:tc>
          <w:tcPr>
            <w:tcW w:w="1129" w:type="dxa"/>
          </w:tcPr>
          <w:p w14:paraId="0876FB4C" w14:textId="7C489487" w:rsidR="00C118F8" w:rsidRDefault="00C118F8" w:rsidP="00152CE8">
            <w:pPr>
              <w:pStyle w:val="aff4"/>
            </w:pPr>
            <w:r>
              <w:t>1234</w:t>
            </w:r>
          </w:p>
        </w:tc>
        <w:tc>
          <w:tcPr>
            <w:tcW w:w="8499" w:type="dxa"/>
          </w:tcPr>
          <w:p w14:paraId="57933560" w14:textId="2F1B5728" w:rsidR="00C118F8" w:rsidRDefault="00C118F8" w:rsidP="00152CE8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High_time</w:t>
            </w:r>
            <w:proofErr w:type="spellEnd"/>
          </w:p>
        </w:tc>
      </w:tr>
      <w:tr w:rsidR="00C118F8" w14:paraId="2D4A6590" w14:textId="77777777" w:rsidTr="00152CE8">
        <w:tc>
          <w:tcPr>
            <w:tcW w:w="1129" w:type="dxa"/>
          </w:tcPr>
          <w:p w14:paraId="400E971B" w14:textId="1A2712B7" w:rsidR="00C118F8" w:rsidRDefault="00C118F8" w:rsidP="00152CE8">
            <w:pPr>
              <w:pStyle w:val="aff4"/>
            </w:pPr>
            <w:r>
              <w:t>1235</w:t>
            </w:r>
          </w:p>
        </w:tc>
        <w:tc>
          <w:tcPr>
            <w:tcW w:w="8499" w:type="dxa"/>
          </w:tcPr>
          <w:p w14:paraId="0AC7C7D8" w14:textId="2C537A95" w:rsidR="00C118F8" w:rsidRDefault="00C118F8" w:rsidP="00152CE8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Low_time_left</w:t>
            </w:r>
            <w:proofErr w:type="spellEnd"/>
          </w:p>
        </w:tc>
      </w:tr>
      <w:tr w:rsidR="00C118F8" w14:paraId="6FA70DA3" w14:textId="77777777" w:rsidTr="00152CE8">
        <w:tc>
          <w:tcPr>
            <w:tcW w:w="1129" w:type="dxa"/>
          </w:tcPr>
          <w:p w14:paraId="46F04DB4" w14:textId="76C32969" w:rsidR="00C118F8" w:rsidRDefault="00C118F8" w:rsidP="00152CE8">
            <w:pPr>
              <w:pStyle w:val="aff4"/>
            </w:pPr>
            <w:r>
              <w:t>1236</w:t>
            </w:r>
          </w:p>
        </w:tc>
        <w:tc>
          <w:tcPr>
            <w:tcW w:w="8499" w:type="dxa"/>
          </w:tcPr>
          <w:p w14:paraId="0BE1C74A" w14:textId="57B619AC" w:rsidR="00C118F8" w:rsidRPr="00C118F8" w:rsidRDefault="00C118F8" w:rsidP="00152CE8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High_time_lef</w:t>
            </w:r>
            <w:proofErr w:type="spellEnd"/>
          </w:p>
        </w:tc>
      </w:tr>
      <w:tr w:rsidR="00C118F8" w14:paraId="19367BFE" w14:textId="77777777" w:rsidTr="00152CE8">
        <w:tc>
          <w:tcPr>
            <w:tcW w:w="1129" w:type="dxa"/>
          </w:tcPr>
          <w:p w14:paraId="51D524A9" w14:textId="5A3F6E41" w:rsidR="00C118F8" w:rsidRDefault="00C118F8" w:rsidP="00C118F8">
            <w:pPr>
              <w:pStyle w:val="aff4"/>
            </w:pPr>
            <w:r>
              <w:t>1242</w:t>
            </w:r>
          </w:p>
        </w:tc>
        <w:tc>
          <w:tcPr>
            <w:tcW w:w="8499" w:type="dxa"/>
          </w:tcPr>
          <w:p w14:paraId="78EC383D" w14:textId="52FE76F9" w:rsidR="00C118F8" w:rsidRPr="00C118F8" w:rsidRDefault="00C118F8">
            <w:pPr>
              <w:pStyle w:val="aff4"/>
            </w:pPr>
            <w:r>
              <w:rPr>
                <w:lang w:val="en-US"/>
              </w:rPr>
              <w:t>GPIO</w:t>
            </w:r>
            <w:r w:rsidRPr="00C27D95">
              <w:t xml:space="preserve"> 1 – 12</w:t>
            </w:r>
          </w:p>
        </w:tc>
      </w:tr>
      <w:tr w:rsidR="00C118F8" w14:paraId="48E68271" w14:textId="77777777" w:rsidTr="00152CE8">
        <w:tc>
          <w:tcPr>
            <w:tcW w:w="1129" w:type="dxa"/>
          </w:tcPr>
          <w:p w14:paraId="796DAD2E" w14:textId="4E2713AC" w:rsidR="00C118F8" w:rsidRDefault="00C118F8" w:rsidP="00C118F8">
            <w:pPr>
              <w:pStyle w:val="aff4"/>
            </w:pPr>
            <w:r>
              <w:t>1243</w:t>
            </w:r>
          </w:p>
        </w:tc>
        <w:tc>
          <w:tcPr>
            <w:tcW w:w="8499" w:type="dxa"/>
          </w:tcPr>
          <w:p w14:paraId="7F99C34E" w14:textId="20BBD39B" w:rsidR="00C118F8" w:rsidRPr="00C118F8" w:rsidRDefault="00C118F8" w:rsidP="00C118F8">
            <w:pPr>
              <w:pStyle w:val="aff4"/>
            </w:pPr>
            <w:r>
              <w:rPr>
                <w:lang w:val="en-US"/>
              </w:rPr>
              <w:t>GPIO</w:t>
            </w:r>
            <w:r w:rsidRPr="00C27D95">
              <w:t xml:space="preserve"> 13 – 28</w:t>
            </w:r>
          </w:p>
        </w:tc>
      </w:tr>
      <w:tr w:rsidR="00C118F8" w14:paraId="120B9D21" w14:textId="77777777" w:rsidTr="00152CE8">
        <w:tc>
          <w:tcPr>
            <w:tcW w:w="1129" w:type="dxa"/>
          </w:tcPr>
          <w:p w14:paraId="4BE49779" w14:textId="6297B31C" w:rsidR="00C118F8" w:rsidRDefault="00C118F8" w:rsidP="00C118F8">
            <w:pPr>
              <w:pStyle w:val="aff4"/>
            </w:pPr>
            <w:r>
              <w:t>1244</w:t>
            </w:r>
          </w:p>
        </w:tc>
        <w:tc>
          <w:tcPr>
            <w:tcW w:w="8499" w:type="dxa"/>
          </w:tcPr>
          <w:p w14:paraId="1B93D97F" w14:textId="60B1B693" w:rsidR="00C118F8" w:rsidRPr="00C118F8" w:rsidRDefault="00C118F8" w:rsidP="00C118F8">
            <w:pPr>
              <w:pStyle w:val="aff4"/>
            </w:pPr>
            <w:r>
              <w:rPr>
                <w:lang w:val="en-US"/>
              </w:rPr>
              <w:t>GPIO</w:t>
            </w:r>
            <w:r w:rsidRPr="00C27D95">
              <w:t xml:space="preserve"> 29 – 44</w:t>
            </w:r>
          </w:p>
        </w:tc>
      </w:tr>
      <w:tr w:rsidR="00C118F8" w14:paraId="4AD75B35" w14:textId="77777777" w:rsidTr="00152CE8">
        <w:tc>
          <w:tcPr>
            <w:tcW w:w="1129" w:type="dxa"/>
          </w:tcPr>
          <w:p w14:paraId="70010891" w14:textId="42D2E57B" w:rsidR="00C118F8" w:rsidRDefault="00C118F8" w:rsidP="00C118F8">
            <w:pPr>
              <w:pStyle w:val="aff4"/>
            </w:pPr>
            <w:r>
              <w:t>1245</w:t>
            </w:r>
          </w:p>
        </w:tc>
        <w:tc>
          <w:tcPr>
            <w:tcW w:w="8499" w:type="dxa"/>
          </w:tcPr>
          <w:p w14:paraId="72B2A7AC" w14:textId="1CB61A5E" w:rsidR="00C118F8" w:rsidRPr="00C118F8" w:rsidRDefault="00C118F8" w:rsidP="00C118F8">
            <w:pPr>
              <w:pStyle w:val="aff4"/>
            </w:pPr>
            <w:r>
              <w:rPr>
                <w:lang w:val="en-US"/>
              </w:rPr>
              <w:t>GPIO</w:t>
            </w:r>
            <w:r w:rsidRPr="00C27D95">
              <w:t xml:space="preserve"> 45 – 60</w:t>
            </w:r>
          </w:p>
        </w:tc>
      </w:tr>
    </w:tbl>
    <w:p w14:paraId="5EB43D69" w14:textId="77777777" w:rsidR="00152CE8" w:rsidRDefault="00152CE8" w:rsidP="00152CE8">
      <w:pPr>
        <w:pStyle w:val="110"/>
      </w:pPr>
    </w:p>
    <w:p w14:paraId="43A4E0C7" w14:textId="77777777" w:rsidR="00152CE8" w:rsidRPr="00C27D95" w:rsidRDefault="00152CE8" w:rsidP="00152CE8">
      <w:pPr>
        <w:pStyle w:val="110"/>
      </w:pPr>
      <w:r>
        <w:rPr>
          <w:lang w:val="en-US"/>
        </w:rPr>
        <w:t>Scaler</w:t>
      </w:r>
      <w:r w:rsidRPr="00C27D95">
        <w:t xml:space="preserve"> – </w:t>
      </w:r>
      <w:r>
        <w:t>регистр запуска обновления команды. При записи 1 обновляются параметры команды, и команда запускается. После запуска сбрасывается в 0.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152CE8" w14:paraId="66BF21F8" w14:textId="77777777" w:rsidTr="00152CE8">
        <w:tc>
          <w:tcPr>
            <w:tcW w:w="9628" w:type="dxa"/>
            <w:gridSpan w:val="16"/>
            <w:vAlign w:val="center"/>
          </w:tcPr>
          <w:p w14:paraId="433F196C" w14:textId="6A801F44" w:rsidR="00152CE8" w:rsidRPr="005813F5" w:rsidRDefault="00152CE8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 w:rsidR="00C118F8">
              <w:rPr>
                <w:lang w:val="en-US"/>
              </w:rPr>
              <w:t>1228</w:t>
            </w:r>
          </w:p>
        </w:tc>
      </w:tr>
      <w:tr w:rsidR="00152CE8" w14:paraId="2B782276" w14:textId="77777777" w:rsidTr="00152CE8">
        <w:tc>
          <w:tcPr>
            <w:tcW w:w="601" w:type="dxa"/>
          </w:tcPr>
          <w:p w14:paraId="4D8709D9" w14:textId="77777777" w:rsidR="00152CE8" w:rsidRDefault="00152CE8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091B31B" w14:textId="77777777" w:rsidR="00152CE8" w:rsidRPr="00F33B1C" w:rsidRDefault="00152CE8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090F485" w14:textId="77777777" w:rsidR="00152CE8" w:rsidRPr="00F33B1C" w:rsidRDefault="00152CE8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54014065" w14:textId="77777777" w:rsidR="00152CE8" w:rsidRPr="00F33B1C" w:rsidRDefault="00152CE8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4F1057BB" w14:textId="77777777" w:rsidR="00152CE8" w:rsidRPr="00F33B1C" w:rsidRDefault="00152CE8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1027B99" w14:textId="77777777" w:rsidR="00152CE8" w:rsidRPr="00F33B1C" w:rsidRDefault="00152CE8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174C6E2F" w14:textId="77777777" w:rsidR="00152CE8" w:rsidRPr="00F33B1C" w:rsidRDefault="00152CE8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A2BAD21" w14:textId="77777777" w:rsidR="00152CE8" w:rsidRPr="00F33B1C" w:rsidRDefault="00152CE8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89DC3B3" w14:textId="77777777" w:rsidR="00152CE8" w:rsidRPr="00F33B1C" w:rsidRDefault="00152CE8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7697568" w14:textId="77777777" w:rsidR="00152CE8" w:rsidRPr="00F33B1C" w:rsidRDefault="00152CE8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33C9E648" w14:textId="77777777" w:rsidR="00152CE8" w:rsidRPr="00F33B1C" w:rsidRDefault="00152CE8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3942747" w14:textId="77777777" w:rsidR="00152CE8" w:rsidRPr="00F33B1C" w:rsidRDefault="00152CE8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45B3C7CD" w14:textId="77777777" w:rsidR="00152CE8" w:rsidRPr="00F33B1C" w:rsidRDefault="00152CE8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D04EABA" w14:textId="77777777" w:rsidR="00152CE8" w:rsidRPr="00F33B1C" w:rsidRDefault="00152CE8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60ADA095" w14:textId="77777777" w:rsidR="00152CE8" w:rsidRPr="00F33B1C" w:rsidRDefault="00152CE8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FF66B1D" w14:textId="77777777" w:rsidR="00152CE8" w:rsidRPr="00F33B1C" w:rsidRDefault="00152CE8" w:rsidP="00152CE8">
            <w:pPr>
              <w:pStyle w:val="aff4"/>
            </w:pPr>
            <w:r>
              <w:t>0</w:t>
            </w:r>
          </w:p>
        </w:tc>
      </w:tr>
      <w:tr w:rsidR="00C118F8" w14:paraId="28D2F52A" w14:textId="77777777" w:rsidTr="005813F5">
        <w:tc>
          <w:tcPr>
            <w:tcW w:w="9628" w:type="dxa"/>
            <w:gridSpan w:val="16"/>
            <w:vAlign w:val="center"/>
          </w:tcPr>
          <w:p w14:paraId="64D70B22" w14:textId="62252E37" w:rsidR="00C118F8" w:rsidRPr="005813F5" w:rsidRDefault="00C118F8" w:rsidP="005813F5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C118F8" w14:paraId="103CA719" w14:textId="77777777" w:rsidTr="005813F5">
        <w:tc>
          <w:tcPr>
            <w:tcW w:w="9628" w:type="dxa"/>
            <w:gridSpan w:val="16"/>
            <w:vAlign w:val="center"/>
          </w:tcPr>
          <w:p w14:paraId="4624E39C" w14:textId="1FE28954" w:rsidR="00C118F8" w:rsidRPr="005813F5" w:rsidRDefault="00C118F8" w:rsidP="005813F5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</w:tr>
    </w:tbl>
    <w:p w14:paraId="01E3323E" w14:textId="3ADFA170" w:rsidR="00152CE8" w:rsidRDefault="00152CE8" w:rsidP="00152CE8">
      <w:pPr>
        <w:pStyle w:val="110"/>
        <w:rPr>
          <w:lang w:val="en-US"/>
        </w:rPr>
      </w:pPr>
    </w:p>
    <w:p w14:paraId="304108D3" w14:textId="4EEF2C10" w:rsidR="00C118F8" w:rsidRPr="00C118F8" w:rsidRDefault="00C118F8" w:rsidP="00152CE8">
      <w:pPr>
        <w:pStyle w:val="110"/>
      </w:pPr>
      <w:r>
        <w:rPr>
          <w:lang w:val="en-US"/>
        </w:rPr>
        <w:t>Start</w:t>
      </w:r>
      <w:r w:rsidRPr="005813F5">
        <w:t xml:space="preserve"> – </w:t>
      </w:r>
      <w:r>
        <w:t>если выставлен в 1 будет запущена процедура выставления альтернативного состояния на заданное время.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118F8" w14:paraId="7EEDF6B3" w14:textId="77777777" w:rsidTr="002F2959">
        <w:tc>
          <w:tcPr>
            <w:tcW w:w="9628" w:type="dxa"/>
            <w:gridSpan w:val="16"/>
            <w:vAlign w:val="center"/>
          </w:tcPr>
          <w:p w14:paraId="36A8A5D0" w14:textId="380F243E" w:rsidR="00C118F8" w:rsidRPr="005813F5" w:rsidRDefault="00C118F8">
            <w:pPr>
              <w:pStyle w:val="aff4"/>
              <w:jc w:val="center"/>
            </w:pPr>
            <w:r>
              <w:t xml:space="preserve">Номер регистра </w:t>
            </w:r>
            <w:r w:rsidR="0006079C">
              <w:t>1229</w:t>
            </w:r>
          </w:p>
        </w:tc>
      </w:tr>
      <w:tr w:rsidR="00C118F8" w14:paraId="6A41A765" w14:textId="77777777" w:rsidTr="002F2959">
        <w:tc>
          <w:tcPr>
            <w:tcW w:w="601" w:type="dxa"/>
          </w:tcPr>
          <w:p w14:paraId="0A1E1E93" w14:textId="77777777" w:rsidR="00C118F8" w:rsidRDefault="00C118F8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4087B675" w14:textId="77777777" w:rsidR="00C118F8" w:rsidRPr="00F33B1C" w:rsidRDefault="00C118F8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316F842A" w14:textId="77777777" w:rsidR="00C118F8" w:rsidRPr="00F33B1C" w:rsidRDefault="00C118F8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E2E1B0C" w14:textId="77777777" w:rsidR="00C118F8" w:rsidRPr="00F33B1C" w:rsidRDefault="00C118F8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9D06264" w14:textId="77777777" w:rsidR="00C118F8" w:rsidRPr="00F33B1C" w:rsidRDefault="00C118F8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7A5B77A8" w14:textId="77777777" w:rsidR="00C118F8" w:rsidRPr="00F33B1C" w:rsidRDefault="00C118F8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220A665D" w14:textId="77777777" w:rsidR="00C118F8" w:rsidRPr="00F33B1C" w:rsidRDefault="00C118F8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0405BADB" w14:textId="77777777" w:rsidR="00C118F8" w:rsidRPr="00F33B1C" w:rsidRDefault="00C118F8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ADE1875" w14:textId="77777777" w:rsidR="00C118F8" w:rsidRPr="00F33B1C" w:rsidRDefault="00C118F8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55D237B" w14:textId="77777777" w:rsidR="00C118F8" w:rsidRPr="00F33B1C" w:rsidRDefault="00C118F8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412723F0" w14:textId="77777777" w:rsidR="00C118F8" w:rsidRPr="00F33B1C" w:rsidRDefault="00C118F8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59A8A81" w14:textId="77777777" w:rsidR="00C118F8" w:rsidRPr="00F33B1C" w:rsidRDefault="00C118F8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4C021F2" w14:textId="77777777" w:rsidR="00C118F8" w:rsidRPr="00F33B1C" w:rsidRDefault="00C118F8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9E32BC3" w14:textId="77777777" w:rsidR="00C118F8" w:rsidRPr="00F33B1C" w:rsidRDefault="00C118F8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B12B26D" w14:textId="77777777" w:rsidR="00C118F8" w:rsidRPr="00F33B1C" w:rsidRDefault="00C118F8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753F096" w14:textId="77777777" w:rsidR="00C118F8" w:rsidRPr="00F33B1C" w:rsidRDefault="00C118F8" w:rsidP="002F2959">
            <w:pPr>
              <w:pStyle w:val="aff4"/>
            </w:pPr>
            <w:r>
              <w:t>0</w:t>
            </w:r>
          </w:p>
        </w:tc>
      </w:tr>
      <w:tr w:rsidR="00C118F8" w14:paraId="1F1FA951" w14:textId="77777777" w:rsidTr="002F2959">
        <w:tc>
          <w:tcPr>
            <w:tcW w:w="9628" w:type="dxa"/>
            <w:gridSpan w:val="16"/>
            <w:vAlign w:val="center"/>
          </w:tcPr>
          <w:p w14:paraId="73BFC619" w14:textId="7D8F08DD" w:rsidR="00C118F8" w:rsidRPr="00C27D95" w:rsidRDefault="00C118F8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</w:tr>
      <w:tr w:rsidR="00723E86" w14:paraId="6643AFB4" w14:textId="77777777" w:rsidTr="005813F5">
        <w:tc>
          <w:tcPr>
            <w:tcW w:w="9628" w:type="dxa"/>
            <w:gridSpan w:val="16"/>
            <w:vAlign w:val="center"/>
          </w:tcPr>
          <w:p w14:paraId="6A309EA9" w14:textId="557B0F34" w:rsidR="00723E86" w:rsidRDefault="00723E86" w:rsidP="005813F5">
            <w:pPr>
              <w:pStyle w:val="aff4"/>
              <w:jc w:val="center"/>
            </w:pPr>
            <w:r>
              <w:t>0/1</w:t>
            </w:r>
          </w:p>
        </w:tc>
      </w:tr>
    </w:tbl>
    <w:p w14:paraId="64CCCCD3" w14:textId="77777777" w:rsidR="00C118F8" w:rsidRDefault="00C118F8" w:rsidP="00152CE8">
      <w:pPr>
        <w:pStyle w:val="110"/>
      </w:pPr>
    </w:p>
    <w:p w14:paraId="1B0CB61E" w14:textId="6E5CD194" w:rsidR="00723E86" w:rsidRPr="00723E86" w:rsidRDefault="00723E86" w:rsidP="00152CE8">
      <w:pPr>
        <w:pStyle w:val="110"/>
      </w:pPr>
      <w:r>
        <w:rPr>
          <w:lang w:val="en-US"/>
        </w:rPr>
        <w:t>Stop</w:t>
      </w:r>
      <w:r w:rsidRPr="005813F5">
        <w:t xml:space="preserve"> – </w:t>
      </w:r>
      <w:r>
        <w:t xml:space="preserve">если выставлен в 1, будет остановлен процесс выставления альтернативного состояния </w:t>
      </w:r>
      <w:r>
        <w:rPr>
          <w:lang w:val="en-US"/>
        </w:rPr>
        <w:t>GPIO</w:t>
      </w:r>
      <w:r w:rsidRPr="005813F5">
        <w:t xml:space="preserve">. </w:t>
      </w:r>
      <w:r>
        <w:t>(</w:t>
      </w:r>
      <w:proofErr w:type="gramStart"/>
      <w:r>
        <w:t>В</w:t>
      </w:r>
      <w:proofErr w:type="gramEnd"/>
      <w:r>
        <w:t xml:space="preserve"> случае если был запущен).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723E86" w14:paraId="2EF2029E" w14:textId="77777777" w:rsidTr="002F2959">
        <w:tc>
          <w:tcPr>
            <w:tcW w:w="9628" w:type="dxa"/>
            <w:gridSpan w:val="16"/>
            <w:vAlign w:val="center"/>
          </w:tcPr>
          <w:p w14:paraId="5AC7681D" w14:textId="15AA1085" w:rsidR="00723E86" w:rsidRPr="005813F5" w:rsidRDefault="00723E86">
            <w:pPr>
              <w:pStyle w:val="aff4"/>
              <w:jc w:val="center"/>
            </w:pPr>
            <w:r>
              <w:t xml:space="preserve">Номер регистра </w:t>
            </w:r>
            <w:r w:rsidR="0006079C">
              <w:t>1230</w:t>
            </w:r>
          </w:p>
        </w:tc>
      </w:tr>
      <w:tr w:rsidR="00723E86" w14:paraId="0C144D8E" w14:textId="77777777" w:rsidTr="002F2959">
        <w:tc>
          <w:tcPr>
            <w:tcW w:w="601" w:type="dxa"/>
          </w:tcPr>
          <w:p w14:paraId="155B3853" w14:textId="77777777" w:rsidR="00723E86" w:rsidRDefault="00723E86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678C8238" w14:textId="77777777" w:rsidR="00723E86" w:rsidRPr="00F33B1C" w:rsidRDefault="00723E86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146C95C8" w14:textId="77777777" w:rsidR="00723E86" w:rsidRPr="00F33B1C" w:rsidRDefault="00723E86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24BAE1AA" w14:textId="77777777" w:rsidR="00723E86" w:rsidRPr="00F33B1C" w:rsidRDefault="00723E86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306FFF97" w14:textId="77777777" w:rsidR="00723E86" w:rsidRPr="00F33B1C" w:rsidRDefault="00723E86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3AD0C9C" w14:textId="77777777" w:rsidR="00723E86" w:rsidRPr="00F33B1C" w:rsidRDefault="00723E86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30C9A4D3" w14:textId="77777777" w:rsidR="00723E86" w:rsidRPr="00F33B1C" w:rsidRDefault="00723E86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42C4F890" w14:textId="77777777" w:rsidR="00723E86" w:rsidRPr="00F33B1C" w:rsidRDefault="00723E86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98071D9" w14:textId="77777777" w:rsidR="00723E86" w:rsidRPr="00F33B1C" w:rsidRDefault="00723E86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F9C5AE2" w14:textId="77777777" w:rsidR="00723E86" w:rsidRPr="00F33B1C" w:rsidRDefault="00723E86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C579420" w14:textId="77777777" w:rsidR="00723E86" w:rsidRPr="00F33B1C" w:rsidRDefault="00723E86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26DA6B90" w14:textId="77777777" w:rsidR="00723E86" w:rsidRPr="00F33B1C" w:rsidRDefault="00723E86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45D4848" w14:textId="77777777" w:rsidR="00723E86" w:rsidRPr="00F33B1C" w:rsidRDefault="00723E86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29AACB3F" w14:textId="77777777" w:rsidR="00723E86" w:rsidRPr="00F33B1C" w:rsidRDefault="00723E86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844089B" w14:textId="77777777" w:rsidR="00723E86" w:rsidRPr="00F33B1C" w:rsidRDefault="00723E86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50AD830" w14:textId="77777777" w:rsidR="00723E86" w:rsidRPr="00F33B1C" w:rsidRDefault="00723E86" w:rsidP="002F2959">
            <w:pPr>
              <w:pStyle w:val="aff4"/>
            </w:pPr>
            <w:r>
              <w:t>0</w:t>
            </w:r>
          </w:p>
        </w:tc>
      </w:tr>
      <w:tr w:rsidR="00723E86" w14:paraId="709D7703" w14:textId="77777777" w:rsidTr="002F2959">
        <w:tc>
          <w:tcPr>
            <w:tcW w:w="9628" w:type="dxa"/>
            <w:gridSpan w:val="16"/>
            <w:vAlign w:val="center"/>
          </w:tcPr>
          <w:p w14:paraId="01F00932" w14:textId="7B0A1521" w:rsidR="00723E86" w:rsidRPr="00C27D95" w:rsidRDefault="00723E86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Stop</w:t>
            </w:r>
          </w:p>
        </w:tc>
      </w:tr>
      <w:tr w:rsidR="00723E86" w14:paraId="61C9F018" w14:textId="77777777" w:rsidTr="002F2959">
        <w:tc>
          <w:tcPr>
            <w:tcW w:w="9628" w:type="dxa"/>
            <w:gridSpan w:val="16"/>
            <w:vAlign w:val="center"/>
          </w:tcPr>
          <w:p w14:paraId="63EBA29B" w14:textId="77777777" w:rsidR="00723E86" w:rsidRDefault="00723E86" w:rsidP="002F2959">
            <w:pPr>
              <w:pStyle w:val="aff4"/>
              <w:jc w:val="center"/>
            </w:pPr>
            <w:r>
              <w:t>0/1</w:t>
            </w:r>
          </w:p>
        </w:tc>
      </w:tr>
    </w:tbl>
    <w:p w14:paraId="5CC3B36E" w14:textId="77777777" w:rsidR="00723E86" w:rsidRDefault="00723E86" w:rsidP="00152CE8">
      <w:pPr>
        <w:pStyle w:val="110"/>
      </w:pPr>
    </w:p>
    <w:p w14:paraId="0971E5E0" w14:textId="22DB67B4" w:rsidR="00C118F8" w:rsidRPr="00723E86" w:rsidRDefault="00723E86" w:rsidP="00152CE8">
      <w:pPr>
        <w:pStyle w:val="110"/>
      </w:pPr>
      <w:r>
        <w:rPr>
          <w:lang w:val="en-US"/>
        </w:rPr>
        <w:t>End</w:t>
      </w:r>
      <w:r w:rsidRPr="005813F5">
        <w:t xml:space="preserve"> </w:t>
      </w:r>
      <w:r>
        <w:rPr>
          <w:lang w:val="en-US"/>
        </w:rPr>
        <w:t>flag</w:t>
      </w:r>
      <w:r w:rsidRPr="005813F5">
        <w:t xml:space="preserve"> – </w:t>
      </w:r>
      <w:r>
        <w:t>выставляется в 1 по окончанию процесса.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723E86" w14:paraId="66275EDE" w14:textId="77777777" w:rsidTr="002F2959">
        <w:tc>
          <w:tcPr>
            <w:tcW w:w="9628" w:type="dxa"/>
            <w:gridSpan w:val="16"/>
            <w:vAlign w:val="center"/>
          </w:tcPr>
          <w:p w14:paraId="4AB39351" w14:textId="1F596F56" w:rsidR="00723E86" w:rsidRPr="0006079C" w:rsidRDefault="00723E86">
            <w:pPr>
              <w:pStyle w:val="aff4"/>
              <w:jc w:val="center"/>
            </w:pPr>
            <w:r>
              <w:lastRenderedPageBreak/>
              <w:t xml:space="preserve">Номер регистра </w:t>
            </w:r>
            <w:r w:rsidR="0006079C">
              <w:t>1231</w:t>
            </w:r>
          </w:p>
        </w:tc>
      </w:tr>
      <w:tr w:rsidR="00723E86" w14:paraId="7763EA34" w14:textId="77777777" w:rsidTr="002F2959">
        <w:tc>
          <w:tcPr>
            <w:tcW w:w="601" w:type="dxa"/>
          </w:tcPr>
          <w:p w14:paraId="0F6F5FB1" w14:textId="77777777" w:rsidR="00723E86" w:rsidRDefault="00723E86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3EB6B223" w14:textId="77777777" w:rsidR="00723E86" w:rsidRPr="00F33B1C" w:rsidRDefault="00723E86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1DCC255" w14:textId="77777777" w:rsidR="00723E86" w:rsidRPr="00F33B1C" w:rsidRDefault="00723E86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D17F3A6" w14:textId="77777777" w:rsidR="00723E86" w:rsidRPr="00F33B1C" w:rsidRDefault="00723E86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AEAE6B2" w14:textId="77777777" w:rsidR="00723E86" w:rsidRPr="00F33B1C" w:rsidRDefault="00723E86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0A11EC2" w14:textId="77777777" w:rsidR="00723E86" w:rsidRPr="00F33B1C" w:rsidRDefault="00723E86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5025DCF4" w14:textId="77777777" w:rsidR="00723E86" w:rsidRPr="00F33B1C" w:rsidRDefault="00723E86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79A6CBB" w14:textId="77777777" w:rsidR="00723E86" w:rsidRPr="00F33B1C" w:rsidRDefault="00723E86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5A4A37F2" w14:textId="77777777" w:rsidR="00723E86" w:rsidRPr="00F33B1C" w:rsidRDefault="00723E86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C511BF9" w14:textId="77777777" w:rsidR="00723E86" w:rsidRPr="00F33B1C" w:rsidRDefault="00723E86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7EAB1038" w14:textId="77777777" w:rsidR="00723E86" w:rsidRPr="00F33B1C" w:rsidRDefault="00723E86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39A42C9" w14:textId="77777777" w:rsidR="00723E86" w:rsidRPr="00F33B1C" w:rsidRDefault="00723E86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5000D809" w14:textId="77777777" w:rsidR="00723E86" w:rsidRPr="00F33B1C" w:rsidRDefault="00723E86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B6CA1E4" w14:textId="77777777" w:rsidR="00723E86" w:rsidRPr="00F33B1C" w:rsidRDefault="00723E86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218B92C1" w14:textId="77777777" w:rsidR="00723E86" w:rsidRPr="00F33B1C" w:rsidRDefault="00723E86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289B150" w14:textId="77777777" w:rsidR="00723E86" w:rsidRPr="00F33B1C" w:rsidRDefault="00723E86" w:rsidP="002F2959">
            <w:pPr>
              <w:pStyle w:val="aff4"/>
            </w:pPr>
            <w:r>
              <w:t>0</w:t>
            </w:r>
          </w:p>
        </w:tc>
      </w:tr>
      <w:tr w:rsidR="00723E86" w14:paraId="1E84DF84" w14:textId="77777777" w:rsidTr="002F2959">
        <w:tc>
          <w:tcPr>
            <w:tcW w:w="9628" w:type="dxa"/>
            <w:gridSpan w:val="16"/>
            <w:vAlign w:val="center"/>
          </w:tcPr>
          <w:p w14:paraId="4F1CCA2C" w14:textId="5F77AB0C" w:rsidR="00723E86" w:rsidRPr="00C27D95" w:rsidRDefault="00723E86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End flag</w:t>
            </w:r>
          </w:p>
        </w:tc>
      </w:tr>
      <w:tr w:rsidR="00723E86" w14:paraId="38D72B7C" w14:textId="77777777" w:rsidTr="002F2959">
        <w:tc>
          <w:tcPr>
            <w:tcW w:w="9628" w:type="dxa"/>
            <w:gridSpan w:val="16"/>
            <w:vAlign w:val="center"/>
          </w:tcPr>
          <w:p w14:paraId="6A7F8326" w14:textId="77777777" w:rsidR="00723E86" w:rsidRDefault="00723E86" w:rsidP="002F2959">
            <w:pPr>
              <w:pStyle w:val="aff4"/>
              <w:jc w:val="center"/>
            </w:pPr>
            <w:r>
              <w:t>0/1</w:t>
            </w:r>
          </w:p>
        </w:tc>
      </w:tr>
    </w:tbl>
    <w:p w14:paraId="5D1F434C" w14:textId="77777777" w:rsidR="00723E86" w:rsidRDefault="00723E86" w:rsidP="00152CE8">
      <w:pPr>
        <w:pStyle w:val="110"/>
      </w:pPr>
    </w:p>
    <w:p w14:paraId="18DD1E54" w14:textId="77777777" w:rsidR="0006079C" w:rsidRPr="00C27D95" w:rsidRDefault="0006079C" w:rsidP="0006079C">
      <w:pPr>
        <w:pStyle w:val="110"/>
      </w:pPr>
      <w:proofErr w:type="spellStart"/>
      <w:r>
        <w:rPr>
          <w:lang w:val="en-US"/>
        </w:rPr>
        <w:t>Proces</w:t>
      </w:r>
      <w:proofErr w:type="spellEnd"/>
      <w:r w:rsidRPr="00C27D95">
        <w:t xml:space="preserve"> </w:t>
      </w:r>
      <w:r>
        <w:rPr>
          <w:lang w:val="en-US"/>
        </w:rPr>
        <w:t>flag</w:t>
      </w:r>
      <w:r w:rsidRPr="00C27D95">
        <w:t xml:space="preserve"> – </w:t>
      </w:r>
      <w:r>
        <w:t>находится в 1 если процесс запущен.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06079C" w14:paraId="5C2BA73C" w14:textId="77777777" w:rsidTr="002F2959">
        <w:tc>
          <w:tcPr>
            <w:tcW w:w="9628" w:type="dxa"/>
            <w:gridSpan w:val="16"/>
            <w:vAlign w:val="center"/>
          </w:tcPr>
          <w:p w14:paraId="75E137EE" w14:textId="3D2A5D51" w:rsidR="0006079C" w:rsidRPr="00C27D95" w:rsidRDefault="0006079C">
            <w:pPr>
              <w:pStyle w:val="aff4"/>
              <w:jc w:val="center"/>
            </w:pPr>
            <w:r>
              <w:t xml:space="preserve">Номер регистра </w:t>
            </w:r>
            <w:r>
              <w:rPr>
                <w:lang w:val="en-US"/>
              </w:rPr>
              <w:t>1232</w:t>
            </w:r>
          </w:p>
        </w:tc>
      </w:tr>
      <w:tr w:rsidR="0006079C" w14:paraId="55E12B5E" w14:textId="77777777" w:rsidTr="002F2959">
        <w:tc>
          <w:tcPr>
            <w:tcW w:w="601" w:type="dxa"/>
          </w:tcPr>
          <w:p w14:paraId="11BB99B8" w14:textId="77777777" w:rsidR="0006079C" w:rsidRDefault="0006079C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6504D10D" w14:textId="77777777" w:rsidR="0006079C" w:rsidRPr="00F33B1C" w:rsidRDefault="0006079C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4D4DC2F" w14:textId="77777777" w:rsidR="0006079C" w:rsidRPr="00F33B1C" w:rsidRDefault="0006079C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50F9F3C" w14:textId="77777777" w:rsidR="0006079C" w:rsidRPr="00F33B1C" w:rsidRDefault="0006079C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735CA86B" w14:textId="77777777" w:rsidR="0006079C" w:rsidRPr="00F33B1C" w:rsidRDefault="0006079C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4B6192A" w14:textId="77777777" w:rsidR="0006079C" w:rsidRPr="00F33B1C" w:rsidRDefault="0006079C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18F049AF" w14:textId="77777777" w:rsidR="0006079C" w:rsidRPr="00F33B1C" w:rsidRDefault="0006079C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54787DA" w14:textId="77777777" w:rsidR="0006079C" w:rsidRPr="00F33B1C" w:rsidRDefault="0006079C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433A8C3" w14:textId="77777777" w:rsidR="0006079C" w:rsidRPr="00F33B1C" w:rsidRDefault="0006079C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CDE1044" w14:textId="77777777" w:rsidR="0006079C" w:rsidRPr="00F33B1C" w:rsidRDefault="0006079C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2E22C8DC" w14:textId="77777777" w:rsidR="0006079C" w:rsidRPr="00F33B1C" w:rsidRDefault="0006079C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78076B1" w14:textId="77777777" w:rsidR="0006079C" w:rsidRPr="00F33B1C" w:rsidRDefault="0006079C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65624D0" w14:textId="77777777" w:rsidR="0006079C" w:rsidRPr="00F33B1C" w:rsidRDefault="0006079C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1CF2877" w14:textId="77777777" w:rsidR="0006079C" w:rsidRPr="00F33B1C" w:rsidRDefault="0006079C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3501C18" w14:textId="77777777" w:rsidR="0006079C" w:rsidRPr="00F33B1C" w:rsidRDefault="0006079C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352ADC5" w14:textId="77777777" w:rsidR="0006079C" w:rsidRPr="00F33B1C" w:rsidRDefault="0006079C" w:rsidP="002F2959">
            <w:pPr>
              <w:pStyle w:val="aff4"/>
            </w:pPr>
            <w:r>
              <w:t>0</w:t>
            </w:r>
          </w:p>
        </w:tc>
      </w:tr>
      <w:tr w:rsidR="0006079C" w14:paraId="340AA58E" w14:textId="77777777" w:rsidTr="002F2959">
        <w:tc>
          <w:tcPr>
            <w:tcW w:w="9628" w:type="dxa"/>
            <w:gridSpan w:val="16"/>
          </w:tcPr>
          <w:p w14:paraId="3A4995F5" w14:textId="77777777" w:rsidR="0006079C" w:rsidRPr="00C27D95" w:rsidRDefault="0006079C" w:rsidP="002F2959">
            <w:pPr>
              <w:pStyle w:val="aff4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Process_flag</w:t>
            </w:r>
            <w:proofErr w:type="spellEnd"/>
          </w:p>
        </w:tc>
      </w:tr>
      <w:tr w:rsidR="0006079C" w14:paraId="5A92D166" w14:textId="77777777" w:rsidTr="002F2959">
        <w:tc>
          <w:tcPr>
            <w:tcW w:w="9628" w:type="dxa"/>
            <w:gridSpan w:val="16"/>
            <w:vAlign w:val="center"/>
          </w:tcPr>
          <w:p w14:paraId="177E125A" w14:textId="77777777" w:rsidR="0006079C" w:rsidRDefault="0006079C" w:rsidP="002F2959">
            <w:pPr>
              <w:pStyle w:val="aff4"/>
              <w:jc w:val="center"/>
            </w:pPr>
            <w:r>
              <w:t>0/1</w:t>
            </w:r>
          </w:p>
        </w:tc>
      </w:tr>
    </w:tbl>
    <w:p w14:paraId="20A5EF61" w14:textId="77777777" w:rsidR="0006079C" w:rsidRDefault="0006079C" w:rsidP="00152CE8">
      <w:pPr>
        <w:pStyle w:val="110"/>
      </w:pPr>
    </w:p>
    <w:p w14:paraId="4196181A" w14:textId="3AAF8C0E" w:rsidR="00725FE4" w:rsidRPr="0006079C" w:rsidRDefault="00725FE4" w:rsidP="00725FE4">
      <w:pPr>
        <w:pStyle w:val="110"/>
      </w:pPr>
      <w:r>
        <w:rPr>
          <w:lang w:val="en-US"/>
        </w:rPr>
        <w:t>Low</w:t>
      </w:r>
      <w:r w:rsidRPr="005813F5">
        <w:t xml:space="preserve"> </w:t>
      </w:r>
      <w:r>
        <w:t xml:space="preserve">и </w:t>
      </w:r>
      <w:r>
        <w:rPr>
          <w:lang w:val="en-US"/>
        </w:rPr>
        <w:t>High</w:t>
      </w:r>
      <w:r w:rsidRPr="005813F5">
        <w:t xml:space="preserve"> </w:t>
      </w:r>
      <w:r>
        <w:rPr>
          <w:lang w:val="en-US"/>
        </w:rPr>
        <w:t>time</w:t>
      </w:r>
      <w:r w:rsidRPr="005813F5">
        <w:t xml:space="preserve"> </w:t>
      </w:r>
      <w:r>
        <w:t xml:space="preserve">регистры образуют 32 битную </w:t>
      </w:r>
      <w:r w:rsidR="0006079C">
        <w:t xml:space="preserve">переменную определяющую время задержки. </w:t>
      </w:r>
      <w:r w:rsidR="0006079C">
        <w:rPr>
          <w:lang w:val="en-US"/>
        </w:rPr>
        <w:t>LSB</w:t>
      </w:r>
      <w:r w:rsidR="0006079C" w:rsidRPr="005813F5">
        <w:t xml:space="preserve"> – 1 </w:t>
      </w:r>
      <w:proofErr w:type="spellStart"/>
      <w:r w:rsidR="0006079C">
        <w:t>мкс</w:t>
      </w:r>
      <w:proofErr w:type="spellEnd"/>
      <w:r w:rsidR="0006079C"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725FE4" w14:paraId="229982E2" w14:textId="77777777" w:rsidTr="002F2959">
        <w:tc>
          <w:tcPr>
            <w:tcW w:w="9628" w:type="dxa"/>
            <w:gridSpan w:val="16"/>
            <w:vAlign w:val="center"/>
          </w:tcPr>
          <w:p w14:paraId="362773FD" w14:textId="44D63960" w:rsidR="00725FE4" w:rsidRPr="00C27D95" w:rsidRDefault="00725FE4" w:rsidP="002F2959">
            <w:pPr>
              <w:pStyle w:val="aff4"/>
              <w:jc w:val="center"/>
            </w:pPr>
            <w:r>
              <w:t xml:space="preserve">Номер регистра </w:t>
            </w:r>
            <w:r w:rsidR="0006079C">
              <w:t>1233</w:t>
            </w:r>
          </w:p>
        </w:tc>
      </w:tr>
      <w:tr w:rsidR="00725FE4" w14:paraId="7F762FB8" w14:textId="77777777" w:rsidTr="002F2959">
        <w:tc>
          <w:tcPr>
            <w:tcW w:w="601" w:type="dxa"/>
          </w:tcPr>
          <w:p w14:paraId="763EE700" w14:textId="77777777" w:rsidR="00725FE4" w:rsidRDefault="00725FE4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6630CF1A" w14:textId="77777777" w:rsidR="00725FE4" w:rsidRPr="00F33B1C" w:rsidRDefault="00725FE4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9860C0E" w14:textId="77777777" w:rsidR="00725FE4" w:rsidRPr="00F33B1C" w:rsidRDefault="00725FE4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26897FB5" w14:textId="77777777" w:rsidR="00725FE4" w:rsidRPr="00F33B1C" w:rsidRDefault="00725FE4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03F4F7BB" w14:textId="77777777" w:rsidR="00725FE4" w:rsidRPr="00F33B1C" w:rsidRDefault="00725FE4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7D08484" w14:textId="77777777" w:rsidR="00725FE4" w:rsidRPr="00F33B1C" w:rsidRDefault="00725FE4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578B603" w14:textId="77777777" w:rsidR="00725FE4" w:rsidRPr="00F33B1C" w:rsidRDefault="00725FE4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42EB66CF" w14:textId="77777777" w:rsidR="00725FE4" w:rsidRPr="00F33B1C" w:rsidRDefault="00725FE4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5BD3E53F" w14:textId="77777777" w:rsidR="00725FE4" w:rsidRPr="00F33B1C" w:rsidRDefault="00725FE4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B0E77C1" w14:textId="77777777" w:rsidR="00725FE4" w:rsidRPr="00F33B1C" w:rsidRDefault="00725FE4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25150719" w14:textId="77777777" w:rsidR="00725FE4" w:rsidRPr="00F33B1C" w:rsidRDefault="00725FE4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2BE17C9" w14:textId="77777777" w:rsidR="00725FE4" w:rsidRPr="00F33B1C" w:rsidRDefault="00725FE4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41A33B5B" w14:textId="77777777" w:rsidR="00725FE4" w:rsidRPr="00F33B1C" w:rsidRDefault="00725FE4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2E28FAE2" w14:textId="77777777" w:rsidR="00725FE4" w:rsidRPr="00F33B1C" w:rsidRDefault="00725FE4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752D8E5C" w14:textId="77777777" w:rsidR="00725FE4" w:rsidRPr="00F33B1C" w:rsidRDefault="00725FE4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6FBB4C97" w14:textId="77777777" w:rsidR="00725FE4" w:rsidRPr="00F33B1C" w:rsidRDefault="00725FE4" w:rsidP="002F2959">
            <w:pPr>
              <w:pStyle w:val="aff4"/>
            </w:pPr>
            <w:r>
              <w:t>0</w:t>
            </w:r>
          </w:p>
        </w:tc>
      </w:tr>
      <w:tr w:rsidR="00725FE4" w14:paraId="60FCD00F" w14:textId="77777777" w:rsidTr="005813F5">
        <w:tc>
          <w:tcPr>
            <w:tcW w:w="9628" w:type="dxa"/>
            <w:gridSpan w:val="16"/>
          </w:tcPr>
          <w:p w14:paraId="74119137" w14:textId="3DC43810" w:rsidR="00725FE4" w:rsidRPr="00C27D95" w:rsidRDefault="0006079C" w:rsidP="00725FE4">
            <w:pPr>
              <w:pStyle w:val="aff4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Low_time</w:t>
            </w:r>
            <w:proofErr w:type="spellEnd"/>
          </w:p>
        </w:tc>
      </w:tr>
    </w:tbl>
    <w:p w14:paraId="7BE67FDE" w14:textId="77777777" w:rsidR="00725FE4" w:rsidRDefault="00725FE4" w:rsidP="00152CE8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06079C" w14:paraId="632177EF" w14:textId="77777777" w:rsidTr="002F2959">
        <w:tc>
          <w:tcPr>
            <w:tcW w:w="9628" w:type="dxa"/>
            <w:gridSpan w:val="16"/>
            <w:vAlign w:val="center"/>
          </w:tcPr>
          <w:p w14:paraId="6C85C69D" w14:textId="759D9072" w:rsidR="0006079C" w:rsidRPr="005813F5" w:rsidRDefault="0006079C">
            <w:pPr>
              <w:pStyle w:val="aff4"/>
              <w:jc w:val="center"/>
              <w:rPr>
                <w:lang w:val="en-US"/>
              </w:rPr>
            </w:pPr>
            <w:r>
              <w:t>Номер регистра 123</w:t>
            </w:r>
            <w:r>
              <w:rPr>
                <w:lang w:val="en-US"/>
              </w:rPr>
              <w:t>4</w:t>
            </w:r>
          </w:p>
        </w:tc>
      </w:tr>
      <w:tr w:rsidR="0006079C" w14:paraId="26003A58" w14:textId="77777777" w:rsidTr="002F2959">
        <w:tc>
          <w:tcPr>
            <w:tcW w:w="601" w:type="dxa"/>
          </w:tcPr>
          <w:p w14:paraId="1602F241" w14:textId="77777777" w:rsidR="0006079C" w:rsidRDefault="0006079C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0A1466B5" w14:textId="77777777" w:rsidR="0006079C" w:rsidRPr="00F33B1C" w:rsidRDefault="0006079C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BB4DEFB" w14:textId="77777777" w:rsidR="0006079C" w:rsidRPr="00F33B1C" w:rsidRDefault="0006079C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4DB29FB" w14:textId="77777777" w:rsidR="0006079C" w:rsidRPr="00F33B1C" w:rsidRDefault="0006079C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6E68A7B" w14:textId="77777777" w:rsidR="0006079C" w:rsidRPr="00F33B1C" w:rsidRDefault="0006079C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55B53BF" w14:textId="77777777" w:rsidR="0006079C" w:rsidRPr="00F33B1C" w:rsidRDefault="0006079C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3BA88FAB" w14:textId="77777777" w:rsidR="0006079C" w:rsidRPr="00F33B1C" w:rsidRDefault="0006079C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4C9C5F53" w14:textId="77777777" w:rsidR="0006079C" w:rsidRPr="00F33B1C" w:rsidRDefault="0006079C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601C294" w14:textId="77777777" w:rsidR="0006079C" w:rsidRPr="00F33B1C" w:rsidRDefault="0006079C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2C926FEC" w14:textId="77777777" w:rsidR="0006079C" w:rsidRPr="00F33B1C" w:rsidRDefault="0006079C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08DC8781" w14:textId="77777777" w:rsidR="0006079C" w:rsidRPr="00F33B1C" w:rsidRDefault="0006079C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F472061" w14:textId="77777777" w:rsidR="0006079C" w:rsidRPr="00F33B1C" w:rsidRDefault="0006079C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6B1EBC7" w14:textId="77777777" w:rsidR="0006079C" w:rsidRPr="00F33B1C" w:rsidRDefault="0006079C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62AEF028" w14:textId="77777777" w:rsidR="0006079C" w:rsidRPr="00F33B1C" w:rsidRDefault="0006079C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6C401794" w14:textId="77777777" w:rsidR="0006079C" w:rsidRPr="00F33B1C" w:rsidRDefault="0006079C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1D57BED" w14:textId="77777777" w:rsidR="0006079C" w:rsidRPr="00F33B1C" w:rsidRDefault="0006079C" w:rsidP="002F2959">
            <w:pPr>
              <w:pStyle w:val="aff4"/>
            </w:pPr>
            <w:r>
              <w:t>0</w:t>
            </w:r>
          </w:p>
        </w:tc>
      </w:tr>
      <w:tr w:rsidR="0006079C" w14:paraId="172D6EED" w14:textId="77777777" w:rsidTr="002F2959">
        <w:tc>
          <w:tcPr>
            <w:tcW w:w="9628" w:type="dxa"/>
            <w:gridSpan w:val="16"/>
          </w:tcPr>
          <w:p w14:paraId="71CB168F" w14:textId="43CA018A" w:rsidR="0006079C" w:rsidRPr="00C27D95" w:rsidRDefault="0006079C" w:rsidP="002F2959">
            <w:pPr>
              <w:pStyle w:val="aff4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High_time</w:t>
            </w:r>
            <w:proofErr w:type="spellEnd"/>
          </w:p>
        </w:tc>
      </w:tr>
    </w:tbl>
    <w:p w14:paraId="6889B653" w14:textId="77777777" w:rsidR="00725FE4" w:rsidRDefault="00725FE4" w:rsidP="00725FE4">
      <w:pPr>
        <w:pStyle w:val="110"/>
      </w:pPr>
    </w:p>
    <w:p w14:paraId="355B954B" w14:textId="67E15C1D" w:rsidR="0006079C" w:rsidRPr="00C27D95" w:rsidRDefault="0006079C" w:rsidP="0006079C">
      <w:pPr>
        <w:pStyle w:val="110"/>
      </w:pPr>
      <w:r>
        <w:rPr>
          <w:lang w:val="en-US"/>
        </w:rPr>
        <w:t>Low</w:t>
      </w:r>
      <w:r w:rsidRPr="00C27D95">
        <w:t xml:space="preserve"> </w:t>
      </w:r>
      <w:r>
        <w:t xml:space="preserve">и </w:t>
      </w:r>
      <w:r>
        <w:rPr>
          <w:lang w:val="en-US"/>
        </w:rPr>
        <w:t>High</w:t>
      </w:r>
      <w:r w:rsidRPr="00C27D95">
        <w:t xml:space="preserve"> </w:t>
      </w:r>
      <w:r>
        <w:rPr>
          <w:lang w:val="en-US"/>
        </w:rPr>
        <w:t>time</w:t>
      </w:r>
      <w:r w:rsidRPr="00C27D95">
        <w:t xml:space="preserve"> </w:t>
      </w:r>
      <w:r>
        <w:rPr>
          <w:lang w:val="en-US"/>
        </w:rPr>
        <w:t>left</w:t>
      </w:r>
      <w:r w:rsidRPr="005813F5">
        <w:t xml:space="preserve"> </w:t>
      </w:r>
      <w:r>
        <w:t xml:space="preserve">регистры образуют 32 битную переменную </w:t>
      </w:r>
      <w:r w:rsidRPr="005813F5">
        <w:t>показывающую сколько времени осталось до конца процесса</w:t>
      </w:r>
      <w:proofErr w:type="gramStart"/>
      <w:r w:rsidRPr="005813F5">
        <w:t>.</w:t>
      </w:r>
      <w:r>
        <w:t>.</w:t>
      </w:r>
      <w:proofErr w:type="gramEnd"/>
      <w:r>
        <w:t xml:space="preserve"> </w:t>
      </w:r>
      <w:r>
        <w:rPr>
          <w:lang w:val="en-US"/>
        </w:rPr>
        <w:t>LSB</w:t>
      </w:r>
      <w:r w:rsidRPr="00C27D95">
        <w:t xml:space="preserve"> – 1 </w:t>
      </w:r>
      <w:proofErr w:type="spellStart"/>
      <w:r>
        <w:t>мкс</w:t>
      </w:r>
      <w:proofErr w:type="spellEnd"/>
      <w:r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06079C" w14:paraId="33DB6D63" w14:textId="77777777" w:rsidTr="002F2959">
        <w:tc>
          <w:tcPr>
            <w:tcW w:w="9628" w:type="dxa"/>
            <w:gridSpan w:val="16"/>
            <w:vAlign w:val="center"/>
          </w:tcPr>
          <w:p w14:paraId="157B3CE2" w14:textId="16F648C2" w:rsidR="0006079C" w:rsidRPr="00C27D95" w:rsidRDefault="0006079C">
            <w:pPr>
              <w:pStyle w:val="aff4"/>
              <w:jc w:val="center"/>
            </w:pPr>
            <w:r>
              <w:t>Номер регистра 1235</w:t>
            </w:r>
          </w:p>
        </w:tc>
      </w:tr>
      <w:tr w:rsidR="0006079C" w14:paraId="0C38B54E" w14:textId="77777777" w:rsidTr="002F2959">
        <w:tc>
          <w:tcPr>
            <w:tcW w:w="601" w:type="dxa"/>
          </w:tcPr>
          <w:p w14:paraId="04004D27" w14:textId="77777777" w:rsidR="0006079C" w:rsidRDefault="0006079C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1A9C9102" w14:textId="77777777" w:rsidR="0006079C" w:rsidRPr="00F33B1C" w:rsidRDefault="0006079C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373CA47" w14:textId="77777777" w:rsidR="0006079C" w:rsidRPr="00F33B1C" w:rsidRDefault="0006079C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C23C363" w14:textId="77777777" w:rsidR="0006079C" w:rsidRPr="00F33B1C" w:rsidRDefault="0006079C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530B6C47" w14:textId="77777777" w:rsidR="0006079C" w:rsidRPr="00F33B1C" w:rsidRDefault="0006079C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7845CC49" w14:textId="77777777" w:rsidR="0006079C" w:rsidRPr="00F33B1C" w:rsidRDefault="0006079C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28BB0D53" w14:textId="77777777" w:rsidR="0006079C" w:rsidRPr="00F33B1C" w:rsidRDefault="0006079C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2AFAE5EC" w14:textId="77777777" w:rsidR="0006079C" w:rsidRPr="00F33B1C" w:rsidRDefault="0006079C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76534E1F" w14:textId="77777777" w:rsidR="0006079C" w:rsidRPr="00F33B1C" w:rsidRDefault="0006079C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74E8EEB9" w14:textId="77777777" w:rsidR="0006079C" w:rsidRPr="00F33B1C" w:rsidRDefault="0006079C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271B2BF7" w14:textId="77777777" w:rsidR="0006079C" w:rsidRPr="00F33B1C" w:rsidRDefault="0006079C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587266D7" w14:textId="77777777" w:rsidR="0006079C" w:rsidRPr="00F33B1C" w:rsidRDefault="0006079C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7E02437" w14:textId="77777777" w:rsidR="0006079C" w:rsidRPr="00F33B1C" w:rsidRDefault="0006079C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2CDA3137" w14:textId="77777777" w:rsidR="0006079C" w:rsidRPr="00F33B1C" w:rsidRDefault="0006079C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499EDFA6" w14:textId="77777777" w:rsidR="0006079C" w:rsidRPr="00F33B1C" w:rsidRDefault="0006079C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6EF6C6E2" w14:textId="77777777" w:rsidR="0006079C" w:rsidRPr="00F33B1C" w:rsidRDefault="0006079C" w:rsidP="002F2959">
            <w:pPr>
              <w:pStyle w:val="aff4"/>
            </w:pPr>
            <w:r>
              <w:t>0</w:t>
            </w:r>
          </w:p>
        </w:tc>
      </w:tr>
      <w:tr w:rsidR="0006079C" w14:paraId="13038FAF" w14:textId="77777777" w:rsidTr="002F2959">
        <w:tc>
          <w:tcPr>
            <w:tcW w:w="9628" w:type="dxa"/>
            <w:gridSpan w:val="16"/>
          </w:tcPr>
          <w:p w14:paraId="769025B5" w14:textId="77777777" w:rsidR="0006079C" w:rsidRPr="00C27D95" w:rsidRDefault="0006079C" w:rsidP="002F2959">
            <w:pPr>
              <w:pStyle w:val="aff4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Low_time</w:t>
            </w:r>
            <w:proofErr w:type="spellEnd"/>
          </w:p>
        </w:tc>
      </w:tr>
    </w:tbl>
    <w:p w14:paraId="0AABFB07" w14:textId="77777777" w:rsidR="0006079C" w:rsidRDefault="0006079C" w:rsidP="0006079C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06079C" w14:paraId="18E8F8B9" w14:textId="77777777" w:rsidTr="002F2959">
        <w:tc>
          <w:tcPr>
            <w:tcW w:w="9628" w:type="dxa"/>
            <w:gridSpan w:val="16"/>
            <w:vAlign w:val="center"/>
          </w:tcPr>
          <w:p w14:paraId="02C9F5D7" w14:textId="42C2F18A" w:rsidR="0006079C" w:rsidRPr="00C27D95" w:rsidRDefault="0006079C">
            <w:pPr>
              <w:pStyle w:val="aff4"/>
              <w:jc w:val="center"/>
              <w:rPr>
                <w:lang w:val="en-US"/>
              </w:rPr>
            </w:pPr>
            <w:r>
              <w:t>Номер регистра 1236</w:t>
            </w:r>
          </w:p>
        </w:tc>
      </w:tr>
      <w:tr w:rsidR="0006079C" w14:paraId="3A29C8C5" w14:textId="77777777" w:rsidTr="002F2959">
        <w:tc>
          <w:tcPr>
            <w:tcW w:w="601" w:type="dxa"/>
          </w:tcPr>
          <w:p w14:paraId="3C9A8CDA" w14:textId="77777777" w:rsidR="0006079C" w:rsidRDefault="0006079C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101A6828" w14:textId="77777777" w:rsidR="0006079C" w:rsidRPr="00F33B1C" w:rsidRDefault="0006079C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01A7BA7" w14:textId="77777777" w:rsidR="0006079C" w:rsidRPr="00F33B1C" w:rsidRDefault="0006079C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306AD8D" w14:textId="77777777" w:rsidR="0006079C" w:rsidRPr="00F33B1C" w:rsidRDefault="0006079C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23CEC09" w14:textId="77777777" w:rsidR="0006079C" w:rsidRPr="00F33B1C" w:rsidRDefault="0006079C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638122D" w14:textId="77777777" w:rsidR="0006079C" w:rsidRPr="00F33B1C" w:rsidRDefault="0006079C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01E1A52" w14:textId="77777777" w:rsidR="0006079C" w:rsidRPr="00F33B1C" w:rsidRDefault="0006079C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DE48AB0" w14:textId="77777777" w:rsidR="0006079C" w:rsidRPr="00F33B1C" w:rsidRDefault="0006079C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3A9660B" w14:textId="77777777" w:rsidR="0006079C" w:rsidRPr="00F33B1C" w:rsidRDefault="0006079C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4BC8140" w14:textId="77777777" w:rsidR="0006079C" w:rsidRPr="00F33B1C" w:rsidRDefault="0006079C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3EB73224" w14:textId="77777777" w:rsidR="0006079C" w:rsidRPr="00F33B1C" w:rsidRDefault="0006079C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50B6A45" w14:textId="77777777" w:rsidR="0006079C" w:rsidRPr="00F33B1C" w:rsidRDefault="0006079C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71F88EB6" w14:textId="77777777" w:rsidR="0006079C" w:rsidRPr="00F33B1C" w:rsidRDefault="0006079C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6787DE6A" w14:textId="77777777" w:rsidR="0006079C" w:rsidRPr="00F33B1C" w:rsidRDefault="0006079C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626C83EA" w14:textId="77777777" w:rsidR="0006079C" w:rsidRPr="00F33B1C" w:rsidRDefault="0006079C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80D8810" w14:textId="77777777" w:rsidR="0006079C" w:rsidRPr="00F33B1C" w:rsidRDefault="0006079C" w:rsidP="002F2959">
            <w:pPr>
              <w:pStyle w:val="aff4"/>
            </w:pPr>
            <w:r>
              <w:t>0</w:t>
            </w:r>
          </w:p>
        </w:tc>
      </w:tr>
      <w:tr w:rsidR="0006079C" w14:paraId="7F7E2D89" w14:textId="77777777" w:rsidTr="002F2959">
        <w:tc>
          <w:tcPr>
            <w:tcW w:w="9628" w:type="dxa"/>
            <w:gridSpan w:val="16"/>
          </w:tcPr>
          <w:p w14:paraId="70080A40" w14:textId="77777777" w:rsidR="0006079C" w:rsidRPr="00C27D95" w:rsidRDefault="0006079C" w:rsidP="002F2959">
            <w:pPr>
              <w:pStyle w:val="aff4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High_time</w:t>
            </w:r>
            <w:proofErr w:type="spellEnd"/>
          </w:p>
        </w:tc>
      </w:tr>
    </w:tbl>
    <w:p w14:paraId="394739B9" w14:textId="77777777" w:rsidR="00725FE4" w:rsidRDefault="00725FE4" w:rsidP="00152CE8">
      <w:pPr>
        <w:pStyle w:val="110"/>
      </w:pPr>
    </w:p>
    <w:p w14:paraId="2FF7A64D" w14:textId="0E149E40" w:rsidR="00723E86" w:rsidRPr="0006079C" w:rsidRDefault="0006079C" w:rsidP="00152CE8">
      <w:pPr>
        <w:pStyle w:val="110"/>
      </w:pPr>
      <w:r>
        <w:t xml:space="preserve">Регистры 1242-1245 определяют состояние </w:t>
      </w:r>
      <w:r>
        <w:rPr>
          <w:lang w:val="en-US"/>
        </w:rPr>
        <w:t>GPIO</w:t>
      </w:r>
      <w:r w:rsidRPr="005813F5">
        <w:t xml:space="preserve"> </w:t>
      </w:r>
      <w:r>
        <w:t xml:space="preserve">определенных как выход на </w:t>
      </w:r>
      <w:proofErr w:type="gramStart"/>
      <w:r>
        <w:t>время</w:t>
      </w:r>
      <w:proofErr w:type="gramEnd"/>
      <w:r>
        <w:t xml:space="preserve"> заданное в регистрах 1233-1234.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118F8" w14:paraId="4274739E" w14:textId="77777777" w:rsidTr="002F2959">
        <w:tc>
          <w:tcPr>
            <w:tcW w:w="9628" w:type="dxa"/>
            <w:gridSpan w:val="16"/>
            <w:vAlign w:val="center"/>
          </w:tcPr>
          <w:p w14:paraId="4A087B71" w14:textId="1812BE53" w:rsidR="00C118F8" w:rsidRPr="005813F5" w:rsidRDefault="00C118F8">
            <w:pPr>
              <w:pStyle w:val="aff4"/>
              <w:jc w:val="center"/>
            </w:pPr>
            <w:r>
              <w:t xml:space="preserve">Номер регистра </w:t>
            </w:r>
            <w:r>
              <w:rPr>
                <w:lang w:val="en-US"/>
              </w:rPr>
              <w:t>12</w:t>
            </w:r>
            <w:r w:rsidR="0006079C">
              <w:t>42</w:t>
            </w:r>
          </w:p>
        </w:tc>
      </w:tr>
      <w:tr w:rsidR="00C118F8" w14:paraId="07DB41A2" w14:textId="77777777" w:rsidTr="002F2959">
        <w:tc>
          <w:tcPr>
            <w:tcW w:w="601" w:type="dxa"/>
          </w:tcPr>
          <w:p w14:paraId="08845EE0" w14:textId="77777777" w:rsidR="00C118F8" w:rsidRDefault="00C118F8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9386F1F" w14:textId="77777777" w:rsidR="00C118F8" w:rsidRPr="00F33B1C" w:rsidRDefault="00C118F8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50BD77E" w14:textId="77777777" w:rsidR="00C118F8" w:rsidRPr="00F33B1C" w:rsidRDefault="00C118F8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256F7CF" w14:textId="77777777" w:rsidR="00C118F8" w:rsidRPr="00F33B1C" w:rsidRDefault="00C118F8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D6D7D6B" w14:textId="77777777" w:rsidR="00C118F8" w:rsidRPr="00F33B1C" w:rsidRDefault="00C118F8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C7134B5" w14:textId="77777777" w:rsidR="00C118F8" w:rsidRPr="00F33B1C" w:rsidRDefault="00C118F8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DFFDE7D" w14:textId="77777777" w:rsidR="00C118F8" w:rsidRPr="00F33B1C" w:rsidRDefault="00C118F8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C076056" w14:textId="77777777" w:rsidR="00C118F8" w:rsidRPr="00F33B1C" w:rsidRDefault="00C118F8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207B80F" w14:textId="77777777" w:rsidR="00C118F8" w:rsidRPr="00F33B1C" w:rsidRDefault="00C118F8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1D2CD1BF" w14:textId="77777777" w:rsidR="00C118F8" w:rsidRPr="00F33B1C" w:rsidRDefault="00C118F8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B774C00" w14:textId="77777777" w:rsidR="00C118F8" w:rsidRPr="00F33B1C" w:rsidRDefault="00C118F8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AAB7E03" w14:textId="77777777" w:rsidR="00C118F8" w:rsidRPr="00F33B1C" w:rsidRDefault="00C118F8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700DDCAE" w14:textId="77777777" w:rsidR="00C118F8" w:rsidRPr="00F33B1C" w:rsidRDefault="00C118F8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5ED7E3C3" w14:textId="77777777" w:rsidR="00C118F8" w:rsidRPr="00F33B1C" w:rsidRDefault="00C118F8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B49A70E" w14:textId="77777777" w:rsidR="00C118F8" w:rsidRPr="00F33B1C" w:rsidRDefault="00C118F8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39A772F" w14:textId="77777777" w:rsidR="00C118F8" w:rsidRPr="00F33B1C" w:rsidRDefault="00C118F8" w:rsidP="002F2959">
            <w:pPr>
              <w:pStyle w:val="aff4"/>
            </w:pPr>
            <w:r>
              <w:t>0</w:t>
            </w:r>
          </w:p>
        </w:tc>
      </w:tr>
      <w:tr w:rsidR="00910E71" w14:paraId="45BA4D2B" w14:textId="77777777" w:rsidTr="005813F5">
        <w:tc>
          <w:tcPr>
            <w:tcW w:w="2407" w:type="dxa"/>
            <w:gridSpan w:val="4"/>
            <w:vMerge w:val="restart"/>
            <w:vAlign w:val="center"/>
          </w:tcPr>
          <w:p w14:paraId="5E66F48D" w14:textId="1B6794BA" w:rsidR="00910E71" w:rsidRDefault="00910E71" w:rsidP="005813F5">
            <w:pPr>
              <w:pStyle w:val="aff4"/>
              <w:jc w:val="center"/>
            </w:pPr>
            <w:r>
              <w:t>Не используются</w:t>
            </w:r>
          </w:p>
        </w:tc>
        <w:tc>
          <w:tcPr>
            <w:tcW w:w="7221" w:type="dxa"/>
            <w:gridSpan w:val="12"/>
            <w:vAlign w:val="center"/>
          </w:tcPr>
          <w:p w14:paraId="42A16C08" w14:textId="1E182CE3" w:rsidR="00910E71" w:rsidRPr="005813F5" w:rsidRDefault="00910E71" w:rsidP="005813F5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910E71" w14:paraId="3F78B390" w14:textId="77777777" w:rsidTr="002F2959">
        <w:tc>
          <w:tcPr>
            <w:tcW w:w="2407" w:type="dxa"/>
            <w:gridSpan w:val="4"/>
            <w:vMerge/>
          </w:tcPr>
          <w:p w14:paraId="521B9E58" w14:textId="77777777" w:rsidR="00910E71" w:rsidRDefault="00910E71" w:rsidP="002F2959">
            <w:pPr>
              <w:pStyle w:val="aff4"/>
            </w:pPr>
          </w:p>
        </w:tc>
        <w:tc>
          <w:tcPr>
            <w:tcW w:w="601" w:type="dxa"/>
          </w:tcPr>
          <w:p w14:paraId="08968504" w14:textId="6FC16A60" w:rsidR="00910E71" w:rsidRDefault="00910E71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1179A546" w14:textId="6A1AD7AA" w:rsidR="00910E71" w:rsidRDefault="00910E71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2C63877" w14:textId="22D07917" w:rsidR="00910E71" w:rsidRDefault="00910E71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0970CC08" w14:textId="32C22326" w:rsidR="00910E71" w:rsidRDefault="00910E71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474FF51F" w14:textId="5CCB40B2" w:rsidR="00910E71" w:rsidRDefault="00910E71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17B8928" w14:textId="7C7DC8F9" w:rsidR="00910E71" w:rsidRDefault="00910E71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B49AB75" w14:textId="0093F046" w:rsidR="00910E71" w:rsidRDefault="00910E71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4437EDF" w14:textId="46754BA0" w:rsidR="00910E71" w:rsidRDefault="00910E71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C6702E9" w14:textId="1CE31AAF" w:rsidR="00910E71" w:rsidRDefault="00910E71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6E76C94" w14:textId="027432C3" w:rsidR="00910E71" w:rsidRDefault="00910E71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673D2BA0" w14:textId="3ECC2095" w:rsidR="00910E71" w:rsidRDefault="00910E71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30BF8C5E" w14:textId="380AC162" w:rsidR="00910E71" w:rsidRDefault="00910E71" w:rsidP="002F2959">
            <w:pPr>
              <w:pStyle w:val="aff4"/>
            </w:pPr>
            <w:r>
              <w:t>12</w:t>
            </w:r>
          </w:p>
        </w:tc>
      </w:tr>
      <w:tr w:rsidR="00910E71" w14:paraId="30321B25" w14:textId="77777777" w:rsidTr="002F2959">
        <w:tc>
          <w:tcPr>
            <w:tcW w:w="2407" w:type="dxa"/>
            <w:gridSpan w:val="4"/>
          </w:tcPr>
          <w:p w14:paraId="5BB3B429" w14:textId="14F80179" w:rsidR="00910E71" w:rsidRDefault="00910E71" w:rsidP="00910E71">
            <w:pPr>
              <w:pStyle w:val="aff4"/>
            </w:pPr>
            <w:r>
              <w:t>0</w:t>
            </w:r>
          </w:p>
        </w:tc>
        <w:tc>
          <w:tcPr>
            <w:tcW w:w="601" w:type="dxa"/>
          </w:tcPr>
          <w:p w14:paraId="181372D9" w14:textId="32D377E3" w:rsidR="00910E71" w:rsidRDefault="00910E71" w:rsidP="00910E71">
            <w:pPr>
              <w:pStyle w:val="aff4"/>
            </w:pPr>
            <w:r>
              <w:t>0/1</w:t>
            </w:r>
          </w:p>
        </w:tc>
        <w:tc>
          <w:tcPr>
            <w:tcW w:w="602" w:type="dxa"/>
          </w:tcPr>
          <w:p w14:paraId="3D299C2A" w14:textId="40191575" w:rsidR="00910E71" w:rsidRDefault="00910E71" w:rsidP="00910E71">
            <w:pPr>
              <w:pStyle w:val="aff4"/>
            </w:pPr>
            <w:r>
              <w:t>0/1</w:t>
            </w:r>
          </w:p>
        </w:tc>
        <w:tc>
          <w:tcPr>
            <w:tcW w:w="602" w:type="dxa"/>
          </w:tcPr>
          <w:p w14:paraId="0058CCFB" w14:textId="1D58F7F5" w:rsidR="00910E71" w:rsidRDefault="00910E71" w:rsidP="00910E71">
            <w:pPr>
              <w:pStyle w:val="aff4"/>
            </w:pPr>
            <w:r>
              <w:t>0/1</w:t>
            </w:r>
          </w:p>
        </w:tc>
        <w:tc>
          <w:tcPr>
            <w:tcW w:w="602" w:type="dxa"/>
          </w:tcPr>
          <w:p w14:paraId="69BC64DD" w14:textId="792D2C4C" w:rsidR="00910E71" w:rsidRDefault="00910E71" w:rsidP="00910E71">
            <w:pPr>
              <w:pStyle w:val="aff4"/>
            </w:pPr>
            <w:r>
              <w:t>0/1</w:t>
            </w:r>
          </w:p>
        </w:tc>
        <w:tc>
          <w:tcPr>
            <w:tcW w:w="601" w:type="dxa"/>
          </w:tcPr>
          <w:p w14:paraId="7B766E84" w14:textId="55094596" w:rsidR="00910E71" w:rsidRDefault="00910E71" w:rsidP="00910E71">
            <w:pPr>
              <w:pStyle w:val="aff4"/>
            </w:pPr>
            <w:r>
              <w:t>0/1</w:t>
            </w:r>
          </w:p>
        </w:tc>
        <w:tc>
          <w:tcPr>
            <w:tcW w:w="602" w:type="dxa"/>
          </w:tcPr>
          <w:p w14:paraId="097AAC53" w14:textId="5FBF6D92" w:rsidR="00910E71" w:rsidRDefault="00910E71" w:rsidP="00910E71">
            <w:pPr>
              <w:pStyle w:val="aff4"/>
            </w:pPr>
            <w:r>
              <w:t>0/1</w:t>
            </w:r>
          </w:p>
        </w:tc>
        <w:tc>
          <w:tcPr>
            <w:tcW w:w="602" w:type="dxa"/>
          </w:tcPr>
          <w:p w14:paraId="4231B50F" w14:textId="4DDB7153" w:rsidR="00910E71" w:rsidRDefault="00910E71" w:rsidP="00910E71">
            <w:pPr>
              <w:pStyle w:val="aff4"/>
            </w:pPr>
            <w:r>
              <w:t>0/1</w:t>
            </w:r>
          </w:p>
        </w:tc>
        <w:tc>
          <w:tcPr>
            <w:tcW w:w="602" w:type="dxa"/>
          </w:tcPr>
          <w:p w14:paraId="07FBD02D" w14:textId="76975D95" w:rsidR="00910E71" w:rsidRDefault="00910E71" w:rsidP="00910E71">
            <w:pPr>
              <w:pStyle w:val="aff4"/>
            </w:pPr>
            <w:r>
              <w:t>0/1</w:t>
            </w:r>
          </w:p>
        </w:tc>
        <w:tc>
          <w:tcPr>
            <w:tcW w:w="601" w:type="dxa"/>
          </w:tcPr>
          <w:p w14:paraId="626E0C03" w14:textId="27EE1491" w:rsidR="00910E71" w:rsidRDefault="00910E71" w:rsidP="00910E71">
            <w:pPr>
              <w:pStyle w:val="aff4"/>
            </w:pPr>
            <w:r>
              <w:t>0/1</w:t>
            </w:r>
          </w:p>
        </w:tc>
        <w:tc>
          <w:tcPr>
            <w:tcW w:w="602" w:type="dxa"/>
          </w:tcPr>
          <w:p w14:paraId="32CFBBBD" w14:textId="7397C6D4" w:rsidR="00910E71" w:rsidRDefault="00910E71" w:rsidP="00910E71">
            <w:pPr>
              <w:pStyle w:val="aff4"/>
            </w:pPr>
            <w:r>
              <w:t>0/1</w:t>
            </w:r>
          </w:p>
        </w:tc>
        <w:tc>
          <w:tcPr>
            <w:tcW w:w="602" w:type="dxa"/>
          </w:tcPr>
          <w:p w14:paraId="666203AC" w14:textId="20B3B026" w:rsidR="00910E71" w:rsidRDefault="00910E71" w:rsidP="00910E71">
            <w:pPr>
              <w:pStyle w:val="aff4"/>
            </w:pPr>
            <w:r>
              <w:t>0/1</w:t>
            </w:r>
          </w:p>
        </w:tc>
        <w:tc>
          <w:tcPr>
            <w:tcW w:w="602" w:type="dxa"/>
          </w:tcPr>
          <w:p w14:paraId="5933B84C" w14:textId="28796278" w:rsidR="00910E71" w:rsidRDefault="00910E71" w:rsidP="00910E71">
            <w:pPr>
              <w:pStyle w:val="aff4"/>
            </w:pPr>
            <w:r>
              <w:t>0/1</w:t>
            </w:r>
          </w:p>
        </w:tc>
      </w:tr>
    </w:tbl>
    <w:p w14:paraId="718C83C9" w14:textId="77777777" w:rsidR="00C118F8" w:rsidRDefault="00C118F8" w:rsidP="00152CE8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152CE8" w14:paraId="3A947EFA" w14:textId="77777777" w:rsidTr="00152CE8">
        <w:tc>
          <w:tcPr>
            <w:tcW w:w="9628" w:type="dxa"/>
            <w:gridSpan w:val="16"/>
            <w:vAlign w:val="center"/>
          </w:tcPr>
          <w:p w14:paraId="040B24EE" w14:textId="31E823F3" w:rsidR="00152CE8" w:rsidRPr="0006079C" w:rsidRDefault="00152CE8">
            <w:pPr>
              <w:pStyle w:val="aff4"/>
              <w:jc w:val="center"/>
            </w:pPr>
            <w:r>
              <w:t xml:space="preserve">Номер регистра </w:t>
            </w:r>
            <w:r w:rsidR="00C118F8">
              <w:rPr>
                <w:lang w:val="en-US"/>
              </w:rPr>
              <w:t>12</w:t>
            </w:r>
            <w:r w:rsidR="0006079C">
              <w:t>43</w:t>
            </w:r>
          </w:p>
        </w:tc>
      </w:tr>
      <w:tr w:rsidR="00152CE8" w14:paraId="5CC20550" w14:textId="77777777" w:rsidTr="00152CE8">
        <w:tc>
          <w:tcPr>
            <w:tcW w:w="601" w:type="dxa"/>
          </w:tcPr>
          <w:p w14:paraId="6DD81659" w14:textId="77777777" w:rsidR="00152CE8" w:rsidRDefault="00152CE8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15DE4793" w14:textId="77777777" w:rsidR="00152CE8" w:rsidRPr="00F33B1C" w:rsidRDefault="00152CE8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B6C93F8" w14:textId="77777777" w:rsidR="00152CE8" w:rsidRPr="00F33B1C" w:rsidRDefault="00152CE8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5F754218" w14:textId="77777777" w:rsidR="00152CE8" w:rsidRPr="00F33B1C" w:rsidRDefault="00152CE8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30758AFB" w14:textId="77777777" w:rsidR="00152CE8" w:rsidRPr="00F33B1C" w:rsidRDefault="00152CE8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861871E" w14:textId="77777777" w:rsidR="00152CE8" w:rsidRPr="00F33B1C" w:rsidRDefault="00152CE8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0894BC3" w14:textId="77777777" w:rsidR="00152CE8" w:rsidRPr="00F33B1C" w:rsidRDefault="00152CE8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E2C44B7" w14:textId="77777777" w:rsidR="00152CE8" w:rsidRPr="00F33B1C" w:rsidRDefault="00152CE8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3550842" w14:textId="77777777" w:rsidR="00152CE8" w:rsidRPr="00F33B1C" w:rsidRDefault="00152CE8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02A957B" w14:textId="77777777" w:rsidR="00152CE8" w:rsidRPr="00F33B1C" w:rsidRDefault="00152CE8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CB570CA" w14:textId="77777777" w:rsidR="00152CE8" w:rsidRPr="00F33B1C" w:rsidRDefault="00152CE8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7B4DECF" w14:textId="77777777" w:rsidR="00152CE8" w:rsidRPr="00F33B1C" w:rsidRDefault="00152CE8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0D4747B" w14:textId="77777777" w:rsidR="00152CE8" w:rsidRPr="00F33B1C" w:rsidRDefault="00152CE8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61855EE2" w14:textId="77777777" w:rsidR="00152CE8" w:rsidRPr="00F33B1C" w:rsidRDefault="00152CE8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495F9E3" w14:textId="77777777" w:rsidR="00152CE8" w:rsidRPr="00F33B1C" w:rsidRDefault="00152CE8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18A067FD" w14:textId="77777777" w:rsidR="00152CE8" w:rsidRPr="00F33B1C" w:rsidRDefault="00152CE8" w:rsidP="00152CE8">
            <w:pPr>
              <w:pStyle w:val="aff4"/>
            </w:pPr>
            <w:r>
              <w:t>0</w:t>
            </w:r>
          </w:p>
        </w:tc>
      </w:tr>
      <w:tr w:rsidR="00152CE8" w14:paraId="71F44416" w14:textId="77777777" w:rsidTr="00152CE8">
        <w:tc>
          <w:tcPr>
            <w:tcW w:w="9628" w:type="dxa"/>
            <w:gridSpan w:val="16"/>
            <w:vAlign w:val="center"/>
          </w:tcPr>
          <w:p w14:paraId="1A52B4F1" w14:textId="77777777" w:rsidR="00152CE8" w:rsidRPr="00FB7EB1" w:rsidRDefault="00152CE8" w:rsidP="00152CE8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GPIO</w:t>
            </w:r>
          </w:p>
        </w:tc>
      </w:tr>
      <w:tr w:rsidR="00152CE8" w14:paraId="5EC65BAB" w14:textId="77777777" w:rsidTr="00152CE8">
        <w:tc>
          <w:tcPr>
            <w:tcW w:w="601" w:type="dxa"/>
          </w:tcPr>
          <w:p w14:paraId="42E4E538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602" w:type="dxa"/>
          </w:tcPr>
          <w:p w14:paraId="623A7E77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602" w:type="dxa"/>
          </w:tcPr>
          <w:p w14:paraId="7912955C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602" w:type="dxa"/>
          </w:tcPr>
          <w:p w14:paraId="58F8ED78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601" w:type="dxa"/>
          </w:tcPr>
          <w:p w14:paraId="60BB08F5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602" w:type="dxa"/>
          </w:tcPr>
          <w:p w14:paraId="02537C38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602" w:type="dxa"/>
          </w:tcPr>
          <w:p w14:paraId="57D12252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602" w:type="dxa"/>
          </w:tcPr>
          <w:p w14:paraId="0D1E838E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601" w:type="dxa"/>
          </w:tcPr>
          <w:p w14:paraId="66A987F2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602" w:type="dxa"/>
          </w:tcPr>
          <w:p w14:paraId="10D132F2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602" w:type="dxa"/>
          </w:tcPr>
          <w:p w14:paraId="449C3432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602" w:type="dxa"/>
          </w:tcPr>
          <w:p w14:paraId="378B4A8A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601" w:type="dxa"/>
          </w:tcPr>
          <w:p w14:paraId="75B76AF1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602" w:type="dxa"/>
          </w:tcPr>
          <w:p w14:paraId="188EA573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602" w:type="dxa"/>
          </w:tcPr>
          <w:p w14:paraId="336DF708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602" w:type="dxa"/>
          </w:tcPr>
          <w:p w14:paraId="1CAAC7F9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  <w:tr w:rsidR="00152CE8" w14:paraId="20DDF15D" w14:textId="77777777" w:rsidTr="00152CE8">
        <w:tc>
          <w:tcPr>
            <w:tcW w:w="601" w:type="dxa"/>
          </w:tcPr>
          <w:p w14:paraId="7AB7A282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1E24AF0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161C0D1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E2ECD7E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148E4420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0D84216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36C2440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6B7986C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1C5F33BD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B509E99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EE10B41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A7994E2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75515486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C24A23F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471379C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66F24A6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</w:tr>
    </w:tbl>
    <w:p w14:paraId="7D813667" w14:textId="77777777" w:rsidR="00152CE8" w:rsidRDefault="00152CE8" w:rsidP="00152CE8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152CE8" w14:paraId="646FD383" w14:textId="77777777" w:rsidTr="00152CE8">
        <w:tc>
          <w:tcPr>
            <w:tcW w:w="9628" w:type="dxa"/>
            <w:gridSpan w:val="16"/>
            <w:vAlign w:val="center"/>
          </w:tcPr>
          <w:p w14:paraId="61110168" w14:textId="2B7F3843" w:rsidR="00152CE8" w:rsidRPr="00C27D95" w:rsidRDefault="00152CE8">
            <w:pPr>
              <w:pStyle w:val="aff4"/>
              <w:jc w:val="center"/>
            </w:pPr>
            <w:r>
              <w:t xml:space="preserve">Номер регистра </w:t>
            </w:r>
            <w:r w:rsidR="0006079C">
              <w:t>1244</w:t>
            </w:r>
          </w:p>
        </w:tc>
      </w:tr>
      <w:tr w:rsidR="00152CE8" w14:paraId="23CB0D7A" w14:textId="77777777" w:rsidTr="00152CE8">
        <w:tc>
          <w:tcPr>
            <w:tcW w:w="601" w:type="dxa"/>
          </w:tcPr>
          <w:p w14:paraId="31123589" w14:textId="77777777" w:rsidR="00152CE8" w:rsidRDefault="00152CE8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229CA6A8" w14:textId="77777777" w:rsidR="00152CE8" w:rsidRPr="00F33B1C" w:rsidRDefault="00152CE8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EB2455C" w14:textId="77777777" w:rsidR="00152CE8" w:rsidRPr="00F33B1C" w:rsidRDefault="00152CE8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481BBB74" w14:textId="77777777" w:rsidR="00152CE8" w:rsidRPr="00F33B1C" w:rsidRDefault="00152CE8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AF333AB" w14:textId="77777777" w:rsidR="00152CE8" w:rsidRPr="00F33B1C" w:rsidRDefault="00152CE8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0F1221DB" w14:textId="77777777" w:rsidR="00152CE8" w:rsidRPr="00F33B1C" w:rsidRDefault="00152CE8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5A9966A" w14:textId="77777777" w:rsidR="00152CE8" w:rsidRPr="00F33B1C" w:rsidRDefault="00152CE8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15FC41C5" w14:textId="77777777" w:rsidR="00152CE8" w:rsidRPr="00F33B1C" w:rsidRDefault="00152CE8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0973CD34" w14:textId="77777777" w:rsidR="00152CE8" w:rsidRPr="00F33B1C" w:rsidRDefault="00152CE8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A9404EE" w14:textId="77777777" w:rsidR="00152CE8" w:rsidRPr="00F33B1C" w:rsidRDefault="00152CE8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B8DEB69" w14:textId="77777777" w:rsidR="00152CE8" w:rsidRPr="00F33B1C" w:rsidRDefault="00152CE8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E8D09E3" w14:textId="77777777" w:rsidR="00152CE8" w:rsidRPr="00F33B1C" w:rsidRDefault="00152CE8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3C13523" w14:textId="77777777" w:rsidR="00152CE8" w:rsidRPr="00F33B1C" w:rsidRDefault="00152CE8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6205A4E" w14:textId="77777777" w:rsidR="00152CE8" w:rsidRPr="00F33B1C" w:rsidRDefault="00152CE8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72352CF6" w14:textId="77777777" w:rsidR="00152CE8" w:rsidRPr="00F33B1C" w:rsidRDefault="00152CE8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D0AD645" w14:textId="77777777" w:rsidR="00152CE8" w:rsidRPr="00F33B1C" w:rsidRDefault="00152CE8" w:rsidP="00152CE8">
            <w:pPr>
              <w:pStyle w:val="aff4"/>
            </w:pPr>
            <w:r>
              <w:t>0</w:t>
            </w:r>
          </w:p>
        </w:tc>
      </w:tr>
      <w:tr w:rsidR="00152CE8" w14:paraId="49DF0C4B" w14:textId="77777777" w:rsidTr="00152CE8">
        <w:tc>
          <w:tcPr>
            <w:tcW w:w="9628" w:type="dxa"/>
            <w:gridSpan w:val="16"/>
            <w:vAlign w:val="center"/>
          </w:tcPr>
          <w:p w14:paraId="3FD0D743" w14:textId="77777777" w:rsidR="00152CE8" w:rsidRPr="00FB7EB1" w:rsidRDefault="00152CE8" w:rsidP="00152CE8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152CE8" w14:paraId="43EFB429" w14:textId="77777777" w:rsidTr="00152CE8">
        <w:tc>
          <w:tcPr>
            <w:tcW w:w="601" w:type="dxa"/>
          </w:tcPr>
          <w:p w14:paraId="0CE762C1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602" w:type="dxa"/>
          </w:tcPr>
          <w:p w14:paraId="23C440DC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602" w:type="dxa"/>
          </w:tcPr>
          <w:p w14:paraId="3AF8FAFC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602" w:type="dxa"/>
          </w:tcPr>
          <w:p w14:paraId="7CC15ED3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601" w:type="dxa"/>
          </w:tcPr>
          <w:p w14:paraId="215FB738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602" w:type="dxa"/>
          </w:tcPr>
          <w:p w14:paraId="7004AED7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602" w:type="dxa"/>
          </w:tcPr>
          <w:p w14:paraId="7EB46397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602" w:type="dxa"/>
          </w:tcPr>
          <w:p w14:paraId="695D90DD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601" w:type="dxa"/>
          </w:tcPr>
          <w:p w14:paraId="458B559C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602" w:type="dxa"/>
          </w:tcPr>
          <w:p w14:paraId="0D602E06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602" w:type="dxa"/>
          </w:tcPr>
          <w:p w14:paraId="3DD24252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602" w:type="dxa"/>
          </w:tcPr>
          <w:p w14:paraId="464708B9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601" w:type="dxa"/>
          </w:tcPr>
          <w:p w14:paraId="2E267F3E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602" w:type="dxa"/>
          </w:tcPr>
          <w:p w14:paraId="15EC45CB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602" w:type="dxa"/>
          </w:tcPr>
          <w:p w14:paraId="243E2F2D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602" w:type="dxa"/>
          </w:tcPr>
          <w:p w14:paraId="00A48E32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</w:tr>
      <w:tr w:rsidR="00152CE8" w14:paraId="48CECF40" w14:textId="77777777" w:rsidTr="00152CE8">
        <w:tc>
          <w:tcPr>
            <w:tcW w:w="601" w:type="dxa"/>
          </w:tcPr>
          <w:p w14:paraId="5DDF51E0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B54E088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236994C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3A3D4EB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1F2C332F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DB4568E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A69868B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0D5B26D7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7CEDBD40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7823477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9238894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33B7D52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6C436750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0DF4E90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1D5D6BC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39BBDD8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</w:tr>
    </w:tbl>
    <w:p w14:paraId="40F1A48A" w14:textId="77777777" w:rsidR="00152CE8" w:rsidRDefault="00152CE8" w:rsidP="00152CE8">
      <w:pPr>
        <w:pStyle w:val="1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152CE8" w14:paraId="2F82D947" w14:textId="77777777" w:rsidTr="00152CE8">
        <w:tc>
          <w:tcPr>
            <w:tcW w:w="9628" w:type="dxa"/>
            <w:gridSpan w:val="16"/>
            <w:vAlign w:val="center"/>
          </w:tcPr>
          <w:p w14:paraId="11421741" w14:textId="33270601" w:rsidR="00152CE8" w:rsidRPr="00C27D95" w:rsidRDefault="00152CE8">
            <w:pPr>
              <w:pStyle w:val="aff4"/>
              <w:jc w:val="center"/>
            </w:pPr>
            <w:r>
              <w:t xml:space="preserve">Номер регистра </w:t>
            </w:r>
            <w:r w:rsidR="0006079C">
              <w:t>1245</w:t>
            </w:r>
          </w:p>
        </w:tc>
      </w:tr>
      <w:tr w:rsidR="00152CE8" w14:paraId="4C615F7A" w14:textId="77777777" w:rsidTr="00152CE8">
        <w:tc>
          <w:tcPr>
            <w:tcW w:w="601" w:type="dxa"/>
          </w:tcPr>
          <w:p w14:paraId="49D64944" w14:textId="77777777" w:rsidR="00152CE8" w:rsidRDefault="00152CE8" w:rsidP="00152CE8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3CC592B1" w14:textId="77777777" w:rsidR="00152CE8" w:rsidRPr="00F33B1C" w:rsidRDefault="00152CE8" w:rsidP="00152CE8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29953BE" w14:textId="77777777" w:rsidR="00152CE8" w:rsidRPr="00F33B1C" w:rsidRDefault="00152CE8" w:rsidP="00152CE8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4F2E3F6B" w14:textId="77777777" w:rsidR="00152CE8" w:rsidRPr="00F33B1C" w:rsidRDefault="00152CE8" w:rsidP="00152CE8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3C43C9D6" w14:textId="77777777" w:rsidR="00152CE8" w:rsidRPr="00F33B1C" w:rsidRDefault="00152CE8" w:rsidP="00152CE8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0FA2D8AF" w14:textId="77777777" w:rsidR="00152CE8" w:rsidRPr="00F33B1C" w:rsidRDefault="00152CE8" w:rsidP="00152CE8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55F5F0E" w14:textId="77777777" w:rsidR="00152CE8" w:rsidRPr="00F33B1C" w:rsidRDefault="00152CE8" w:rsidP="00152CE8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6CE7FBD" w14:textId="77777777" w:rsidR="00152CE8" w:rsidRPr="00F33B1C" w:rsidRDefault="00152CE8" w:rsidP="00152CE8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B0765FB" w14:textId="77777777" w:rsidR="00152CE8" w:rsidRPr="00F33B1C" w:rsidRDefault="00152CE8" w:rsidP="00152CE8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05E00C61" w14:textId="77777777" w:rsidR="00152CE8" w:rsidRPr="00F33B1C" w:rsidRDefault="00152CE8" w:rsidP="00152CE8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7F478F92" w14:textId="77777777" w:rsidR="00152CE8" w:rsidRPr="00F33B1C" w:rsidRDefault="00152CE8" w:rsidP="00152CE8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775BC5ED" w14:textId="77777777" w:rsidR="00152CE8" w:rsidRPr="00F33B1C" w:rsidRDefault="00152CE8" w:rsidP="00152CE8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6C518E6" w14:textId="77777777" w:rsidR="00152CE8" w:rsidRPr="00F33B1C" w:rsidRDefault="00152CE8" w:rsidP="00152CE8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2258F684" w14:textId="77777777" w:rsidR="00152CE8" w:rsidRPr="00F33B1C" w:rsidRDefault="00152CE8" w:rsidP="00152CE8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49F5D9F4" w14:textId="77777777" w:rsidR="00152CE8" w:rsidRPr="00F33B1C" w:rsidRDefault="00152CE8" w:rsidP="00152CE8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7B741B9" w14:textId="77777777" w:rsidR="00152CE8" w:rsidRPr="00F33B1C" w:rsidRDefault="00152CE8" w:rsidP="00152CE8">
            <w:pPr>
              <w:pStyle w:val="aff4"/>
            </w:pPr>
            <w:r>
              <w:t>0</w:t>
            </w:r>
          </w:p>
        </w:tc>
      </w:tr>
      <w:tr w:rsidR="00152CE8" w14:paraId="4FABF716" w14:textId="77777777" w:rsidTr="00152CE8">
        <w:tc>
          <w:tcPr>
            <w:tcW w:w="9628" w:type="dxa"/>
            <w:gridSpan w:val="16"/>
            <w:vAlign w:val="center"/>
          </w:tcPr>
          <w:p w14:paraId="4E989C2B" w14:textId="77777777" w:rsidR="00152CE8" w:rsidRPr="00FB7EB1" w:rsidRDefault="00152CE8" w:rsidP="00152CE8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</w:tr>
      <w:tr w:rsidR="00152CE8" w14:paraId="7312EE5E" w14:textId="77777777" w:rsidTr="00152CE8">
        <w:tc>
          <w:tcPr>
            <w:tcW w:w="601" w:type="dxa"/>
          </w:tcPr>
          <w:p w14:paraId="1332DC30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602" w:type="dxa"/>
          </w:tcPr>
          <w:p w14:paraId="2135E512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602" w:type="dxa"/>
          </w:tcPr>
          <w:p w14:paraId="2BA1AFE4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602" w:type="dxa"/>
          </w:tcPr>
          <w:p w14:paraId="74E59B30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601" w:type="dxa"/>
          </w:tcPr>
          <w:p w14:paraId="277F66B7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602" w:type="dxa"/>
          </w:tcPr>
          <w:p w14:paraId="5D945212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602" w:type="dxa"/>
          </w:tcPr>
          <w:p w14:paraId="1E1D6358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602" w:type="dxa"/>
          </w:tcPr>
          <w:p w14:paraId="6878E289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601" w:type="dxa"/>
          </w:tcPr>
          <w:p w14:paraId="00978B1F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602" w:type="dxa"/>
          </w:tcPr>
          <w:p w14:paraId="50C0E693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602" w:type="dxa"/>
          </w:tcPr>
          <w:p w14:paraId="135A65BB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602" w:type="dxa"/>
          </w:tcPr>
          <w:p w14:paraId="0DFD6B16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601" w:type="dxa"/>
          </w:tcPr>
          <w:p w14:paraId="4E01EEA7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602" w:type="dxa"/>
          </w:tcPr>
          <w:p w14:paraId="3B2D5755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602" w:type="dxa"/>
          </w:tcPr>
          <w:p w14:paraId="557C297A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602" w:type="dxa"/>
          </w:tcPr>
          <w:p w14:paraId="174FFFBF" w14:textId="77777777" w:rsidR="00152CE8" w:rsidRPr="00FB7EB1" w:rsidRDefault="00152CE8" w:rsidP="00152CE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</w:tr>
      <w:tr w:rsidR="00152CE8" w14:paraId="59598296" w14:textId="77777777" w:rsidTr="00152CE8">
        <w:tc>
          <w:tcPr>
            <w:tcW w:w="601" w:type="dxa"/>
          </w:tcPr>
          <w:p w14:paraId="384F7DE4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C9D637A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CFE1C62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B93A601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4A545C5D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21683A1F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368A850A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7B1E98EF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5FDE13E4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5ADF076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5CEEC884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4F8F4E23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1" w:type="dxa"/>
          </w:tcPr>
          <w:p w14:paraId="47B57AEB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183959EC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B3B7053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  <w:tc>
          <w:tcPr>
            <w:tcW w:w="602" w:type="dxa"/>
          </w:tcPr>
          <w:p w14:paraId="625105D4" w14:textId="77777777" w:rsidR="00152CE8" w:rsidRDefault="00152CE8" w:rsidP="00152CE8">
            <w:pPr>
              <w:pStyle w:val="aff4"/>
            </w:pPr>
            <w:r w:rsidRPr="009B6A92">
              <w:rPr>
                <w:lang w:val="en-US"/>
              </w:rPr>
              <w:t>0/1</w:t>
            </w:r>
          </w:p>
        </w:tc>
      </w:tr>
    </w:tbl>
    <w:p w14:paraId="59F395E6" w14:textId="77777777" w:rsidR="00152CE8" w:rsidRDefault="00152CE8" w:rsidP="00152CE8">
      <w:pPr>
        <w:suppressAutoHyphens w:val="0"/>
        <w:spacing w:line="240" w:lineRule="auto"/>
        <w:ind w:firstLine="0"/>
        <w:jc w:val="left"/>
      </w:pPr>
      <w:r>
        <w:br w:type="page"/>
      </w:r>
    </w:p>
    <w:p w14:paraId="2525CC4E" w14:textId="77777777" w:rsidR="00C4723C" w:rsidRDefault="00C4723C">
      <w:pPr>
        <w:suppressAutoHyphens w:val="0"/>
        <w:spacing w:line="240" w:lineRule="auto"/>
        <w:ind w:firstLine="0"/>
        <w:jc w:val="left"/>
      </w:pPr>
    </w:p>
    <w:p w14:paraId="6A6F83B4" w14:textId="73FED7AA" w:rsidR="00BE53FE" w:rsidRDefault="00BE53FE" w:rsidP="00BE53FE">
      <w:pPr>
        <w:pStyle w:val="2"/>
        <w:rPr>
          <w:lang w:val="en-US"/>
        </w:rPr>
      </w:pPr>
      <w:bookmarkStart w:id="26" w:name="_Toc82505544"/>
      <w:r>
        <w:rPr>
          <w:lang w:val="en-US"/>
        </w:rPr>
        <w:t>SPI</w:t>
      </w:r>
      <w:r w:rsidRPr="007E4AA1">
        <w:rPr>
          <w:lang w:val="en-US"/>
        </w:rPr>
        <w:t xml:space="preserve"> </w:t>
      </w:r>
      <w:r>
        <w:rPr>
          <w:lang w:val="en-US"/>
        </w:rPr>
        <w:t>settings</w:t>
      </w:r>
      <w:bookmarkEnd w:id="26"/>
    </w:p>
    <w:p w14:paraId="531C7132" w14:textId="0075C438" w:rsidR="00BE53FE" w:rsidRPr="00C27D95" w:rsidRDefault="00BE53FE" w:rsidP="00BE53FE">
      <w:pPr>
        <w:pStyle w:val="110"/>
      </w:pPr>
      <w:r>
        <w:t xml:space="preserve">Регистры настроек </w:t>
      </w:r>
      <w:r w:rsidR="00FF7C36">
        <w:rPr>
          <w:lang w:val="en-US"/>
        </w:rPr>
        <w:t>SPI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BE53FE" w14:paraId="2E13899C" w14:textId="77777777" w:rsidTr="002F2959">
        <w:tc>
          <w:tcPr>
            <w:tcW w:w="1129" w:type="dxa"/>
          </w:tcPr>
          <w:p w14:paraId="052F7F15" w14:textId="77777777" w:rsidR="00BE53FE" w:rsidRDefault="00BE53FE" w:rsidP="002F2959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0A2AFC09" w14:textId="77777777" w:rsidR="00BE53FE" w:rsidRDefault="00BE53FE" w:rsidP="002F2959">
            <w:pPr>
              <w:pStyle w:val="aff4"/>
            </w:pPr>
            <w:r>
              <w:t>Название</w:t>
            </w:r>
          </w:p>
        </w:tc>
      </w:tr>
      <w:tr w:rsidR="00BE53FE" w14:paraId="4B1A265F" w14:textId="77777777" w:rsidTr="002F2959">
        <w:tc>
          <w:tcPr>
            <w:tcW w:w="1129" w:type="dxa"/>
          </w:tcPr>
          <w:p w14:paraId="3E93032F" w14:textId="4F13BA14" w:rsidR="00BE53FE" w:rsidRPr="00C27D95" w:rsidRDefault="00BE53FE" w:rsidP="002F2959">
            <w:pPr>
              <w:pStyle w:val="aff4"/>
            </w:pPr>
            <w:r>
              <w:t>1246</w:t>
            </w:r>
          </w:p>
        </w:tc>
        <w:tc>
          <w:tcPr>
            <w:tcW w:w="8499" w:type="dxa"/>
          </w:tcPr>
          <w:p w14:paraId="28EDEFED" w14:textId="028C7134" w:rsidR="00BE53FE" w:rsidRPr="005813F5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BE53FE" w14:paraId="08B383B4" w14:textId="77777777" w:rsidTr="002F2959">
        <w:tc>
          <w:tcPr>
            <w:tcW w:w="1129" w:type="dxa"/>
          </w:tcPr>
          <w:p w14:paraId="453EEB18" w14:textId="1B72BE2A" w:rsidR="00BE53FE" w:rsidRPr="00C27D95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1247</w:t>
            </w:r>
          </w:p>
        </w:tc>
        <w:tc>
          <w:tcPr>
            <w:tcW w:w="8499" w:type="dxa"/>
          </w:tcPr>
          <w:p w14:paraId="19CDD6BB" w14:textId="2F0337E5" w:rsidR="00BE53FE" w:rsidRPr="00C27D95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Mode</w:t>
            </w:r>
          </w:p>
        </w:tc>
      </w:tr>
      <w:tr w:rsidR="00BE53FE" w14:paraId="2B66F9E8" w14:textId="77777777" w:rsidTr="002F2959">
        <w:tc>
          <w:tcPr>
            <w:tcW w:w="1129" w:type="dxa"/>
          </w:tcPr>
          <w:p w14:paraId="69D0339B" w14:textId="1BF61B70" w:rsidR="00BE53FE" w:rsidRPr="005813F5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1248</w:t>
            </w:r>
          </w:p>
        </w:tc>
        <w:tc>
          <w:tcPr>
            <w:tcW w:w="8499" w:type="dxa"/>
          </w:tcPr>
          <w:p w14:paraId="7358A962" w14:textId="4B3B6F08" w:rsidR="00BE53FE" w:rsidRPr="00C27D95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Direction</w:t>
            </w:r>
          </w:p>
        </w:tc>
      </w:tr>
      <w:tr w:rsidR="00BE53FE" w14:paraId="65371AD4" w14:textId="77777777" w:rsidTr="002F2959">
        <w:tc>
          <w:tcPr>
            <w:tcW w:w="1129" w:type="dxa"/>
          </w:tcPr>
          <w:p w14:paraId="288E02F0" w14:textId="4B876AC8" w:rsidR="00BE53FE" w:rsidRPr="005813F5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1249</w:t>
            </w:r>
          </w:p>
        </w:tc>
        <w:tc>
          <w:tcPr>
            <w:tcW w:w="8499" w:type="dxa"/>
          </w:tcPr>
          <w:p w14:paraId="6B1379DE" w14:textId="74F41D0C" w:rsidR="00BE53FE" w:rsidRDefault="00BE53FE" w:rsidP="002F2959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Data_size</w:t>
            </w:r>
            <w:proofErr w:type="spellEnd"/>
          </w:p>
        </w:tc>
      </w:tr>
      <w:tr w:rsidR="00BE53FE" w14:paraId="74FE62CD" w14:textId="77777777" w:rsidTr="002F2959">
        <w:tc>
          <w:tcPr>
            <w:tcW w:w="1129" w:type="dxa"/>
          </w:tcPr>
          <w:p w14:paraId="0E0D277D" w14:textId="2518655B" w:rsidR="00BE53FE" w:rsidRPr="005813F5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1250</w:t>
            </w:r>
          </w:p>
        </w:tc>
        <w:tc>
          <w:tcPr>
            <w:tcW w:w="8499" w:type="dxa"/>
          </w:tcPr>
          <w:p w14:paraId="29B08C2D" w14:textId="7EF1FCAB" w:rsidR="00BE53FE" w:rsidRPr="005813F5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Polarity</w:t>
            </w:r>
            <w:r w:rsidR="002F2959">
              <w:rPr>
                <w:lang w:val="en-US"/>
              </w:rPr>
              <w:t>1</w:t>
            </w:r>
          </w:p>
        </w:tc>
      </w:tr>
      <w:tr w:rsidR="00BE53FE" w14:paraId="7058113C" w14:textId="77777777" w:rsidTr="002F2959">
        <w:tc>
          <w:tcPr>
            <w:tcW w:w="1129" w:type="dxa"/>
          </w:tcPr>
          <w:p w14:paraId="5E21451D" w14:textId="33F520B6" w:rsidR="00BE53FE" w:rsidRPr="005813F5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1251</w:t>
            </w:r>
          </w:p>
        </w:tc>
        <w:tc>
          <w:tcPr>
            <w:tcW w:w="8499" w:type="dxa"/>
          </w:tcPr>
          <w:p w14:paraId="3D654014" w14:textId="6460F111" w:rsidR="00BE53FE" w:rsidRPr="00C27D95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Phase</w:t>
            </w:r>
          </w:p>
        </w:tc>
      </w:tr>
      <w:tr w:rsidR="00BE53FE" w14:paraId="7679CBC8" w14:textId="77777777" w:rsidTr="002F2959">
        <w:tc>
          <w:tcPr>
            <w:tcW w:w="1129" w:type="dxa"/>
          </w:tcPr>
          <w:p w14:paraId="7D9A200E" w14:textId="5DF4B8FD" w:rsidR="00BE53FE" w:rsidRPr="005813F5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1252</w:t>
            </w:r>
          </w:p>
        </w:tc>
        <w:tc>
          <w:tcPr>
            <w:tcW w:w="8499" w:type="dxa"/>
          </w:tcPr>
          <w:p w14:paraId="1CCCC3A1" w14:textId="51A7E63D" w:rsidR="00BE53FE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Slave</w:t>
            </w:r>
          </w:p>
        </w:tc>
      </w:tr>
      <w:tr w:rsidR="00BE53FE" w14:paraId="5644C33C" w14:textId="77777777" w:rsidTr="002F2959">
        <w:tc>
          <w:tcPr>
            <w:tcW w:w="1129" w:type="dxa"/>
          </w:tcPr>
          <w:p w14:paraId="398B9EC2" w14:textId="106997B5" w:rsidR="00BE53FE" w:rsidRPr="005813F5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1253</w:t>
            </w:r>
          </w:p>
        </w:tc>
        <w:tc>
          <w:tcPr>
            <w:tcW w:w="8499" w:type="dxa"/>
          </w:tcPr>
          <w:p w14:paraId="3C564FEB" w14:textId="04B3F1D3" w:rsidR="00BE53FE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Baud</w:t>
            </w:r>
          </w:p>
        </w:tc>
      </w:tr>
      <w:tr w:rsidR="00BE53FE" w14:paraId="747008CE" w14:textId="77777777" w:rsidTr="002F2959">
        <w:tc>
          <w:tcPr>
            <w:tcW w:w="1129" w:type="dxa"/>
          </w:tcPr>
          <w:p w14:paraId="57125B66" w14:textId="090EB5A9" w:rsidR="00BE53FE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1254</w:t>
            </w:r>
          </w:p>
        </w:tc>
        <w:tc>
          <w:tcPr>
            <w:tcW w:w="8499" w:type="dxa"/>
          </w:tcPr>
          <w:p w14:paraId="76494885" w14:textId="1C2B7FA5" w:rsidR="00BE53FE" w:rsidRDefault="00BE53FE" w:rsidP="002F2959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First_bit</w:t>
            </w:r>
            <w:proofErr w:type="spellEnd"/>
          </w:p>
        </w:tc>
      </w:tr>
      <w:tr w:rsidR="00BE53FE" w14:paraId="56F5C656" w14:textId="77777777" w:rsidTr="002F2959">
        <w:tc>
          <w:tcPr>
            <w:tcW w:w="1129" w:type="dxa"/>
          </w:tcPr>
          <w:p w14:paraId="0552A9A6" w14:textId="2DC6B74C" w:rsidR="00BE53FE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1255</w:t>
            </w:r>
          </w:p>
        </w:tc>
        <w:tc>
          <w:tcPr>
            <w:tcW w:w="8499" w:type="dxa"/>
          </w:tcPr>
          <w:p w14:paraId="4F42F675" w14:textId="1A93A146" w:rsidR="00BE53FE" w:rsidRDefault="00BE53FE" w:rsidP="002F2959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Ti_mode</w:t>
            </w:r>
            <w:proofErr w:type="spellEnd"/>
          </w:p>
        </w:tc>
      </w:tr>
      <w:tr w:rsidR="00BE53FE" w14:paraId="5A4E5D32" w14:textId="77777777" w:rsidTr="002F2959">
        <w:tc>
          <w:tcPr>
            <w:tcW w:w="1129" w:type="dxa"/>
          </w:tcPr>
          <w:p w14:paraId="089D0C11" w14:textId="0B5A267A" w:rsidR="00BE53FE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1256</w:t>
            </w:r>
          </w:p>
        </w:tc>
        <w:tc>
          <w:tcPr>
            <w:tcW w:w="8499" w:type="dxa"/>
          </w:tcPr>
          <w:p w14:paraId="0BE48EFE" w14:textId="3BC81EB3" w:rsidR="00BE53FE" w:rsidRDefault="00BE53FE" w:rsidP="002F2959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</w:t>
            </w:r>
            <w:proofErr w:type="spellEnd"/>
            <w:r>
              <w:rPr>
                <w:lang w:val="en-US"/>
              </w:rPr>
              <w:t xml:space="preserve"> flag</w:t>
            </w:r>
          </w:p>
        </w:tc>
      </w:tr>
      <w:tr w:rsidR="00BE53FE" w14:paraId="0F2B28B3" w14:textId="77777777" w:rsidTr="002F2959">
        <w:tc>
          <w:tcPr>
            <w:tcW w:w="1129" w:type="dxa"/>
          </w:tcPr>
          <w:p w14:paraId="2868E54C" w14:textId="05C50BA9" w:rsidR="00BE53FE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1257</w:t>
            </w:r>
          </w:p>
        </w:tc>
        <w:tc>
          <w:tcPr>
            <w:tcW w:w="8499" w:type="dxa"/>
          </w:tcPr>
          <w:p w14:paraId="5B3158DE" w14:textId="11E2EE70" w:rsidR="00BE53FE" w:rsidRDefault="00BE53FE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Set default</w:t>
            </w:r>
          </w:p>
        </w:tc>
      </w:tr>
    </w:tbl>
    <w:p w14:paraId="2702BEF9" w14:textId="77777777" w:rsidR="00BE53FE" w:rsidRDefault="00BE53FE" w:rsidP="00BE53FE">
      <w:pPr>
        <w:pStyle w:val="110"/>
      </w:pPr>
    </w:p>
    <w:p w14:paraId="2F6518B2" w14:textId="77777777" w:rsidR="00BE53FE" w:rsidRPr="00C27D95" w:rsidRDefault="00BE53FE" w:rsidP="00BE53FE">
      <w:pPr>
        <w:pStyle w:val="110"/>
      </w:pPr>
      <w:r>
        <w:rPr>
          <w:lang w:val="en-US"/>
        </w:rPr>
        <w:t>Scaler</w:t>
      </w:r>
      <w:r w:rsidRPr="00C27D95">
        <w:t xml:space="preserve"> – </w:t>
      </w:r>
      <w:r>
        <w:t>регистр запуска обновления команды. При записи 1 обновляются параметры команды, и команда запускается. После запуска сбрасывается в 0.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BE53FE" w14:paraId="14FF48FD" w14:textId="77777777" w:rsidTr="002F2959">
        <w:tc>
          <w:tcPr>
            <w:tcW w:w="9628" w:type="dxa"/>
            <w:gridSpan w:val="16"/>
            <w:vAlign w:val="center"/>
          </w:tcPr>
          <w:p w14:paraId="54712E05" w14:textId="0BFB0B33" w:rsidR="00BE53FE" w:rsidRPr="005813F5" w:rsidRDefault="00BE53FE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 w:rsidR="00FF7C36">
              <w:rPr>
                <w:lang w:val="en-US"/>
              </w:rPr>
              <w:t>1246</w:t>
            </w:r>
          </w:p>
        </w:tc>
      </w:tr>
      <w:tr w:rsidR="00BE53FE" w14:paraId="1E727306" w14:textId="77777777" w:rsidTr="002F2959">
        <w:tc>
          <w:tcPr>
            <w:tcW w:w="601" w:type="dxa"/>
          </w:tcPr>
          <w:p w14:paraId="209FDD37" w14:textId="77777777" w:rsidR="00BE53FE" w:rsidRDefault="00BE53FE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2FF64F83" w14:textId="77777777" w:rsidR="00BE53FE" w:rsidRPr="00F33B1C" w:rsidRDefault="00BE53FE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175527D7" w14:textId="77777777" w:rsidR="00BE53FE" w:rsidRPr="00F33B1C" w:rsidRDefault="00BE53FE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8E60F04" w14:textId="77777777" w:rsidR="00BE53FE" w:rsidRPr="00F33B1C" w:rsidRDefault="00BE53FE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CDAD0DC" w14:textId="77777777" w:rsidR="00BE53FE" w:rsidRPr="00F33B1C" w:rsidRDefault="00BE53FE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18B81E8" w14:textId="77777777" w:rsidR="00BE53FE" w:rsidRPr="00F33B1C" w:rsidRDefault="00BE53FE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00037009" w14:textId="77777777" w:rsidR="00BE53FE" w:rsidRPr="00F33B1C" w:rsidRDefault="00BE53FE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1EEDB913" w14:textId="77777777" w:rsidR="00BE53FE" w:rsidRPr="00F33B1C" w:rsidRDefault="00BE53FE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0E1E366" w14:textId="77777777" w:rsidR="00BE53FE" w:rsidRPr="00F33B1C" w:rsidRDefault="00BE53FE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14DD8B06" w14:textId="77777777" w:rsidR="00BE53FE" w:rsidRPr="00F33B1C" w:rsidRDefault="00BE53FE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22B218A" w14:textId="77777777" w:rsidR="00BE53FE" w:rsidRPr="00F33B1C" w:rsidRDefault="00BE53FE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BB25761" w14:textId="77777777" w:rsidR="00BE53FE" w:rsidRPr="00F33B1C" w:rsidRDefault="00BE53FE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3CEF4D3" w14:textId="77777777" w:rsidR="00BE53FE" w:rsidRPr="00F33B1C" w:rsidRDefault="00BE53FE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559316E9" w14:textId="77777777" w:rsidR="00BE53FE" w:rsidRPr="00F33B1C" w:rsidRDefault="00BE53FE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6E2B915" w14:textId="77777777" w:rsidR="00BE53FE" w:rsidRPr="00F33B1C" w:rsidRDefault="00BE53FE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2E320E9" w14:textId="77777777" w:rsidR="00BE53FE" w:rsidRPr="00F33B1C" w:rsidRDefault="00BE53FE" w:rsidP="002F2959">
            <w:pPr>
              <w:pStyle w:val="aff4"/>
            </w:pPr>
            <w:r>
              <w:t>0</w:t>
            </w:r>
          </w:p>
        </w:tc>
      </w:tr>
      <w:tr w:rsidR="00BE53FE" w14:paraId="27B53D06" w14:textId="77777777" w:rsidTr="002F2959">
        <w:tc>
          <w:tcPr>
            <w:tcW w:w="9628" w:type="dxa"/>
            <w:gridSpan w:val="16"/>
            <w:vAlign w:val="center"/>
          </w:tcPr>
          <w:p w14:paraId="27B361A2" w14:textId="77777777" w:rsidR="00BE53FE" w:rsidRPr="00C27D95" w:rsidRDefault="00BE53FE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BE53FE" w14:paraId="75897184" w14:textId="77777777" w:rsidTr="002F2959">
        <w:tc>
          <w:tcPr>
            <w:tcW w:w="9628" w:type="dxa"/>
            <w:gridSpan w:val="16"/>
            <w:vAlign w:val="center"/>
          </w:tcPr>
          <w:p w14:paraId="6EF2D95B" w14:textId="77777777" w:rsidR="00BE53FE" w:rsidRDefault="00BE53FE" w:rsidP="002F2959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34D4BFBA" w14:textId="77777777" w:rsidR="00BE53FE" w:rsidRDefault="00BE53FE" w:rsidP="00BE53FE">
      <w:pPr>
        <w:pStyle w:val="110"/>
        <w:rPr>
          <w:lang w:val="en-US"/>
        </w:rPr>
      </w:pPr>
    </w:p>
    <w:p w14:paraId="6C63536C" w14:textId="3B55E930" w:rsidR="00BE53FE" w:rsidRPr="00C27D95" w:rsidRDefault="00FF7C36" w:rsidP="00BE53FE">
      <w:pPr>
        <w:suppressAutoHyphens w:val="0"/>
        <w:spacing w:line="240" w:lineRule="auto"/>
        <w:jc w:val="left"/>
      </w:pPr>
      <w:r>
        <w:rPr>
          <w:lang w:val="en-US"/>
        </w:rPr>
        <w:t>Mode</w:t>
      </w:r>
      <w:r>
        <w:t xml:space="preserve">. 0 – </w:t>
      </w:r>
      <w:r>
        <w:rPr>
          <w:lang w:val="en-US"/>
        </w:rPr>
        <w:t>master</w:t>
      </w:r>
      <w:r w:rsidRPr="005813F5"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BE53FE" w14:paraId="2068ACE3" w14:textId="77777777" w:rsidTr="002F2959">
        <w:tc>
          <w:tcPr>
            <w:tcW w:w="9602" w:type="dxa"/>
            <w:gridSpan w:val="16"/>
            <w:vAlign w:val="center"/>
          </w:tcPr>
          <w:p w14:paraId="39843817" w14:textId="6A59D76E" w:rsidR="00BE53FE" w:rsidRPr="005813F5" w:rsidRDefault="00BE53FE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 w:rsidR="00FF7C36">
              <w:rPr>
                <w:lang w:val="en-US"/>
              </w:rPr>
              <w:t>1247</w:t>
            </w:r>
          </w:p>
        </w:tc>
      </w:tr>
      <w:tr w:rsidR="00BE53FE" w14:paraId="66ECC835" w14:textId="77777777" w:rsidTr="002F2959">
        <w:tc>
          <w:tcPr>
            <w:tcW w:w="601" w:type="dxa"/>
          </w:tcPr>
          <w:p w14:paraId="6ABD54D5" w14:textId="77777777" w:rsidR="00BE53FE" w:rsidRDefault="00BE53FE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7C6C5D72" w14:textId="77777777" w:rsidR="00BE53FE" w:rsidRPr="00F33B1C" w:rsidRDefault="00BE53FE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449D819" w14:textId="77777777" w:rsidR="00BE53FE" w:rsidRPr="00F33B1C" w:rsidRDefault="00BE53FE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FF41051" w14:textId="77777777" w:rsidR="00BE53FE" w:rsidRPr="00F33B1C" w:rsidRDefault="00BE53FE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51230071" w14:textId="77777777" w:rsidR="00BE53FE" w:rsidRPr="00F33B1C" w:rsidRDefault="00BE53FE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6D4C332" w14:textId="77777777" w:rsidR="00BE53FE" w:rsidRPr="00F33B1C" w:rsidRDefault="00BE53FE" w:rsidP="002F2959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6B512E54" w14:textId="77777777" w:rsidR="00BE53FE" w:rsidRPr="00F33B1C" w:rsidRDefault="00BE53FE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246B2C33" w14:textId="77777777" w:rsidR="00BE53FE" w:rsidRPr="00F33B1C" w:rsidRDefault="00BE53FE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E8B78B8" w14:textId="77777777" w:rsidR="00BE53FE" w:rsidRPr="00F33B1C" w:rsidRDefault="00BE53FE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07A2FCAB" w14:textId="77777777" w:rsidR="00BE53FE" w:rsidRPr="00F33B1C" w:rsidRDefault="00BE53FE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2C3ED16" w14:textId="77777777" w:rsidR="00BE53FE" w:rsidRPr="00F33B1C" w:rsidRDefault="00BE53FE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16B2AFB" w14:textId="77777777" w:rsidR="00BE53FE" w:rsidRPr="00F33B1C" w:rsidRDefault="00BE53FE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075C8553" w14:textId="77777777" w:rsidR="00BE53FE" w:rsidRPr="00F33B1C" w:rsidRDefault="00BE53FE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03738617" w14:textId="77777777" w:rsidR="00BE53FE" w:rsidRPr="00F33B1C" w:rsidRDefault="00BE53FE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1EBE388" w14:textId="77777777" w:rsidR="00BE53FE" w:rsidRPr="00F33B1C" w:rsidRDefault="00BE53FE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518498F5" w14:textId="77777777" w:rsidR="00BE53FE" w:rsidRPr="00F33B1C" w:rsidRDefault="00BE53FE" w:rsidP="002F2959">
            <w:pPr>
              <w:pStyle w:val="aff4"/>
            </w:pPr>
            <w:r>
              <w:t>0</w:t>
            </w:r>
          </w:p>
        </w:tc>
      </w:tr>
      <w:tr w:rsidR="00BE53FE" w14:paraId="61483AC2" w14:textId="77777777" w:rsidTr="002F2959">
        <w:tc>
          <w:tcPr>
            <w:tcW w:w="9602" w:type="dxa"/>
            <w:gridSpan w:val="16"/>
          </w:tcPr>
          <w:p w14:paraId="24C98035" w14:textId="10D7BDC2" w:rsidR="00BE53FE" w:rsidRPr="005813F5" w:rsidRDefault="00FF7C36" w:rsidP="002F2959">
            <w:pPr>
              <w:pStyle w:val="aff4"/>
              <w:jc w:val="center"/>
            </w:pPr>
            <w:r>
              <w:rPr>
                <w:lang w:val="en-US"/>
              </w:rPr>
              <w:t>Mode</w:t>
            </w:r>
          </w:p>
        </w:tc>
      </w:tr>
      <w:tr w:rsidR="00BE53FE" w14:paraId="2DFA0E8E" w14:textId="77777777" w:rsidTr="002F2959">
        <w:tc>
          <w:tcPr>
            <w:tcW w:w="9602" w:type="dxa"/>
            <w:gridSpan w:val="16"/>
            <w:vAlign w:val="center"/>
          </w:tcPr>
          <w:p w14:paraId="2B030596" w14:textId="41E28ED9" w:rsidR="00BE53FE" w:rsidRPr="005813F5" w:rsidRDefault="00FF7C36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014BB896" w14:textId="77777777" w:rsidR="00FF7C36" w:rsidRDefault="00FF7C36" w:rsidP="00FF7C36">
      <w:pPr>
        <w:suppressAutoHyphens w:val="0"/>
        <w:spacing w:line="240" w:lineRule="auto"/>
        <w:jc w:val="left"/>
        <w:rPr>
          <w:lang w:val="en-US"/>
        </w:rPr>
      </w:pPr>
    </w:p>
    <w:p w14:paraId="42F8A14D" w14:textId="711CA4CA" w:rsidR="00FF7C36" w:rsidRPr="005813F5" w:rsidRDefault="00FF7C36" w:rsidP="00FF7C36">
      <w:pPr>
        <w:suppressAutoHyphens w:val="0"/>
        <w:spacing w:line="240" w:lineRule="auto"/>
        <w:jc w:val="left"/>
        <w:rPr>
          <w:lang w:val="en-US"/>
        </w:rPr>
      </w:pPr>
      <w:r>
        <w:rPr>
          <w:lang w:val="en-US"/>
        </w:rPr>
        <w:t>Direction</w:t>
      </w:r>
      <w:r w:rsidRPr="005813F5">
        <w:rPr>
          <w:lang w:val="en-US"/>
        </w:rPr>
        <w:t xml:space="preserve">. 0 – </w:t>
      </w:r>
      <w:r w:rsidRPr="007609C9">
        <w:rPr>
          <w:lang w:val="en-US"/>
        </w:rPr>
        <w:t>2</w:t>
      </w:r>
      <w:r>
        <w:rPr>
          <w:lang w:val="en-US"/>
        </w:rPr>
        <w:t>Line</w:t>
      </w:r>
      <w:r w:rsidRPr="005813F5">
        <w:rPr>
          <w:lang w:val="en-US"/>
        </w:rPr>
        <w:t>.</w:t>
      </w:r>
      <w:r w:rsidR="00361849" w:rsidRPr="007609C9">
        <w:rPr>
          <w:lang w:val="en-US"/>
        </w:rPr>
        <w:t xml:space="preserve"> </w:t>
      </w:r>
      <w:r w:rsidR="00361849">
        <w:rPr>
          <w:lang w:val="en-US"/>
        </w:rPr>
        <w:t>1 – 2Line Rx only. 2 – 1 Line/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F7C36" w14:paraId="51F05E36" w14:textId="77777777" w:rsidTr="002F2959">
        <w:tc>
          <w:tcPr>
            <w:tcW w:w="9602" w:type="dxa"/>
            <w:gridSpan w:val="16"/>
            <w:vAlign w:val="center"/>
          </w:tcPr>
          <w:p w14:paraId="5750CDB4" w14:textId="5F031224" w:rsidR="00FF7C36" w:rsidRPr="00361849" w:rsidRDefault="00FF7C36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 w:rsidRPr="005813F5">
              <w:t>124</w:t>
            </w:r>
            <w:r w:rsidR="00361849">
              <w:rPr>
                <w:lang w:val="en-US"/>
              </w:rPr>
              <w:t>8</w:t>
            </w:r>
          </w:p>
        </w:tc>
      </w:tr>
      <w:tr w:rsidR="00FF7C36" w14:paraId="2E0122FC" w14:textId="77777777" w:rsidTr="002F2959">
        <w:tc>
          <w:tcPr>
            <w:tcW w:w="601" w:type="dxa"/>
          </w:tcPr>
          <w:p w14:paraId="0D5B2612" w14:textId="77777777" w:rsidR="00FF7C36" w:rsidRDefault="00FF7C36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7CD03BF4" w14:textId="77777777" w:rsidR="00FF7C36" w:rsidRPr="00F33B1C" w:rsidRDefault="00FF7C36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5B99016A" w14:textId="77777777" w:rsidR="00FF7C36" w:rsidRPr="00F33B1C" w:rsidRDefault="00FF7C36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7D8306D" w14:textId="77777777" w:rsidR="00FF7C36" w:rsidRPr="00F33B1C" w:rsidRDefault="00FF7C36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5BC6952C" w14:textId="77777777" w:rsidR="00FF7C36" w:rsidRPr="00F33B1C" w:rsidRDefault="00FF7C36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C558F13" w14:textId="77777777" w:rsidR="00FF7C36" w:rsidRPr="00F33B1C" w:rsidRDefault="00FF7C36" w:rsidP="002F2959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295EC0CB" w14:textId="77777777" w:rsidR="00FF7C36" w:rsidRPr="00F33B1C" w:rsidRDefault="00FF7C36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316ED02" w14:textId="77777777" w:rsidR="00FF7C36" w:rsidRPr="00F33B1C" w:rsidRDefault="00FF7C36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18F4796" w14:textId="77777777" w:rsidR="00FF7C36" w:rsidRPr="00F33B1C" w:rsidRDefault="00FF7C36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0BA0183" w14:textId="77777777" w:rsidR="00FF7C36" w:rsidRPr="00F33B1C" w:rsidRDefault="00FF7C36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3AD8C506" w14:textId="77777777" w:rsidR="00FF7C36" w:rsidRPr="00F33B1C" w:rsidRDefault="00FF7C36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290B4721" w14:textId="77777777" w:rsidR="00FF7C36" w:rsidRPr="00F33B1C" w:rsidRDefault="00FF7C36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0B48F8F" w14:textId="77777777" w:rsidR="00FF7C36" w:rsidRPr="00F33B1C" w:rsidRDefault="00FF7C36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9F4413C" w14:textId="77777777" w:rsidR="00FF7C36" w:rsidRPr="00F33B1C" w:rsidRDefault="00FF7C36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4A775DEF" w14:textId="77777777" w:rsidR="00FF7C36" w:rsidRPr="00F33B1C" w:rsidRDefault="00FF7C36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605B6A12" w14:textId="77777777" w:rsidR="00FF7C36" w:rsidRPr="00F33B1C" w:rsidRDefault="00FF7C36" w:rsidP="002F2959">
            <w:pPr>
              <w:pStyle w:val="aff4"/>
            </w:pPr>
            <w:r>
              <w:t>0</w:t>
            </w:r>
          </w:p>
        </w:tc>
      </w:tr>
      <w:tr w:rsidR="00FF7C36" w14:paraId="514933F7" w14:textId="77777777" w:rsidTr="002F2959">
        <w:tc>
          <w:tcPr>
            <w:tcW w:w="9602" w:type="dxa"/>
            <w:gridSpan w:val="16"/>
          </w:tcPr>
          <w:p w14:paraId="7CA7ED58" w14:textId="77777777" w:rsidR="00FF7C36" w:rsidRPr="00C27D95" w:rsidRDefault="00FF7C36" w:rsidP="002F2959">
            <w:pPr>
              <w:pStyle w:val="aff4"/>
              <w:jc w:val="center"/>
            </w:pPr>
            <w:r>
              <w:rPr>
                <w:lang w:val="en-US"/>
              </w:rPr>
              <w:t>Mode</w:t>
            </w:r>
          </w:p>
        </w:tc>
      </w:tr>
      <w:tr w:rsidR="00FF7C36" w14:paraId="4F616D5D" w14:textId="77777777" w:rsidTr="002F2959">
        <w:tc>
          <w:tcPr>
            <w:tcW w:w="9602" w:type="dxa"/>
            <w:gridSpan w:val="16"/>
            <w:vAlign w:val="center"/>
          </w:tcPr>
          <w:p w14:paraId="005B7342" w14:textId="72EABF5C" w:rsidR="00FF7C36" w:rsidRPr="00361849" w:rsidRDefault="00FF7C36" w:rsidP="002F2959">
            <w:pPr>
              <w:pStyle w:val="aff4"/>
              <w:jc w:val="center"/>
              <w:rPr>
                <w:lang w:val="en-US"/>
              </w:rPr>
            </w:pPr>
            <w:r w:rsidRPr="005813F5">
              <w:t>0</w:t>
            </w:r>
            <w:r w:rsidR="00361849">
              <w:rPr>
                <w:lang w:val="en-US"/>
              </w:rPr>
              <w:t>/1/2</w:t>
            </w:r>
          </w:p>
        </w:tc>
      </w:tr>
    </w:tbl>
    <w:p w14:paraId="67AD6013" w14:textId="77777777" w:rsidR="00FF7C36" w:rsidRDefault="00FF7C36" w:rsidP="00FF7C36">
      <w:pPr>
        <w:suppressAutoHyphens w:val="0"/>
        <w:spacing w:line="240" w:lineRule="auto"/>
        <w:ind w:firstLine="0"/>
        <w:jc w:val="left"/>
      </w:pPr>
    </w:p>
    <w:p w14:paraId="5AFDAEA8" w14:textId="5236520C" w:rsidR="00361849" w:rsidRPr="00C27D95" w:rsidRDefault="00361849" w:rsidP="00361849">
      <w:pPr>
        <w:suppressAutoHyphens w:val="0"/>
        <w:spacing w:line="240" w:lineRule="auto"/>
        <w:jc w:val="left"/>
      </w:pPr>
      <w:r>
        <w:rPr>
          <w:lang w:val="en-US"/>
        </w:rPr>
        <w:t>Data</w:t>
      </w:r>
      <w:r w:rsidRPr="005813F5">
        <w:t xml:space="preserve"> </w:t>
      </w:r>
      <w:r>
        <w:rPr>
          <w:lang w:val="en-US"/>
        </w:rPr>
        <w:t>size</w:t>
      </w:r>
      <w:r>
        <w:t xml:space="preserve">. 0 – </w:t>
      </w:r>
      <w:r w:rsidRPr="005813F5">
        <w:t xml:space="preserve">8 </w:t>
      </w:r>
      <w:r>
        <w:rPr>
          <w:lang w:val="en-US"/>
        </w:rPr>
        <w:t>Bit</w:t>
      </w:r>
      <w:r w:rsidRPr="005813F5">
        <w:t xml:space="preserve">. </w:t>
      </w:r>
      <w:r>
        <w:rPr>
          <w:lang w:val="en-US"/>
        </w:rPr>
        <w:t>1 – 16 Bit</w:t>
      </w:r>
      <w:r w:rsidRPr="00C27D95"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361849" w14:paraId="299D07A7" w14:textId="77777777" w:rsidTr="002F2959">
        <w:tc>
          <w:tcPr>
            <w:tcW w:w="9602" w:type="dxa"/>
            <w:gridSpan w:val="16"/>
            <w:vAlign w:val="center"/>
          </w:tcPr>
          <w:p w14:paraId="51223D78" w14:textId="72026DAD" w:rsidR="00361849" w:rsidRPr="005813F5" w:rsidRDefault="00361849" w:rsidP="002F2959">
            <w:pPr>
              <w:pStyle w:val="aff4"/>
              <w:jc w:val="center"/>
            </w:pPr>
            <w:r>
              <w:t xml:space="preserve">Номер регистра </w:t>
            </w:r>
            <w:r w:rsidRPr="005813F5">
              <w:t>124</w:t>
            </w:r>
            <w:r>
              <w:t>9</w:t>
            </w:r>
          </w:p>
        </w:tc>
      </w:tr>
      <w:tr w:rsidR="00361849" w14:paraId="171DC056" w14:textId="77777777" w:rsidTr="002F2959">
        <w:tc>
          <w:tcPr>
            <w:tcW w:w="601" w:type="dxa"/>
          </w:tcPr>
          <w:p w14:paraId="083B4A18" w14:textId="77777777" w:rsidR="00361849" w:rsidRDefault="00361849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65962593" w14:textId="77777777" w:rsidR="00361849" w:rsidRPr="00F33B1C" w:rsidRDefault="00361849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C2C74B5" w14:textId="77777777" w:rsidR="00361849" w:rsidRPr="00F33B1C" w:rsidRDefault="00361849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60862AB4" w14:textId="77777777" w:rsidR="00361849" w:rsidRPr="00F33B1C" w:rsidRDefault="00361849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6212B43" w14:textId="77777777" w:rsidR="00361849" w:rsidRPr="00F33B1C" w:rsidRDefault="00361849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11856416" w14:textId="77777777" w:rsidR="00361849" w:rsidRPr="00F33B1C" w:rsidRDefault="00361849" w:rsidP="002F2959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455D630E" w14:textId="77777777" w:rsidR="00361849" w:rsidRPr="00F33B1C" w:rsidRDefault="00361849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2AADD95E" w14:textId="77777777" w:rsidR="00361849" w:rsidRPr="00F33B1C" w:rsidRDefault="00361849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A78B759" w14:textId="77777777" w:rsidR="00361849" w:rsidRPr="00F33B1C" w:rsidRDefault="00361849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41EC71F" w14:textId="77777777" w:rsidR="00361849" w:rsidRPr="00F33B1C" w:rsidRDefault="00361849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BC9B86C" w14:textId="77777777" w:rsidR="00361849" w:rsidRPr="00F33B1C" w:rsidRDefault="00361849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24B4B7A4" w14:textId="77777777" w:rsidR="00361849" w:rsidRPr="00F33B1C" w:rsidRDefault="00361849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43F5CF17" w14:textId="77777777" w:rsidR="00361849" w:rsidRPr="00F33B1C" w:rsidRDefault="00361849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8168E41" w14:textId="77777777" w:rsidR="00361849" w:rsidRPr="00F33B1C" w:rsidRDefault="00361849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245C38D8" w14:textId="77777777" w:rsidR="00361849" w:rsidRPr="00F33B1C" w:rsidRDefault="00361849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0FD7929" w14:textId="77777777" w:rsidR="00361849" w:rsidRPr="00F33B1C" w:rsidRDefault="00361849" w:rsidP="002F2959">
            <w:pPr>
              <w:pStyle w:val="aff4"/>
            </w:pPr>
            <w:r>
              <w:t>0</w:t>
            </w:r>
          </w:p>
        </w:tc>
      </w:tr>
      <w:tr w:rsidR="00361849" w14:paraId="1DDF01FE" w14:textId="77777777" w:rsidTr="002F2959">
        <w:tc>
          <w:tcPr>
            <w:tcW w:w="9602" w:type="dxa"/>
            <w:gridSpan w:val="16"/>
          </w:tcPr>
          <w:p w14:paraId="6B685DAF" w14:textId="5945EABC" w:rsidR="00361849" w:rsidRPr="00C27D95" w:rsidRDefault="00361849" w:rsidP="002F2959">
            <w:pPr>
              <w:pStyle w:val="aff4"/>
              <w:jc w:val="center"/>
            </w:pPr>
            <w:r>
              <w:rPr>
                <w:lang w:val="en-US"/>
              </w:rPr>
              <w:t>Data</w:t>
            </w:r>
            <w:r w:rsidRPr="00C27D95">
              <w:t xml:space="preserve"> </w:t>
            </w:r>
            <w:r>
              <w:rPr>
                <w:lang w:val="en-US"/>
              </w:rPr>
              <w:t>size</w:t>
            </w:r>
          </w:p>
        </w:tc>
      </w:tr>
      <w:tr w:rsidR="00361849" w14:paraId="5E949E13" w14:textId="77777777" w:rsidTr="002F2959">
        <w:tc>
          <w:tcPr>
            <w:tcW w:w="9602" w:type="dxa"/>
            <w:gridSpan w:val="16"/>
            <w:vAlign w:val="center"/>
          </w:tcPr>
          <w:p w14:paraId="0F5C2F70" w14:textId="6A4B0CDB" w:rsidR="00361849" w:rsidRPr="00361849" w:rsidRDefault="00361849" w:rsidP="002F2959">
            <w:pPr>
              <w:pStyle w:val="aff4"/>
              <w:jc w:val="center"/>
              <w:rPr>
                <w:lang w:val="en-US"/>
              </w:rPr>
            </w:pPr>
            <w:r w:rsidRPr="005813F5">
              <w:t>0</w:t>
            </w:r>
            <w:r>
              <w:rPr>
                <w:lang w:val="en-US"/>
              </w:rPr>
              <w:t>/1</w:t>
            </w:r>
          </w:p>
        </w:tc>
      </w:tr>
    </w:tbl>
    <w:p w14:paraId="06811633" w14:textId="77777777" w:rsidR="00361849" w:rsidRDefault="00361849" w:rsidP="00361849">
      <w:pPr>
        <w:suppressAutoHyphens w:val="0"/>
        <w:spacing w:line="240" w:lineRule="auto"/>
        <w:jc w:val="left"/>
      </w:pPr>
    </w:p>
    <w:p w14:paraId="6F5127E9" w14:textId="55B80E46" w:rsidR="00361849" w:rsidRPr="00C27D95" w:rsidRDefault="00361849" w:rsidP="00361849">
      <w:pPr>
        <w:suppressAutoHyphens w:val="0"/>
        <w:spacing w:line="240" w:lineRule="auto"/>
        <w:jc w:val="left"/>
      </w:pPr>
      <w:r>
        <w:rPr>
          <w:lang w:val="en-US"/>
        </w:rPr>
        <w:t>Polarity</w:t>
      </w:r>
      <w:r>
        <w:t xml:space="preserve">. 0 – </w:t>
      </w:r>
      <w:r>
        <w:rPr>
          <w:lang w:val="en-US"/>
        </w:rPr>
        <w:t>Low</w:t>
      </w:r>
      <w:r w:rsidRPr="00C27D95">
        <w:t xml:space="preserve">. </w:t>
      </w:r>
      <w:r>
        <w:rPr>
          <w:lang w:val="en-US"/>
        </w:rPr>
        <w:t>1 – High</w:t>
      </w:r>
      <w:r w:rsidRPr="00C27D95"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361849" w14:paraId="00612857" w14:textId="77777777" w:rsidTr="002F2959">
        <w:tc>
          <w:tcPr>
            <w:tcW w:w="9602" w:type="dxa"/>
            <w:gridSpan w:val="16"/>
            <w:vAlign w:val="center"/>
          </w:tcPr>
          <w:p w14:paraId="17750C2F" w14:textId="0BD2A305" w:rsidR="00361849" w:rsidRPr="00C27D95" w:rsidRDefault="00361849" w:rsidP="002F2959">
            <w:pPr>
              <w:pStyle w:val="aff4"/>
              <w:jc w:val="center"/>
            </w:pPr>
            <w:r>
              <w:t xml:space="preserve">Номер регистра </w:t>
            </w:r>
            <w:r w:rsidRPr="00C27D95">
              <w:t>12</w:t>
            </w:r>
            <w:r>
              <w:t>50</w:t>
            </w:r>
          </w:p>
        </w:tc>
      </w:tr>
      <w:tr w:rsidR="00361849" w14:paraId="7A42E7FF" w14:textId="77777777" w:rsidTr="002F2959">
        <w:tc>
          <w:tcPr>
            <w:tcW w:w="601" w:type="dxa"/>
          </w:tcPr>
          <w:p w14:paraId="2A554D1A" w14:textId="77777777" w:rsidR="00361849" w:rsidRDefault="00361849" w:rsidP="002F2959">
            <w:pPr>
              <w:pStyle w:val="aff4"/>
            </w:pPr>
            <w:r>
              <w:lastRenderedPageBreak/>
              <w:t>15</w:t>
            </w:r>
          </w:p>
        </w:tc>
        <w:tc>
          <w:tcPr>
            <w:tcW w:w="602" w:type="dxa"/>
          </w:tcPr>
          <w:p w14:paraId="257B9A77" w14:textId="77777777" w:rsidR="00361849" w:rsidRPr="00F33B1C" w:rsidRDefault="00361849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11E19C0D" w14:textId="77777777" w:rsidR="00361849" w:rsidRPr="00F33B1C" w:rsidRDefault="00361849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72C69E1" w14:textId="77777777" w:rsidR="00361849" w:rsidRPr="00F33B1C" w:rsidRDefault="00361849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DE69756" w14:textId="77777777" w:rsidR="00361849" w:rsidRPr="00F33B1C" w:rsidRDefault="00361849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3248735E" w14:textId="77777777" w:rsidR="00361849" w:rsidRPr="00F33B1C" w:rsidRDefault="00361849" w:rsidP="002F2959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207EAEAC" w14:textId="77777777" w:rsidR="00361849" w:rsidRPr="00F33B1C" w:rsidRDefault="00361849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6FFC7F0" w14:textId="77777777" w:rsidR="00361849" w:rsidRPr="00F33B1C" w:rsidRDefault="00361849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0DA618A8" w14:textId="77777777" w:rsidR="00361849" w:rsidRPr="00F33B1C" w:rsidRDefault="00361849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80CB009" w14:textId="77777777" w:rsidR="00361849" w:rsidRPr="00F33B1C" w:rsidRDefault="00361849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9CA1C4A" w14:textId="77777777" w:rsidR="00361849" w:rsidRPr="00F33B1C" w:rsidRDefault="00361849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9AC269D" w14:textId="77777777" w:rsidR="00361849" w:rsidRPr="00F33B1C" w:rsidRDefault="00361849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C5225CF" w14:textId="77777777" w:rsidR="00361849" w:rsidRPr="00F33B1C" w:rsidRDefault="00361849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68148B3" w14:textId="77777777" w:rsidR="00361849" w:rsidRPr="00F33B1C" w:rsidRDefault="00361849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78CEADFA" w14:textId="77777777" w:rsidR="00361849" w:rsidRPr="00F33B1C" w:rsidRDefault="00361849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BF53D71" w14:textId="77777777" w:rsidR="00361849" w:rsidRPr="00F33B1C" w:rsidRDefault="00361849" w:rsidP="002F2959">
            <w:pPr>
              <w:pStyle w:val="aff4"/>
            </w:pPr>
            <w:r>
              <w:t>0</w:t>
            </w:r>
          </w:p>
        </w:tc>
      </w:tr>
      <w:tr w:rsidR="00361849" w14:paraId="51C73379" w14:textId="77777777" w:rsidTr="002F2959">
        <w:tc>
          <w:tcPr>
            <w:tcW w:w="9602" w:type="dxa"/>
            <w:gridSpan w:val="16"/>
          </w:tcPr>
          <w:p w14:paraId="73CB1A91" w14:textId="44BF2446" w:rsidR="00361849" w:rsidRPr="00C27D95" w:rsidRDefault="00361849" w:rsidP="002F2959">
            <w:pPr>
              <w:pStyle w:val="aff4"/>
              <w:jc w:val="center"/>
            </w:pPr>
            <w:r>
              <w:rPr>
                <w:lang w:val="en-US"/>
              </w:rPr>
              <w:t>Polarity</w:t>
            </w:r>
          </w:p>
        </w:tc>
      </w:tr>
      <w:tr w:rsidR="00361849" w14:paraId="606F2CC8" w14:textId="77777777" w:rsidTr="002F2959">
        <w:tc>
          <w:tcPr>
            <w:tcW w:w="9602" w:type="dxa"/>
            <w:gridSpan w:val="16"/>
            <w:vAlign w:val="center"/>
          </w:tcPr>
          <w:p w14:paraId="620E7A1A" w14:textId="77777777" w:rsidR="00361849" w:rsidRPr="00C27D95" w:rsidRDefault="00361849" w:rsidP="002F2959">
            <w:pPr>
              <w:pStyle w:val="aff4"/>
              <w:jc w:val="center"/>
              <w:rPr>
                <w:lang w:val="en-US"/>
              </w:rPr>
            </w:pPr>
            <w:r w:rsidRPr="00C27D95">
              <w:t>0</w:t>
            </w:r>
            <w:r>
              <w:rPr>
                <w:lang w:val="en-US"/>
              </w:rPr>
              <w:t>/1</w:t>
            </w:r>
          </w:p>
        </w:tc>
      </w:tr>
    </w:tbl>
    <w:p w14:paraId="2415DFBB" w14:textId="77777777" w:rsidR="00361849" w:rsidRDefault="00361849" w:rsidP="00361849">
      <w:pPr>
        <w:suppressAutoHyphens w:val="0"/>
        <w:spacing w:line="240" w:lineRule="auto"/>
        <w:jc w:val="left"/>
      </w:pPr>
    </w:p>
    <w:p w14:paraId="1F7839AC" w14:textId="4B868E09" w:rsidR="00361849" w:rsidRPr="005813F5" w:rsidRDefault="00361849" w:rsidP="00361849">
      <w:pPr>
        <w:suppressAutoHyphens w:val="0"/>
        <w:spacing w:line="240" w:lineRule="auto"/>
        <w:jc w:val="left"/>
        <w:rPr>
          <w:lang w:val="en-US"/>
        </w:rPr>
      </w:pPr>
      <w:r>
        <w:rPr>
          <w:lang w:val="en-US"/>
        </w:rPr>
        <w:t>Phase</w:t>
      </w:r>
      <w:r w:rsidRPr="005813F5">
        <w:rPr>
          <w:lang w:val="en-US"/>
        </w:rPr>
        <w:t xml:space="preserve">. 0 – </w:t>
      </w:r>
      <w:r>
        <w:rPr>
          <w:lang w:val="en-US"/>
        </w:rPr>
        <w:t>One edge</w:t>
      </w:r>
      <w:r w:rsidRPr="005813F5">
        <w:rPr>
          <w:lang w:val="en-US"/>
        </w:rPr>
        <w:t xml:space="preserve">. </w:t>
      </w:r>
      <w:r>
        <w:rPr>
          <w:lang w:val="en-US"/>
        </w:rPr>
        <w:t>1 – Two edge</w:t>
      </w:r>
      <w:r w:rsidRPr="005813F5">
        <w:rPr>
          <w:lang w:val="en-US"/>
        </w:rPr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361849" w14:paraId="315E2E35" w14:textId="77777777" w:rsidTr="002F2959">
        <w:tc>
          <w:tcPr>
            <w:tcW w:w="9602" w:type="dxa"/>
            <w:gridSpan w:val="16"/>
            <w:vAlign w:val="center"/>
          </w:tcPr>
          <w:p w14:paraId="62494EBA" w14:textId="664079A2" w:rsidR="00361849" w:rsidRPr="005813F5" w:rsidRDefault="00361849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 w:rsidRPr="00C27D95">
              <w:t>12</w:t>
            </w:r>
            <w:r>
              <w:t>5</w:t>
            </w:r>
            <w:r>
              <w:rPr>
                <w:lang w:val="en-US"/>
              </w:rPr>
              <w:t>1</w:t>
            </w:r>
          </w:p>
        </w:tc>
      </w:tr>
      <w:tr w:rsidR="00361849" w14:paraId="48F892E2" w14:textId="77777777" w:rsidTr="002F2959">
        <w:tc>
          <w:tcPr>
            <w:tcW w:w="601" w:type="dxa"/>
          </w:tcPr>
          <w:p w14:paraId="051F6BAB" w14:textId="77777777" w:rsidR="00361849" w:rsidRDefault="00361849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21722C61" w14:textId="77777777" w:rsidR="00361849" w:rsidRPr="00F33B1C" w:rsidRDefault="00361849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341D53FD" w14:textId="77777777" w:rsidR="00361849" w:rsidRPr="00F33B1C" w:rsidRDefault="00361849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642BE713" w14:textId="77777777" w:rsidR="00361849" w:rsidRPr="00F33B1C" w:rsidRDefault="00361849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034CBFC3" w14:textId="77777777" w:rsidR="00361849" w:rsidRPr="00F33B1C" w:rsidRDefault="00361849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326558FC" w14:textId="77777777" w:rsidR="00361849" w:rsidRPr="00F33B1C" w:rsidRDefault="00361849" w:rsidP="002F2959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7513776A" w14:textId="77777777" w:rsidR="00361849" w:rsidRPr="00F33B1C" w:rsidRDefault="00361849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06D91360" w14:textId="77777777" w:rsidR="00361849" w:rsidRPr="00F33B1C" w:rsidRDefault="00361849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50C8F2B6" w14:textId="77777777" w:rsidR="00361849" w:rsidRPr="00F33B1C" w:rsidRDefault="00361849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81409BB" w14:textId="77777777" w:rsidR="00361849" w:rsidRPr="00F33B1C" w:rsidRDefault="00361849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43C62E10" w14:textId="77777777" w:rsidR="00361849" w:rsidRPr="00F33B1C" w:rsidRDefault="00361849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24E20191" w14:textId="77777777" w:rsidR="00361849" w:rsidRPr="00F33B1C" w:rsidRDefault="00361849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0D62E4C8" w14:textId="77777777" w:rsidR="00361849" w:rsidRPr="00F33B1C" w:rsidRDefault="00361849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25EF7C9D" w14:textId="77777777" w:rsidR="00361849" w:rsidRPr="00F33B1C" w:rsidRDefault="00361849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6F8C5019" w14:textId="77777777" w:rsidR="00361849" w:rsidRPr="00F33B1C" w:rsidRDefault="00361849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4E9D0B5" w14:textId="77777777" w:rsidR="00361849" w:rsidRPr="00F33B1C" w:rsidRDefault="00361849" w:rsidP="002F2959">
            <w:pPr>
              <w:pStyle w:val="aff4"/>
            </w:pPr>
            <w:r>
              <w:t>0</w:t>
            </w:r>
          </w:p>
        </w:tc>
      </w:tr>
      <w:tr w:rsidR="00361849" w14:paraId="2913F788" w14:textId="77777777" w:rsidTr="002F2959">
        <w:tc>
          <w:tcPr>
            <w:tcW w:w="9602" w:type="dxa"/>
            <w:gridSpan w:val="16"/>
          </w:tcPr>
          <w:p w14:paraId="0327CDEF" w14:textId="0641AD34" w:rsidR="00361849" w:rsidRPr="00C27D95" w:rsidRDefault="00361849" w:rsidP="002F2959">
            <w:pPr>
              <w:pStyle w:val="aff4"/>
              <w:jc w:val="center"/>
            </w:pPr>
            <w:r>
              <w:rPr>
                <w:lang w:val="en-US"/>
              </w:rPr>
              <w:t>Phase</w:t>
            </w:r>
          </w:p>
        </w:tc>
      </w:tr>
      <w:tr w:rsidR="00361849" w14:paraId="2ACD84C1" w14:textId="77777777" w:rsidTr="002F2959">
        <w:tc>
          <w:tcPr>
            <w:tcW w:w="9602" w:type="dxa"/>
            <w:gridSpan w:val="16"/>
            <w:vAlign w:val="center"/>
          </w:tcPr>
          <w:p w14:paraId="7E0BEE9A" w14:textId="77777777" w:rsidR="00361849" w:rsidRPr="00C27D95" w:rsidRDefault="00361849" w:rsidP="002F2959">
            <w:pPr>
              <w:pStyle w:val="aff4"/>
              <w:jc w:val="center"/>
              <w:rPr>
                <w:lang w:val="en-US"/>
              </w:rPr>
            </w:pPr>
            <w:r w:rsidRPr="00C27D95">
              <w:t>0</w:t>
            </w:r>
            <w:r>
              <w:rPr>
                <w:lang w:val="en-US"/>
              </w:rPr>
              <w:t>/1</w:t>
            </w:r>
          </w:p>
        </w:tc>
      </w:tr>
    </w:tbl>
    <w:p w14:paraId="296AAEDD" w14:textId="77777777" w:rsidR="00361849" w:rsidRDefault="00361849" w:rsidP="00361849">
      <w:pPr>
        <w:suppressAutoHyphens w:val="0"/>
        <w:spacing w:line="240" w:lineRule="auto"/>
        <w:jc w:val="left"/>
      </w:pPr>
    </w:p>
    <w:p w14:paraId="6505A769" w14:textId="61119E28" w:rsidR="00DF55D0" w:rsidRPr="005813F5" w:rsidRDefault="00DF55D0" w:rsidP="00DF55D0">
      <w:pPr>
        <w:suppressAutoHyphens w:val="0"/>
        <w:spacing w:line="240" w:lineRule="auto"/>
        <w:jc w:val="left"/>
      </w:pPr>
      <w:r>
        <w:rPr>
          <w:lang w:val="en-US"/>
        </w:rPr>
        <w:t>Slave</w:t>
      </w:r>
      <w:r w:rsidRPr="00C27D95">
        <w:rPr>
          <w:lang w:val="en-US"/>
        </w:rPr>
        <w:t xml:space="preserve">. </w:t>
      </w:r>
      <w:r>
        <w:t>Не используется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DF55D0" w14:paraId="49D270B1" w14:textId="77777777" w:rsidTr="002F2959">
        <w:tc>
          <w:tcPr>
            <w:tcW w:w="9602" w:type="dxa"/>
            <w:gridSpan w:val="16"/>
            <w:vAlign w:val="center"/>
          </w:tcPr>
          <w:p w14:paraId="24F4439C" w14:textId="4D1750A1" w:rsidR="00DF55D0" w:rsidRPr="005813F5" w:rsidRDefault="00DF55D0">
            <w:pPr>
              <w:pStyle w:val="aff4"/>
              <w:jc w:val="center"/>
            </w:pPr>
            <w:r>
              <w:t xml:space="preserve">Номер регистра </w:t>
            </w:r>
            <w:r w:rsidRPr="00C27D95">
              <w:t>12</w:t>
            </w:r>
            <w:r>
              <w:t>52</w:t>
            </w:r>
          </w:p>
        </w:tc>
      </w:tr>
      <w:tr w:rsidR="00DF55D0" w14:paraId="6AA1D40E" w14:textId="77777777" w:rsidTr="002F2959">
        <w:tc>
          <w:tcPr>
            <w:tcW w:w="601" w:type="dxa"/>
          </w:tcPr>
          <w:p w14:paraId="293A18E8" w14:textId="77777777" w:rsidR="00DF55D0" w:rsidRDefault="00DF55D0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34DA579F" w14:textId="77777777" w:rsidR="00DF55D0" w:rsidRPr="00F33B1C" w:rsidRDefault="00DF55D0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37603259" w14:textId="77777777" w:rsidR="00DF55D0" w:rsidRPr="00F33B1C" w:rsidRDefault="00DF55D0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0785408" w14:textId="77777777" w:rsidR="00DF55D0" w:rsidRPr="00F33B1C" w:rsidRDefault="00DF55D0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33C6643" w14:textId="77777777" w:rsidR="00DF55D0" w:rsidRPr="00F33B1C" w:rsidRDefault="00DF55D0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F2BEA63" w14:textId="77777777" w:rsidR="00DF55D0" w:rsidRPr="00F33B1C" w:rsidRDefault="00DF55D0" w:rsidP="002F2959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32CBB956" w14:textId="77777777" w:rsidR="00DF55D0" w:rsidRPr="00F33B1C" w:rsidRDefault="00DF55D0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4C91E079" w14:textId="77777777" w:rsidR="00DF55D0" w:rsidRPr="00F33B1C" w:rsidRDefault="00DF55D0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35D5FB2" w14:textId="77777777" w:rsidR="00DF55D0" w:rsidRPr="00F33B1C" w:rsidRDefault="00DF55D0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002CEC0F" w14:textId="77777777" w:rsidR="00DF55D0" w:rsidRPr="00F33B1C" w:rsidRDefault="00DF55D0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668BE5C" w14:textId="77777777" w:rsidR="00DF55D0" w:rsidRPr="00F33B1C" w:rsidRDefault="00DF55D0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B5BB122" w14:textId="77777777" w:rsidR="00DF55D0" w:rsidRPr="00F33B1C" w:rsidRDefault="00DF55D0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57A721D1" w14:textId="77777777" w:rsidR="00DF55D0" w:rsidRPr="00F33B1C" w:rsidRDefault="00DF55D0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1C93F2B" w14:textId="77777777" w:rsidR="00DF55D0" w:rsidRPr="00F33B1C" w:rsidRDefault="00DF55D0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60893234" w14:textId="77777777" w:rsidR="00DF55D0" w:rsidRPr="00F33B1C" w:rsidRDefault="00DF55D0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A57F014" w14:textId="77777777" w:rsidR="00DF55D0" w:rsidRPr="00F33B1C" w:rsidRDefault="00DF55D0" w:rsidP="002F2959">
            <w:pPr>
              <w:pStyle w:val="aff4"/>
            </w:pPr>
            <w:r>
              <w:t>0</w:t>
            </w:r>
          </w:p>
        </w:tc>
      </w:tr>
      <w:tr w:rsidR="00DF55D0" w14:paraId="072EC77D" w14:textId="77777777" w:rsidTr="002F2959">
        <w:tc>
          <w:tcPr>
            <w:tcW w:w="9602" w:type="dxa"/>
            <w:gridSpan w:val="16"/>
          </w:tcPr>
          <w:p w14:paraId="5D50FE0B" w14:textId="2206446B" w:rsidR="00DF55D0" w:rsidRPr="00C27D95" w:rsidRDefault="00DF55D0" w:rsidP="002F2959">
            <w:pPr>
              <w:pStyle w:val="aff4"/>
              <w:jc w:val="center"/>
            </w:pPr>
            <w:r>
              <w:rPr>
                <w:lang w:val="en-US"/>
              </w:rPr>
              <w:t>Slave</w:t>
            </w:r>
          </w:p>
        </w:tc>
      </w:tr>
      <w:tr w:rsidR="00DF55D0" w14:paraId="4453F97E" w14:textId="77777777" w:rsidTr="002F2959">
        <w:tc>
          <w:tcPr>
            <w:tcW w:w="9602" w:type="dxa"/>
            <w:gridSpan w:val="16"/>
            <w:vAlign w:val="center"/>
          </w:tcPr>
          <w:p w14:paraId="28A7B192" w14:textId="6239FC16" w:rsidR="00DF55D0" w:rsidRPr="00C27D95" w:rsidRDefault="00DF55D0" w:rsidP="002F2959">
            <w:pPr>
              <w:pStyle w:val="aff4"/>
              <w:jc w:val="center"/>
              <w:rPr>
                <w:lang w:val="en-US"/>
              </w:rPr>
            </w:pPr>
            <w:r>
              <w:t>Не используется</w:t>
            </w:r>
          </w:p>
        </w:tc>
      </w:tr>
    </w:tbl>
    <w:p w14:paraId="64972D3D" w14:textId="77777777" w:rsidR="00DF55D0" w:rsidRDefault="00DF55D0" w:rsidP="00DF55D0">
      <w:pPr>
        <w:suppressAutoHyphens w:val="0"/>
        <w:spacing w:line="240" w:lineRule="auto"/>
        <w:jc w:val="left"/>
      </w:pPr>
    </w:p>
    <w:p w14:paraId="7FEE6424" w14:textId="1D00A451" w:rsidR="00DF55D0" w:rsidRPr="00C27D95" w:rsidRDefault="00DF55D0" w:rsidP="00DF55D0">
      <w:pPr>
        <w:suppressAutoHyphens w:val="0"/>
        <w:spacing w:line="240" w:lineRule="auto"/>
        <w:jc w:val="left"/>
        <w:rPr>
          <w:lang w:val="en-US"/>
        </w:rPr>
      </w:pPr>
      <w:r>
        <w:rPr>
          <w:lang w:val="en-US"/>
        </w:rPr>
        <w:t>Baud</w:t>
      </w:r>
      <w:r w:rsidRPr="00C27D95">
        <w:rPr>
          <w:lang w:val="en-US"/>
        </w:rPr>
        <w:t xml:space="preserve">. </w:t>
      </w:r>
      <w:r w:rsidRPr="00DF55D0">
        <w:rPr>
          <w:lang w:val="en-US"/>
        </w:rPr>
        <w:t>0 - 21MB/s, 1 - 10,5 MB/s, 2 - 5,25 MB/s, 3 - 2,625 MB/s, 4 - 1,3125 MB/s, 5 - 656,25 kB/s, 6 - 328,125 kB/s, 7 - 164,062 kB/s.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DF55D0" w14:paraId="37FBC564" w14:textId="77777777" w:rsidTr="002F2959">
        <w:tc>
          <w:tcPr>
            <w:tcW w:w="9602" w:type="dxa"/>
            <w:gridSpan w:val="16"/>
            <w:vAlign w:val="center"/>
          </w:tcPr>
          <w:p w14:paraId="7784AD5D" w14:textId="63B136C9" w:rsidR="00DF55D0" w:rsidRPr="005813F5" w:rsidRDefault="00DF55D0">
            <w:pPr>
              <w:pStyle w:val="aff4"/>
              <w:jc w:val="center"/>
            </w:pPr>
            <w:r>
              <w:t xml:space="preserve">Номер регистра </w:t>
            </w:r>
            <w:r w:rsidRPr="00C27D95">
              <w:t>12</w:t>
            </w:r>
            <w:r>
              <w:t>53</w:t>
            </w:r>
          </w:p>
        </w:tc>
      </w:tr>
      <w:tr w:rsidR="00DF55D0" w14:paraId="317341CA" w14:textId="77777777" w:rsidTr="002F2959">
        <w:tc>
          <w:tcPr>
            <w:tcW w:w="601" w:type="dxa"/>
          </w:tcPr>
          <w:p w14:paraId="50D069DD" w14:textId="77777777" w:rsidR="00DF55D0" w:rsidRDefault="00DF55D0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667A29A3" w14:textId="77777777" w:rsidR="00DF55D0" w:rsidRPr="00F33B1C" w:rsidRDefault="00DF55D0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79C30B2" w14:textId="77777777" w:rsidR="00DF55D0" w:rsidRPr="00F33B1C" w:rsidRDefault="00DF55D0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E051EBD" w14:textId="77777777" w:rsidR="00DF55D0" w:rsidRPr="00F33B1C" w:rsidRDefault="00DF55D0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5791F16" w14:textId="77777777" w:rsidR="00DF55D0" w:rsidRPr="00F33B1C" w:rsidRDefault="00DF55D0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72AA7471" w14:textId="77777777" w:rsidR="00DF55D0" w:rsidRPr="00F33B1C" w:rsidRDefault="00DF55D0" w:rsidP="002F2959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10421102" w14:textId="77777777" w:rsidR="00DF55D0" w:rsidRPr="00F33B1C" w:rsidRDefault="00DF55D0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1933A3D" w14:textId="77777777" w:rsidR="00DF55D0" w:rsidRPr="00F33B1C" w:rsidRDefault="00DF55D0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82E1F10" w14:textId="77777777" w:rsidR="00DF55D0" w:rsidRPr="00F33B1C" w:rsidRDefault="00DF55D0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C6A67AE" w14:textId="77777777" w:rsidR="00DF55D0" w:rsidRPr="00F33B1C" w:rsidRDefault="00DF55D0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91840E5" w14:textId="77777777" w:rsidR="00DF55D0" w:rsidRPr="00F33B1C" w:rsidRDefault="00DF55D0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27E845C" w14:textId="77777777" w:rsidR="00DF55D0" w:rsidRPr="00F33B1C" w:rsidRDefault="00DF55D0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AA877DE" w14:textId="77777777" w:rsidR="00DF55D0" w:rsidRPr="00F33B1C" w:rsidRDefault="00DF55D0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C0B4D33" w14:textId="77777777" w:rsidR="00DF55D0" w:rsidRPr="00F33B1C" w:rsidRDefault="00DF55D0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689D774A" w14:textId="77777777" w:rsidR="00DF55D0" w:rsidRPr="00F33B1C" w:rsidRDefault="00DF55D0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BF642F2" w14:textId="77777777" w:rsidR="00DF55D0" w:rsidRPr="00F33B1C" w:rsidRDefault="00DF55D0" w:rsidP="002F2959">
            <w:pPr>
              <w:pStyle w:val="aff4"/>
            </w:pPr>
            <w:r>
              <w:t>0</w:t>
            </w:r>
          </w:p>
        </w:tc>
      </w:tr>
      <w:tr w:rsidR="00DF55D0" w14:paraId="4808BD12" w14:textId="77777777" w:rsidTr="002F2959">
        <w:tc>
          <w:tcPr>
            <w:tcW w:w="9602" w:type="dxa"/>
            <w:gridSpan w:val="16"/>
          </w:tcPr>
          <w:p w14:paraId="2DAFB03C" w14:textId="4415522F" w:rsidR="00DF55D0" w:rsidRPr="00C27D95" w:rsidRDefault="00DF55D0" w:rsidP="002F2959">
            <w:pPr>
              <w:pStyle w:val="aff4"/>
              <w:jc w:val="center"/>
            </w:pPr>
            <w:r>
              <w:rPr>
                <w:lang w:val="en-US"/>
              </w:rPr>
              <w:t>Baud</w:t>
            </w:r>
          </w:p>
        </w:tc>
      </w:tr>
      <w:tr w:rsidR="00DF55D0" w14:paraId="44F15045" w14:textId="77777777" w:rsidTr="002F2959">
        <w:tc>
          <w:tcPr>
            <w:tcW w:w="9602" w:type="dxa"/>
            <w:gridSpan w:val="16"/>
            <w:vAlign w:val="center"/>
          </w:tcPr>
          <w:p w14:paraId="124A3C20" w14:textId="6ED68534" w:rsidR="00DF55D0" w:rsidRPr="00C27D95" w:rsidRDefault="00DF55D0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0-7</w:t>
            </w:r>
          </w:p>
        </w:tc>
      </w:tr>
    </w:tbl>
    <w:p w14:paraId="789D7B44" w14:textId="77777777" w:rsidR="001924B6" w:rsidRDefault="001924B6" w:rsidP="001924B6">
      <w:pPr>
        <w:suppressAutoHyphens w:val="0"/>
        <w:spacing w:line="240" w:lineRule="auto"/>
        <w:jc w:val="left"/>
      </w:pPr>
    </w:p>
    <w:p w14:paraId="4C8ED378" w14:textId="059F45CE" w:rsidR="001924B6" w:rsidRPr="005813F5" w:rsidRDefault="001924B6" w:rsidP="001924B6">
      <w:pPr>
        <w:suppressAutoHyphens w:val="0"/>
        <w:spacing w:line="240" w:lineRule="auto"/>
        <w:jc w:val="left"/>
        <w:rPr>
          <w:lang w:val="en-US"/>
        </w:rPr>
      </w:pPr>
      <w:r>
        <w:rPr>
          <w:lang w:val="en-US"/>
        </w:rPr>
        <w:t>First bit</w:t>
      </w:r>
      <w:r w:rsidRPr="00C27D95">
        <w:rPr>
          <w:lang w:val="en-US"/>
        </w:rPr>
        <w:t xml:space="preserve">. </w:t>
      </w:r>
      <w:r w:rsidRPr="005813F5">
        <w:rPr>
          <w:lang w:val="en-US"/>
        </w:rPr>
        <w:t xml:space="preserve">0 - </w:t>
      </w:r>
      <w:proofErr w:type="spellStart"/>
      <w:r w:rsidRPr="005813F5">
        <w:rPr>
          <w:lang w:val="en-US"/>
        </w:rPr>
        <w:t>MSB_first</w:t>
      </w:r>
      <w:proofErr w:type="spellEnd"/>
      <w:r w:rsidRPr="005813F5">
        <w:rPr>
          <w:lang w:val="en-US"/>
        </w:rPr>
        <w:t xml:space="preserve">, 1 - </w:t>
      </w:r>
      <w:proofErr w:type="spellStart"/>
      <w:r w:rsidRPr="005813F5">
        <w:rPr>
          <w:lang w:val="en-US"/>
        </w:rPr>
        <w:t>LSB_first</w:t>
      </w:r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1924B6" w14:paraId="01C2D80E" w14:textId="77777777" w:rsidTr="002F2959">
        <w:tc>
          <w:tcPr>
            <w:tcW w:w="9602" w:type="dxa"/>
            <w:gridSpan w:val="16"/>
            <w:vAlign w:val="center"/>
          </w:tcPr>
          <w:p w14:paraId="1E536E80" w14:textId="2CC1CCFE" w:rsidR="001924B6" w:rsidRPr="00C27D95" w:rsidRDefault="001924B6" w:rsidP="002F2959">
            <w:pPr>
              <w:pStyle w:val="aff4"/>
              <w:jc w:val="center"/>
            </w:pPr>
            <w:r>
              <w:t xml:space="preserve">Номер регистра </w:t>
            </w:r>
            <w:r w:rsidRPr="00C27D95">
              <w:t>12</w:t>
            </w:r>
            <w:r>
              <w:t>5</w:t>
            </w:r>
            <w:r w:rsidR="004F7D75">
              <w:t>4</w:t>
            </w:r>
          </w:p>
        </w:tc>
      </w:tr>
      <w:tr w:rsidR="001924B6" w14:paraId="24D46C8E" w14:textId="77777777" w:rsidTr="002F2959">
        <w:tc>
          <w:tcPr>
            <w:tcW w:w="601" w:type="dxa"/>
          </w:tcPr>
          <w:p w14:paraId="2AE7435D" w14:textId="77777777" w:rsidR="001924B6" w:rsidRDefault="001924B6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05101C0F" w14:textId="77777777" w:rsidR="001924B6" w:rsidRPr="00F33B1C" w:rsidRDefault="001924B6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56112AB0" w14:textId="77777777" w:rsidR="001924B6" w:rsidRPr="00F33B1C" w:rsidRDefault="001924B6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6B9F8777" w14:textId="77777777" w:rsidR="001924B6" w:rsidRPr="00F33B1C" w:rsidRDefault="001924B6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21CBECA" w14:textId="77777777" w:rsidR="001924B6" w:rsidRPr="00F33B1C" w:rsidRDefault="001924B6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03D02E38" w14:textId="77777777" w:rsidR="001924B6" w:rsidRPr="00F33B1C" w:rsidRDefault="001924B6" w:rsidP="002F2959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6489BDDC" w14:textId="77777777" w:rsidR="001924B6" w:rsidRPr="00F33B1C" w:rsidRDefault="001924B6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13457E83" w14:textId="77777777" w:rsidR="001924B6" w:rsidRPr="00F33B1C" w:rsidRDefault="001924B6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C13160B" w14:textId="77777777" w:rsidR="001924B6" w:rsidRPr="00F33B1C" w:rsidRDefault="001924B6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3419583" w14:textId="77777777" w:rsidR="001924B6" w:rsidRPr="00F33B1C" w:rsidRDefault="001924B6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7611A39E" w14:textId="77777777" w:rsidR="001924B6" w:rsidRPr="00F33B1C" w:rsidRDefault="001924B6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DBEED38" w14:textId="77777777" w:rsidR="001924B6" w:rsidRPr="00F33B1C" w:rsidRDefault="001924B6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409F4AE5" w14:textId="77777777" w:rsidR="001924B6" w:rsidRPr="00F33B1C" w:rsidRDefault="001924B6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A090CF5" w14:textId="77777777" w:rsidR="001924B6" w:rsidRPr="00F33B1C" w:rsidRDefault="001924B6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842DDB6" w14:textId="77777777" w:rsidR="001924B6" w:rsidRPr="00F33B1C" w:rsidRDefault="001924B6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8404645" w14:textId="77777777" w:rsidR="001924B6" w:rsidRPr="00F33B1C" w:rsidRDefault="001924B6" w:rsidP="002F2959">
            <w:pPr>
              <w:pStyle w:val="aff4"/>
            </w:pPr>
            <w:r>
              <w:t>0</w:t>
            </w:r>
          </w:p>
        </w:tc>
      </w:tr>
      <w:tr w:rsidR="001924B6" w14:paraId="5858A281" w14:textId="77777777" w:rsidTr="002F2959">
        <w:tc>
          <w:tcPr>
            <w:tcW w:w="9602" w:type="dxa"/>
            <w:gridSpan w:val="16"/>
          </w:tcPr>
          <w:p w14:paraId="045552DD" w14:textId="5F32483F" w:rsidR="001924B6" w:rsidRPr="00C27D95" w:rsidRDefault="001924B6" w:rsidP="002F2959">
            <w:pPr>
              <w:pStyle w:val="aff4"/>
              <w:jc w:val="center"/>
            </w:pPr>
            <w:r>
              <w:rPr>
                <w:lang w:val="en-US"/>
              </w:rPr>
              <w:t>First bit</w:t>
            </w:r>
          </w:p>
        </w:tc>
      </w:tr>
      <w:tr w:rsidR="001924B6" w14:paraId="68A40A23" w14:textId="77777777" w:rsidTr="002F2959">
        <w:tc>
          <w:tcPr>
            <w:tcW w:w="9602" w:type="dxa"/>
            <w:gridSpan w:val="16"/>
            <w:vAlign w:val="center"/>
          </w:tcPr>
          <w:p w14:paraId="5B5F0DDF" w14:textId="6C4B8614" w:rsidR="001924B6" w:rsidRPr="001924B6" w:rsidRDefault="001924B6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</w:tr>
    </w:tbl>
    <w:p w14:paraId="7825D0A8" w14:textId="77777777" w:rsidR="001924B6" w:rsidRDefault="001924B6" w:rsidP="001924B6">
      <w:pPr>
        <w:suppressAutoHyphens w:val="0"/>
        <w:spacing w:line="240" w:lineRule="auto"/>
        <w:jc w:val="left"/>
      </w:pPr>
    </w:p>
    <w:p w14:paraId="44AE1327" w14:textId="4AF69D1E" w:rsidR="001924B6" w:rsidRPr="005813F5" w:rsidRDefault="001924B6" w:rsidP="001924B6">
      <w:pPr>
        <w:suppressAutoHyphens w:val="0"/>
        <w:spacing w:line="240" w:lineRule="auto"/>
        <w:jc w:val="left"/>
      </w:pPr>
      <w:proofErr w:type="spellStart"/>
      <w:r>
        <w:rPr>
          <w:lang w:val="en-US"/>
        </w:rPr>
        <w:t>Ti</w:t>
      </w:r>
      <w:proofErr w:type="spellEnd"/>
      <w:r w:rsidRPr="005813F5">
        <w:t xml:space="preserve"> </w:t>
      </w:r>
      <w:r>
        <w:rPr>
          <w:lang w:val="en-US"/>
        </w:rPr>
        <w:t>mode</w:t>
      </w:r>
      <w:r w:rsidRPr="005813F5">
        <w:t>.</w:t>
      </w:r>
      <w:r w:rsidRPr="001924B6">
        <w:t xml:space="preserve"> </w:t>
      </w:r>
      <w:r w:rsidRPr="005813F5">
        <w:t xml:space="preserve">0 - </w:t>
      </w:r>
      <w:r w:rsidRPr="001924B6">
        <w:rPr>
          <w:lang w:val="en-US"/>
        </w:rPr>
        <w:t>disable</w:t>
      </w:r>
      <w:r w:rsidRPr="005813F5">
        <w:t xml:space="preserve">, 1 - </w:t>
      </w:r>
      <w:r w:rsidRPr="001924B6">
        <w:rPr>
          <w:lang w:val="en-US"/>
        </w:rPr>
        <w:t>enable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1924B6" w14:paraId="56D7BDCD" w14:textId="77777777" w:rsidTr="002F2959">
        <w:tc>
          <w:tcPr>
            <w:tcW w:w="9602" w:type="dxa"/>
            <w:gridSpan w:val="16"/>
            <w:vAlign w:val="center"/>
          </w:tcPr>
          <w:p w14:paraId="6521A585" w14:textId="72F82768" w:rsidR="001924B6" w:rsidRPr="00C27D95" w:rsidRDefault="001924B6">
            <w:pPr>
              <w:pStyle w:val="aff4"/>
              <w:jc w:val="center"/>
            </w:pPr>
            <w:r>
              <w:t xml:space="preserve">Номер регистра </w:t>
            </w:r>
            <w:r w:rsidRPr="00C27D95">
              <w:t>12</w:t>
            </w:r>
            <w:r>
              <w:t>5</w:t>
            </w:r>
            <w:r w:rsidR="004F7D75">
              <w:t>5</w:t>
            </w:r>
          </w:p>
        </w:tc>
      </w:tr>
      <w:tr w:rsidR="001924B6" w14:paraId="0EE75009" w14:textId="77777777" w:rsidTr="002F2959">
        <w:tc>
          <w:tcPr>
            <w:tcW w:w="601" w:type="dxa"/>
          </w:tcPr>
          <w:p w14:paraId="2D993D30" w14:textId="77777777" w:rsidR="001924B6" w:rsidRDefault="001924B6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6ACD1A80" w14:textId="77777777" w:rsidR="001924B6" w:rsidRPr="00F33B1C" w:rsidRDefault="001924B6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597E85F4" w14:textId="77777777" w:rsidR="001924B6" w:rsidRPr="00F33B1C" w:rsidRDefault="001924B6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65E5B961" w14:textId="77777777" w:rsidR="001924B6" w:rsidRPr="00F33B1C" w:rsidRDefault="001924B6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3905B2FA" w14:textId="77777777" w:rsidR="001924B6" w:rsidRPr="00F33B1C" w:rsidRDefault="001924B6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AAFFA83" w14:textId="77777777" w:rsidR="001924B6" w:rsidRPr="00F33B1C" w:rsidRDefault="001924B6" w:rsidP="002F2959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3C2A3753" w14:textId="77777777" w:rsidR="001924B6" w:rsidRPr="00F33B1C" w:rsidRDefault="001924B6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A994CC9" w14:textId="77777777" w:rsidR="001924B6" w:rsidRPr="00F33B1C" w:rsidRDefault="001924B6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623887F" w14:textId="77777777" w:rsidR="001924B6" w:rsidRPr="00F33B1C" w:rsidRDefault="001924B6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C3842EF" w14:textId="77777777" w:rsidR="001924B6" w:rsidRPr="00F33B1C" w:rsidRDefault="001924B6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56C99A6" w14:textId="77777777" w:rsidR="001924B6" w:rsidRPr="00F33B1C" w:rsidRDefault="001924B6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424F5271" w14:textId="77777777" w:rsidR="001924B6" w:rsidRPr="00F33B1C" w:rsidRDefault="001924B6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781A8A6B" w14:textId="77777777" w:rsidR="001924B6" w:rsidRPr="00F33B1C" w:rsidRDefault="001924B6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2D3D351E" w14:textId="77777777" w:rsidR="001924B6" w:rsidRPr="00F33B1C" w:rsidRDefault="001924B6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202B7852" w14:textId="77777777" w:rsidR="001924B6" w:rsidRPr="00F33B1C" w:rsidRDefault="001924B6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EB3B303" w14:textId="77777777" w:rsidR="001924B6" w:rsidRPr="00F33B1C" w:rsidRDefault="001924B6" w:rsidP="002F2959">
            <w:pPr>
              <w:pStyle w:val="aff4"/>
            </w:pPr>
            <w:r>
              <w:t>0</w:t>
            </w:r>
          </w:p>
        </w:tc>
      </w:tr>
      <w:tr w:rsidR="001924B6" w14:paraId="30B0A66E" w14:textId="77777777" w:rsidTr="002F2959">
        <w:tc>
          <w:tcPr>
            <w:tcW w:w="9602" w:type="dxa"/>
            <w:gridSpan w:val="16"/>
          </w:tcPr>
          <w:p w14:paraId="5AF629DB" w14:textId="77777777" w:rsidR="001924B6" w:rsidRPr="00C27D95" w:rsidRDefault="001924B6" w:rsidP="002F2959">
            <w:pPr>
              <w:pStyle w:val="aff4"/>
              <w:jc w:val="center"/>
            </w:pPr>
            <w:r>
              <w:rPr>
                <w:lang w:val="en-US"/>
              </w:rPr>
              <w:t>First</w:t>
            </w:r>
            <w:r w:rsidRPr="005813F5">
              <w:t xml:space="preserve"> </w:t>
            </w:r>
            <w:r>
              <w:rPr>
                <w:lang w:val="en-US"/>
              </w:rPr>
              <w:t>bit</w:t>
            </w:r>
          </w:p>
        </w:tc>
      </w:tr>
      <w:tr w:rsidR="001924B6" w14:paraId="4A08D6D0" w14:textId="77777777" w:rsidTr="002F2959">
        <w:tc>
          <w:tcPr>
            <w:tcW w:w="9602" w:type="dxa"/>
            <w:gridSpan w:val="16"/>
            <w:vAlign w:val="center"/>
          </w:tcPr>
          <w:p w14:paraId="03ED84B5" w14:textId="77777777" w:rsidR="001924B6" w:rsidRPr="005813F5" w:rsidRDefault="001924B6" w:rsidP="002F2959">
            <w:pPr>
              <w:pStyle w:val="aff4"/>
              <w:jc w:val="center"/>
            </w:pPr>
            <w:r w:rsidRPr="005813F5">
              <w:t>0/1</w:t>
            </w:r>
          </w:p>
        </w:tc>
      </w:tr>
    </w:tbl>
    <w:p w14:paraId="4D5C4087" w14:textId="05BA5427" w:rsidR="00CA144A" w:rsidRDefault="00CA144A">
      <w:pPr>
        <w:suppressAutoHyphens w:val="0"/>
        <w:spacing w:line="240" w:lineRule="auto"/>
        <w:ind w:firstLine="0"/>
        <w:jc w:val="left"/>
      </w:pPr>
      <w:r>
        <w:br w:type="page"/>
      </w:r>
    </w:p>
    <w:p w14:paraId="7E432DDC" w14:textId="6044B9A6" w:rsidR="00CC6892" w:rsidRDefault="00CC6892" w:rsidP="00CC6892">
      <w:pPr>
        <w:pStyle w:val="2"/>
        <w:rPr>
          <w:lang w:val="en-US"/>
        </w:rPr>
      </w:pPr>
      <w:bookmarkStart w:id="27" w:name="_Toc82505545"/>
      <w:r>
        <w:rPr>
          <w:lang w:val="en-US"/>
        </w:rPr>
        <w:lastRenderedPageBreak/>
        <w:t xml:space="preserve">SPI </w:t>
      </w:r>
      <w:r w:rsidRPr="007E4AA1">
        <w:rPr>
          <w:lang w:val="en-US"/>
        </w:rPr>
        <w:t>transmitter</w:t>
      </w:r>
      <w:bookmarkEnd w:id="27"/>
    </w:p>
    <w:p w14:paraId="724342BC" w14:textId="50DFBED3" w:rsidR="00CC6892" w:rsidRPr="005813F5" w:rsidRDefault="00CC6892" w:rsidP="00CC6892">
      <w:pPr>
        <w:pStyle w:val="110"/>
        <w:rPr>
          <w:lang w:val="en-US"/>
        </w:rPr>
      </w:pPr>
      <w:r>
        <w:t xml:space="preserve">Регистры передатчика </w:t>
      </w:r>
      <w:r w:rsidR="00120761">
        <w:rPr>
          <w:lang w:val="en-US"/>
        </w:rPr>
        <w:t>SPI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CC6892" w14:paraId="7B4BF40D" w14:textId="77777777" w:rsidTr="002F2959">
        <w:tc>
          <w:tcPr>
            <w:tcW w:w="1129" w:type="dxa"/>
          </w:tcPr>
          <w:p w14:paraId="19642334" w14:textId="77777777" w:rsidR="00CC6892" w:rsidRDefault="00CC6892" w:rsidP="002F2959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31A753F0" w14:textId="77777777" w:rsidR="00CC6892" w:rsidRDefault="00CC6892" w:rsidP="002F2959">
            <w:pPr>
              <w:pStyle w:val="aff4"/>
            </w:pPr>
            <w:r>
              <w:t>Название</w:t>
            </w:r>
          </w:p>
        </w:tc>
      </w:tr>
      <w:tr w:rsidR="00CC6892" w14:paraId="2B69D0DD" w14:textId="77777777" w:rsidTr="002F2959">
        <w:tc>
          <w:tcPr>
            <w:tcW w:w="1129" w:type="dxa"/>
          </w:tcPr>
          <w:p w14:paraId="2BDE9D12" w14:textId="2CEB89BF" w:rsidR="00CC6892" w:rsidRPr="00C27D95" w:rsidRDefault="00120761" w:rsidP="002F2959">
            <w:pPr>
              <w:pStyle w:val="aff4"/>
            </w:pPr>
            <w:r>
              <w:rPr>
                <w:lang w:val="en-US"/>
              </w:rPr>
              <w:t>1266</w:t>
            </w:r>
          </w:p>
        </w:tc>
        <w:tc>
          <w:tcPr>
            <w:tcW w:w="8499" w:type="dxa"/>
          </w:tcPr>
          <w:p w14:paraId="163C893E" w14:textId="77777777" w:rsidR="00CC6892" w:rsidRPr="00C27D95" w:rsidRDefault="00CC6892" w:rsidP="002F2959">
            <w:pPr>
              <w:pStyle w:val="aff4"/>
            </w:pPr>
            <w:r>
              <w:rPr>
                <w:lang w:val="en-US"/>
              </w:rPr>
              <w:t>Scaler</w:t>
            </w:r>
          </w:p>
        </w:tc>
      </w:tr>
      <w:tr w:rsidR="00CC6892" w14:paraId="6ABC001C" w14:textId="77777777" w:rsidTr="002F2959">
        <w:tc>
          <w:tcPr>
            <w:tcW w:w="1129" w:type="dxa"/>
          </w:tcPr>
          <w:p w14:paraId="157E70C0" w14:textId="12766D1B" w:rsidR="00CC6892" w:rsidRPr="0005472C" w:rsidRDefault="00120761" w:rsidP="002F2959">
            <w:pPr>
              <w:pStyle w:val="aff4"/>
            </w:pPr>
            <w:r>
              <w:t>1267</w:t>
            </w:r>
          </w:p>
        </w:tc>
        <w:tc>
          <w:tcPr>
            <w:tcW w:w="8499" w:type="dxa"/>
          </w:tcPr>
          <w:p w14:paraId="2EB82DA6" w14:textId="47849196" w:rsidR="00CC6892" w:rsidRPr="00C27D95" w:rsidRDefault="00CC6892" w:rsidP="002F2959">
            <w:pPr>
              <w:pStyle w:val="aff4"/>
            </w:pPr>
            <w:r>
              <w:rPr>
                <w:lang w:val="en-US"/>
              </w:rPr>
              <w:t>reserved</w:t>
            </w:r>
          </w:p>
        </w:tc>
      </w:tr>
      <w:tr w:rsidR="00CC6892" w14:paraId="1895EFD3" w14:textId="77777777" w:rsidTr="002F2959">
        <w:tc>
          <w:tcPr>
            <w:tcW w:w="1129" w:type="dxa"/>
          </w:tcPr>
          <w:p w14:paraId="495D24F6" w14:textId="2C46A257" w:rsidR="00CC6892" w:rsidRDefault="00120761" w:rsidP="002F2959">
            <w:pPr>
              <w:pStyle w:val="aff4"/>
            </w:pPr>
            <w:r>
              <w:t>1268</w:t>
            </w:r>
          </w:p>
        </w:tc>
        <w:tc>
          <w:tcPr>
            <w:tcW w:w="8499" w:type="dxa"/>
          </w:tcPr>
          <w:p w14:paraId="155FD5B3" w14:textId="3BA62F73" w:rsidR="00CC6892" w:rsidRPr="00C27D95" w:rsidRDefault="00120761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Len</w:t>
            </w:r>
          </w:p>
        </w:tc>
      </w:tr>
      <w:tr w:rsidR="00CC6892" w14:paraId="37614FA1" w14:textId="77777777" w:rsidTr="002F2959">
        <w:tc>
          <w:tcPr>
            <w:tcW w:w="1129" w:type="dxa"/>
          </w:tcPr>
          <w:p w14:paraId="4B1E232E" w14:textId="3E0CADA5" w:rsidR="00CC6892" w:rsidRPr="00C27D95" w:rsidRDefault="00120761" w:rsidP="002F2959">
            <w:pPr>
              <w:pStyle w:val="aff4"/>
            </w:pPr>
            <w:r>
              <w:t>1269</w:t>
            </w:r>
          </w:p>
        </w:tc>
        <w:tc>
          <w:tcPr>
            <w:tcW w:w="8499" w:type="dxa"/>
          </w:tcPr>
          <w:p w14:paraId="5E387805" w14:textId="31767D75" w:rsidR="00CC6892" w:rsidRDefault="00120761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</w:tr>
      <w:tr w:rsidR="00120761" w14:paraId="696F3B69" w14:textId="77777777" w:rsidTr="002F2959">
        <w:tc>
          <w:tcPr>
            <w:tcW w:w="1129" w:type="dxa"/>
          </w:tcPr>
          <w:p w14:paraId="0DA43774" w14:textId="076E643E" w:rsidR="00120761" w:rsidRPr="005813F5" w:rsidRDefault="00120761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1270</w:t>
            </w:r>
          </w:p>
        </w:tc>
        <w:tc>
          <w:tcPr>
            <w:tcW w:w="8499" w:type="dxa"/>
          </w:tcPr>
          <w:p w14:paraId="6FF01C01" w14:textId="27B4765F" w:rsidR="00120761" w:rsidRDefault="00120761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Transaction end</w:t>
            </w:r>
          </w:p>
        </w:tc>
      </w:tr>
      <w:tr w:rsidR="00120761" w14:paraId="7E9F0D90" w14:textId="77777777" w:rsidTr="002F2959">
        <w:tc>
          <w:tcPr>
            <w:tcW w:w="1129" w:type="dxa"/>
          </w:tcPr>
          <w:p w14:paraId="061B6CB5" w14:textId="36D839F6" w:rsidR="00120761" w:rsidRPr="005813F5" w:rsidRDefault="00120761" w:rsidP="002F2959">
            <w:pPr>
              <w:pStyle w:val="aff4"/>
            </w:pPr>
            <w:r>
              <w:t>1271</w:t>
            </w:r>
          </w:p>
        </w:tc>
        <w:tc>
          <w:tcPr>
            <w:tcW w:w="8499" w:type="dxa"/>
          </w:tcPr>
          <w:p w14:paraId="6526051D" w14:textId="1BCDB4CC" w:rsidR="00120761" w:rsidRPr="00120761" w:rsidRDefault="00120761" w:rsidP="002F2959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Rx_tx_flag</w:t>
            </w:r>
            <w:proofErr w:type="spellEnd"/>
          </w:p>
        </w:tc>
      </w:tr>
      <w:tr w:rsidR="00C263DF" w14:paraId="34FD661D" w14:textId="77777777" w:rsidTr="002F2959">
        <w:tc>
          <w:tcPr>
            <w:tcW w:w="1129" w:type="dxa"/>
          </w:tcPr>
          <w:p w14:paraId="5619B1BC" w14:textId="784342B2" w:rsidR="00C263DF" w:rsidRPr="000E580C" w:rsidRDefault="00C263DF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1372</w:t>
            </w:r>
          </w:p>
        </w:tc>
        <w:tc>
          <w:tcPr>
            <w:tcW w:w="8499" w:type="dxa"/>
          </w:tcPr>
          <w:p w14:paraId="32C46FAF" w14:textId="55E2FB67" w:rsidR="00C263DF" w:rsidRDefault="00C263DF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Chip select</w:t>
            </w:r>
          </w:p>
        </w:tc>
      </w:tr>
      <w:tr w:rsidR="00CC6892" w:rsidRPr="001F7CCE" w14:paraId="4E93C4FD" w14:textId="77777777" w:rsidTr="002F2959">
        <w:tc>
          <w:tcPr>
            <w:tcW w:w="1129" w:type="dxa"/>
          </w:tcPr>
          <w:p w14:paraId="2B3897F9" w14:textId="54121E2B" w:rsidR="00CC6892" w:rsidRPr="005813F5" w:rsidRDefault="00120761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1276</w:t>
            </w:r>
          </w:p>
        </w:tc>
        <w:tc>
          <w:tcPr>
            <w:tcW w:w="8499" w:type="dxa"/>
          </w:tcPr>
          <w:p w14:paraId="352B060C" w14:textId="25BFCAC9" w:rsidR="00CC6892" w:rsidRPr="005813F5" w:rsidRDefault="00CC6892" w:rsidP="002F2959">
            <w:pPr>
              <w:pStyle w:val="aff4"/>
              <w:rPr>
                <w:lang w:val="en-US"/>
              </w:rPr>
            </w:pPr>
            <w:proofErr w:type="gramStart"/>
            <w:r>
              <w:rPr>
                <w:lang w:val="en-US"/>
              </w:rPr>
              <w:t>Data</w:t>
            </w:r>
            <w:r w:rsidRPr="007609C9">
              <w:rPr>
                <w:lang w:val="en-US"/>
              </w:rPr>
              <w:t>[</w:t>
            </w:r>
            <w:proofErr w:type="gramEnd"/>
            <w:r w:rsidRPr="007609C9">
              <w:rPr>
                <w:lang w:val="en-US"/>
              </w:rPr>
              <w:t>0]|</w:t>
            </w:r>
            <w:r>
              <w:rPr>
                <w:lang w:val="en-US"/>
              </w:rPr>
              <w:t>Data</w:t>
            </w:r>
            <w:r w:rsidRPr="007609C9">
              <w:rPr>
                <w:lang w:val="en-US"/>
              </w:rPr>
              <w:t xml:space="preserve">[1] </w:t>
            </w:r>
            <w:r w:rsidR="00120761" w:rsidRPr="005813F5">
              <w:rPr>
                <w:lang w:val="en-US"/>
              </w:rPr>
              <w:t>8 bit.</w:t>
            </w:r>
            <w:r w:rsidR="00120761" w:rsidRPr="007609C9">
              <w:rPr>
                <w:lang w:val="en-US"/>
              </w:rPr>
              <w:t xml:space="preserve"> </w:t>
            </w:r>
            <w:proofErr w:type="gramStart"/>
            <w:r w:rsidR="00120761">
              <w:rPr>
                <w:lang w:val="en-US"/>
              </w:rPr>
              <w:t>Data</w:t>
            </w:r>
            <w:r w:rsidR="00120761" w:rsidRPr="007609C9">
              <w:rPr>
                <w:lang w:val="en-US"/>
              </w:rPr>
              <w:t>[</w:t>
            </w:r>
            <w:proofErr w:type="gramEnd"/>
            <w:r w:rsidR="00120761" w:rsidRPr="007609C9">
              <w:rPr>
                <w:lang w:val="en-US"/>
              </w:rPr>
              <w:t xml:space="preserve">0] 16 </w:t>
            </w:r>
            <w:r w:rsidR="00120761">
              <w:rPr>
                <w:lang w:val="en-US"/>
              </w:rPr>
              <w:t>bit</w:t>
            </w:r>
            <w:r w:rsidR="00120761" w:rsidRPr="007609C9">
              <w:rPr>
                <w:lang w:val="en-US"/>
              </w:rPr>
              <w:t>.</w:t>
            </w:r>
            <w:r w:rsidRPr="005813F5">
              <w:rPr>
                <w:lang w:val="en-US"/>
              </w:rPr>
              <w:t xml:space="preserve"> </w:t>
            </w:r>
          </w:p>
        </w:tc>
      </w:tr>
      <w:tr w:rsidR="00CC6892" w:rsidRPr="001F7CCE" w14:paraId="095D9F70" w14:textId="77777777" w:rsidTr="002F2959">
        <w:tc>
          <w:tcPr>
            <w:tcW w:w="1129" w:type="dxa"/>
          </w:tcPr>
          <w:p w14:paraId="15F8F475" w14:textId="14B94E6F" w:rsidR="00CC6892" w:rsidRPr="00120761" w:rsidRDefault="00120761" w:rsidP="002F2959">
            <w:pPr>
              <w:pStyle w:val="aff4"/>
            </w:pPr>
            <w:r w:rsidRPr="005813F5">
              <w:t>1307</w:t>
            </w:r>
          </w:p>
        </w:tc>
        <w:tc>
          <w:tcPr>
            <w:tcW w:w="8499" w:type="dxa"/>
          </w:tcPr>
          <w:p w14:paraId="0AC6D81E" w14:textId="764D18E6" w:rsidR="00CC6892" w:rsidRPr="00120761" w:rsidRDefault="00CC6892">
            <w:pPr>
              <w:pStyle w:val="aff4"/>
              <w:rPr>
                <w:lang w:val="en-US"/>
              </w:rPr>
            </w:pPr>
            <w:proofErr w:type="gramStart"/>
            <w:r>
              <w:rPr>
                <w:lang w:val="en-US"/>
              </w:rPr>
              <w:t>Data</w:t>
            </w:r>
            <w:r w:rsidRPr="00120761">
              <w:rPr>
                <w:lang w:val="en-US"/>
              </w:rPr>
              <w:t>[</w:t>
            </w:r>
            <w:proofErr w:type="gramEnd"/>
            <w:r w:rsidR="00120761" w:rsidRPr="00120761">
              <w:rPr>
                <w:lang w:val="en-US"/>
              </w:rPr>
              <w:t>62</w:t>
            </w:r>
            <w:r w:rsidRPr="00120761">
              <w:rPr>
                <w:lang w:val="en-US"/>
              </w:rPr>
              <w:t>]|</w:t>
            </w:r>
            <w:r>
              <w:rPr>
                <w:lang w:val="en-US"/>
              </w:rPr>
              <w:t>Data</w:t>
            </w:r>
            <w:r w:rsidRPr="00120761">
              <w:rPr>
                <w:lang w:val="en-US"/>
              </w:rPr>
              <w:t>[</w:t>
            </w:r>
            <w:r w:rsidR="00120761" w:rsidRPr="00120761">
              <w:rPr>
                <w:lang w:val="en-US"/>
              </w:rPr>
              <w:t xml:space="preserve">63 8 </w:t>
            </w:r>
            <w:r w:rsidR="00120761">
              <w:rPr>
                <w:lang w:val="en-US"/>
              </w:rPr>
              <w:t xml:space="preserve">bit. Data[31] 16 bit </w:t>
            </w:r>
          </w:p>
        </w:tc>
      </w:tr>
    </w:tbl>
    <w:p w14:paraId="67BA496D" w14:textId="2B33B727" w:rsidR="00CC6892" w:rsidRPr="00555622" w:rsidRDefault="00C263DF" w:rsidP="00CC6892">
      <w:pPr>
        <w:pStyle w:val="110"/>
      </w:pPr>
      <w:r w:rsidRPr="001F7CCE">
        <w:br/>
      </w:r>
      <w:r w:rsidRPr="001F7CCE">
        <w:tab/>
      </w:r>
      <w:r>
        <w:t xml:space="preserve">Перед использованием </w:t>
      </w:r>
      <w:r>
        <w:rPr>
          <w:lang w:val="en-US"/>
        </w:rPr>
        <w:t>SPI</w:t>
      </w:r>
      <w:r w:rsidRPr="000E580C">
        <w:t xml:space="preserve">, </w:t>
      </w:r>
      <w:r>
        <w:t xml:space="preserve">необходимо провести инициализацию </w:t>
      </w:r>
      <w:r>
        <w:rPr>
          <w:lang w:val="en-US"/>
        </w:rPr>
        <w:t>SPI</w:t>
      </w:r>
      <w:r w:rsidRPr="000E580C">
        <w:t xml:space="preserve"> </w:t>
      </w:r>
      <w:r>
        <w:t xml:space="preserve">и инициализацию </w:t>
      </w:r>
      <w:r>
        <w:rPr>
          <w:lang w:val="en-US"/>
        </w:rPr>
        <w:t>SPI</w:t>
      </w:r>
      <w:r w:rsidRPr="000E580C">
        <w:t xml:space="preserve"> </w:t>
      </w:r>
      <w:r>
        <w:rPr>
          <w:lang w:val="en-US"/>
        </w:rPr>
        <w:t>chip</w:t>
      </w:r>
      <w:r w:rsidRPr="000E580C">
        <w:t>_</w:t>
      </w:r>
      <w:r>
        <w:rPr>
          <w:lang w:val="en-US"/>
        </w:rPr>
        <w:t>select</w:t>
      </w:r>
      <w:r w:rsidRPr="000E580C">
        <w:t xml:space="preserve">. </w:t>
      </w:r>
      <w:r>
        <w:t>Иначе запросы не будут исполнятся.</w:t>
      </w:r>
    </w:p>
    <w:p w14:paraId="709FCE36" w14:textId="77777777" w:rsidR="00CC6892" w:rsidRPr="00C27D95" w:rsidRDefault="00CC6892" w:rsidP="00CC6892">
      <w:pPr>
        <w:pStyle w:val="110"/>
      </w:pPr>
      <w:r>
        <w:rPr>
          <w:lang w:val="en-US"/>
        </w:rPr>
        <w:t>Scaler</w:t>
      </w:r>
      <w:r w:rsidRPr="00C27D95">
        <w:t xml:space="preserve"> – </w:t>
      </w:r>
      <w:r>
        <w:t>регистр запуска обновления команды. При записи 1 обновляются параметры команды, и команда запускается. После запуска сбрасывается в 0.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C6892" w14:paraId="299E335A" w14:textId="77777777" w:rsidTr="002F2959">
        <w:tc>
          <w:tcPr>
            <w:tcW w:w="9628" w:type="dxa"/>
            <w:gridSpan w:val="16"/>
            <w:vAlign w:val="center"/>
          </w:tcPr>
          <w:p w14:paraId="3DB6D1DF" w14:textId="3A7A8C6F" w:rsidR="00CC6892" w:rsidRPr="005813F5" w:rsidRDefault="00CC6892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 w:rsidR="00120761">
              <w:rPr>
                <w:lang w:val="en-US"/>
              </w:rPr>
              <w:t>1266</w:t>
            </w:r>
          </w:p>
        </w:tc>
      </w:tr>
      <w:tr w:rsidR="00CC6892" w14:paraId="73050137" w14:textId="77777777" w:rsidTr="002F2959">
        <w:tc>
          <w:tcPr>
            <w:tcW w:w="601" w:type="dxa"/>
          </w:tcPr>
          <w:p w14:paraId="3524C748" w14:textId="77777777" w:rsidR="00CC6892" w:rsidRDefault="00CC6892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EFDE8D9" w14:textId="77777777" w:rsidR="00CC6892" w:rsidRPr="00F33B1C" w:rsidRDefault="00CC6892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DDAC8EA" w14:textId="77777777" w:rsidR="00CC6892" w:rsidRPr="00F33B1C" w:rsidRDefault="00CC6892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5D5A8B0E" w14:textId="77777777" w:rsidR="00CC6892" w:rsidRPr="00F33B1C" w:rsidRDefault="00CC6892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75956DF3" w14:textId="77777777" w:rsidR="00CC6892" w:rsidRPr="00F33B1C" w:rsidRDefault="00CC6892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00A809A1" w14:textId="77777777" w:rsidR="00CC6892" w:rsidRPr="00F33B1C" w:rsidRDefault="00CC6892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9860CD3" w14:textId="77777777" w:rsidR="00CC6892" w:rsidRPr="00F33B1C" w:rsidRDefault="00CC6892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6A6E25B" w14:textId="77777777" w:rsidR="00CC6892" w:rsidRPr="00F33B1C" w:rsidRDefault="00CC6892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B468AFC" w14:textId="77777777" w:rsidR="00CC6892" w:rsidRPr="00F33B1C" w:rsidRDefault="00CC6892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1C4EBBCB" w14:textId="77777777" w:rsidR="00CC6892" w:rsidRPr="00F33B1C" w:rsidRDefault="00CC6892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38710D9" w14:textId="77777777" w:rsidR="00CC6892" w:rsidRPr="00F33B1C" w:rsidRDefault="00CC6892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F9E0DDA" w14:textId="77777777" w:rsidR="00CC6892" w:rsidRPr="00F33B1C" w:rsidRDefault="00CC6892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D8646CD" w14:textId="77777777" w:rsidR="00CC6892" w:rsidRPr="00F33B1C" w:rsidRDefault="00CC6892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35701D0" w14:textId="77777777" w:rsidR="00CC6892" w:rsidRPr="00F33B1C" w:rsidRDefault="00CC6892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BED4C27" w14:textId="77777777" w:rsidR="00CC6892" w:rsidRPr="00F33B1C" w:rsidRDefault="00CC6892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98F2180" w14:textId="77777777" w:rsidR="00CC6892" w:rsidRPr="00F33B1C" w:rsidRDefault="00CC6892" w:rsidP="002F2959">
            <w:pPr>
              <w:pStyle w:val="aff4"/>
            </w:pPr>
            <w:r>
              <w:t>0</w:t>
            </w:r>
          </w:p>
        </w:tc>
      </w:tr>
      <w:tr w:rsidR="00CC6892" w14:paraId="577F3945" w14:textId="77777777" w:rsidTr="002F2959">
        <w:tc>
          <w:tcPr>
            <w:tcW w:w="9628" w:type="dxa"/>
            <w:gridSpan w:val="16"/>
            <w:vAlign w:val="center"/>
          </w:tcPr>
          <w:p w14:paraId="220C9364" w14:textId="77777777" w:rsidR="00CC6892" w:rsidRPr="00C27D95" w:rsidRDefault="00CC6892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CC6892" w14:paraId="0CABD053" w14:textId="77777777" w:rsidTr="002F2959">
        <w:tc>
          <w:tcPr>
            <w:tcW w:w="9628" w:type="dxa"/>
            <w:gridSpan w:val="16"/>
            <w:vAlign w:val="center"/>
          </w:tcPr>
          <w:p w14:paraId="46C4F305" w14:textId="77777777" w:rsidR="00CC6892" w:rsidRDefault="00CC6892" w:rsidP="002F2959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3663BAE6" w14:textId="77777777" w:rsidR="00CC6892" w:rsidRDefault="00CC6892" w:rsidP="00CC6892">
      <w:pPr>
        <w:pStyle w:val="110"/>
        <w:rPr>
          <w:lang w:val="en-US"/>
        </w:rPr>
      </w:pPr>
    </w:p>
    <w:p w14:paraId="55F1F9DC" w14:textId="440223B5" w:rsidR="00120761" w:rsidRPr="00C27D95" w:rsidRDefault="00120761" w:rsidP="00120761">
      <w:pPr>
        <w:suppressAutoHyphens w:val="0"/>
        <w:spacing w:line="240" w:lineRule="auto"/>
        <w:jc w:val="left"/>
      </w:pPr>
      <w:r>
        <w:rPr>
          <w:lang w:val="en-US"/>
        </w:rPr>
        <w:t>Len</w:t>
      </w:r>
      <w:r w:rsidRPr="00C27D95">
        <w:t xml:space="preserve"> – </w:t>
      </w:r>
      <w:r>
        <w:t xml:space="preserve">регистр в который необходимо записать количество байтов для отправки. Не более </w:t>
      </w:r>
      <w:r>
        <w:rPr>
          <w:lang w:val="en-US"/>
        </w:rPr>
        <w:t>32 (64)</w:t>
      </w:r>
      <w:r>
        <w:t>. Если записать более отправка не произойдет.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120761" w14:paraId="31893747" w14:textId="77777777" w:rsidTr="002F2959">
        <w:tc>
          <w:tcPr>
            <w:tcW w:w="9628" w:type="dxa"/>
            <w:gridSpan w:val="16"/>
            <w:vAlign w:val="center"/>
          </w:tcPr>
          <w:p w14:paraId="3F0B5A05" w14:textId="3A1D0E39" w:rsidR="00120761" w:rsidRPr="00C27D95" w:rsidRDefault="00120761">
            <w:pPr>
              <w:pStyle w:val="aff4"/>
              <w:jc w:val="center"/>
            </w:pPr>
            <w:r>
              <w:t>Номер регистра 1268</w:t>
            </w:r>
          </w:p>
        </w:tc>
      </w:tr>
      <w:tr w:rsidR="00120761" w14:paraId="004896B7" w14:textId="77777777" w:rsidTr="002F2959">
        <w:tc>
          <w:tcPr>
            <w:tcW w:w="601" w:type="dxa"/>
          </w:tcPr>
          <w:p w14:paraId="781A60E0" w14:textId="77777777" w:rsidR="00120761" w:rsidRDefault="00120761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27037986" w14:textId="77777777" w:rsidR="00120761" w:rsidRPr="00F33B1C" w:rsidRDefault="00120761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B59BECE" w14:textId="77777777" w:rsidR="00120761" w:rsidRPr="00F33B1C" w:rsidRDefault="00120761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4CF9B65C" w14:textId="77777777" w:rsidR="00120761" w:rsidRPr="00F33B1C" w:rsidRDefault="00120761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2D5B2E0" w14:textId="77777777" w:rsidR="00120761" w:rsidRPr="00F33B1C" w:rsidRDefault="00120761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7B3C11D7" w14:textId="77777777" w:rsidR="00120761" w:rsidRPr="00F33B1C" w:rsidRDefault="00120761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A855679" w14:textId="77777777" w:rsidR="00120761" w:rsidRPr="00F33B1C" w:rsidRDefault="00120761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7853330D" w14:textId="77777777" w:rsidR="00120761" w:rsidRPr="00F33B1C" w:rsidRDefault="00120761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ADA646C" w14:textId="77777777" w:rsidR="00120761" w:rsidRPr="00F33B1C" w:rsidRDefault="00120761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174B4FE4" w14:textId="77777777" w:rsidR="00120761" w:rsidRPr="00F33B1C" w:rsidRDefault="00120761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3F448A56" w14:textId="77777777" w:rsidR="00120761" w:rsidRPr="00F33B1C" w:rsidRDefault="00120761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437BDB09" w14:textId="77777777" w:rsidR="00120761" w:rsidRPr="00F33B1C" w:rsidRDefault="00120761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018EC14A" w14:textId="77777777" w:rsidR="00120761" w:rsidRPr="00F33B1C" w:rsidRDefault="00120761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5C99DF44" w14:textId="77777777" w:rsidR="00120761" w:rsidRPr="00F33B1C" w:rsidRDefault="00120761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6171411" w14:textId="77777777" w:rsidR="00120761" w:rsidRPr="00F33B1C" w:rsidRDefault="00120761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E697F62" w14:textId="77777777" w:rsidR="00120761" w:rsidRPr="00F33B1C" w:rsidRDefault="00120761" w:rsidP="002F2959">
            <w:pPr>
              <w:pStyle w:val="aff4"/>
            </w:pPr>
            <w:r>
              <w:t>0</w:t>
            </w:r>
          </w:p>
        </w:tc>
      </w:tr>
      <w:tr w:rsidR="00120761" w14:paraId="27BE6A4F" w14:textId="77777777" w:rsidTr="002F2959">
        <w:tc>
          <w:tcPr>
            <w:tcW w:w="9628" w:type="dxa"/>
            <w:gridSpan w:val="16"/>
            <w:vAlign w:val="center"/>
          </w:tcPr>
          <w:p w14:paraId="7BCAA239" w14:textId="77777777" w:rsidR="00120761" w:rsidRPr="00FB7EB1" w:rsidRDefault="00120761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Len</w:t>
            </w:r>
          </w:p>
        </w:tc>
      </w:tr>
      <w:tr w:rsidR="00120761" w14:paraId="77A15BFB" w14:textId="77777777" w:rsidTr="002F2959">
        <w:tc>
          <w:tcPr>
            <w:tcW w:w="9628" w:type="dxa"/>
            <w:gridSpan w:val="16"/>
            <w:vAlign w:val="center"/>
          </w:tcPr>
          <w:p w14:paraId="4F011577" w14:textId="77777777" w:rsidR="00120761" w:rsidRPr="00C27D95" w:rsidRDefault="00120761" w:rsidP="002F2959">
            <w:pPr>
              <w:pStyle w:val="aff4"/>
              <w:jc w:val="center"/>
            </w:pPr>
            <w:r>
              <w:t>0-128</w:t>
            </w:r>
          </w:p>
        </w:tc>
      </w:tr>
    </w:tbl>
    <w:p w14:paraId="33476B73" w14:textId="77777777" w:rsidR="00120761" w:rsidRDefault="00120761" w:rsidP="00CC6892">
      <w:pPr>
        <w:pStyle w:val="110"/>
        <w:rPr>
          <w:lang w:val="en-US"/>
        </w:rPr>
      </w:pPr>
    </w:p>
    <w:p w14:paraId="2B05CC9E" w14:textId="2D617FC5" w:rsidR="00CC6892" w:rsidRPr="00C27D95" w:rsidRDefault="00CC6892" w:rsidP="00CC6892">
      <w:pPr>
        <w:pStyle w:val="110"/>
      </w:pPr>
      <w:r>
        <w:rPr>
          <w:lang w:val="en-US"/>
        </w:rPr>
        <w:t>Start</w:t>
      </w:r>
      <w:r w:rsidRPr="00C27D95">
        <w:t xml:space="preserve"> – </w:t>
      </w:r>
      <w:r>
        <w:t>регистр запуска отправки данных по</w:t>
      </w:r>
      <w:r w:rsidR="00CF6157">
        <w:t xml:space="preserve"> </w:t>
      </w:r>
      <w:r w:rsidR="00CF6157">
        <w:rPr>
          <w:lang w:val="en-US"/>
        </w:rPr>
        <w:t>SPI</w:t>
      </w:r>
      <w:r w:rsidRPr="00C27D95">
        <w:t xml:space="preserve">. </w:t>
      </w:r>
      <w:r>
        <w:t xml:space="preserve">При записи 1 будет отправлена посылка длиной </w:t>
      </w:r>
      <w:proofErr w:type="spellStart"/>
      <w:r>
        <w:rPr>
          <w:lang w:val="en-US"/>
        </w:rPr>
        <w:t>len</w:t>
      </w:r>
      <w:proofErr w:type="spellEnd"/>
      <w:r w:rsidRPr="00C27D95">
        <w:t xml:space="preserve"> </w:t>
      </w:r>
      <w:r>
        <w:t xml:space="preserve">из массива </w:t>
      </w:r>
      <w:proofErr w:type="gramStart"/>
      <w:r>
        <w:rPr>
          <w:lang w:val="en-US"/>
        </w:rPr>
        <w:t>Data</w:t>
      </w:r>
      <w:r w:rsidRPr="00C27D95">
        <w:t>[</w:t>
      </w:r>
      <w:proofErr w:type="gramEnd"/>
      <w:r w:rsidRPr="00C27D95">
        <w:t xml:space="preserve">] </w:t>
      </w:r>
      <w:r>
        <w:t>начиная с нулевого элемента.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C6892" w14:paraId="2412E96A" w14:textId="77777777" w:rsidTr="002F2959">
        <w:tc>
          <w:tcPr>
            <w:tcW w:w="9628" w:type="dxa"/>
            <w:gridSpan w:val="16"/>
            <w:vAlign w:val="center"/>
          </w:tcPr>
          <w:p w14:paraId="188792AE" w14:textId="2B8BC307" w:rsidR="00CC6892" w:rsidRPr="005813F5" w:rsidRDefault="00CC6892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 w:rsidR="00120761">
              <w:rPr>
                <w:lang w:val="en-US"/>
              </w:rPr>
              <w:t>1269</w:t>
            </w:r>
          </w:p>
        </w:tc>
      </w:tr>
      <w:tr w:rsidR="00CC6892" w14:paraId="6941F629" w14:textId="77777777" w:rsidTr="002F2959">
        <w:tc>
          <w:tcPr>
            <w:tcW w:w="601" w:type="dxa"/>
          </w:tcPr>
          <w:p w14:paraId="049156F0" w14:textId="77777777" w:rsidR="00CC6892" w:rsidRDefault="00CC6892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6C0D6FB" w14:textId="77777777" w:rsidR="00CC6892" w:rsidRPr="00F33B1C" w:rsidRDefault="00CC6892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3F0431F3" w14:textId="77777777" w:rsidR="00CC6892" w:rsidRPr="00F33B1C" w:rsidRDefault="00CC6892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EFD1E28" w14:textId="77777777" w:rsidR="00CC6892" w:rsidRPr="00F33B1C" w:rsidRDefault="00CC6892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F7AA711" w14:textId="77777777" w:rsidR="00CC6892" w:rsidRPr="00F33B1C" w:rsidRDefault="00CC6892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F681C67" w14:textId="77777777" w:rsidR="00CC6892" w:rsidRPr="00F33B1C" w:rsidRDefault="00CC6892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6816848A" w14:textId="77777777" w:rsidR="00CC6892" w:rsidRPr="00F33B1C" w:rsidRDefault="00CC6892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42E79C44" w14:textId="77777777" w:rsidR="00CC6892" w:rsidRPr="00F33B1C" w:rsidRDefault="00CC6892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4A62B964" w14:textId="77777777" w:rsidR="00CC6892" w:rsidRPr="00F33B1C" w:rsidRDefault="00CC6892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86EFF41" w14:textId="77777777" w:rsidR="00CC6892" w:rsidRPr="00F33B1C" w:rsidRDefault="00CC6892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654336DB" w14:textId="77777777" w:rsidR="00CC6892" w:rsidRPr="00F33B1C" w:rsidRDefault="00CC6892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5E9C4C05" w14:textId="77777777" w:rsidR="00CC6892" w:rsidRPr="00F33B1C" w:rsidRDefault="00CC6892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D1D3B34" w14:textId="77777777" w:rsidR="00CC6892" w:rsidRPr="00F33B1C" w:rsidRDefault="00CC6892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5574F622" w14:textId="77777777" w:rsidR="00CC6892" w:rsidRPr="00F33B1C" w:rsidRDefault="00CC6892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31351B1" w14:textId="77777777" w:rsidR="00CC6892" w:rsidRPr="00F33B1C" w:rsidRDefault="00CC6892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1731B6E4" w14:textId="77777777" w:rsidR="00CC6892" w:rsidRPr="00F33B1C" w:rsidRDefault="00CC6892" w:rsidP="002F2959">
            <w:pPr>
              <w:pStyle w:val="aff4"/>
            </w:pPr>
            <w:r>
              <w:t>0</w:t>
            </w:r>
          </w:p>
        </w:tc>
      </w:tr>
      <w:tr w:rsidR="00CC6892" w14:paraId="26FFC961" w14:textId="77777777" w:rsidTr="002F2959">
        <w:tc>
          <w:tcPr>
            <w:tcW w:w="9628" w:type="dxa"/>
            <w:gridSpan w:val="16"/>
            <w:vAlign w:val="center"/>
          </w:tcPr>
          <w:p w14:paraId="228D6F9E" w14:textId="77777777" w:rsidR="00CC6892" w:rsidRPr="00C27D95" w:rsidRDefault="00CC6892" w:rsidP="002F2959">
            <w:pPr>
              <w:pStyle w:val="aff4"/>
              <w:jc w:val="center"/>
            </w:pPr>
            <w:r>
              <w:rPr>
                <w:lang w:val="en-US"/>
              </w:rPr>
              <w:t>Start</w:t>
            </w:r>
          </w:p>
        </w:tc>
      </w:tr>
      <w:tr w:rsidR="00CC6892" w14:paraId="7175DE5E" w14:textId="77777777" w:rsidTr="002F2959">
        <w:tc>
          <w:tcPr>
            <w:tcW w:w="9628" w:type="dxa"/>
            <w:gridSpan w:val="16"/>
            <w:vAlign w:val="center"/>
          </w:tcPr>
          <w:p w14:paraId="3DDD64EE" w14:textId="77777777" w:rsidR="00CC6892" w:rsidRDefault="00CC6892" w:rsidP="002F2959">
            <w:pPr>
              <w:pStyle w:val="aff4"/>
              <w:jc w:val="center"/>
            </w:pPr>
            <w:r w:rsidRPr="00C27D95">
              <w:t>0/1</w:t>
            </w:r>
          </w:p>
        </w:tc>
      </w:tr>
    </w:tbl>
    <w:p w14:paraId="51E0A92B" w14:textId="77777777" w:rsidR="00CC6892" w:rsidRDefault="00CC6892" w:rsidP="00CC6892">
      <w:pPr>
        <w:pStyle w:val="110"/>
        <w:rPr>
          <w:lang w:val="en-US"/>
        </w:rPr>
      </w:pPr>
    </w:p>
    <w:p w14:paraId="32C6BB8D" w14:textId="1A5652C3" w:rsidR="00CC6892" w:rsidRDefault="00120761" w:rsidP="00CC6892">
      <w:pPr>
        <w:pStyle w:val="110"/>
      </w:pPr>
      <w:r w:rsidRPr="00120761">
        <w:rPr>
          <w:lang w:val="en-US"/>
        </w:rPr>
        <w:t>Transaction</w:t>
      </w:r>
      <w:r w:rsidRPr="005813F5">
        <w:t xml:space="preserve"> </w:t>
      </w:r>
      <w:r w:rsidRPr="00120761">
        <w:rPr>
          <w:lang w:val="en-US"/>
        </w:rPr>
        <w:t>end</w:t>
      </w:r>
      <w:r w:rsidR="00CC6892" w:rsidRPr="00C27D95">
        <w:t xml:space="preserve">– </w:t>
      </w:r>
      <w:r w:rsidR="00CC6892">
        <w:t>регистр отображающий завершение транзакции. Перед отправкой сбрасывается в 0. После отправки всех байтов выставляется в 1.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C6892" w14:paraId="6F4B3BE9" w14:textId="77777777" w:rsidTr="002F2959">
        <w:tc>
          <w:tcPr>
            <w:tcW w:w="9628" w:type="dxa"/>
            <w:gridSpan w:val="16"/>
            <w:vAlign w:val="center"/>
          </w:tcPr>
          <w:p w14:paraId="1ADB6F58" w14:textId="213C08B2" w:rsidR="00CC6892" w:rsidRPr="00C27D95" w:rsidRDefault="00CC6892">
            <w:pPr>
              <w:pStyle w:val="aff4"/>
              <w:jc w:val="center"/>
            </w:pPr>
            <w:r>
              <w:t xml:space="preserve">Номер регистра </w:t>
            </w:r>
            <w:r w:rsidR="00120761">
              <w:t>1270</w:t>
            </w:r>
          </w:p>
        </w:tc>
      </w:tr>
      <w:tr w:rsidR="00CC6892" w14:paraId="68A42B69" w14:textId="77777777" w:rsidTr="002F2959">
        <w:tc>
          <w:tcPr>
            <w:tcW w:w="601" w:type="dxa"/>
          </w:tcPr>
          <w:p w14:paraId="34465BA5" w14:textId="77777777" w:rsidR="00CC6892" w:rsidRDefault="00CC6892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0A36A87B" w14:textId="77777777" w:rsidR="00CC6892" w:rsidRPr="00F33B1C" w:rsidRDefault="00CC6892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DEA1A7F" w14:textId="77777777" w:rsidR="00CC6892" w:rsidRPr="00F33B1C" w:rsidRDefault="00CC6892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49077398" w14:textId="77777777" w:rsidR="00CC6892" w:rsidRPr="00F33B1C" w:rsidRDefault="00CC6892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3DEA78FE" w14:textId="77777777" w:rsidR="00CC6892" w:rsidRPr="00F33B1C" w:rsidRDefault="00CC6892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7307BE4" w14:textId="77777777" w:rsidR="00CC6892" w:rsidRPr="00F33B1C" w:rsidRDefault="00CC6892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A0DCEF1" w14:textId="77777777" w:rsidR="00CC6892" w:rsidRPr="00F33B1C" w:rsidRDefault="00CC6892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0EC8C9B9" w14:textId="77777777" w:rsidR="00CC6892" w:rsidRPr="00F33B1C" w:rsidRDefault="00CC6892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47EF6D56" w14:textId="77777777" w:rsidR="00CC6892" w:rsidRPr="00F33B1C" w:rsidRDefault="00CC6892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7425FBF" w14:textId="77777777" w:rsidR="00CC6892" w:rsidRPr="00F33B1C" w:rsidRDefault="00CC6892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860049E" w14:textId="77777777" w:rsidR="00CC6892" w:rsidRPr="00F33B1C" w:rsidRDefault="00CC6892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769E0041" w14:textId="77777777" w:rsidR="00CC6892" w:rsidRPr="00F33B1C" w:rsidRDefault="00CC6892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67CBC2B" w14:textId="77777777" w:rsidR="00CC6892" w:rsidRPr="00F33B1C" w:rsidRDefault="00CC6892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A4B8F85" w14:textId="77777777" w:rsidR="00CC6892" w:rsidRPr="00F33B1C" w:rsidRDefault="00CC6892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FCDA93F" w14:textId="77777777" w:rsidR="00CC6892" w:rsidRPr="00F33B1C" w:rsidRDefault="00CC6892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6FE2BE1C" w14:textId="77777777" w:rsidR="00CC6892" w:rsidRPr="00F33B1C" w:rsidRDefault="00CC6892" w:rsidP="002F2959">
            <w:pPr>
              <w:pStyle w:val="aff4"/>
            </w:pPr>
            <w:r>
              <w:t>0</w:t>
            </w:r>
          </w:p>
        </w:tc>
      </w:tr>
      <w:tr w:rsidR="00120761" w14:paraId="4687F654" w14:textId="77777777" w:rsidTr="005813F5">
        <w:tc>
          <w:tcPr>
            <w:tcW w:w="9628" w:type="dxa"/>
            <w:gridSpan w:val="16"/>
          </w:tcPr>
          <w:p w14:paraId="2673E0E8" w14:textId="0C483225" w:rsidR="00120761" w:rsidRPr="00FB7EB1" w:rsidRDefault="00120761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Transaction end</w:t>
            </w:r>
          </w:p>
        </w:tc>
      </w:tr>
      <w:tr w:rsidR="00120761" w14:paraId="05E9D51F" w14:textId="77777777" w:rsidTr="002F2959">
        <w:tc>
          <w:tcPr>
            <w:tcW w:w="9628" w:type="dxa"/>
            <w:gridSpan w:val="16"/>
            <w:vAlign w:val="center"/>
          </w:tcPr>
          <w:p w14:paraId="04BDF197" w14:textId="1C3EB50C" w:rsidR="00120761" w:rsidRDefault="00120761" w:rsidP="002F2959">
            <w:pPr>
              <w:pStyle w:val="aff4"/>
              <w:jc w:val="center"/>
            </w:pPr>
            <w:r>
              <w:lastRenderedPageBreak/>
              <w:t>0/1</w:t>
            </w:r>
          </w:p>
        </w:tc>
      </w:tr>
    </w:tbl>
    <w:p w14:paraId="76A1C0A1" w14:textId="77777777" w:rsidR="00CC6892" w:rsidRDefault="00CC6892" w:rsidP="00CC6892">
      <w:pPr>
        <w:suppressAutoHyphens w:val="0"/>
        <w:spacing w:line="240" w:lineRule="auto"/>
        <w:jc w:val="left"/>
        <w:rPr>
          <w:lang w:val="en-US"/>
        </w:rPr>
      </w:pPr>
    </w:p>
    <w:p w14:paraId="751737C4" w14:textId="7B4E96FC" w:rsidR="00120761" w:rsidRPr="005813F5" w:rsidRDefault="00120761" w:rsidP="00120761">
      <w:pPr>
        <w:pStyle w:val="110"/>
        <w:rPr>
          <w:lang w:val="en-US"/>
        </w:rPr>
      </w:pPr>
      <w:r>
        <w:rPr>
          <w:lang w:val="en-US"/>
        </w:rPr>
        <w:t>Rx</w:t>
      </w:r>
      <w:r w:rsidRPr="005813F5">
        <w:t>_</w:t>
      </w:r>
      <w:proofErr w:type="spellStart"/>
      <w:r>
        <w:rPr>
          <w:lang w:val="en-US"/>
        </w:rPr>
        <w:t>tx</w:t>
      </w:r>
      <w:proofErr w:type="spellEnd"/>
      <w:r w:rsidRPr="005813F5">
        <w:t>_</w:t>
      </w:r>
      <w:r>
        <w:rPr>
          <w:lang w:val="en-US"/>
        </w:rPr>
        <w:t>flag</w:t>
      </w:r>
      <w:r w:rsidRPr="005813F5">
        <w:t xml:space="preserve">. </w:t>
      </w:r>
      <w:r>
        <w:t xml:space="preserve">Если выставлен в 1, то транзакция </w:t>
      </w:r>
      <w:r w:rsidR="00FD2CC9">
        <w:t xml:space="preserve">происходит в режиме приема/передачи. Принятые данные будут сложены в регистры данных </w:t>
      </w:r>
      <w:r w:rsidR="00FD2CC9">
        <w:rPr>
          <w:lang w:val="en-US"/>
        </w:rPr>
        <w:t>SPI receive.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120761" w14:paraId="60D1A9B2" w14:textId="77777777" w:rsidTr="002F2959">
        <w:tc>
          <w:tcPr>
            <w:tcW w:w="9628" w:type="dxa"/>
            <w:gridSpan w:val="16"/>
            <w:vAlign w:val="center"/>
          </w:tcPr>
          <w:p w14:paraId="16C363A0" w14:textId="77777777" w:rsidR="00120761" w:rsidRPr="00C27D95" w:rsidRDefault="00120761" w:rsidP="002F2959">
            <w:pPr>
              <w:pStyle w:val="aff4"/>
              <w:jc w:val="center"/>
            </w:pPr>
            <w:r>
              <w:t>Номер регистра 1270</w:t>
            </w:r>
          </w:p>
        </w:tc>
      </w:tr>
      <w:tr w:rsidR="00120761" w14:paraId="623318B0" w14:textId="77777777" w:rsidTr="002F2959">
        <w:tc>
          <w:tcPr>
            <w:tcW w:w="601" w:type="dxa"/>
          </w:tcPr>
          <w:p w14:paraId="6667F0D2" w14:textId="77777777" w:rsidR="00120761" w:rsidRDefault="00120761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3C8E9C5B" w14:textId="77777777" w:rsidR="00120761" w:rsidRPr="00F33B1C" w:rsidRDefault="00120761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6111065" w14:textId="77777777" w:rsidR="00120761" w:rsidRPr="00F33B1C" w:rsidRDefault="00120761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7AEDB85" w14:textId="77777777" w:rsidR="00120761" w:rsidRPr="00F33B1C" w:rsidRDefault="00120761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A283537" w14:textId="77777777" w:rsidR="00120761" w:rsidRPr="00F33B1C" w:rsidRDefault="00120761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38E45C9" w14:textId="77777777" w:rsidR="00120761" w:rsidRPr="00F33B1C" w:rsidRDefault="00120761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641822CF" w14:textId="77777777" w:rsidR="00120761" w:rsidRPr="00F33B1C" w:rsidRDefault="00120761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0CFC4388" w14:textId="77777777" w:rsidR="00120761" w:rsidRPr="00F33B1C" w:rsidRDefault="00120761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44B77433" w14:textId="77777777" w:rsidR="00120761" w:rsidRPr="00F33B1C" w:rsidRDefault="00120761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CF1A06B" w14:textId="77777777" w:rsidR="00120761" w:rsidRPr="00F33B1C" w:rsidRDefault="00120761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6CA4052E" w14:textId="77777777" w:rsidR="00120761" w:rsidRPr="00F33B1C" w:rsidRDefault="00120761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B67AD85" w14:textId="77777777" w:rsidR="00120761" w:rsidRPr="00F33B1C" w:rsidRDefault="00120761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0378B23E" w14:textId="77777777" w:rsidR="00120761" w:rsidRPr="00F33B1C" w:rsidRDefault="00120761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85AAFCB" w14:textId="77777777" w:rsidR="00120761" w:rsidRPr="00F33B1C" w:rsidRDefault="00120761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A16CC38" w14:textId="77777777" w:rsidR="00120761" w:rsidRPr="00F33B1C" w:rsidRDefault="00120761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7A57981" w14:textId="77777777" w:rsidR="00120761" w:rsidRPr="00F33B1C" w:rsidRDefault="00120761" w:rsidP="002F2959">
            <w:pPr>
              <w:pStyle w:val="aff4"/>
            </w:pPr>
            <w:r>
              <w:t>0</w:t>
            </w:r>
          </w:p>
        </w:tc>
      </w:tr>
      <w:tr w:rsidR="00120761" w14:paraId="0634AB47" w14:textId="77777777" w:rsidTr="002F2959">
        <w:tc>
          <w:tcPr>
            <w:tcW w:w="9628" w:type="dxa"/>
            <w:gridSpan w:val="16"/>
          </w:tcPr>
          <w:p w14:paraId="5D46F512" w14:textId="77777777" w:rsidR="00120761" w:rsidRPr="00FB7EB1" w:rsidRDefault="00120761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Transaction end</w:t>
            </w:r>
          </w:p>
        </w:tc>
      </w:tr>
      <w:tr w:rsidR="00120761" w14:paraId="41963569" w14:textId="77777777" w:rsidTr="002F2959">
        <w:tc>
          <w:tcPr>
            <w:tcW w:w="9628" w:type="dxa"/>
            <w:gridSpan w:val="16"/>
            <w:vAlign w:val="center"/>
          </w:tcPr>
          <w:p w14:paraId="2D9B8050" w14:textId="77777777" w:rsidR="00120761" w:rsidRDefault="00120761" w:rsidP="002F2959">
            <w:pPr>
              <w:pStyle w:val="aff4"/>
              <w:jc w:val="center"/>
            </w:pPr>
            <w:r>
              <w:t>0/1</w:t>
            </w:r>
          </w:p>
        </w:tc>
      </w:tr>
    </w:tbl>
    <w:p w14:paraId="0E6C771B" w14:textId="77777777" w:rsidR="00CC6892" w:rsidRDefault="00CC6892" w:rsidP="00CC6892">
      <w:pPr>
        <w:suppressAutoHyphens w:val="0"/>
        <w:spacing w:line="240" w:lineRule="auto"/>
        <w:ind w:firstLine="0"/>
        <w:jc w:val="left"/>
      </w:pPr>
    </w:p>
    <w:p w14:paraId="722200E0" w14:textId="77777777" w:rsidR="00CC6892" w:rsidRPr="00C27D95" w:rsidRDefault="00CC6892" w:rsidP="00CC6892">
      <w:pPr>
        <w:suppressAutoHyphens w:val="0"/>
        <w:spacing w:line="240" w:lineRule="auto"/>
        <w:jc w:val="left"/>
      </w:pPr>
      <w:r>
        <w:t>Регистры данных на отправку.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C6892" w14:paraId="19F55BB9" w14:textId="77777777" w:rsidTr="002F2959">
        <w:tc>
          <w:tcPr>
            <w:tcW w:w="9628" w:type="dxa"/>
            <w:gridSpan w:val="16"/>
            <w:vAlign w:val="center"/>
          </w:tcPr>
          <w:p w14:paraId="1D8888D0" w14:textId="4654452F" w:rsidR="00CC6892" w:rsidRPr="005813F5" w:rsidRDefault="00CC6892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 w:rsidR="00FD2CC9">
              <w:rPr>
                <w:lang w:val="en-US"/>
              </w:rPr>
              <w:t>1276</w:t>
            </w:r>
          </w:p>
        </w:tc>
      </w:tr>
      <w:tr w:rsidR="00CC6892" w14:paraId="6C81DA92" w14:textId="77777777" w:rsidTr="002F2959">
        <w:tc>
          <w:tcPr>
            <w:tcW w:w="601" w:type="dxa"/>
          </w:tcPr>
          <w:p w14:paraId="74CC789C" w14:textId="77777777" w:rsidR="00CC6892" w:rsidRDefault="00CC6892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633BDF8C" w14:textId="77777777" w:rsidR="00CC6892" w:rsidRPr="00F33B1C" w:rsidRDefault="00CC6892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AFBE6D6" w14:textId="77777777" w:rsidR="00CC6892" w:rsidRPr="00F33B1C" w:rsidRDefault="00CC6892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CD36592" w14:textId="77777777" w:rsidR="00CC6892" w:rsidRPr="00F33B1C" w:rsidRDefault="00CC6892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54EC9D54" w14:textId="77777777" w:rsidR="00CC6892" w:rsidRPr="00F33B1C" w:rsidRDefault="00CC6892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145C9322" w14:textId="77777777" w:rsidR="00CC6892" w:rsidRPr="00F33B1C" w:rsidRDefault="00CC6892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3E853D3E" w14:textId="77777777" w:rsidR="00CC6892" w:rsidRPr="00F33B1C" w:rsidRDefault="00CC6892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188B4EB7" w14:textId="77777777" w:rsidR="00CC6892" w:rsidRPr="00F33B1C" w:rsidRDefault="00CC6892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3577821" w14:textId="77777777" w:rsidR="00CC6892" w:rsidRPr="00F33B1C" w:rsidRDefault="00CC6892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DA865ED" w14:textId="77777777" w:rsidR="00CC6892" w:rsidRPr="00F33B1C" w:rsidRDefault="00CC6892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005B0A12" w14:textId="77777777" w:rsidR="00CC6892" w:rsidRPr="00F33B1C" w:rsidRDefault="00CC6892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3F9E0744" w14:textId="77777777" w:rsidR="00CC6892" w:rsidRPr="00F33B1C" w:rsidRDefault="00CC6892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C89946C" w14:textId="77777777" w:rsidR="00CC6892" w:rsidRPr="00F33B1C" w:rsidRDefault="00CC6892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50FB77F" w14:textId="77777777" w:rsidR="00CC6892" w:rsidRPr="00F33B1C" w:rsidRDefault="00CC6892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36FF48D2" w14:textId="77777777" w:rsidR="00CC6892" w:rsidRPr="00F33B1C" w:rsidRDefault="00CC6892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A997747" w14:textId="77777777" w:rsidR="00CC6892" w:rsidRPr="00F33B1C" w:rsidRDefault="00CC6892" w:rsidP="002F2959">
            <w:pPr>
              <w:pStyle w:val="aff4"/>
            </w:pPr>
            <w:r>
              <w:t>0</w:t>
            </w:r>
          </w:p>
        </w:tc>
      </w:tr>
      <w:tr w:rsidR="00FD2CC9" w14:paraId="4037B392" w14:textId="77777777" w:rsidTr="005813F5">
        <w:tc>
          <w:tcPr>
            <w:tcW w:w="9628" w:type="dxa"/>
            <w:gridSpan w:val="16"/>
            <w:vAlign w:val="center"/>
          </w:tcPr>
          <w:p w14:paraId="43918212" w14:textId="1878672C" w:rsidR="00FD2CC9" w:rsidRPr="005813F5" w:rsidRDefault="00FD2CC9" w:rsidP="005813F5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8 Bit mode</w:t>
            </w:r>
          </w:p>
        </w:tc>
      </w:tr>
      <w:tr w:rsidR="00CC6892" w14:paraId="6887327C" w14:textId="77777777" w:rsidTr="002F2959">
        <w:tc>
          <w:tcPr>
            <w:tcW w:w="4814" w:type="dxa"/>
            <w:gridSpan w:val="8"/>
            <w:vAlign w:val="center"/>
          </w:tcPr>
          <w:p w14:paraId="4CAB15F0" w14:textId="77777777" w:rsidR="00CC6892" w:rsidRPr="00C27D95" w:rsidRDefault="00CC6892" w:rsidP="002F2959">
            <w:pPr>
              <w:pStyle w:val="aff4"/>
              <w:jc w:val="center"/>
            </w:pPr>
            <w:r>
              <w:rPr>
                <w:lang w:val="en-US"/>
              </w:rPr>
              <w:t>Data</w:t>
            </w:r>
            <w:r w:rsidRPr="00C27D95">
              <w:t>[0]</w:t>
            </w:r>
          </w:p>
        </w:tc>
        <w:tc>
          <w:tcPr>
            <w:tcW w:w="4814" w:type="dxa"/>
            <w:gridSpan w:val="8"/>
            <w:vAlign w:val="center"/>
          </w:tcPr>
          <w:p w14:paraId="5A757E9D" w14:textId="77777777" w:rsidR="00CC6892" w:rsidRPr="00C27D95" w:rsidRDefault="00CC6892" w:rsidP="002F2959">
            <w:pPr>
              <w:pStyle w:val="aff4"/>
              <w:jc w:val="center"/>
              <w:rPr>
                <w:b/>
              </w:rPr>
            </w:pPr>
            <w:r>
              <w:rPr>
                <w:lang w:val="en-US"/>
              </w:rPr>
              <w:t>Data</w:t>
            </w:r>
            <w:r>
              <w:t>[1</w:t>
            </w:r>
            <w:r w:rsidRPr="00C27D95">
              <w:t>]</w:t>
            </w:r>
          </w:p>
        </w:tc>
      </w:tr>
      <w:tr w:rsidR="00CC6892" w14:paraId="01048D68" w14:textId="77777777" w:rsidTr="002F2959">
        <w:tc>
          <w:tcPr>
            <w:tcW w:w="4814" w:type="dxa"/>
            <w:gridSpan w:val="8"/>
            <w:vAlign w:val="center"/>
          </w:tcPr>
          <w:p w14:paraId="25A8BD01" w14:textId="77777777" w:rsidR="00CC6892" w:rsidRPr="00FC73CA" w:rsidRDefault="00CC6892" w:rsidP="002F2959">
            <w:pPr>
              <w:pStyle w:val="aff4"/>
              <w:jc w:val="center"/>
            </w:pPr>
            <w:r>
              <w:rPr>
                <w:lang w:val="en-US"/>
              </w:rPr>
              <w:t>0-256</w:t>
            </w:r>
          </w:p>
        </w:tc>
        <w:tc>
          <w:tcPr>
            <w:tcW w:w="4814" w:type="dxa"/>
            <w:gridSpan w:val="8"/>
            <w:vAlign w:val="center"/>
          </w:tcPr>
          <w:p w14:paraId="55678FCD" w14:textId="77777777" w:rsidR="00CC6892" w:rsidRPr="00C27D95" w:rsidRDefault="00CC6892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</w:tr>
      <w:tr w:rsidR="00FD2CC9" w14:paraId="5B835896" w14:textId="77777777" w:rsidTr="002F2959">
        <w:tc>
          <w:tcPr>
            <w:tcW w:w="9628" w:type="dxa"/>
            <w:gridSpan w:val="16"/>
            <w:vAlign w:val="center"/>
          </w:tcPr>
          <w:p w14:paraId="57BBD265" w14:textId="4BB2AA16" w:rsidR="00FD2CC9" w:rsidRDefault="00FD2CC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16 Bit mode</w:t>
            </w:r>
          </w:p>
        </w:tc>
      </w:tr>
      <w:tr w:rsidR="00FD2CC9" w14:paraId="266949A0" w14:textId="77777777" w:rsidTr="002F2959">
        <w:tc>
          <w:tcPr>
            <w:tcW w:w="9628" w:type="dxa"/>
            <w:gridSpan w:val="16"/>
            <w:vAlign w:val="center"/>
          </w:tcPr>
          <w:p w14:paraId="614B7235" w14:textId="5892FDFC" w:rsidR="00FD2CC9" w:rsidRDefault="00FD2CC9" w:rsidP="00FD2CC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</w:t>
            </w:r>
            <w:r w:rsidRPr="00C27D95">
              <w:t>[0]</w:t>
            </w:r>
          </w:p>
        </w:tc>
      </w:tr>
      <w:tr w:rsidR="00FD2CC9" w14:paraId="75E27CEA" w14:textId="77777777" w:rsidTr="002F2959">
        <w:tc>
          <w:tcPr>
            <w:tcW w:w="9628" w:type="dxa"/>
            <w:gridSpan w:val="16"/>
            <w:vAlign w:val="center"/>
          </w:tcPr>
          <w:p w14:paraId="029A5604" w14:textId="1A269539" w:rsidR="00FD2CC9" w:rsidRDefault="00FD2CC9" w:rsidP="00FD2CC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0-65535</w:t>
            </w:r>
          </w:p>
        </w:tc>
      </w:tr>
    </w:tbl>
    <w:p w14:paraId="75BA1690" w14:textId="77777777" w:rsidR="00FD2CC9" w:rsidRDefault="00FD2CC9" w:rsidP="00FD2CC9">
      <w:pPr>
        <w:suppressAutoHyphens w:val="0"/>
        <w:spacing w:line="240" w:lineRule="auto"/>
        <w:jc w:val="left"/>
      </w:pPr>
    </w:p>
    <w:p w14:paraId="3DD2201B" w14:textId="77777777" w:rsidR="00FD2CC9" w:rsidRPr="00C27D95" w:rsidRDefault="00FD2CC9" w:rsidP="00FD2CC9">
      <w:pPr>
        <w:suppressAutoHyphens w:val="0"/>
        <w:spacing w:line="240" w:lineRule="auto"/>
        <w:jc w:val="left"/>
      </w:pPr>
      <w:r>
        <w:t>Регистры данных на отправку.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FD2CC9" w14:paraId="7B0503F4" w14:textId="77777777" w:rsidTr="002F2959">
        <w:tc>
          <w:tcPr>
            <w:tcW w:w="9628" w:type="dxa"/>
            <w:gridSpan w:val="16"/>
            <w:vAlign w:val="center"/>
          </w:tcPr>
          <w:p w14:paraId="4126728B" w14:textId="420B1790" w:rsidR="00FD2CC9" w:rsidRPr="00C27D95" w:rsidRDefault="00FD2CC9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1307</w:t>
            </w:r>
          </w:p>
        </w:tc>
      </w:tr>
      <w:tr w:rsidR="00FD2CC9" w14:paraId="427D2799" w14:textId="77777777" w:rsidTr="002F2959">
        <w:tc>
          <w:tcPr>
            <w:tcW w:w="601" w:type="dxa"/>
          </w:tcPr>
          <w:p w14:paraId="0A759018" w14:textId="77777777" w:rsidR="00FD2CC9" w:rsidRDefault="00FD2CC9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B25A449" w14:textId="77777777" w:rsidR="00FD2CC9" w:rsidRPr="00F33B1C" w:rsidRDefault="00FD2CC9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E1C6DDE" w14:textId="77777777" w:rsidR="00FD2CC9" w:rsidRPr="00F33B1C" w:rsidRDefault="00FD2CC9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3AFC653" w14:textId="77777777" w:rsidR="00FD2CC9" w:rsidRPr="00F33B1C" w:rsidRDefault="00FD2CC9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79582E79" w14:textId="77777777" w:rsidR="00FD2CC9" w:rsidRPr="00F33B1C" w:rsidRDefault="00FD2CC9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6FBCD5F" w14:textId="77777777" w:rsidR="00FD2CC9" w:rsidRPr="00F33B1C" w:rsidRDefault="00FD2CC9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5028144" w14:textId="77777777" w:rsidR="00FD2CC9" w:rsidRPr="00F33B1C" w:rsidRDefault="00FD2CC9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0C25D9AF" w14:textId="77777777" w:rsidR="00FD2CC9" w:rsidRPr="00F33B1C" w:rsidRDefault="00FD2CC9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31CC918" w14:textId="77777777" w:rsidR="00FD2CC9" w:rsidRPr="00F33B1C" w:rsidRDefault="00FD2CC9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225B723D" w14:textId="77777777" w:rsidR="00FD2CC9" w:rsidRPr="00F33B1C" w:rsidRDefault="00FD2CC9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293A63CE" w14:textId="77777777" w:rsidR="00FD2CC9" w:rsidRPr="00F33B1C" w:rsidRDefault="00FD2CC9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4013A0EA" w14:textId="77777777" w:rsidR="00FD2CC9" w:rsidRPr="00F33B1C" w:rsidRDefault="00FD2CC9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4C110AFF" w14:textId="77777777" w:rsidR="00FD2CC9" w:rsidRPr="00F33B1C" w:rsidRDefault="00FD2CC9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4DFB83F" w14:textId="77777777" w:rsidR="00FD2CC9" w:rsidRPr="00F33B1C" w:rsidRDefault="00FD2CC9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5AC1A08" w14:textId="77777777" w:rsidR="00FD2CC9" w:rsidRPr="00F33B1C" w:rsidRDefault="00FD2CC9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66F9A3E" w14:textId="77777777" w:rsidR="00FD2CC9" w:rsidRPr="00F33B1C" w:rsidRDefault="00FD2CC9" w:rsidP="002F2959">
            <w:pPr>
              <w:pStyle w:val="aff4"/>
            </w:pPr>
            <w:r>
              <w:t>0</w:t>
            </w:r>
          </w:p>
        </w:tc>
      </w:tr>
      <w:tr w:rsidR="00FD2CC9" w14:paraId="7733E7BE" w14:textId="77777777" w:rsidTr="002F2959">
        <w:tc>
          <w:tcPr>
            <w:tcW w:w="9628" w:type="dxa"/>
            <w:gridSpan w:val="16"/>
            <w:vAlign w:val="center"/>
          </w:tcPr>
          <w:p w14:paraId="5664E1B6" w14:textId="77777777" w:rsidR="00FD2CC9" w:rsidRPr="00C27D95" w:rsidRDefault="00FD2CC9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8 Bit mode</w:t>
            </w:r>
          </w:p>
        </w:tc>
      </w:tr>
      <w:tr w:rsidR="00FD2CC9" w14:paraId="23B1D154" w14:textId="77777777" w:rsidTr="002F2959">
        <w:tc>
          <w:tcPr>
            <w:tcW w:w="4814" w:type="dxa"/>
            <w:gridSpan w:val="8"/>
            <w:vAlign w:val="center"/>
          </w:tcPr>
          <w:p w14:paraId="1D4E620E" w14:textId="44B8A470" w:rsidR="00FD2CC9" w:rsidRPr="00C27D95" w:rsidRDefault="00FD2CC9">
            <w:pPr>
              <w:pStyle w:val="aff4"/>
              <w:jc w:val="center"/>
            </w:pPr>
            <w:r>
              <w:rPr>
                <w:lang w:val="en-US"/>
              </w:rPr>
              <w:t>Data</w:t>
            </w:r>
            <w:r w:rsidRPr="00C27D95">
              <w:t>[</w:t>
            </w:r>
            <w:r>
              <w:rPr>
                <w:lang w:val="en-US"/>
              </w:rPr>
              <w:t>62</w:t>
            </w:r>
            <w:r w:rsidRPr="00C27D95">
              <w:t>]</w:t>
            </w:r>
          </w:p>
        </w:tc>
        <w:tc>
          <w:tcPr>
            <w:tcW w:w="4814" w:type="dxa"/>
            <w:gridSpan w:val="8"/>
            <w:vAlign w:val="center"/>
          </w:tcPr>
          <w:p w14:paraId="63147AA4" w14:textId="7C934F7F" w:rsidR="00FD2CC9" w:rsidRPr="00C27D95" w:rsidRDefault="00FD2CC9" w:rsidP="002F2959">
            <w:pPr>
              <w:pStyle w:val="aff4"/>
              <w:jc w:val="center"/>
              <w:rPr>
                <w:b/>
              </w:rPr>
            </w:pPr>
            <w:r>
              <w:rPr>
                <w:lang w:val="en-US"/>
              </w:rPr>
              <w:t>Data</w:t>
            </w:r>
            <w:r>
              <w:t>[63</w:t>
            </w:r>
            <w:r w:rsidRPr="00C27D95">
              <w:t>]</w:t>
            </w:r>
          </w:p>
        </w:tc>
      </w:tr>
      <w:tr w:rsidR="00FD2CC9" w14:paraId="43A17127" w14:textId="77777777" w:rsidTr="002F2959">
        <w:tc>
          <w:tcPr>
            <w:tcW w:w="4814" w:type="dxa"/>
            <w:gridSpan w:val="8"/>
            <w:vAlign w:val="center"/>
          </w:tcPr>
          <w:p w14:paraId="77B83EA2" w14:textId="77777777" w:rsidR="00FD2CC9" w:rsidRPr="00FC73CA" w:rsidRDefault="00FD2CC9" w:rsidP="002F2959">
            <w:pPr>
              <w:pStyle w:val="aff4"/>
              <w:jc w:val="center"/>
            </w:pPr>
            <w:r>
              <w:rPr>
                <w:lang w:val="en-US"/>
              </w:rPr>
              <w:t>0-256</w:t>
            </w:r>
          </w:p>
        </w:tc>
        <w:tc>
          <w:tcPr>
            <w:tcW w:w="4814" w:type="dxa"/>
            <w:gridSpan w:val="8"/>
            <w:vAlign w:val="center"/>
          </w:tcPr>
          <w:p w14:paraId="7247B2C0" w14:textId="77777777" w:rsidR="00FD2CC9" w:rsidRPr="00C27D95" w:rsidRDefault="00FD2CC9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0-256</w:t>
            </w:r>
          </w:p>
        </w:tc>
      </w:tr>
      <w:tr w:rsidR="00FD2CC9" w14:paraId="4EB21593" w14:textId="77777777" w:rsidTr="002F2959">
        <w:tc>
          <w:tcPr>
            <w:tcW w:w="9628" w:type="dxa"/>
            <w:gridSpan w:val="16"/>
            <w:vAlign w:val="center"/>
          </w:tcPr>
          <w:p w14:paraId="237EB352" w14:textId="77777777" w:rsidR="00FD2CC9" w:rsidRDefault="00FD2CC9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16 Bit mode</w:t>
            </w:r>
          </w:p>
        </w:tc>
      </w:tr>
      <w:tr w:rsidR="00FD2CC9" w14:paraId="1105A703" w14:textId="77777777" w:rsidTr="002F2959">
        <w:tc>
          <w:tcPr>
            <w:tcW w:w="9628" w:type="dxa"/>
            <w:gridSpan w:val="16"/>
            <w:vAlign w:val="center"/>
          </w:tcPr>
          <w:p w14:paraId="20F27881" w14:textId="38B50CAE" w:rsidR="00FD2CC9" w:rsidRDefault="00FD2CC9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Data</w:t>
            </w:r>
            <w:r>
              <w:t>[32</w:t>
            </w:r>
            <w:r w:rsidRPr="00C27D95">
              <w:t>]</w:t>
            </w:r>
          </w:p>
        </w:tc>
      </w:tr>
      <w:tr w:rsidR="00FD2CC9" w14:paraId="05037C75" w14:textId="77777777" w:rsidTr="002F2959">
        <w:tc>
          <w:tcPr>
            <w:tcW w:w="9628" w:type="dxa"/>
            <w:gridSpan w:val="16"/>
            <w:vAlign w:val="center"/>
          </w:tcPr>
          <w:p w14:paraId="20E4CFC5" w14:textId="77777777" w:rsidR="00FD2CC9" w:rsidRDefault="00FD2CC9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0-65535</w:t>
            </w:r>
          </w:p>
        </w:tc>
      </w:tr>
    </w:tbl>
    <w:p w14:paraId="7E68EB4C" w14:textId="77777777" w:rsidR="00CC6892" w:rsidRDefault="00CC6892" w:rsidP="00CC6892">
      <w:pPr>
        <w:suppressAutoHyphens w:val="0"/>
        <w:spacing w:line="240" w:lineRule="auto"/>
        <w:ind w:firstLine="0"/>
        <w:jc w:val="left"/>
      </w:pPr>
      <w:r>
        <w:br w:type="page"/>
      </w:r>
    </w:p>
    <w:p w14:paraId="71BB79CD" w14:textId="5388C31B" w:rsidR="00CF6157" w:rsidRDefault="00CF6157" w:rsidP="00CF6157">
      <w:pPr>
        <w:pStyle w:val="2"/>
        <w:rPr>
          <w:lang w:val="en-US"/>
        </w:rPr>
      </w:pPr>
      <w:bookmarkStart w:id="28" w:name="_Toc82505546"/>
      <w:r>
        <w:rPr>
          <w:lang w:val="en-US"/>
        </w:rPr>
        <w:lastRenderedPageBreak/>
        <w:t>SPI receive</w:t>
      </w:r>
      <w:bookmarkEnd w:id="28"/>
    </w:p>
    <w:p w14:paraId="403CAE5A" w14:textId="731B9AF5" w:rsidR="00CF6157" w:rsidRPr="00C27D95" w:rsidRDefault="00CF6157" w:rsidP="00CF6157">
      <w:pPr>
        <w:pStyle w:val="110"/>
        <w:rPr>
          <w:lang w:val="en-US"/>
        </w:rPr>
      </w:pPr>
      <w:r>
        <w:t xml:space="preserve">Регистры приемника </w:t>
      </w:r>
      <w:r>
        <w:rPr>
          <w:lang w:val="en-US"/>
        </w:rPr>
        <w:t>SPI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CF6157" w14:paraId="5E5199F4" w14:textId="77777777" w:rsidTr="002F2959">
        <w:tc>
          <w:tcPr>
            <w:tcW w:w="1129" w:type="dxa"/>
          </w:tcPr>
          <w:p w14:paraId="72F9765A" w14:textId="77777777" w:rsidR="00CF6157" w:rsidRDefault="00CF6157" w:rsidP="002F2959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673E5BB8" w14:textId="77777777" w:rsidR="00CF6157" w:rsidRDefault="00CF6157" w:rsidP="002F2959">
            <w:pPr>
              <w:pStyle w:val="aff4"/>
            </w:pPr>
            <w:r>
              <w:t>Название</w:t>
            </w:r>
          </w:p>
        </w:tc>
      </w:tr>
      <w:tr w:rsidR="00CF6157" w14:paraId="3010F003" w14:textId="77777777" w:rsidTr="002F2959">
        <w:tc>
          <w:tcPr>
            <w:tcW w:w="1129" w:type="dxa"/>
          </w:tcPr>
          <w:p w14:paraId="7B8C05FF" w14:textId="76E57B58" w:rsidR="00CF6157" w:rsidRPr="00CF6157" w:rsidRDefault="00CF6157" w:rsidP="002F2959">
            <w:pPr>
              <w:pStyle w:val="aff4"/>
            </w:pPr>
            <w:r>
              <w:t>1308</w:t>
            </w:r>
          </w:p>
        </w:tc>
        <w:tc>
          <w:tcPr>
            <w:tcW w:w="8499" w:type="dxa"/>
          </w:tcPr>
          <w:p w14:paraId="45CEF81B" w14:textId="77777777" w:rsidR="00CF6157" w:rsidRPr="00C27D95" w:rsidRDefault="00CF6157" w:rsidP="002F2959">
            <w:pPr>
              <w:pStyle w:val="aff4"/>
            </w:pPr>
            <w:r>
              <w:rPr>
                <w:lang w:val="en-US"/>
              </w:rPr>
              <w:t>Scaler</w:t>
            </w:r>
          </w:p>
        </w:tc>
      </w:tr>
      <w:tr w:rsidR="00CF6157" w14:paraId="0C3CDAF1" w14:textId="77777777" w:rsidTr="002F2959">
        <w:tc>
          <w:tcPr>
            <w:tcW w:w="1129" w:type="dxa"/>
          </w:tcPr>
          <w:p w14:paraId="14D47284" w14:textId="1DBCDF81" w:rsidR="00CF6157" w:rsidRPr="0005472C" w:rsidRDefault="00CF6157" w:rsidP="002F2959">
            <w:pPr>
              <w:pStyle w:val="aff4"/>
            </w:pPr>
            <w:r>
              <w:t>1309</w:t>
            </w:r>
          </w:p>
        </w:tc>
        <w:tc>
          <w:tcPr>
            <w:tcW w:w="8499" w:type="dxa"/>
          </w:tcPr>
          <w:p w14:paraId="3539FA1C" w14:textId="77777777" w:rsidR="00CF6157" w:rsidRPr="00C27D95" w:rsidRDefault="00CF6157" w:rsidP="002F2959">
            <w:pPr>
              <w:pStyle w:val="aff4"/>
            </w:pPr>
            <w:r>
              <w:rPr>
                <w:lang w:val="en-US"/>
              </w:rPr>
              <w:t>reserved</w:t>
            </w:r>
          </w:p>
        </w:tc>
      </w:tr>
      <w:tr w:rsidR="00CF6157" w14:paraId="3A101159" w14:textId="77777777" w:rsidTr="002F2959">
        <w:tc>
          <w:tcPr>
            <w:tcW w:w="1129" w:type="dxa"/>
          </w:tcPr>
          <w:p w14:paraId="15A81011" w14:textId="4B35A387" w:rsidR="00CF6157" w:rsidRDefault="00CF6157" w:rsidP="002F2959">
            <w:pPr>
              <w:pStyle w:val="aff4"/>
            </w:pPr>
            <w:r>
              <w:t>1310</w:t>
            </w:r>
          </w:p>
        </w:tc>
        <w:tc>
          <w:tcPr>
            <w:tcW w:w="8499" w:type="dxa"/>
          </w:tcPr>
          <w:p w14:paraId="6B7D1EB6" w14:textId="77777777" w:rsidR="00CF6157" w:rsidRPr="00C27D95" w:rsidRDefault="00CF6157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Len</w:t>
            </w:r>
          </w:p>
        </w:tc>
      </w:tr>
      <w:tr w:rsidR="00CF6157" w14:paraId="45A9CA19" w14:textId="77777777" w:rsidTr="002F2959">
        <w:tc>
          <w:tcPr>
            <w:tcW w:w="1129" w:type="dxa"/>
          </w:tcPr>
          <w:p w14:paraId="15764619" w14:textId="45DDA400" w:rsidR="00CF6157" w:rsidRPr="00C27D95" w:rsidRDefault="00CF6157" w:rsidP="002F2959">
            <w:pPr>
              <w:pStyle w:val="aff4"/>
            </w:pPr>
            <w:r>
              <w:t>1311</w:t>
            </w:r>
          </w:p>
        </w:tc>
        <w:tc>
          <w:tcPr>
            <w:tcW w:w="8499" w:type="dxa"/>
          </w:tcPr>
          <w:p w14:paraId="756BDA7C" w14:textId="77777777" w:rsidR="00CF6157" w:rsidRDefault="00CF6157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</w:tr>
      <w:tr w:rsidR="00CF6157" w14:paraId="7B827171" w14:textId="77777777" w:rsidTr="002F2959">
        <w:tc>
          <w:tcPr>
            <w:tcW w:w="1129" w:type="dxa"/>
          </w:tcPr>
          <w:p w14:paraId="1DBAEF16" w14:textId="1DF16F70" w:rsidR="00CF6157" w:rsidRPr="00C27D95" w:rsidRDefault="00CF6157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1312</w:t>
            </w:r>
          </w:p>
        </w:tc>
        <w:tc>
          <w:tcPr>
            <w:tcW w:w="8499" w:type="dxa"/>
          </w:tcPr>
          <w:p w14:paraId="2772D5D7" w14:textId="77777777" w:rsidR="00CF6157" w:rsidRDefault="00CF6157" w:rsidP="002F29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Transaction end</w:t>
            </w:r>
          </w:p>
        </w:tc>
      </w:tr>
    </w:tbl>
    <w:p w14:paraId="7BCF612F" w14:textId="77777777" w:rsidR="00CF6157" w:rsidRPr="00C27D95" w:rsidRDefault="00CF6157" w:rsidP="00CF6157">
      <w:pPr>
        <w:pStyle w:val="110"/>
        <w:rPr>
          <w:lang w:val="en-US"/>
        </w:rPr>
      </w:pPr>
    </w:p>
    <w:p w14:paraId="5DD04DAB" w14:textId="77777777" w:rsidR="00CF6157" w:rsidRPr="00C27D95" w:rsidRDefault="00CF6157" w:rsidP="00CF6157">
      <w:pPr>
        <w:pStyle w:val="110"/>
      </w:pPr>
      <w:r>
        <w:rPr>
          <w:lang w:val="en-US"/>
        </w:rPr>
        <w:t>Scaler</w:t>
      </w:r>
      <w:r w:rsidRPr="00C27D95">
        <w:t xml:space="preserve"> – </w:t>
      </w:r>
      <w:r>
        <w:t>регистр запуска обновления команды. При записи 1 обновляются параметры команды, и команда запускается. После запуска сбрасывается в 0.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F6157" w14:paraId="17835F9F" w14:textId="77777777" w:rsidTr="002F2959">
        <w:tc>
          <w:tcPr>
            <w:tcW w:w="9628" w:type="dxa"/>
            <w:gridSpan w:val="16"/>
            <w:vAlign w:val="center"/>
          </w:tcPr>
          <w:p w14:paraId="1B40943B" w14:textId="58178C2B" w:rsidR="00CF6157" w:rsidRPr="00C27D95" w:rsidRDefault="00CF6157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1308</w:t>
            </w:r>
          </w:p>
        </w:tc>
      </w:tr>
      <w:tr w:rsidR="00CF6157" w14:paraId="4BF7588B" w14:textId="77777777" w:rsidTr="002F2959">
        <w:tc>
          <w:tcPr>
            <w:tcW w:w="601" w:type="dxa"/>
          </w:tcPr>
          <w:p w14:paraId="25F8157B" w14:textId="77777777" w:rsidR="00CF6157" w:rsidRDefault="00CF6157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395CC46F" w14:textId="77777777" w:rsidR="00CF6157" w:rsidRPr="00F33B1C" w:rsidRDefault="00CF6157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36E8AB5E" w14:textId="77777777" w:rsidR="00CF6157" w:rsidRPr="00F33B1C" w:rsidRDefault="00CF6157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7031536" w14:textId="77777777" w:rsidR="00CF6157" w:rsidRPr="00F33B1C" w:rsidRDefault="00CF6157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C5166D8" w14:textId="77777777" w:rsidR="00CF6157" w:rsidRPr="00F33B1C" w:rsidRDefault="00CF6157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09E36F72" w14:textId="77777777" w:rsidR="00CF6157" w:rsidRPr="00F33B1C" w:rsidRDefault="00CF6157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5372F5E" w14:textId="77777777" w:rsidR="00CF6157" w:rsidRPr="00F33B1C" w:rsidRDefault="00CF6157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12129E0" w14:textId="77777777" w:rsidR="00CF6157" w:rsidRPr="00F33B1C" w:rsidRDefault="00CF6157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5050529C" w14:textId="77777777" w:rsidR="00CF6157" w:rsidRPr="00F33B1C" w:rsidRDefault="00CF6157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47E1B84" w14:textId="77777777" w:rsidR="00CF6157" w:rsidRPr="00F33B1C" w:rsidRDefault="00CF6157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64F25F8F" w14:textId="77777777" w:rsidR="00CF6157" w:rsidRPr="00F33B1C" w:rsidRDefault="00CF6157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4148CB2A" w14:textId="77777777" w:rsidR="00CF6157" w:rsidRPr="00F33B1C" w:rsidRDefault="00CF6157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0A6D869" w14:textId="77777777" w:rsidR="00CF6157" w:rsidRPr="00F33B1C" w:rsidRDefault="00CF6157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BC8F8EE" w14:textId="77777777" w:rsidR="00CF6157" w:rsidRPr="00F33B1C" w:rsidRDefault="00CF6157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28029290" w14:textId="77777777" w:rsidR="00CF6157" w:rsidRPr="00F33B1C" w:rsidRDefault="00CF6157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5BD5876" w14:textId="77777777" w:rsidR="00CF6157" w:rsidRPr="00F33B1C" w:rsidRDefault="00CF6157" w:rsidP="002F2959">
            <w:pPr>
              <w:pStyle w:val="aff4"/>
            </w:pPr>
            <w:r>
              <w:t>0</w:t>
            </w:r>
          </w:p>
        </w:tc>
      </w:tr>
      <w:tr w:rsidR="00CF6157" w14:paraId="61CB8697" w14:textId="77777777" w:rsidTr="002F2959">
        <w:tc>
          <w:tcPr>
            <w:tcW w:w="9628" w:type="dxa"/>
            <w:gridSpan w:val="16"/>
            <w:vAlign w:val="center"/>
          </w:tcPr>
          <w:p w14:paraId="6B0CB6BE" w14:textId="77777777" w:rsidR="00CF6157" w:rsidRPr="00C27D95" w:rsidRDefault="00CF6157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CF6157" w14:paraId="428D278E" w14:textId="77777777" w:rsidTr="002F2959">
        <w:tc>
          <w:tcPr>
            <w:tcW w:w="9628" w:type="dxa"/>
            <w:gridSpan w:val="16"/>
            <w:vAlign w:val="center"/>
          </w:tcPr>
          <w:p w14:paraId="57F73A87" w14:textId="77777777" w:rsidR="00CF6157" w:rsidRDefault="00CF6157" w:rsidP="002F2959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3C335C9C" w14:textId="77777777" w:rsidR="00CF6157" w:rsidRDefault="00CF6157" w:rsidP="00CF6157">
      <w:pPr>
        <w:pStyle w:val="110"/>
        <w:rPr>
          <w:lang w:val="en-US"/>
        </w:rPr>
      </w:pPr>
    </w:p>
    <w:p w14:paraId="1974A756" w14:textId="77777777" w:rsidR="00CF6157" w:rsidRPr="00C27D95" w:rsidRDefault="00CF6157" w:rsidP="00CF6157">
      <w:pPr>
        <w:suppressAutoHyphens w:val="0"/>
        <w:spacing w:line="240" w:lineRule="auto"/>
        <w:jc w:val="left"/>
      </w:pPr>
      <w:r>
        <w:rPr>
          <w:lang w:val="en-US"/>
        </w:rPr>
        <w:t>Len</w:t>
      </w:r>
      <w:r w:rsidRPr="00C27D95">
        <w:t xml:space="preserve"> – </w:t>
      </w:r>
      <w:r>
        <w:t xml:space="preserve">регистр в который необходимо записать количество байтов для отправки. Не более </w:t>
      </w:r>
      <w:r>
        <w:rPr>
          <w:lang w:val="en-US"/>
        </w:rPr>
        <w:t>32 (64)</w:t>
      </w:r>
      <w:r>
        <w:t>. Если записать более отправка не произойдет.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F6157" w14:paraId="791D8D86" w14:textId="77777777" w:rsidTr="002F2959">
        <w:tc>
          <w:tcPr>
            <w:tcW w:w="9628" w:type="dxa"/>
            <w:gridSpan w:val="16"/>
            <w:vAlign w:val="center"/>
          </w:tcPr>
          <w:p w14:paraId="2B445FD7" w14:textId="7233C76F" w:rsidR="00CF6157" w:rsidRPr="005813F5" w:rsidRDefault="00CF6157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1310</w:t>
            </w:r>
          </w:p>
        </w:tc>
      </w:tr>
      <w:tr w:rsidR="00CF6157" w14:paraId="59EA29B2" w14:textId="77777777" w:rsidTr="002F2959">
        <w:tc>
          <w:tcPr>
            <w:tcW w:w="601" w:type="dxa"/>
          </w:tcPr>
          <w:p w14:paraId="7DCB4663" w14:textId="77777777" w:rsidR="00CF6157" w:rsidRDefault="00CF6157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7A5835C7" w14:textId="77777777" w:rsidR="00CF6157" w:rsidRPr="00F33B1C" w:rsidRDefault="00CF6157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25141033" w14:textId="77777777" w:rsidR="00CF6157" w:rsidRPr="00F33B1C" w:rsidRDefault="00CF6157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DBE4694" w14:textId="77777777" w:rsidR="00CF6157" w:rsidRPr="00F33B1C" w:rsidRDefault="00CF6157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57A64B45" w14:textId="77777777" w:rsidR="00CF6157" w:rsidRPr="00F33B1C" w:rsidRDefault="00CF6157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1A2760D" w14:textId="77777777" w:rsidR="00CF6157" w:rsidRPr="00F33B1C" w:rsidRDefault="00CF6157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0979E59" w14:textId="77777777" w:rsidR="00CF6157" w:rsidRPr="00F33B1C" w:rsidRDefault="00CF6157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03A29D12" w14:textId="77777777" w:rsidR="00CF6157" w:rsidRPr="00F33B1C" w:rsidRDefault="00CF6157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0705BD6" w14:textId="77777777" w:rsidR="00CF6157" w:rsidRPr="00F33B1C" w:rsidRDefault="00CF6157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17FDF3C" w14:textId="77777777" w:rsidR="00CF6157" w:rsidRPr="00F33B1C" w:rsidRDefault="00CF6157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61A3C701" w14:textId="77777777" w:rsidR="00CF6157" w:rsidRPr="00F33B1C" w:rsidRDefault="00CF6157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31652C5" w14:textId="77777777" w:rsidR="00CF6157" w:rsidRPr="00F33B1C" w:rsidRDefault="00CF6157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A722E80" w14:textId="77777777" w:rsidR="00CF6157" w:rsidRPr="00F33B1C" w:rsidRDefault="00CF6157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96EC3A9" w14:textId="77777777" w:rsidR="00CF6157" w:rsidRPr="00F33B1C" w:rsidRDefault="00CF6157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6954F818" w14:textId="77777777" w:rsidR="00CF6157" w:rsidRPr="00F33B1C" w:rsidRDefault="00CF6157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BBE986B" w14:textId="77777777" w:rsidR="00CF6157" w:rsidRPr="00F33B1C" w:rsidRDefault="00CF6157" w:rsidP="002F2959">
            <w:pPr>
              <w:pStyle w:val="aff4"/>
            </w:pPr>
            <w:r>
              <w:t>0</w:t>
            </w:r>
          </w:p>
        </w:tc>
      </w:tr>
      <w:tr w:rsidR="00CF6157" w14:paraId="672B7DC6" w14:textId="77777777" w:rsidTr="002F2959">
        <w:tc>
          <w:tcPr>
            <w:tcW w:w="9628" w:type="dxa"/>
            <w:gridSpan w:val="16"/>
            <w:vAlign w:val="center"/>
          </w:tcPr>
          <w:p w14:paraId="074E7001" w14:textId="77777777" w:rsidR="00CF6157" w:rsidRPr="00FB7EB1" w:rsidRDefault="00CF6157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Len</w:t>
            </w:r>
          </w:p>
        </w:tc>
      </w:tr>
      <w:tr w:rsidR="00CF6157" w14:paraId="2BE7E94A" w14:textId="77777777" w:rsidTr="002F2959">
        <w:tc>
          <w:tcPr>
            <w:tcW w:w="9628" w:type="dxa"/>
            <w:gridSpan w:val="16"/>
            <w:vAlign w:val="center"/>
          </w:tcPr>
          <w:p w14:paraId="0A85039A" w14:textId="77777777" w:rsidR="00CF6157" w:rsidRPr="00C27D95" w:rsidRDefault="00CF6157" w:rsidP="002F2959">
            <w:pPr>
              <w:pStyle w:val="aff4"/>
              <w:jc w:val="center"/>
            </w:pPr>
            <w:r>
              <w:t>0-128</w:t>
            </w:r>
          </w:p>
        </w:tc>
      </w:tr>
    </w:tbl>
    <w:p w14:paraId="7AED7427" w14:textId="77777777" w:rsidR="00CF6157" w:rsidRDefault="00CF6157" w:rsidP="00CF6157">
      <w:pPr>
        <w:pStyle w:val="110"/>
        <w:rPr>
          <w:lang w:val="en-US"/>
        </w:rPr>
      </w:pPr>
    </w:p>
    <w:p w14:paraId="028DE5D2" w14:textId="7EEEA880" w:rsidR="00CF6157" w:rsidRPr="00CF6157" w:rsidRDefault="00CF6157" w:rsidP="00CF6157">
      <w:pPr>
        <w:pStyle w:val="110"/>
      </w:pPr>
      <w:r>
        <w:rPr>
          <w:lang w:val="en-US"/>
        </w:rPr>
        <w:t>Start</w:t>
      </w:r>
      <w:r w:rsidRPr="00C27D95">
        <w:t xml:space="preserve"> – </w:t>
      </w:r>
      <w:r>
        <w:t xml:space="preserve">регистр запуска отправки данных по </w:t>
      </w:r>
      <w:r>
        <w:rPr>
          <w:lang w:val="en-US"/>
        </w:rPr>
        <w:t>SPI</w:t>
      </w:r>
      <w:r w:rsidRPr="00C27D95">
        <w:t xml:space="preserve">. </w:t>
      </w:r>
      <w:r>
        <w:t xml:space="preserve">При записи 1 будут вычитаны байты количеством </w:t>
      </w:r>
      <w:proofErr w:type="spellStart"/>
      <w:r>
        <w:rPr>
          <w:lang w:val="en-US"/>
        </w:rPr>
        <w:t>len</w:t>
      </w:r>
      <w:proofErr w:type="spellEnd"/>
      <w:r w:rsidRPr="00C27D95">
        <w:t xml:space="preserve"> </w:t>
      </w:r>
      <w:r>
        <w:t xml:space="preserve">в </w:t>
      </w:r>
      <w:proofErr w:type="spellStart"/>
      <w:r>
        <w:t>масстив</w:t>
      </w:r>
      <w:proofErr w:type="spellEnd"/>
      <w:r>
        <w:t xml:space="preserve"> </w:t>
      </w:r>
      <w:r>
        <w:rPr>
          <w:lang w:val="en-US"/>
        </w:rPr>
        <w:t>SPI</w:t>
      </w:r>
      <w:r w:rsidRPr="005813F5">
        <w:t xml:space="preserve"> </w:t>
      </w:r>
      <w:r>
        <w:rPr>
          <w:lang w:val="en-US"/>
        </w:rPr>
        <w:t>receive</w:t>
      </w:r>
      <w:r w:rsidRPr="005813F5">
        <w:t xml:space="preserve"> </w:t>
      </w:r>
      <w:r>
        <w:rPr>
          <w:lang w:val="en-US"/>
        </w:rPr>
        <w:t>data</w:t>
      </w:r>
      <w:r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F6157" w14:paraId="27BE151F" w14:textId="77777777" w:rsidTr="002F2959">
        <w:tc>
          <w:tcPr>
            <w:tcW w:w="9628" w:type="dxa"/>
            <w:gridSpan w:val="16"/>
            <w:vAlign w:val="center"/>
          </w:tcPr>
          <w:p w14:paraId="18B66143" w14:textId="394F3CAF" w:rsidR="00CF6157" w:rsidRPr="00C27D95" w:rsidRDefault="00CF6157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1311</w:t>
            </w:r>
          </w:p>
        </w:tc>
      </w:tr>
      <w:tr w:rsidR="00CF6157" w14:paraId="4C1CC5E0" w14:textId="77777777" w:rsidTr="002F2959">
        <w:tc>
          <w:tcPr>
            <w:tcW w:w="601" w:type="dxa"/>
          </w:tcPr>
          <w:p w14:paraId="423CFF35" w14:textId="77777777" w:rsidR="00CF6157" w:rsidRDefault="00CF6157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39176FE4" w14:textId="77777777" w:rsidR="00CF6157" w:rsidRPr="00F33B1C" w:rsidRDefault="00CF6157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532C5D49" w14:textId="77777777" w:rsidR="00CF6157" w:rsidRPr="00F33B1C" w:rsidRDefault="00CF6157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6803A317" w14:textId="77777777" w:rsidR="00CF6157" w:rsidRPr="00F33B1C" w:rsidRDefault="00CF6157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E94A6EF" w14:textId="77777777" w:rsidR="00CF6157" w:rsidRPr="00F33B1C" w:rsidRDefault="00CF6157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57D50925" w14:textId="77777777" w:rsidR="00CF6157" w:rsidRPr="00F33B1C" w:rsidRDefault="00CF6157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22CCC70E" w14:textId="77777777" w:rsidR="00CF6157" w:rsidRPr="00F33B1C" w:rsidRDefault="00CF6157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24FD2C2B" w14:textId="77777777" w:rsidR="00CF6157" w:rsidRPr="00F33B1C" w:rsidRDefault="00CF6157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F943D6C" w14:textId="77777777" w:rsidR="00CF6157" w:rsidRPr="00F33B1C" w:rsidRDefault="00CF6157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15051CDF" w14:textId="77777777" w:rsidR="00CF6157" w:rsidRPr="00F33B1C" w:rsidRDefault="00CF6157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0031592D" w14:textId="77777777" w:rsidR="00CF6157" w:rsidRPr="00F33B1C" w:rsidRDefault="00CF6157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036D5BD" w14:textId="77777777" w:rsidR="00CF6157" w:rsidRPr="00F33B1C" w:rsidRDefault="00CF6157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52B26497" w14:textId="77777777" w:rsidR="00CF6157" w:rsidRPr="00F33B1C" w:rsidRDefault="00CF6157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20C9CE29" w14:textId="77777777" w:rsidR="00CF6157" w:rsidRPr="00F33B1C" w:rsidRDefault="00CF6157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78F6BC87" w14:textId="77777777" w:rsidR="00CF6157" w:rsidRPr="00F33B1C" w:rsidRDefault="00CF6157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CAB8BBE" w14:textId="77777777" w:rsidR="00CF6157" w:rsidRPr="00F33B1C" w:rsidRDefault="00CF6157" w:rsidP="002F2959">
            <w:pPr>
              <w:pStyle w:val="aff4"/>
            </w:pPr>
            <w:r>
              <w:t>0</w:t>
            </w:r>
          </w:p>
        </w:tc>
      </w:tr>
      <w:tr w:rsidR="00CF6157" w14:paraId="58464DE3" w14:textId="77777777" w:rsidTr="002F2959">
        <w:tc>
          <w:tcPr>
            <w:tcW w:w="9628" w:type="dxa"/>
            <w:gridSpan w:val="16"/>
            <w:vAlign w:val="center"/>
          </w:tcPr>
          <w:p w14:paraId="06DFF1A7" w14:textId="77777777" w:rsidR="00CF6157" w:rsidRPr="00C27D95" w:rsidRDefault="00CF6157" w:rsidP="002F2959">
            <w:pPr>
              <w:pStyle w:val="aff4"/>
              <w:jc w:val="center"/>
            </w:pPr>
            <w:r>
              <w:rPr>
                <w:lang w:val="en-US"/>
              </w:rPr>
              <w:t>Start</w:t>
            </w:r>
          </w:p>
        </w:tc>
      </w:tr>
      <w:tr w:rsidR="00CF6157" w14:paraId="19E4F416" w14:textId="77777777" w:rsidTr="002F2959">
        <w:tc>
          <w:tcPr>
            <w:tcW w:w="9628" w:type="dxa"/>
            <w:gridSpan w:val="16"/>
            <w:vAlign w:val="center"/>
          </w:tcPr>
          <w:p w14:paraId="1C26DC7A" w14:textId="77777777" w:rsidR="00CF6157" w:rsidRDefault="00CF6157" w:rsidP="002F2959">
            <w:pPr>
              <w:pStyle w:val="aff4"/>
              <w:jc w:val="center"/>
            </w:pPr>
            <w:r w:rsidRPr="00C27D95">
              <w:t>0/1</w:t>
            </w:r>
          </w:p>
        </w:tc>
      </w:tr>
    </w:tbl>
    <w:p w14:paraId="7F74B991" w14:textId="77777777" w:rsidR="00CF6157" w:rsidRDefault="00CF6157" w:rsidP="00CF6157">
      <w:pPr>
        <w:pStyle w:val="110"/>
        <w:rPr>
          <w:lang w:val="en-US"/>
        </w:rPr>
      </w:pPr>
    </w:p>
    <w:p w14:paraId="3BFFFE1D" w14:textId="6E6FDC12" w:rsidR="00CF6157" w:rsidRDefault="00CF6157" w:rsidP="00CF6157">
      <w:pPr>
        <w:pStyle w:val="110"/>
      </w:pPr>
      <w:r w:rsidRPr="00120761">
        <w:rPr>
          <w:lang w:val="en-US"/>
        </w:rPr>
        <w:t>Transaction</w:t>
      </w:r>
      <w:r w:rsidRPr="00C27D95">
        <w:t xml:space="preserve"> </w:t>
      </w:r>
      <w:r w:rsidRPr="00120761">
        <w:rPr>
          <w:lang w:val="en-US"/>
        </w:rPr>
        <w:t>end</w:t>
      </w:r>
      <w:r w:rsidRPr="00C27D95">
        <w:t xml:space="preserve">– </w:t>
      </w:r>
      <w:r>
        <w:t xml:space="preserve">регистр отображающий завершение транзакции. Перед приемом сбрасывается в 0. После </w:t>
      </w:r>
      <w:r w:rsidRPr="005813F5">
        <w:t>приема</w:t>
      </w:r>
      <w:r>
        <w:t xml:space="preserve"> всех байтов выставляется в 1.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CF6157" w14:paraId="1C0578A2" w14:textId="77777777" w:rsidTr="002F2959">
        <w:tc>
          <w:tcPr>
            <w:tcW w:w="9628" w:type="dxa"/>
            <w:gridSpan w:val="16"/>
            <w:vAlign w:val="center"/>
          </w:tcPr>
          <w:p w14:paraId="66C483E9" w14:textId="2FD7D4DA" w:rsidR="00CF6157" w:rsidRPr="005813F5" w:rsidRDefault="00CF6157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1312</w:t>
            </w:r>
          </w:p>
        </w:tc>
      </w:tr>
      <w:tr w:rsidR="00CF6157" w14:paraId="46B60BB8" w14:textId="77777777" w:rsidTr="002F2959">
        <w:tc>
          <w:tcPr>
            <w:tcW w:w="601" w:type="dxa"/>
          </w:tcPr>
          <w:p w14:paraId="18F1A36A" w14:textId="77777777" w:rsidR="00CF6157" w:rsidRDefault="00CF6157" w:rsidP="002F29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0916D4B4" w14:textId="77777777" w:rsidR="00CF6157" w:rsidRPr="00F33B1C" w:rsidRDefault="00CF6157" w:rsidP="002F29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BEAC3E6" w14:textId="77777777" w:rsidR="00CF6157" w:rsidRPr="00F33B1C" w:rsidRDefault="00CF6157" w:rsidP="002F29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086A257A" w14:textId="77777777" w:rsidR="00CF6157" w:rsidRPr="00F33B1C" w:rsidRDefault="00CF6157" w:rsidP="002F29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B2C6168" w14:textId="77777777" w:rsidR="00CF6157" w:rsidRPr="00F33B1C" w:rsidRDefault="00CF6157" w:rsidP="002F29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0A1B371" w14:textId="77777777" w:rsidR="00CF6157" w:rsidRPr="00F33B1C" w:rsidRDefault="00CF6157" w:rsidP="002F29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66DB5D0" w14:textId="77777777" w:rsidR="00CF6157" w:rsidRPr="00F33B1C" w:rsidRDefault="00CF6157" w:rsidP="002F29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9E4DC81" w14:textId="77777777" w:rsidR="00CF6157" w:rsidRPr="00F33B1C" w:rsidRDefault="00CF6157" w:rsidP="002F29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0BEC2918" w14:textId="77777777" w:rsidR="00CF6157" w:rsidRPr="00F33B1C" w:rsidRDefault="00CF6157" w:rsidP="002F29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7DF1243A" w14:textId="77777777" w:rsidR="00CF6157" w:rsidRPr="00F33B1C" w:rsidRDefault="00CF6157" w:rsidP="002F29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2707D336" w14:textId="77777777" w:rsidR="00CF6157" w:rsidRPr="00F33B1C" w:rsidRDefault="00CF6157" w:rsidP="002F29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723E881E" w14:textId="77777777" w:rsidR="00CF6157" w:rsidRPr="00F33B1C" w:rsidRDefault="00CF6157" w:rsidP="002F29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3F8EE5E" w14:textId="77777777" w:rsidR="00CF6157" w:rsidRPr="00F33B1C" w:rsidRDefault="00CF6157" w:rsidP="002F29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5FDD7592" w14:textId="77777777" w:rsidR="00CF6157" w:rsidRPr="00F33B1C" w:rsidRDefault="00CF6157" w:rsidP="002F29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4DF451AF" w14:textId="77777777" w:rsidR="00CF6157" w:rsidRPr="00F33B1C" w:rsidRDefault="00CF6157" w:rsidP="002F29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0EE72C7" w14:textId="77777777" w:rsidR="00CF6157" w:rsidRPr="00F33B1C" w:rsidRDefault="00CF6157" w:rsidP="002F2959">
            <w:pPr>
              <w:pStyle w:val="aff4"/>
            </w:pPr>
            <w:r>
              <w:t>0</w:t>
            </w:r>
          </w:p>
        </w:tc>
      </w:tr>
      <w:tr w:rsidR="00CF6157" w14:paraId="164588C5" w14:textId="77777777" w:rsidTr="002F2959">
        <w:tc>
          <w:tcPr>
            <w:tcW w:w="9628" w:type="dxa"/>
            <w:gridSpan w:val="16"/>
          </w:tcPr>
          <w:p w14:paraId="50EC5A00" w14:textId="77777777" w:rsidR="00CF6157" w:rsidRPr="00FB7EB1" w:rsidRDefault="00CF6157" w:rsidP="002F29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Transaction end</w:t>
            </w:r>
          </w:p>
        </w:tc>
      </w:tr>
      <w:tr w:rsidR="00CF6157" w14:paraId="09CF1E2B" w14:textId="77777777" w:rsidTr="002F2959">
        <w:tc>
          <w:tcPr>
            <w:tcW w:w="9628" w:type="dxa"/>
            <w:gridSpan w:val="16"/>
            <w:vAlign w:val="center"/>
          </w:tcPr>
          <w:p w14:paraId="049CAE15" w14:textId="77777777" w:rsidR="00CF6157" w:rsidRDefault="00CF6157" w:rsidP="002F2959">
            <w:pPr>
              <w:pStyle w:val="aff4"/>
              <w:jc w:val="center"/>
            </w:pPr>
            <w:r>
              <w:t>0/1</w:t>
            </w:r>
          </w:p>
        </w:tc>
      </w:tr>
    </w:tbl>
    <w:p w14:paraId="2937D516" w14:textId="77777777" w:rsidR="00CF6157" w:rsidRDefault="00CF6157" w:rsidP="00CF6157">
      <w:pPr>
        <w:suppressAutoHyphens w:val="0"/>
        <w:spacing w:line="240" w:lineRule="auto"/>
        <w:ind w:firstLine="0"/>
        <w:jc w:val="left"/>
      </w:pPr>
      <w:r>
        <w:br w:type="page"/>
      </w:r>
    </w:p>
    <w:p w14:paraId="5A40BFB5" w14:textId="3AEED9B8" w:rsidR="00A07C71" w:rsidRDefault="00A07C71" w:rsidP="00A07C71">
      <w:pPr>
        <w:pStyle w:val="2"/>
        <w:rPr>
          <w:lang w:val="en-US"/>
        </w:rPr>
      </w:pPr>
      <w:bookmarkStart w:id="29" w:name="_Toc82505547"/>
      <w:r>
        <w:rPr>
          <w:lang w:val="en-US"/>
        </w:rPr>
        <w:lastRenderedPageBreak/>
        <w:t>SPI</w:t>
      </w:r>
      <w:r w:rsidRPr="007E4AA1">
        <w:rPr>
          <w:lang w:val="en-US"/>
        </w:rPr>
        <w:t xml:space="preserve"> </w:t>
      </w:r>
      <w:proofErr w:type="spellStart"/>
      <w:r w:rsidR="003E593E">
        <w:rPr>
          <w:lang w:val="en-US"/>
        </w:rPr>
        <w:t>cs</w:t>
      </w:r>
      <w:proofErr w:type="spellEnd"/>
      <w:r w:rsidR="003E593E">
        <w:rPr>
          <w:lang w:val="en-US"/>
        </w:rPr>
        <w:t xml:space="preserve"> </w:t>
      </w:r>
      <w:r>
        <w:rPr>
          <w:lang w:val="en-US"/>
        </w:rPr>
        <w:t>settings</w:t>
      </w:r>
      <w:bookmarkEnd w:id="29"/>
    </w:p>
    <w:p w14:paraId="01075EEB" w14:textId="17180940" w:rsidR="00A07C71" w:rsidRPr="00C27D95" w:rsidRDefault="00A07C71" w:rsidP="00A07C71">
      <w:pPr>
        <w:pStyle w:val="110"/>
      </w:pPr>
      <w:r>
        <w:t>Регистры настроек</w:t>
      </w:r>
      <w:r w:rsidRPr="000E580C">
        <w:t xml:space="preserve"> </w:t>
      </w:r>
      <w:r>
        <w:t xml:space="preserve">выбора чипа </w:t>
      </w:r>
      <w:r>
        <w:rPr>
          <w:lang w:val="en-US"/>
        </w:rPr>
        <w:t>SPI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A07C71" w14:paraId="732E8C5A" w14:textId="77777777" w:rsidTr="00F87659">
        <w:tc>
          <w:tcPr>
            <w:tcW w:w="1129" w:type="dxa"/>
          </w:tcPr>
          <w:p w14:paraId="12D120E2" w14:textId="77777777" w:rsidR="00A07C71" w:rsidRDefault="00A07C71" w:rsidP="00F87659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7BE74AD3" w14:textId="77777777" w:rsidR="00A07C71" w:rsidRDefault="00A07C71" w:rsidP="00F87659">
            <w:pPr>
              <w:pStyle w:val="aff4"/>
            </w:pPr>
            <w:r>
              <w:t>Название</w:t>
            </w:r>
          </w:p>
        </w:tc>
      </w:tr>
      <w:tr w:rsidR="00A07C71" w14:paraId="42F06DB5" w14:textId="77777777" w:rsidTr="00F87659">
        <w:tc>
          <w:tcPr>
            <w:tcW w:w="1129" w:type="dxa"/>
          </w:tcPr>
          <w:p w14:paraId="5BCB5F7D" w14:textId="7F7BE5BD" w:rsidR="00A07C71" w:rsidRPr="000E580C" w:rsidRDefault="00A07C71" w:rsidP="00F876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1318</w:t>
            </w:r>
          </w:p>
        </w:tc>
        <w:tc>
          <w:tcPr>
            <w:tcW w:w="8499" w:type="dxa"/>
          </w:tcPr>
          <w:p w14:paraId="241B35EC" w14:textId="77777777" w:rsidR="00A07C71" w:rsidRPr="005813F5" w:rsidRDefault="00A07C71" w:rsidP="00F876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A07C71" w14:paraId="6A020111" w14:textId="77777777" w:rsidTr="00F87659">
        <w:tc>
          <w:tcPr>
            <w:tcW w:w="1129" w:type="dxa"/>
          </w:tcPr>
          <w:p w14:paraId="1CADA3D4" w14:textId="0B7C8946" w:rsidR="00A07C71" w:rsidRPr="00C27D95" w:rsidRDefault="00A07C71" w:rsidP="00F876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1319</w:t>
            </w:r>
          </w:p>
        </w:tc>
        <w:tc>
          <w:tcPr>
            <w:tcW w:w="8499" w:type="dxa"/>
          </w:tcPr>
          <w:p w14:paraId="4C72C525" w14:textId="5806CCA6" w:rsidR="00A07C71" w:rsidRPr="00C27D95" w:rsidRDefault="00A07C71" w:rsidP="00F876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A07C71" w14:paraId="28E46835" w14:textId="77777777" w:rsidTr="00F87659">
        <w:tc>
          <w:tcPr>
            <w:tcW w:w="1129" w:type="dxa"/>
          </w:tcPr>
          <w:p w14:paraId="69EFE734" w14:textId="342A5A02" w:rsidR="00A07C71" w:rsidRPr="005813F5" w:rsidRDefault="00A07C71" w:rsidP="00F876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1320</w:t>
            </w:r>
          </w:p>
        </w:tc>
        <w:tc>
          <w:tcPr>
            <w:tcW w:w="8499" w:type="dxa"/>
          </w:tcPr>
          <w:p w14:paraId="3385A3A9" w14:textId="567507BE" w:rsidR="00A07C71" w:rsidRPr="00C27D95" w:rsidRDefault="00A07C71" w:rsidP="00F87659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Init_flag</w:t>
            </w:r>
            <w:proofErr w:type="spellEnd"/>
          </w:p>
        </w:tc>
      </w:tr>
      <w:tr w:rsidR="00A07C71" w14:paraId="2D32AB85" w14:textId="77777777" w:rsidTr="00F87659">
        <w:tc>
          <w:tcPr>
            <w:tcW w:w="1129" w:type="dxa"/>
          </w:tcPr>
          <w:p w14:paraId="5D7E7C9D" w14:textId="69FA3084" w:rsidR="00A07C71" w:rsidRPr="005813F5" w:rsidRDefault="00A07C71" w:rsidP="00F8765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1321</w:t>
            </w:r>
          </w:p>
        </w:tc>
        <w:tc>
          <w:tcPr>
            <w:tcW w:w="8499" w:type="dxa"/>
          </w:tcPr>
          <w:p w14:paraId="587F7830" w14:textId="7817DC34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CS_1</w:t>
            </w:r>
          </w:p>
        </w:tc>
      </w:tr>
      <w:tr w:rsidR="00A07C71" w14:paraId="1A095A4B" w14:textId="77777777" w:rsidTr="00F87659">
        <w:tc>
          <w:tcPr>
            <w:tcW w:w="1129" w:type="dxa"/>
          </w:tcPr>
          <w:p w14:paraId="0BEADE3E" w14:textId="0D6BB524" w:rsidR="00A07C71" w:rsidRPr="005813F5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1322</w:t>
            </w:r>
          </w:p>
        </w:tc>
        <w:tc>
          <w:tcPr>
            <w:tcW w:w="8499" w:type="dxa"/>
          </w:tcPr>
          <w:p w14:paraId="4C5CAA98" w14:textId="12A8D3C0" w:rsidR="00A07C71" w:rsidRPr="005813F5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CS_2</w:t>
            </w:r>
          </w:p>
        </w:tc>
      </w:tr>
      <w:tr w:rsidR="00A07C71" w:rsidRPr="00FC52C4" w14:paraId="053C3B2C" w14:textId="77777777" w:rsidTr="00F87659">
        <w:tc>
          <w:tcPr>
            <w:tcW w:w="1129" w:type="dxa"/>
          </w:tcPr>
          <w:p w14:paraId="73D9B740" w14:textId="5A7D86C7" w:rsidR="00A07C71" w:rsidRPr="005813F5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1323</w:t>
            </w:r>
          </w:p>
        </w:tc>
        <w:tc>
          <w:tcPr>
            <w:tcW w:w="8499" w:type="dxa"/>
          </w:tcPr>
          <w:p w14:paraId="02580173" w14:textId="57EFC890" w:rsidR="00A07C71" w:rsidRPr="00C27D95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CS_3</w:t>
            </w:r>
          </w:p>
        </w:tc>
      </w:tr>
      <w:tr w:rsidR="00A07C71" w14:paraId="04FB2F14" w14:textId="77777777" w:rsidTr="00F87659">
        <w:tc>
          <w:tcPr>
            <w:tcW w:w="1129" w:type="dxa"/>
          </w:tcPr>
          <w:p w14:paraId="72B6C8C5" w14:textId="1CA86539" w:rsidR="00A07C71" w:rsidRPr="005813F5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1324</w:t>
            </w:r>
          </w:p>
        </w:tc>
        <w:tc>
          <w:tcPr>
            <w:tcW w:w="8499" w:type="dxa"/>
          </w:tcPr>
          <w:p w14:paraId="694130D4" w14:textId="5BD1F37A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CS_4</w:t>
            </w:r>
          </w:p>
        </w:tc>
      </w:tr>
      <w:tr w:rsidR="00A07C71" w14:paraId="1F5F5512" w14:textId="77777777" w:rsidTr="00F87659">
        <w:tc>
          <w:tcPr>
            <w:tcW w:w="1129" w:type="dxa"/>
          </w:tcPr>
          <w:p w14:paraId="3349C19F" w14:textId="034008E3" w:rsidR="00A07C71" w:rsidRPr="005813F5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1325</w:t>
            </w:r>
          </w:p>
        </w:tc>
        <w:tc>
          <w:tcPr>
            <w:tcW w:w="8499" w:type="dxa"/>
          </w:tcPr>
          <w:p w14:paraId="2F95C2CF" w14:textId="7D72F01C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CS_5</w:t>
            </w:r>
          </w:p>
        </w:tc>
      </w:tr>
      <w:tr w:rsidR="00A07C71" w14:paraId="1D0B2E0D" w14:textId="77777777" w:rsidTr="00F87659">
        <w:tc>
          <w:tcPr>
            <w:tcW w:w="1129" w:type="dxa"/>
          </w:tcPr>
          <w:p w14:paraId="274F4D29" w14:textId="4AA1A363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1326</w:t>
            </w:r>
          </w:p>
        </w:tc>
        <w:tc>
          <w:tcPr>
            <w:tcW w:w="8499" w:type="dxa"/>
          </w:tcPr>
          <w:p w14:paraId="284FEB86" w14:textId="6799959A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CS_6</w:t>
            </w:r>
          </w:p>
        </w:tc>
      </w:tr>
      <w:tr w:rsidR="00A07C71" w14:paraId="73611208" w14:textId="77777777" w:rsidTr="00F87659">
        <w:tc>
          <w:tcPr>
            <w:tcW w:w="1129" w:type="dxa"/>
          </w:tcPr>
          <w:p w14:paraId="50F26F4E" w14:textId="3605EC47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1327</w:t>
            </w:r>
          </w:p>
        </w:tc>
        <w:tc>
          <w:tcPr>
            <w:tcW w:w="8499" w:type="dxa"/>
          </w:tcPr>
          <w:p w14:paraId="7FA4E138" w14:textId="3791A66B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CS_7</w:t>
            </w:r>
          </w:p>
        </w:tc>
      </w:tr>
      <w:tr w:rsidR="00A07C71" w14:paraId="04FA4950" w14:textId="77777777" w:rsidTr="00F87659">
        <w:tc>
          <w:tcPr>
            <w:tcW w:w="1129" w:type="dxa"/>
          </w:tcPr>
          <w:p w14:paraId="6DFDC44D" w14:textId="1C462C13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1328</w:t>
            </w:r>
          </w:p>
        </w:tc>
        <w:tc>
          <w:tcPr>
            <w:tcW w:w="8499" w:type="dxa"/>
          </w:tcPr>
          <w:p w14:paraId="3B60A081" w14:textId="3ECE424D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CS_8</w:t>
            </w:r>
          </w:p>
        </w:tc>
      </w:tr>
      <w:tr w:rsidR="00A07C71" w14:paraId="5D72D684" w14:textId="77777777" w:rsidTr="00F87659">
        <w:tc>
          <w:tcPr>
            <w:tcW w:w="1129" w:type="dxa"/>
          </w:tcPr>
          <w:p w14:paraId="10DB2A61" w14:textId="4B1584EE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1329</w:t>
            </w:r>
          </w:p>
        </w:tc>
        <w:tc>
          <w:tcPr>
            <w:tcW w:w="8499" w:type="dxa"/>
          </w:tcPr>
          <w:p w14:paraId="42F57413" w14:textId="66742596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CS_9</w:t>
            </w:r>
          </w:p>
        </w:tc>
      </w:tr>
      <w:tr w:rsidR="00A07C71" w14:paraId="01006D30" w14:textId="77777777" w:rsidTr="00F87659">
        <w:tc>
          <w:tcPr>
            <w:tcW w:w="1129" w:type="dxa"/>
          </w:tcPr>
          <w:p w14:paraId="7C61442A" w14:textId="0869827D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1330</w:t>
            </w:r>
          </w:p>
        </w:tc>
        <w:tc>
          <w:tcPr>
            <w:tcW w:w="8499" w:type="dxa"/>
          </w:tcPr>
          <w:p w14:paraId="3A80F9EB" w14:textId="038121AE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CS_10</w:t>
            </w:r>
          </w:p>
        </w:tc>
      </w:tr>
      <w:tr w:rsidR="00A07C71" w14:paraId="6206322F" w14:textId="77777777" w:rsidTr="00F87659">
        <w:tc>
          <w:tcPr>
            <w:tcW w:w="1129" w:type="dxa"/>
          </w:tcPr>
          <w:p w14:paraId="7561D9A6" w14:textId="22C0186E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1331</w:t>
            </w:r>
          </w:p>
        </w:tc>
        <w:tc>
          <w:tcPr>
            <w:tcW w:w="8499" w:type="dxa"/>
          </w:tcPr>
          <w:p w14:paraId="45E7A087" w14:textId="0BF5CA5C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CS_11</w:t>
            </w:r>
          </w:p>
        </w:tc>
      </w:tr>
      <w:tr w:rsidR="00A07C71" w14:paraId="0BE4CCE9" w14:textId="77777777" w:rsidTr="00F87659">
        <w:tc>
          <w:tcPr>
            <w:tcW w:w="1129" w:type="dxa"/>
          </w:tcPr>
          <w:p w14:paraId="754E1FEB" w14:textId="6395B074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1332</w:t>
            </w:r>
          </w:p>
        </w:tc>
        <w:tc>
          <w:tcPr>
            <w:tcW w:w="8499" w:type="dxa"/>
          </w:tcPr>
          <w:p w14:paraId="512B7999" w14:textId="6F60DD19" w:rsidR="00A07C71" w:rsidRDefault="00A07C71" w:rsidP="00A07C71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CS_12</w:t>
            </w:r>
          </w:p>
        </w:tc>
      </w:tr>
    </w:tbl>
    <w:p w14:paraId="199C6916" w14:textId="77777777" w:rsidR="00A07C71" w:rsidRDefault="00A07C71" w:rsidP="00A07C71">
      <w:pPr>
        <w:pStyle w:val="110"/>
      </w:pPr>
    </w:p>
    <w:p w14:paraId="20783062" w14:textId="77777777" w:rsidR="00A07C71" w:rsidRPr="00C27D95" w:rsidRDefault="00A07C71" w:rsidP="00A07C71">
      <w:pPr>
        <w:pStyle w:val="110"/>
      </w:pPr>
      <w:r>
        <w:rPr>
          <w:lang w:val="en-US"/>
        </w:rPr>
        <w:t>Scaler</w:t>
      </w:r>
      <w:r w:rsidRPr="00C27D95">
        <w:t xml:space="preserve"> – </w:t>
      </w:r>
      <w:r>
        <w:t>регистр запуска обновления команды. При записи 1 обновляются параметры команды, и команда запускается. После запуска сбрасывается в 0.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A07C71" w14:paraId="12598BB6" w14:textId="77777777" w:rsidTr="00F87659">
        <w:tc>
          <w:tcPr>
            <w:tcW w:w="9628" w:type="dxa"/>
            <w:gridSpan w:val="16"/>
            <w:vAlign w:val="center"/>
          </w:tcPr>
          <w:p w14:paraId="3DE4ECB4" w14:textId="5D7DA7F0" w:rsidR="00A07C71" w:rsidRPr="005813F5" w:rsidRDefault="00A07C71" w:rsidP="000E580C">
            <w:pPr>
              <w:pStyle w:val="aff4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1318</w:t>
            </w:r>
          </w:p>
        </w:tc>
      </w:tr>
      <w:tr w:rsidR="00A07C71" w14:paraId="5D34D65E" w14:textId="77777777" w:rsidTr="00F87659">
        <w:tc>
          <w:tcPr>
            <w:tcW w:w="601" w:type="dxa"/>
          </w:tcPr>
          <w:p w14:paraId="10518230" w14:textId="77777777" w:rsidR="00A07C71" w:rsidRDefault="00A07C71" w:rsidP="00F876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21FC2057" w14:textId="77777777" w:rsidR="00A07C71" w:rsidRPr="00F33B1C" w:rsidRDefault="00A07C71" w:rsidP="00F876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0716639" w14:textId="77777777" w:rsidR="00A07C71" w:rsidRPr="00F33B1C" w:rsidRDefault="00A07C71" w:rsidP="00F876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96B7085" w14:textId="77777777" w:rsidR="00A07C71" w:rsidRPr="00F33B1C" w:rsidRDefault="00A07C71" w:rsidP="00F876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9C89A06" w14:textId="77777777" w:rsidR="00A07C71" w:rsidRPr="00F33B1C" w:rsidRDefault="00A07C71" w:rsidP="00F876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0FC9ADD3" w14:textId="77777777" w:rsidR="00A07C71" w:rsidRPr="00F33B1C" w:rsidRDefault="00A07C71" w:rsidP="00F87659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71E42BB" w14:textId="77777777" w:rsidR="00A07C71" w:rsidRPr="00F33B1C" w:rsidRDefault="00A07C71" w:rsidP="00F876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6EF2D9EC" w14:textId="77777777" w:rsidR="00A07C71" w:rsidRPr="00F33B1C" w:rsidRDefault="00A07C71" w:rsidP="00F876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759F1257" w14:textId="77777777" w:rsidR="00A07C71" w:rsidRPr="00F33B1C" w:rsidRDefault="00A07C71" w:rsidP="00F876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728F8B1D" w14:textId="77777777" w:rsidR="00A07C71" w:rsidRPr="00F33B1C" w:rsidRDefault="00A07C71" w:rsidP="00F876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07D8CCF4" w14:textId="77777777" w:rsidR="00A07C71" w:rsidRPr="00F33B1C" w:rsidRDefault="00A07C71" w:rsidP="00F876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233B5208" w14:textId="77777777" w:rsidR="00A07C71" w:rsidRPr="00F33B1C" w:rsidRDefault="00A07C71" w:rsidP="00F876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5C6C8E2" w14:textId="77777777" w:rsidR="00A07C71" w:rsidRPr="00F33B1C" w:rsidRDefault="00A07C71" w:rsidP="00F876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261566FC" w14:textId="77777777" w:rsidR="00A07C71" w:rsidRPr="00F33B1C" w:rsidRDefault="00A07C71" w:rsidP="00F876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E1CA612" w14:textId="77777777" w:rsidR="00A07C71" w:rsidRPr="00F33B1C" w:rsidRDefault="00A07C71" w:rsidP="00F876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C1BAFD2" w14:textId="77777777" w:rsidR="00A07C71" w:rsidRPr="00F33B1C" w:rsidRDefault="00A07C71" w:rsidP="00F87659">
            <w:pPr>
              <w:pStyle w:val="aff4"/>
            </w:pPr>
            <w:r>
              <w:t>0</w:t>
            </w:r>
          </w:p>
        </w:tc>
      </w:tr>
      <w:tr w:rsidR="00A07C71" w14:paraId="4DF55453" w14:textId="77777777" w:rsidTr="00F87659">
        <w:tc>
          <w:tcPr>
            <w:tcW w:w="9628" w:type="dxa"/>
            <w:gridSpan w:val="16"/>
            <w:vAlign w:val="center"/>
          </w:tcPr>
          <w:p w14:paraId="4F10AE23" w14:textId="77777777" w:rsidR="00A07C71" w:rsidRPr="00C27D95" w:rsidRDefault="00A07C71" w:rsidP="00F876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A07C71" w14:paraId="338DE9F3" w14:textId="77777777" w:rsidTr="00F87659">
        <w:tc>
          <w:tcPr>
            <w:tcW w:w="9628" w:type="dxa"/>
            <w:gridSpan w:val="16"/>
            <w:vAlign w:val="center"/>
          </w:tcPr>
          <w:p w14:paraId="57B0C54C" w14:textId="77777777" w:rsidR="00A07C71" w:rsidRDefault="00A07C71" w:rsidP="00F87659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02933145" w14:textId="77777777" w:rsidR="00A07C71" w:rsidRDefault="00A07C71" w:rsidP="00A07C71">
      <w:pPr>
        <w:suppressAutoHyphens w:val="0"/>
        <w:spacing w:line="240" w:lineRule="auto"/>
        <w:jc w:val="left"/>
        <w:rPr>
          <w:lang w:val="en-US"/>
        </w:rPr>
      </w:pPr>
    </w:p>
    <w:p w14:paraId="761D621B" w14:textId="1EA3BDF7" w:rsidR="00A07C71" w:rsidRPr="000E580C" w:rsidRDefault="00A07C71" w:rsidP="00A07C71">
      <w:pPr>
        <w:suppressAutoHyphens w:val="0"/>
        <w:spacing w:line="240" w:lineRule="auto"/>
        <w:jc w:val="left"/>
      </w:pPr>
      <w:proofErr w:type="spellStart"/>
      <w:r>
        <w:rPr>
          <w:lang w:val="en-US"/>
        </w:rPr>
        <w:t>Init</w:t>
      </w:r>
      <w:proofErr w:type="spellEnd"/>
      <w:r w:rsidRPr="000E580C">
        <w:t>_</w:t>
      </w:r>
      <w:r>
        <w:rPr>
          <w:lang w:val="en-US"/>
        </w:rPr>
        <w:t>flag</w:t>
      </w:r>
      <w:r w:rsidRPr="000E580C">
        <w:t xml:space="preserve"> – </w:t>
      </w:r>
      <w:r>
        <w:t>выставляется в 1 после инициализации.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A07C71" w14:paraId="05C5C394" w14:textId="77777777" w:rsidTr="00F87659">
        <w:tc>
          <w:tcPr>
            <w:tcW w:w="9602" w:type="dxa"/>
            <w:gridSpan w:val="16"/>
            <w:vAlign w:val="center"/>
          </w:tcPr>
          <w:p w14:paraId="6049AEDA" w14:textId="0535D199" w:rsidR="00A07C71" w:rsidRPr="00C27D95" w:rsidRDefault="00A07C71" w:rsidP="000E580C">
            <w:pPr>
              <w:pStyle w:val="aff4"/>
            </w:pPr>
            <w:r>
              <w:t>Номер регистра 1320</w:t>
            </w:r>
          </w:p>
        </w:tc>
      </w:tr>
      <w:tr w:rsidR="00A07C71" w14:paraId="5EB9FBA1" w14:textId="77777777" w:rsidTr="00F87659">
        <w:tc>
          <w:tcPr>
            <w:tcW w:w="601" w:type="dxa"/>
          </w:tcPr>
          <w:p w14:paraId="0EECCB34" w14:textId="77777777" w:rsidR="00A07C71" w:rsidRDefault="00A07C71" w:rsidP="00F876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2D3C337A" w14:textId="77777777" w:rsidR="00A07C71" w:rsidRPr="00F33B1C" w:rsidRDefault="00A07C71" w:rsidP="00F876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98FA1E3" w14:textId="77777777" w:rsidR="00A07C71" w:rsidRPr="00F33B1C" w:rsidRDefault="00A07C71" w:rsidP="00F876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642881D" w14:textId="77777777" w:rsidR="00A07C71" w:rsidRPr="00F33B1C" w:rsidRDefault="00A07C71" w:rsidP="00F876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16C83C0" w14:textId="77777777" w:rsidR="00A07C71" w:rsidRPr="00F33B1C" w:rsidRDefault="00A07C71" w:rsidP="00F876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0B070D9B" w14:textId="77777777" w:rsidR="00A07C71" w:rsidRPr="00F33B1C" w:rsidRDefault="00A07C71" w:rsidP="00F87659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28A1B745" w14:textId="77777777" w:rsidR="00A07C71" w:rsidRPr="00F33B1C" w:rsidRDefault="00A07C71" w:rsidP="00F876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F00A23D" w14:textId="77777777" w:rsidR="00A07C71" w:rsidRPr="00F33B1C" w:rsidRDefault="00A07C71" w:rsidP="00F876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65CE5A3" w14:textId="77777777" w:rsidR="00A07C71" w:rsidRPr="00F33B1C" w:rsidRDefault="00A07C71" w:rsidP="00F876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24E27223" w14:textId="77777777" w:rsidR="00A07C71" w:rsidRPr="00F33B1C" w:rsidRDefault="00A07C71" w:rsidP="00F876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E416CFA" w14:textId="77777777" w:rsidR="00A07C71" w:rsidRPr="00F33B1C" w:rsidRDefault="00A07C71" w:rsidP="00F876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4EFE7881" w14:textId="77777777" w:rsidR="00A07C71" w:rsidRPr="00F33B1C" w:rsidRDefault="00A07C71" w:rsidP="00F876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361C3DC" w14:textId="77777777" w:rsidR="00A07C71" w:rsidRPr="00F33B1C" w:rsidRDefault="00A07C71" w:rsidP="00F876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28A37DFB" w14:textId="77777777" w:rsidR="00A07C71" w:rsidRPr="00F33B1C" w:rsidRDefault="00A07C71" w:rsidP="00F876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2324BC5C" w14:textId="77777777" w:rsidR="00A07C71" w:rsidRPr="00F33B1C" w:rsidRDefault="00A07C71" w:rsidP="00F876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535AD569" w14:textId="77777777" w:rsidR="00A07C71" w:rsidRPr="00F33B1C" w:rsidRDefault="00A07C71" w:rsidP="00F87659">
            <w:pPr>
              <w:pStyle w:val="aff4"/>
            </w:pPr>
            <w:r>
              <w:t>0</w:t>
            </w:r>
          </w:p>
        </w:tc>
      </w:tr>
      <w:tr w:rsidR="00A07C71" w14:paraId="684129F4" w14:textId="77777777" w:rsidTr="00F87659">
        <w:tc>
          <w:tcPr>
            <w:tcW w:w="9602" w:type="dxa"/>
            <w:gridSpan w:val="16"/>
          </w:tcPr>
          <w:p w14:paraId="1FF72B34" w14:textId="77777777" w:rsidR="00A07C71" w:rsidRPr="00C27D95" w:rsidRDefault="00A07C71" w:rsidP="00F87659">
            <w:pPr>
              <w:pStyle w:val="aff4"/>
              <w:jc w:val="center"/>
            </w:pPr>
            <w:r>
              <w:rPr>
                <w:lang w:val="en-US"/>
              </w:rPr>
              <w:t>First bit</w:t>
            </w:r>
          </w:p>
        </w:tc>
      </w:tr>
      <w:tr w:rsidR="00A07C71" w14:paraId="60FA7F4F" w14:textId="77777777" w:rsidTr="00F87659">
        <w:tc>
          <w:tcPr>
            <w:tcW w:w="9602" w:type="dxa"/>
            <w:gridSpan w:val="16"/>
            <w:vAlign w:val="center"/>
          </w:tcPr>
          <w:p w14:paraId="26F35B18" w14:textId="77777777" w:rsidR="00A07C71" w:rsidRPr="001924B6" w:rsidRDefault="00A07C71" w:rsidP="00F87659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</w:tr>
    </w:tbl>
    <w:p w14:paraId="04F2E081" w14:textId="77777777" w:rsidR="00A07C71" w:rsidRDefault="00A07C71" w:rsidP="00A07C71">
      <w:pPr>
        <w:suppressAutoHyphens w:val="0"/>
        <w:spacing w:line="240" w:lineRule="auto"/>
        <w:jc w:val="left"/>
      </w:pPr>
    </w:p>
    <w:p w14:paraId="749B706E" w14:textId="30004F92" w:rsidR="00A07C71" w:rsidRDefault="00A07C71" w:rsidP="00A07C71">
      <w:pPr>
        <w:suppressAutoHyphens w:val="0"/>
        <w:spacing w:line="240" w:lineRule="auto"/>
        <w:jc w:val="left"/>
      </w:pPr>
      <w:r>
        <w:rPr>
          <w:lang w:val="en-US"/>
        </w:rPr>
        <w:t>CS</w:t>
      </w:r>
      <w:r w:rsidRPr="000E580C">
        <w:t xml:space="preserve">-1 – </w:t>
      </w:r>
      <w:r>
        <w:rPr>
          <w:lang w:val="en-US"/>
        </w:rPr>
        <w:t>CS</w:t>
      </w:r>
      <w:r w:rsidRPr="000E580C">
        <w:t>-</w:t>
      </w:r>
      <w:r w:rsidR="003E593E" w:rsidRPr="000E580C">
        <w:t>1</w:t>
      </w:r>
      <w:r w:rsidR="003E593E" w:rsidRPr="00555622">
        <w:t>2</w:t>
      </w:r>
      <w:r w:rsidRPr="000E580C">
        <w:t xml:space="preserve">. </w:t>
      </w:r>
      <w:r>
        <w:t xml:space="preserve">Номер </w:t>
      </w:r>
      <w:r>
        <w:rPr>
          <w:lang w:val="en-US"/>
        </w:rPr>
        <w:t>GPIO</w:t>
      </w:r>
      <w:r w:rsidRPr="000E580C">
        <w:t xml:space="preserve"> </w:t>
      </w:r>
      <w:r>
        <w:t xml:space="preserve">к которой подключена ножка чип </w:t>
      </w:r>
      <w:proofErr w:type="spellStart"/>
      <w:r>
        <w:t>селект</w:t>
      </w:r>
      <w:proofErr w:type="spellEnd"/>
      <w:r>
        <w:t>.</w:t>
      </w:r>
    </w:p>
    <w:p w14:paraId="130734B2" w14:textId="4F391A7E" w:rsidR="003E593E" w:rsidRPr="003E593E" w:rsidRDefault="003E593E" w:rsidP="00A07C71">
      <w:pPr>
        <w:suppressAutoHyphens w:val="0"/>
        <w:spacing w:line="240" w:lineRule="auto"/>
        <w:jc w:val="left"/>
      </w:pPr>
      <w:r>
        <w:t xml:space="preserve">Если нужно использовать </w:t>
      </w:r>
      <w:r>
        <w:rPr>
          <w:lang w:val="en-US"/>
        </w:rPr>
        <w:t>GPIO</w:t>
      </w:r>
      <w:r w:rsidRPr="00555622">
        <w:t xml:space="preserve">1 </w:t>
      </w:r>
      <w:r>
        <w:t xml:space="preserve">как чип </w:t>
      </w:r>
      <w:proofErr w:type="spellStart"/>
      <w:r>
        <w:t>селект</w:t>
      </w:r>
      <w:proofErr w:type="spellEnd"/>
      <w:r>
        <w:t xml:space="preserve">, нужно записать 1 в </w:t>
      </w:r>
      <w:r>
        <w:rPr>
          <w:lang w:val="en-US"/>
        </w:rPr>
        <w:t>CS</w:t>
      </w:r>
      <w:r w:rsidRPr="00555622">
        <w:t xml:space="preserve">_1. </w:t>
      </w:r>
      <w:r>
        <w:t xml:space="preserve">Если </w:t>
      </w:r>
      <w:r>
        <w:rPr>
          <w:lang w:val="en-US"/>
        </w:rPr>
        <w:t>GPIO</w:t>
      </w:r>
      <w:r w:rsidRPr="00555622">
        <w:t xml:space="preserve">2 – </w:t>
      </w:r>
      <w:r>
        <w:t xml:space="preserve">нужно записать 2 в </w:t>
      </w:r>
      <w:r>
        <w:rPr>
          <w:lang w:val="en-US"/>
        </w:rPr>
        <w:t>CS</w:t>
      </w:r>
      <w:r w:rsidRPr="00555622">
        <w:t xml:space="preserve">_2. </w:t>
      </w:r>
      <w:r>
        <w:t xml:space="preserve">Если </w:t>
      </w:r>
      <w:r>
        <w:rPr>
          <w:lang w:val="en-US"/>
        </w:rPr>
        <w:t>GPIO</w:t>
      </w:r>
      <w:r w:rsidRPr="00555622">
        <w:t xml:space="preserve">7 – </w:t>
      </w:r>
      <w:r>
        <w:t xml:space="preserve">нужно записать 7 в </w:t>
      </w:r>
      <w:r>
        <w:rPr>
          <w:lang w:val="en-US"/>
        </w:rPr>
        <w:t>CS</w:t>
      </w:r>
      <w:r w:rsidRPr="00555622">
        <w:t xml:space="preserve">_7. </w:t>
      </w:r>
      <w:r>
        <w:rPr>
          <w:lang w:val="en-US"/>
        </w:rPr>
        <w:t>GPIO</w:t>
      </w:r>
      <w:r w:rsidRPr="00555622">
        <w:t xml:space="preserve">12 </w:t>
      </w:r>
      <w:r>
        <w:rPr>
          <w:lang w:val="en-US"/>
        </w:rPr>
        <w:t>– 12 в CS_12</w:t>
      </w:r>
      <w:r w:rsidRPr="00555622"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576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A07C71" w14:paraId="317F6086" w14:textId="77777777" w:rsidTr="00F87659">
        <w:tc>
          <w:tcPr>
            <w:tcW w:w="9602" w:type="dxa"/>
            <w:gridSpan w:val="16"/>
            <w:vAlign w:val="center"/>
          </w:tcPr>
          <w:p w14:paraId="0A351550" w14:textId="77777777" w:rsidR="00A07C71" w:rsidRPr="00C27D95" w:rsidRDefault="00A07C71" w:rsidP="00F87659">
            <w:pPr>
              <w:pStyle w:val="aff4"/>
              <w:jc w:val="center"/>
            </w:pPr>
            <w:r>
              <w:t xml:space="preserve">Номер регистра </w:t>
            </w:r>
            <w:r w:rsidRPr="00C27D95">
              <w:t>12</w:t>
            </w:r>
            <w:r>
              <w:t>55</w:t>
            </w:r>
          </w:p>
        </w:tc>
      </w:tr>
      <w:tr w:rsidR="00A07C71" w14:paraId="052FF6CD" w14:textId="77777777" w:rsidTr="00F87659">
        <w:tc>
          <w:tcPr>
            <w:tcW w:w="601" w:type="dxa"/>
          </w:tcPr>
          <w:p w14:paraId="7EA6D2F0" w14:textId="77777777" w:rsidR="00A07C71" w:rsidRDefault="00A07C71" w:rsidP="00F87659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60F72E5B" w14:textId="77777777" w:rsidR="00A07C71" w:rsidRPr="00F33B1C" w:rsidRDefault="00A07C71" w:rsidP="00F87659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5BA4BED" w14:textId="77777777" w:rsidR="00A07C71" w:rsidRPr="00F33B1C" w:rsidRDefault="00A07C71" w:rsidP="00F87659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56FF8808" w14:textId="77777777" w:rsidR="00A07C71" w:rsidRPr="00F33B1C" w:rsidRDefault="00A07C71" w:rsidP="00F87659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41278F1" w14:textId="77777777" w:rsidR="00A07C71" w:rsidRPr="00F33B1C" w:rsidRDefault="00A07C71" w:rsidP="00F87659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73B68DD0" w14:textId="77777777" w:rsidR="00A07C71" w:rsidRPr="00F33B1C" w:rsidRDefault="00A07C71" w:rsidP="00F87659">
            <w:pPr>
              <w:pStyle w:val="aff4"/>
            </w:pPr>
            <w:r>
              <w:t>10</w:t>
            </w:r>
          </w:p>
        </w:tc>
        <w:tc>
          <w:tcPr>
            <w:tcW w:w="576" w:type="dxa"/>
          </w:tcPr>
          <w:p w14:paraId="3D6B63B7" w14:textId="77777777" w:rsidR="00A07C71" w:rsidRPr="00F33B1C" w:rsidRDefault="00A07C71" w:rsidP="00F87659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BDD46C2" w14:textId="77777777" w:rsidR="00A07C71" w:rsidRPr="00F33B1C" w:rsidRDefault="00A07C71" w:rsidP="00F87659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52F0742A" w14:textId="77777777" w:rsidR="00A07C71" w:rsidRPr="00F33B1C" w:rsidRDefault="00A07C71" w:rsidP="00F87659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DA55A7A" w14:textId="77777777" w:rsidR="00A07C71" w:rsidRPr="00F33B1C" w:rsidRDefault="00A07C71" w:rsidP="00F87659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7B8CF7BF" w14:textId="77777777" w:rsidR="00A07C71" w:rsidRPr="00F33B1C" w:rsidRDefault="00A07C71" w:rsidP="00F87659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A095D49" w14:textId="77777777" w:rsidR="00A07C71" w:rsidRPr="00F33B1C" w:rsidRDefault="00A07C71" w:rsidP="00F87659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044C9FF3" w14:textId="77777777" w:rsidR="00A07C71" w:rsidRPr="00F33B1C" w:rsidRDefault="00A07C71" w:rsidP="00F87659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0AA0EC5F" w14:textId="77777777" w:rsidR="00A07C71" w:rsidRPr="00F33B1C" w:rsidRDefault="00A07C71" w:rsidP="00F87659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A98A9BD" w14:textId="77777777" w:rsidR="00A07C71" w:rsidRPr="00F33B1C" w:rsidRDefault="00A07C71" w:rsidP="00F87659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DB49E77" w14:textId="77777777" w:rsidR="00A07C71" w:rsidRPr="00F33B1C" w:rsidRDefault="00A07C71" w:rsidP="00F87659">
            <w:pPr>
              <w:pStyle w:val="aff4"/>
            </w:pPr>
            <w:r>
              <w:t>0</w:t>
            </w:r>
          </w:p>
        </w:tc>
      </w:tr>
      <w:tr w:rsidR="00A07C71" w14:paraId="7372462D" w14:textId="77777777" w:rsidTr="00F87659">
        <w:tc>
          <w:tcPr>
            <w:tcW w:w="9602" w:type="dxa"/>
            <w:gridSpan w:val="16"/>
          </w:tcPr>
          <w:p w14:paraId="1C1BD976" w14:textId="77777777" w:rsidR="00A07C71" w:rsidRPr="00C27D95" w:rsidRDefault="00A07C71" w:rsidP="00F87659">
            <w:pPr>
              <w:pStyle w:val="aff4"/>
              <w:jc w:val="center"/>
            </w:pPr>
            <w:r>
              <w:rPr>
                <w:lang w:val="en-US"/>
              </w:rPr>
              <w:t>First</w:t>
            </w:r>
            <w:r w:rsidRPr="005813F5">
              <w:t xml:space="preserve"> </w:t>
            </w:r>
            <w:r>
              <w:rPr>
                <w:lang w:val="en-US"/>
              </w:rPr>
              <w:t>bit</w:t>
            </w:r>
          </w:p>
        </w:tc>
      </w:tr>
      <w:tr w:rsidR="00A07C71" w14:paraId="1A7BDF52" w14:textId="77777777" w:rsidTr="00F87659">
        <w:tc>
          <w:tcPr>
            <w:tcW w:w="9602" w:type="dxa"/>
            <w:gridSpan w:val="16"/>
            <w:vAlign w:val="center"/>
          </w:tcPr>
          <w:p w14:paraId="01FB230A" w14:textId="16F9583A" w:rsidR="00A07C71" w:rsidRPr="005813F5" w:rsidRDefault="00A07C71" w:rsidP="00F87659">
            <w:pPr>
              <w:pStyle w:val="aff4"/>
              <w:jc w:val="center"/>
            </w:pPr>
            <w:r w:rsidRPr="005813F5">
              <w:t>0</w:t>
            </w:r>
            <w:r w:rsidR="003E593E" w:rsidRPr="00555622">
              <w:t>-12</w:t>
            </w:r>
          </w:p>
        </w:tc>
      </w:tr>
    </w:tbl>
    <w:p w14:paraId="1D331879" w14:textId="77777777" w:rsidR="00A07C71" w:rsidRDefault="00A07C71" w:rsidP="00A07C71">
      <w:pPr>
        <w:suppressAutoHyphens w:val="0"/>
        <w:spacing w:line="240" w:lineRule="auto"/>
        <w:ind w:firstLine="0"/>
        <w:jc w:val="left"/>
      </w:pPr>
      <w:r>
        <w:br w:type="page"/>
      </w:r>
    </w:p>
    <w:p w14:paraId="11BB62D0" w14:textId="5A8E75D3" w:rsidR="00555622" w:rsidRDefault="00555622" w:rsidP="00555622">
      <w:pPr>
        <w:pStyle w:val="2"/>
        <w:rPr>
          <w:lang w:val="en-US"/>
        </w:rPr>
      </w:pPr>
      <w:bookmarkStart w:id="30" w:name="_Toc82505548"/>
      <w:r>
        <w:rPr>
          <w:lang w:val="en-US"/>
        </w:rPr>
        <w:lastRenderedPageBreak/>
        <w:t>Power Module</w:t>
      </w:r>
      <w:bookmarkEnd w:id="30"/>
    </w:p>
    <w:p w14:paraId="5CCA7285" w14:textId="73F326A2" w:rsidR="00555622" w:rsidRPr="00C27D95" w:rsidRDefault="00555622" w:rsidP="00555622">
      <w:pPr>
        <w:pStyle w:val="110"/>
        <w:rPr>
          <w:lang w:val="en-US"/>
        </w:rPr>
      </w:pPr>
      <w:r>
        <w:t>Регистры модуля управления питанием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555622" w14:paraId="71002727" w14:textId="77777777" w:rsidTr="00555622">
        <w:tc>
          <w:tcPr>
            <w:tcW w:w="1129" w:type="dxa"/>
          </w:tcPr>
          <w:p w14:paraId="5D98318E" w14:textId="77777777" w:rsidR="00555622" w:rsidRDefault="00555622" w:rsidP="00555622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32B1FB3D" w14:textId="77777777" w:rsidR="00555622" w:rsidRDefault="00555622" w:rsidP="00555622">
            <w:pPr>
              <w:pStyle w:val="aff4"/>
            </w:pPr>
            <w:r>
              <w:t>Название</w:t>
            </w:r>
          </w:p>
        </w:tc>
      </w:tr>
      <w:tr w:rsidR="00555622" w14:paraId="4415ACC9" w14:textId="77777777" w:rsidTr="00555622">
        <w:tc>
          <w:tcPr>
            <w:tcW w:w="1129" w:type="dxa"/>
          </w:tcPr>
          <w:p w14:paraId="2DEAF4C3" w14:textId="67F50200" w:rsidR="00555622" w:rsidRPr="00CF6157" w:rsidRDefault="00555622" w:rsidP="00555622">
            <w:pPr>
              <w:pStyle w:val="aff4"/>
            </w:pPr>
            <w:r>
              <w:t>1337</w:t>
            </w:r>
          </w:p>
        </w:tc>
        <w:tc>
          <w:tcPr>
            <w:tcW w:w="8499" w:type="dxa"/>
          </w:tcPr>
          <w:p w14:paraId="29BC9E67" w14:textId="77777777" w:rsidR="00555622" w:rsidRPr="00C27D95" w:rsidRDefault="00555622" w:rsidP="00555622">
            <w:pPr>
              <w:pStyle w:val="aff4"/>
            </w:pPr>
            <w:r>
              <w:rPr>
                <w:lang w:val="en-US"/>
              </w:rPr>
              <w:t>Scaler</w:t>
            </w:r>
          </w:p>
        </w:tc>
      </w:tr>
      <w:tr w:rsidR="00555622" w14:paraId="3A14E133" w14:textId="77777777" w:rsidTr="00555622">
        <w:tc>
          <w:tcPr>
            <w:tcW w:w="1129" w:type="dxa"/>
          </w:tcPr>
          <w:p w14:paraId="0E926CEB" w14:textId="39286160" w:rsidR="00555622" w:rsidRPr="0005472C" w:rsidRDefault="00555622" w:rsidP="00555622">
            <w:pPr>
              <w:pStyle w:val="aff4"/>
            </w:pPr>
            <w:r>
              <w:t>1338</w:t>
            </w:r>
          </w:p>
        </w:tc>
        <w:tc>
          <w:tcPr>
            <w:tcW w:w="8499" w:type="dxa"/>
          </w:tcPr>
          <w:p w14:paraId="22693B4E" w14:textId="397CD78A" w:rsidR="00555622" w:rsidRPr="002044D9" w:rsidRDefault="00555622" w:rsidP="0055562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Voltage</w:t>
            </w:r>
          </w:p>
        </w:tc>
      </w:tr>
      <w:tr w:rsidR="00555622" w14:paraId="37F40098" w14:textId="77777777" w:rsidTr="00555622">
        <w:tc>
          <w:tcPr>
            <w:tcW w:w="1129" w:type="dxa"/>
          </w:tcPr>
          <w:p w14:paraId="4E102E67" w14:textId="67A34FDD" w:rsidR="00555622" w:rsidRDefault="00555622" w:rsidP="00555622">
            <w:pPr>
              <w:pStyle w:val="aff4"/>
            </w:pPr>
            <w:r>
              <w:t>1339</w:t>
            </w:r>
          </w:p>
        </w:tc>
        <w:tc>
          <w:tcPr>
            <w:tcW w:w="8499" w:type="dxa"/>
          </w:tcPr>
          <w:p w14:paraId="5DD10D31" w14:textId="5AC26AF9" w:rsidR="00555622" w:rsidRPr="00C27D95" w:rsidRDefault="00555622" w:rsidP="00555622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On_Off</w:t>
            </w:r>
            <w:proofErr w:type="spellEnd"/>
          </w:p>
        </w:tc>
      </w:tr>
      <w:tr w:rsidR="00555622" w14:paraId="58C4BC36" w14:textId="77777777" w:rsidTr="00555622">
        <w:tc>
          <w:tcPr>
            <w:tcW w:w="1129" w:type="dxa"/>
          </w:tcPr>
          <w:p w14:paraId="26C7A15C" w14:textId="62607098" w:rsidR="00555622" w:rsidRPr="00C27D95" w:rsidRDefault="00555622" w:rsidP="00555622">
            <w:pPr>
              <w:pStyle w:val="aff4"/>
            </w:pPr>
            <w:r>
              <w:t>1340</w:t>
            </w:r>
          </w:p>
        </w:tc>
        <w:tc>
          <w:tcPr>
            <w:tcW w:w="8499" w:type="dxa"/>
          </w:tcPr>
          <w:p w14:paraId="53860D9A" w14:textId="7D76B16E" w:rsidR="00555622" w:rsidRDefault="00555622" w:rsidP="00555622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OverVoltage</w:t>
            </w:r>
            <w:proofErr w:type="spellEnd"/>
          </w:p>
        </w:tc>
      </w:tr>
      <w:tr w:rsidR="00555622" w14:paraId="473E1F84" w14:textId="77777777" w:rsidTr="00555622">
        <w:tc>
          <w:tcPr>
            <w:tcW w:w="1129" w:type="dxa"/>
          </w:tcPr>
          <w:p w14:paraId="0E7559B5" w14:textId="37D35D06" w:rsidR="00555622" w:rsidRPr="00C27D95" w:rsidRDefault="00555622" w:rsidP="0055562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1341</w:t>
            </w:r>
          </w:p>
        </w:tc>
        <w:tc>
          <w:tcPr>
            <w:tcW w:w="8499" w:type="dxa"/>
          </w:tcPr>
          <w:p w14:paraId="46FF326B" w14:textId="604608D7" w:rsidR="00555622" w:rsidRDefault="00555622" w:rsidP="00555622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OverCurrent</w:t>
            </w:r>
            <w:proofErr w:type="spellEnd"/>
          </w:p>
        </w:tc>
      </w:tr>
      <w:tr w:rsidR="00555622" w14:paraId="11775E12" w14:textId="77777777" w:rsidTr="00555622">
        <w:tc>
          <w:tcPr>
            <w:tcW w:w="1129" w:type="dxa"/>
          </w:tcPr>
          <w:p w14:paraId="53630D29" w14:textId="741E7A97" w:rsidR="00555622" w:rsidRDefault="00555622" w:rsidP="0055562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1342</w:t>
            </w:r>
          </w:p>
        </w:tc>
        <w:tc>
          <w:tcPr>
            <w:tcW w:w="8499" w:type="dxa"/>
          </w:tcPr>
          <w:p w14:paraId="19FCC752" w14:textId="5A8A5EC1" w:rsidR="00555622" w:rsidRDefault="00555622" w:rsidP="0055562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 xml:space="preserve">Calibration_1 </w:t>
            </w:r>
          </w:p>
        </w:tc>
      </w:tr>
      <w:tr w:rsidR="00555622" w14:paraId="7F04418A" w14:textId="77777777" w:rsidTr="00555622">
        <w:tc>
          <w:tcPr>
            <w:tcW w:w="1129" w:type="dxa"/>
          </w:tcPr>
          <w:p w14:paraId="0EE9657D" w14:textId="61534A36" w:rsidR="00555622" w:rsidRDefault="00555622" w:rsidP="0055562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1343</w:t>
            </w:r>
          </w:p>
        </w:tc>
        <w:tc>
          <w:tcPr>
            <w:tcW w:w="8499" w:type="dxa"/>
          </w:tcPr>
          <w:p w14:paraId="2AE71B04" w14:textId="5AF7CB5F" w:rsidR="00555622" w:rsidRDefault="00555622" w:rsidP="0055562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Calobration_2</w:t>
            </w:r>
          </w:p>
        </w:tc>
      </w:tr>
      <w:tr w:rsidR="00555622" w14:paraId="4E630651" w14:textId="77777777" w:rsidTr="00555622">
        <w:tc>
          <w:tcPr>
            <w:tcW w:w="1129" w:type="dxa"/>
          </w:tcPr>
          <w:p w14:paraId="1519C3C4" w14:textId="47F63C6C" w:rsidR="00555622" w:rsidRDefault="00555622" w:rsidP="0055562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1344</w:t>
            </w:r>
          </w:p>
        </w:tc>
        <w:tc>
          <w:tcPr>
            <w:tcW w:w="8499" w:type="dxa"/>
          </w:tcPr>
          <w:p w14:paraId="1877FE49" w14:textId="761AE9F7" w:rsidR="00555622" w:rsidRDefault="00555622" w:rsidP="0055562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Flag New Constrain</w:t>
            </w:r>
          </w:p>
        </w:tc>
      </w:tr>
      <w:tr w:rsidR="00555622" w14:paraId="61FD2650" w14:textId="77777777" w:rsidTr="00555622">
        <w:tc>
          <w:tcPr>
            <w:tcW w:w="1129" w:type="dxa"/>
          </w:tcPr>
          <w:p w14:paraId="0B582E0A" w14:textId="47B3B0AA" w:rsidR="00555622" w:rsidRDefault="00555622" w:rsidP="0055562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1345</w:t>
            </w:r>
          </w:p>
        </w:tc>
        <w:tc>
          <w:tcPr>
            <w:tcW w:w="8499" w:type="dxa"/>
          </w:tcPr>
          <w:p w14:paraId="50EAFD1D" w14:textId="4C5D14F2" w:rsidR="00555622" w:rsidRDefault="00555622" w:rsidP="0055562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Flag New Calibration</w:t>
            </w:r>
          </w:p>
        </w:tc>
      </w:tr>
      <w:tr w:rsidR="00555622" w:rsidRPr="001F7CCE" w14:paraId="68F02978" w14:textId="77777777" w:rsidTr="00555622">
        <w:tc>
          <w:tcPr>
            <w:tcW w:w="1129" w:type="dxa"/>
          </w:tcPr>
          <w:p w14:paraId="531EAB04" w14:textId="191F3BB3" w:rsidR="00555622" w:rsidRDefault="00735701" w:rsidP="0055562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1346</w:t>
            </w:r>
          </w:p>
        </w:tc>
        <w:tc>
          <w:tcPr>
            <w:tcW w:w="8499" w:type="dxa"/>
          </w:tcPr>
          <w:p w14:paraId="5A9388B3" w14:textId="5AEE4BF0" w:rsidR="00555622" w:rsidRDefault="00735701" w:rsidP="00555622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It_is_power_module</w:t>
            </w:r>
            <w:proofErr w:type="spellEnd"/>
            <w:r>
              <w:rPr>
                <w:lang w:val="en-US"/>
              </w:rPr>
              <w:t xml:space="preserve"> Flag</w:t>
            </w:r>
          </w:p>
        </w:tc>
      </w:tr>
      <w:tr w:rsidR="00735701" w:rsidRPr="002044D9" w14:paraId="743CBBEA" w14:textId="77777777" w:rsidTr="00555622">
        <w:tc>
          <w:tcPr>
            <w:tcW w:w="1129" w:type="dxa"/>
          </w:tcPr>
          <w:p w14:paraId="285B8E81" w14:textId="590205FA" w:rsidR="00735701" w:rsidRDefault="00735701" w:rsidP="00555622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1347</w:t>
            </w:r>
          </w:p>
        </w:tc>
        <w:tc>
          <w:tcPr>
            <w:tcW w:w="8499" w:type="dxa"/>
          </w:tcPr>
          <w:p w14:paraId="5B76B64E" w14:textId="267CB96A" w:rsidR="00735701" w:rsidRDefault="00735701" w:rsidP="00555622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INA_Allert_Reset</w:t>
            </w:r>
            <w:proofErr w:type="spellEnd"/>
          </w:p>
        </w:tc>
      </w:tr>
    </w:tbl>
    <w:p w14:paraId="354BF354" w14:textId="463E54BF" w:rsidR="00555622" w:rsidRPr="00C27D95" w:rsidRDefault="00555622" w:rsidP="00555622">
      <w:pPr>
        <w:pStyle w:val="110"/>
        <w:rPr>
          <w:lang w:val="en-US"/>
        </w:rPr>
      </w:pPr>
    </w:p>
    <w:p w14:paraId="3DC2B854" w14:textId="77777777" w:rsidR="00555622" w:rsidRPr="00C27D95" w:rsidRDefault="00555622" w:rsidP="00555622">
      <w:pPr>
        <w:pStyle w:val="110"/>
      </w:pPr>
      <w:r>
        <w:rPr>
          <w:lang w:val="en-US"/>
        </w:rPr>
        <w:t>Scaler</w:t>
      </w:r>
      <w:r w:rsidRPr="00C27D95">
        <w:t xml:space="preserve"> – </w:t>
      </w:r>
      <w:r>
        <w:t>регистр запуска обновления команды. При записи 1 обновляются параметры команды, и команда запускается. После запуска сбрасывается в 0.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555622" w14:paraId="428D12E7" w14:textId="77777777" w:rsidTr="00555622">
        <w:tc>
          <w:tcPr>
            <w:tcW w:w="9628" w:type="dxa"/>
            <w:gridSpan w:val="16"/>
            <w:vAlign w:val="center"/>
          </w:tcPr>
          <w:p w14:paraId="72264E0C" w14:textId="361A8842" w:rsidR="00555622" w:rsidRPr="00C27D95" w:rsidRDefault="00555622" w:rsidP="00EC72FE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13</w:t>
            </w:r>
            <w:r w:rsidR="00735701">
              <w:rPr>
                <w:lang w:val="en-US"/>
              </w:rPr>
              <w:t>37</w:t>
            </w:r>
          </w:p>
        </w:tc>
      </w:tr>
      <w:tr w:rsidR="00555622" w14:paraId="622C5C4B" w14:textId="77777777" w:rsidTr="00555622">
        <w:tc>
          <w:tcPr>
            <w:tcW w:w="601" w:type="dxa"/>
          </w:tcPr>
          <w:p w14:paraId="391AFB2A" w14:textId="77777777" w:rsidR="00555622" w:rsidRDefault="00555622" w:rsidP="00555622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5B224C87" w14:textId="77777777" w:rsidR="00555622" w:rsidRPr="00F33B1C" w:rsidRDefault="00555622" w:rsidP="00555622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DDEC1D1" w14:textId="77777777" w:rsidR="00555622" w:rsidRPr="00F33B1C" w:rsidRDefault="00555622" w:rsidP="00555622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5BE428B" w14:textId="77777777" w:rsidR="00555622" w:rsidRPr="00F33B1C" w:rsidRDefault="00555622" w:rsidP="00555622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F0BC39D" w14:textId="77777777" w:rsidR="00555622" w:rsidRPr="00F33B1C" w:rsidRDefault="00555622" w:rsidP="00555622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215C0DEB" w14:textId="77777777" w:rsidR="00555622" w:rsidRPr="00F33B1C" w:rsidRDefault="00555622" w:rsidP="00555622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638EA678" w14:textId="77777777" w:rsidR="00555622" w:rsidRPr="00F33B1C" w:rsidRDefault="00555622" w:rsidP="00555622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729528FA" w14:textId="77777777" w:rsidR="00555622" w:rsidRPr="00F33B1C" w:rsidRDefault="00555622" w:rsidP="00555622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5F51E16D" w14:textId="77777777" w:rsidR="00555622" w:rsidRPr="00F33B1C" w:rsidRDefault="00555622" w:rsidP="00555622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341EDEF" w14:textId="77777777" w:rsidR="00555622" w:rsidRPr="00F33B1C" w:rsidRDefault="00555622" w:rsidP="00555622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7351D3C5" w14:textId="77777777" w:rsidR="00555622" w:rsidRPr="00F33B1C" w:rsidRDefault="00555622" w:rsidP="00555622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253626A0" w14:textId="77777777" w:rsidR="00555622" w:rsidRPr="00F33B1C" w:rsidRDefault="00555622" w:rsidP="00555622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29749DEB" w14:textId="77777777" w:rsidR="00555622" w:rsidRPr="00F33B1C" w:rsidRDefault="00555622" w:rsidP="00555622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79DB1962" w14:textId="77777777" w:rsidR="00555622" w:rsidRPr="00F33B1C" w:rsidRDefault="00555622" w:rsidP="00555622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6569BCB6" w14:textId="77777777" w:rsidR="00555622" w:rsidRPr="00F33B1C" w:rsidRDefault="00555622" w:rsidP="00555622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479728D" w14:textId="77777777" w:rsidR="00555622" w:rsidRPr="00F33B1C" w:rsidRDefault="00555622" w:rsidP="00555622">
            <w:pPr>
              <w:pStyle w:val="aff4"/>
            </w:pPr>
            <w:r>
              <w:t>0</w:t>
            </w:r>
          </w:p>
        </w:tc>
      </w:tr>
      <w:tr w:rsidR="00555622" w14:paraId="020E513C" w14:textId="77777777" w:rsidTr="00555622">
        <w:tc>
          <w:tcPr>
            <w:tcW w:w="9628" w:type="dxa"/>
            <w:gridSpan w:val="16"/>
            <w:vAlign w:val="center"/>
          </w:tcPr>
          <w:p w14:paraId="5ADD979D" w14:textId="77777777" w:rsidR="00555622" w:rsidRPr="00C27D95" w:rsidRDefault="00555622" w:rsidP="00555622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555622" w14:paraId="45B9D297" w14:textId="77777777" w:rsidTr="00555622">
        <w:tc>
          <w:tcPr>
            <w:tcW w:w="9628" w:type="dxa"/>
            <w:gridSpan w:val="16"/>
            <w:vAlign w:val="center"/>
          </w:tcPr>
          <w:p w14:paraId="7A4F0D30" w14:textId="77777777" w:rsidR="00555622" w:rsidRDefault="00555622" w:rsidP="00555622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04D0C7D8" w14:textId="77777777" w:rsidR="00555622" w:rsidRDefault="00555622" w:rsidP="00555622">
      <w:pPr>
        <w:pStyle w:val="110"/>
        <w:rPr>
          <w:lang w:val="en-US"/>
        </w:rPr>
      </w:pPr>
    </w:p>
    <w:p w14:paraId="588F6CE7" w14:textId="3C429264" w:rsidR="00555622" w:rsidRPr="00EC72FE" w:rsidRDefault="00735701" w:rsidP="00555622">
      <w:pPr>
        <w:suppressAutoHyphens w:val="0"/>
        <w:spacing w:line="240" w:lineRule="auto"/>
        <w:jc w:val="left"/>
      </w:pPr>
      <w:r>
        <w:rPr>
          <w:lang w:val="en-US"/>
        </w:rPr>
        <w:t>Voltage</w:t>
      </w:r>
      <w:r w:rsidRPr="002044D9">
        <w:t xml:space="preserve"> – </w:t>
      </w:r>
      <w:r>
        <w:t xml:space="preserve">регистр управления выходным напряжением. 1 </w:t>
      </w:r>
      <w:r>
        <w:rPr>
          <w:lang w:val="en-US"/>
        </w:rPr>
        <w:t>LSB</w:t>
      </w:r>
      <w:r w:rsidRPr="002044D9">
        <w:t xml:space="preserve"> – 1 </w:t>
      </w:r>
      <w:r>
        <w:t xml:space="preserve">мВ. При записи регистр значения будет генерироваться заданное напряжение на </w:t>
      </w:r>
      <w:r>
        <w:rPr>
          <w:lang w:val="en-US"/>
        </w:rPr>
        <w:t>DC</w:t>
      </w:r>
      <w:r w:rsidRPr="002044D9">
        <w:t>-</w:t>
      </w:r>
      <w:r>
        <w:rPr>
          <w:lang w:val="en-US"/>
        </w:rPr>
        <w:t>DC</w:t>
      </w:r>
      <w:r w:rsidRPr="002044D9">
        <w:t xml:space="preserve"> </w:t>
      </w:r>
      <w:r>
        <w:t>преобразователях.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555622" w14:paraId="09274B99" w14:textId="77777777" w:rsidTr="00555622">
        <w:tc>
          <w:tcPr>
            <w:tcW w:w="9628" w:type="dxa"/>
            <w:gridSpan w:val="16"/>
            <w:vAlign w:val="center"/>
          </w:tcPr>
          <w:p w14:paraId="1151C60B" w14:textId="5A35860E" w:rsidR="00555622" w:rsidRPr="002044D9" w:rsidRDefault="00555622" w:rsidP="00EC72FE">
            <w:pPr>
              <w:pStyle w:val="aff4"/>
              <w:jc w:val="center"/>
            </w:pPr>
            <w:r>
              <w:t xml:space="preserve">Номер регистра </w:t>
            </w:r>
            <w:r w:rsidRPr="002044D9">
              <w:t>13</w:t>
            </w:r>
            <w:r w:rsidR="00735701" w:rsidRPr="002044D9">
              <w:t>38</w:t>
            </w:r>
          </w:p>
        </w:tc>
      </w:tr>
      <w:tr w:rsidR="00555622" w14:paraId="013B3AC0" w14:textId="77777777" w:rsidTr="00555622">
        <w:tc>
          <w:tcPr>
            <w:tcW w:w="601" w:type="dxa"/>
          </w:tcPr>
          <w:p w14:paraId="438BD784" w14:textId="77777777" w:rsidR="00555622" w:rsidRDefault="00555622" w:rsidP="00555622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66D7BFDD" w14:textId="77777777" w:rsidR="00555622" w:rsidRPr="00F33B1C" w:rsidRDefault="00555622" w:rsidP="00555622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DE8641D" w14:textId="77777777" w:rsidR="00555622" w:rsidRPr="00F33B1C" w:rsidRDefault="00555622" w:rsidP="00555622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57559CC7" w14:textId="77777777" w:rsidR="00555622" w:rsidRPr="00F33B1C" w:rsidRDefault="00555622" w:rsidP="00555622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0A6C5C08" w14:textId="77777777" w:rsidR="00555622" w:rsidRPr="00F33B1C" w:rsidRDefault="00555622" w:rsidP="00555622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7A135B4C" w14:textId="77777777" w:rsidR="00555622" w:rsidRPr="00F33B1C" w:rsidRDefault="00555622" w:rsidP="00555622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53A25BE2" w14:textId="77777777" w:rsidR="00555622" w:rsidRPr="00F33B1C" w:rsidRDefault="00555622" w:rsidP="00555622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16ABCEE3" w14:textId="77777777" w:rsidR="00555622" w:rsidRPr="00F33B1C" w:rsidRDefault="00555622" w:rsidP="00555622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582C8F83" w14:textId="77777777" w:rsidR="00555622" w:rsidRPr="00F33B1C" w:rsidRDefault="00555622" w:rsidP="00555622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08A8582" w14:textId="77777777" w:rsidR="00555622" w:rsidRPr="00F33B1C" w:rsidRDefault="00555622" w:rsidP="00555622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D309BCE" w14:textId="77777777" w:rsidR="00555622" w:rsidRPr="00F33B1C" w:rsidRDefault="00555622" w:rsidP="00555622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6CD5DD90" w14:textId="77777777" w:rsidR="00555622" w:rsidRPr="00F33B1C" w:rsidRDefault="00555622" w:rsidP="00555622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3A1D233" w14:textId="77777777" w:rsidR="00555622" w:rsidRPr="00F33B1C" w:rsidRDefault="00555622" w:rsidP="00555622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5209D627" w14:textId="77777777" w:rsidR="00555622" w:rsidRPr="00F33B1C" w:rsidRDefault="00555622" w:rsidP="00555622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E697806" w14:textId="77777777" w:rsidR="00555622" w:rsidRPr="00F33B1C" w:rsidRDefault="00555622" w:rsidP="00555622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F2E6090" w14:textId="77777777" w:rsidR="00555622" w:rsidRPr="00F33B1C" w:rsidRDefault="00555622" w:rsidP="00555622">
            <w:pPr>
              <w:pStyle w:val="aff4"/>
            </w:pPr>
            <w:r>
              <w:t>0</w:t>
            </w:r>
          </w:p>
        </w:tc>
      </w:tr>
      <w:tr w:rsidR="00555622" w14:paraId="16F392D1" w14:textId="77777777" w:rsidTr="00555622">
        <w:tc>
          <w:tcPr>
            <w:tcW w:w="9628" w:type="dxa"/>
            <w:gridSpan w:val="16"/>
            <w:vAlign w:val="center"/>
          </w:tcPr>
          <w:p w14:paraId="58498156" w14:textId="2282B284" w:rsidR="00555622" w:rsidRPr="002044D9" w:rsidRDefault="00735701" w:rsidP="00555622">
            <w:pPr>
              <w:pStyle w:val="aff4"/>
              <w:jc w:val="center"/>
            </w:pPr>
            <w:r>
              <w:rPr>
                <w:lang w:val="en-US"/>
              </w:rPr>
              <w:t>Voltage</w:t>
            </w:r>
          </w:p>
        </w:tc>
      </w:tr>
      <w:tr w:rsidR="00555622" w14:paraId="4B8EB52E" w14:textId="77777777" w:rsidTr="00555622">
        <w:tc>
          <w:tcPr>
            <w:tcW w:w="9628" w:type="dxa"/>
            <w:gridSpan w:val="16"/>
            <w:vAlign w:val="center"/>
          </w:tcPr>
          <w:p w14:paraId="19542150" w14:textId="2D0E34CE" w:rsidR="00555622" w:rsidRPr="00EC72FE" w:rsidRDefault="00735701" w:rsidP="00555622">
            <w:pPr>
              <w:pStyle w:val="aff4"/>
              <w:jc w:val="center"/>
            </w:pPr>
            <w:r w:rsidRPr="002044D9">
              <w:t>7000-34000</w:t>
            </w:r>
          </w:p>
        </w:tc>
      </w:tr>
    </w:tbl>
    <w:p w14:paraId="1AFDE113" w14:textId="02DF489F" w:rsidR="00555622" w:rsidRDefault="00555622" w:rsidP="00555622">
      <w:pPr>
        <w:pStyle w:val="110"/>
        <w:rPr>
          <w:lang w:val="en-US"/>
        </w:rPr>
      </w:pPr>
    </w:p>
    <w:p w14:paraId="4AF1ACFD" w14:textId="5675C1F4" w:rsidR="00735701" w:rsidRPr="00EC72FE" w:rsidRDefault="00735701" w:rsidP="00555622">
      <w:pPr>
        <w:pStyle w:val="110"/>
      </w:pPr>
      <w:r>
        <w:rPr>
          <w:lang w:val="en-US"/>
        </w:rPr>
        <w:t>On</w:t>
      </w:r>
      <w:r w:rsidRPr="002044D9">
        <w:t>-</w:t>
      </w:r>
      <w:r>
        <w:rPr>
          <w:lang w:val="en-US"/>
        </w:rPr>
        <w:t>Off</w:t>
      </w:r>
      <w:r w:rsidRPr="002044D9">
        <w:t xml:space="preserve"> – </w:t>
      </w:r>
      <w:r>
        <w:t>регистр включения выключения выходного напряжения. Если нет никаких ошибок по перенапряжению, току или по слишком низкому напряжению, будет включено выходное напряжение. В модуле предусмотрены защиты от перенапряжения и от превышения тока (задается пользователем). Защита от пониженного напряжения выполнена на аппаратном уровне, если нужно ее изменить, то необходимо обратиться к документации на модуль питания. По умолчанию меньше 20 Вольт на выходе получить нельзя.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555622" w14:paraId="41F85200" w14:textId="77777777" w:rsidTr="00555622">
        <w:tc>
          <w:tcPr>
            <w:tcW w:w="9628" w:type="dxa"/>
            <w:gridSpan w:val="16"/>
            <w:vAlign w:val="center"/>
          </w:tcPr>
          <w:p w14:paraId="18B063FB" w14:textId="782858A1" w:rsidR="00555622" w:rsidRPr="002044D9" w:rsidRDefault="00555622" w:rsidP="00EC72FE">
            <w:pPr>
              <w:pStyle w:val="aff4"/>
              <w:jc w:val="center"/>
            </w:pPr>
            <w:r>
              <w:t xml:space="preserve">Номер регистра </w:t>
            </w:r>
            <w:r w:rsidR="00735701">
              <w:t>1339</w:t>
            </w:r>
          </w:p>
        </w:tc>
      </w:tr>
      <w:tr w:rsidR="00555622" w14:paraId="25E4DD34" w14:textId="77777777" w:rsidTr="00555622">
        <w:tc>
          <w:tcPr>
            <w:tcW w:w="601" w:type="dxa"/>
          </w:tcPr>
          <w:p w14:paraId="6E6E9E38" w14:textId="77777777" w:rsidR="00555622" w:rsidRDefault="00555622" w:rsidP="00555622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24B8AA7B" w14:textId="77777777" w:rsidR="00555622" w:rsidRPr="00F33B1C" w:rsidRDefault="00555622" w:rsidP="00555622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5B70E5F5" w14:textId="77777777" w:rsidR="00555622" w:rsidRPr="00F33B1C" w:rsidRDefault="00555622" w:rsidP="00555622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532C777" w14:textId="77777777" w:rsidR="00555622" w:rsidRPr="00F33B1C" w:rsidRDefault="00555622" w:rsidP="00555622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581AE371" w14:textId="77777777" w:rsidR="00555622" w:rsidRPr="00F33B1C" w:rsidRDefault="00555622" w:rsidP="00555622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1A943D45" w14:textId="77777777" w:rsidR="00555622" w:rsidRPr="00F33B1C" w:rsidRDefault="00555622" w:rsidP="00555622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3FF4407" w14:textId="77777777" w:rsidR="00555622" w:rsidRPr="00F33B1C" w:rsidRDefault="00555622" w:rsidP="00555622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2E190B8" w14:textId="77777777" w:rsidR="00555622" w:rsidRPr="00F33B1C" w:rsidRDefault="00555622" w:rsidP="00555622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279A3F6" w14:textId="77777777" w:rsidR="00555622" w:rsidRPr="00F33B1C" w:rsidRDefault="00555622" w:rsidP="00555622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5F93C1EC" w14:textId="77777777" w:rsidR="00555622" w:rsidRPr="00F33B1C" w:rsidRDefault="00555622" w:rsidP="00555622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4283655C" w14:textId="77777777" w:rsidR="00555622" w:rsidRPr="00F33B1C" w:rsidRDefault="00555622" w:rsidP="00555622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45D4401B" w14:textId="77777777" w:rsidR="00555622" w:rsidRPr="00F33B1C" w:rsidRDefault="00555622" w:rsidP="00555622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7AAC22CC" w14:textId="77777777" w:rsidR="00555622" w:rsidRPr="00F33B1C" w:rsidRDefault="00555622" w:rsidP="00555622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8BFE7E4" w14:textId="77777777" w:rsidR="00555622" w:rsidRPr="00F33B1C" w:rsidRDefault="00555622" w:rsidP="00555622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352FF25E" w14:textId="77777777" w:rsidR="00555622" w:rsidRPr="00F33B1C" w:rsidRDefault="00555622" w:rsidP="00555622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0B71C024" w14:textId="77777777" w:rsidR="00555622" w:rsidRPr="00F33B1C" w:rsidRDefault="00555622" w:rsidP="00555622">
            <w:pPr>
              <w:pStyle w:val="aff4"/>
            </w:pPr>
            <w:r>
              <w:t>0</w:t>
            </w:r>
          </w:p>
        </w:tc>
      </w:tr>
      <w:tr w:rsidR="00555622" w14:paraId="17630F97" w14:textId="77777777" w:rsidTr="00555622">
        <w:tc>
          <w:tcPr>
            <w:tcW w:w="9628" w:type="dxa"/>
            <w:gridSpan w:val="16"/>
            <w:vAlign w:val="center"/>
          </w:tcPr>
          <w:p w14:paraId="5806C93D" w14:textId="49D4D0C2" w:rsidR="00555622" w:rsidRPr="00C27D95" w:rsidRDefault="00735701" w:rsidP="00555622">
            <w:pPr>
              <w:pStyle w:val="aff4"/>
              <w:jc w:val="center"/>
            </w:pPr>
            <w:proofErr w:type="spellStart"/>
            <w:r>
              <w:rPr>
                <w:lang w:val="en-US"/>
              </w:rPr>
              <w:t>On_Off</w:t>
            </w:r>
            <w:proofErr w:type="spellEnd"/>
          </w:p>
        </w:tc>
      </w:tr>
      <w:tr w:rsidR="00555622" w14:paraId="66FE6581" w14:textId="77777777" w:rsidTr="00555622">
        <w:tc>
          <w:tcPr>
            <w:tcW w:w="9628" w:type="dxa"/>
            <w:gridSpan w:val="16"/>
            <w:vAlign w:val="center"/>
          </w:tcPr>
          <w:p w14:paraId="4E59D2F2" w14:textId="77777777" w:rsidR="00555622" w:rsidRDefault="00555622" w:rsidP="00555622">
            <w:pPr>
              <w:pStyle w:val="aff4"/>
              <w:jc w:val="center"/>
            </w:pPr>
            <w:r w:rsidRPr="00C27D95">
              <w:lastRenderedPageBreak/>
              <w:t>0/1</w:t>
            </w:r>
          </w:p>
        </w:tc>
      </w:tr>
    </w:tbl>
    <w:p w14:paraId="4888ECAA" w14:textId="77777777" w:rsidR="00555622" w:rsidRDefault="00555622" w:rsidP="00555622">
      <w:pPr>
        <w:pStyle w:val="110"/>
        <w:rPr>
          <w:lang w:val="en-US"/>
        </w:rPr>
      </w:pPr>
    </w:p>
    <w:p w14:paraId="241CC3CC" w14:textId="2DB67C2C" w:rsidR="00735701" w:rsidRPr="00EC72FE" w:rsidRDefault="00735701" w:rsidP="00735701">
      <w:pPr>
        <w:suppressAutoHyphens w:val="0"/>
        <w:spacing w:line="240" w:lineRule="auto"/>
        <w:jc w:val="left"/>
      </w:pPr>
      <w:proofErr w:type="spellStart"/>
      <w:r>
        <w:rPr>
          <w:lang w:val="en-US"/>
        </w:rPr>
        <w:t>OverVoltage</w:t>
      </w:r>
      <w:proofErr w:type="spellEnd"/>
      <w:r w:rsidRPr="007302ED">
        <w:t xml:space="preserve"> – </w:t>
      </w:r>
      <w:r>
        <w:t>регистр</w:t>
      </w:r>
      <w:r w:rsidRPr="002044D9">
        <w:t xml:space="preserve"> </w:t>
      </w:r>
      <w:proofErr w:type="spellStart"/>
      <w:r>
        <w:t>регистр</w:t>
      </w:r>
      <w:proofErr w:type="spellEnd"/>
      <w:r>
        <w:t xml:space="preserve"> настройки защиты от перенапряжения. </w:t>
      </w:r>
      <w:r>
        <w:rPr>
          <w:lang w:val="en-US"/>
        </w:rPr>
        <w:t xml:space="preserve">1 LSB -1 </w:t>
      </w:r>
      <w:r>
        <w:t>мВ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735701" w14:paraId="7C181BF8" w14:textId="77777777" w:rsidTr="007526E7">
        <w:tc>
          <w:tcPr>
            <w:tcW w:w="9628" w:type="dxa"/>
            <w:gridSpan w:val="16"/>
            <w:vAlign w:val="center"/>
          </w:tcPr>
          <w:p w14:paraId="7E902CEA" w14:textId="4C1E643C" w:rsidR="00735701" w:rsidRPr="007302ED" w:rsidRDefault="00735701" w:rsidP="00EC72FE">
            <w:pPr>
              <w:pStyle w:val="aff4"/>
              <w:jc w:val="center"/>
            </w:pPr>
            <w:r>
              <w:t xml:space="preserve">Номер регистра </w:t>
            </w:r>
            <w:r w:rsidR="008E2C49">
              <w:t>1340</w:t>
            </w:r>
          </w:p>
        </w:tc>
      </w:tr>
      <w:tr w:rsidR="00735701" w14:paraId="7480A518" w14:textId="77777777" w:rsidTr="007526E7">
        <w:tc>
          <w:tcPr>
            <w:tcW w:w="601" w:type="dxa"/>
          </w:tcPr>
          <w:p w14:paraId="43F5E8D0" w14:textId="77777777" w:rsidR="00735701" w:rsidRDefault="00735701" w:rsidP="007526E7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4BF146CF" w14:textId="77777777" w:rsidR="00735701" w:rsidRPr="00F33B1C" w:rsidRDefault="00735701" w:rsidP="007526E7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02364579" w14:textId="77777777" w:rsidR="00735701" w:rsidRPr="00F33B1C" w:rsidRDefault="00735701" w:rsidP="007526E7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713F75D" w14:textId="77777777" w:rsidR="00735701" w:rsidRPr="00F33B1C" w:rsidRDefault="00735701" w:rsidP="007526E7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5405A4C5" w14:textId="77777777" w:rsidR="00735701" w:rsidRPr="00F33B1C" w:rsidRDefault="00735701" w:rsidP="007526E7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778EFF64" w14:textId="77777777" w:rsidR="00735701" w:rsidRPr="00F33B1C" w:rsidRDefault="00735701" w:rsidP="007526E7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3E899C3" w14:textId="77777777" w:rsidR="00735701" w:rsidRPr="00F33B1C" w:rsidRDefault="00735701" w:rsidP="007526E7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4D5FA030" w14:textId="77777777" w:rsidR="00735701" w:rsidRPr="00F33B1C" w:rsidRDefault="00735701" w:rsidP="007526E7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68911CD0" w14:textId="77777777" w:rsidR="00735701" w:rsidRPr="00F33B1C" w:rsidRDefault="00735701" w:rsidP="007526E7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220B4D6D" w14:textId="77777777" w:rsidR="00735701" w:rsidRPr="00F33B1C" w:rsidRDefault="00735701" w:rsidP="007526E7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26A61DB9" w14:textId="77777777" w:rsidR="00735701" w:rsidRPr="00F33B1C" w:rsidRDefault="00735701" w:rsidP="007526E7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4DCF14DA" w14:textId="77777777" w:rsidR="00735701" w:rsidRPr="00F33B1C" w:rsidRDefault="00735701" w:rsidP="007526E7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C5FD673" w14:textId="77777777" w:rsidR="00735701" w:rsidRPr="00F33B1C" w:rsidRDefault="00735701" w:rsidP="007526E7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23B2B8CB" w14:textId="77777777" w:rsidR="00735701" w:rsidRPr="00F33B1C" w:rsidRDefault="00735701" w:rsidP="007526E7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A68145F" w14:textId="77777777" w:rsidR="00735701" w:rsidRPr="00F33B1C" w:rsidRDefault="00735701" w:rsidP="007526E7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5E24513" w14:textId="77777777" w:rsidR="00735701" w:rsidRPr="00F33B1C" w:rsidRDefault="00735701" w:rsidP="007526E7">
            <w:pPr>
              <w:pStyle w:val="aff4"/>
            </w:pPr>
            <w:r>
              <w:t>0</w:t>
            </w:r>
          </w:p>
        </w:tc>
      </w:tr>
      <w:tr w:rsidR="00735701" w14:paraId="71B455D8" w14:textId="77777777" w:rsidTr="007526E7">
        <w:tc>
          <w:tcPr>
            <w:tcW w:w="9628" w:type="dxa"/>
            <w:gridSpan w:val="16"/>
            <w:vAlign w:val="center"/>
          </w:tcPr>
          <w:p w14:paraId="064A7698" w14:textId="77777777" w:rsidR="00735701" w:rsidRPr="007302ED" w:rsidRDefault="00735701" w:rsidP="007526E7">
            <w:pPr>
              <w:pStyle w:val="aff4"/>
              <w:jc w:val="center"/>
            </w:pPr>
            <w:r>
              <w:rPr>
                <w:lang w:val="en-US"/>
              </w:rPr>
              <w:t>Voltage</w:t>
            </w:r>
          </w:p>
        </w:tc>
      </w:tr>
      <w:tr w:rsidR="00735701" w14:paraId="0A43E2CA" w14:textId="77777777" w:rsidTr="007526E7">
        <w:tc>
          <w:tcPr>
            <w:tcW w:w="9628" w:type="dxa"/>
            <w:gridSpan w:val="16"/>
            <w:vAlign w:val="center"/>
          </w:tcPr>
          <w:p w14:paraId="2E4E3B40" w14:textId="77777777" w:rsidR="00735701" w:rsidRPr="007302ED" w:rsidRDefault="00735701" w:rsidP="007526E7">
            <w:pPr>
              <w:pStyle w:val="aff4"/>
              <w:jc w:val="center"/>
            </w:pPr>
            <w:r w:rsidRPr="007302ED">
              <w:t>7000-34000</w:t>
            </w:r>
          </w:p>
        </w:tc>
      </w:tr>
    </w:tbl>
    <w:p w14:paraId="3F6F9843" w14:textId="77777777" w:rsidR="00735701" w:rsidRDefault="00735701" w:rsidP="00735701">
      <w:pPr>
        <w:suppressAutoHyphens w:val="0"/>
        <w:spacing w:line="240" w:lineRule="auto"/>
        <w:jc w:val="left"/>
        <w:rPr>
          <w:lang w:val="en-US"/>
        </w:rPr>
      </w:pPr>
    </w:p>
    <w:p w14:paraId="7F7C48A0" w14:textId="71A0C341" w:rsidR="00735701" w:rsidRPr="007302ED" w:rsidRDefault="00735701" w:rsidP="00735701">
      <w:pPr>
        <w:suppressAutoHyphens w:val="0"/>
        <w:spacing w:line="240" w:lineRule="auto"/>
        <w:jc w:val="left"/>
      </w:pPr>
      <w:proofErr w:type="spellStart"/>
      <w:r>
        <w:rPr>
          <w:lang w:val="en-US"/>
        </w:rPr>
        <w:t>OverCurrent</w:t>
      </w:r>
      <w:proofErr w:type="spellEnd"/>
      <w:r w:rsidRPr="007302ED">
        <w:t xml:space="preserve"> – </w:t>
      </w:r>
      <w:r>
        <w:t>регистр</w:t>
      </w:r>
      <w:r w:rsidRPr="007302ED">
        <w:t xml:space="preserve"> </w:t>
      </w:r>
      <w:proofErr w:type="spellStart"/>
      <w:r>
        <w:t>регистр</w:t>
      </w:r>
      <w:proofErr w:type="spellEnd"/>
      <w:r>
        <w:t xml:space="preserve"> настройки защиты от превышения тока. </w:t>
      </w:r>
      <w:r w:rsidRPr="002044D9">
        <w:t xml:space="preserve">1 </w:t>
      </w:r>
      <w:r>
        <w:rPr>
          <w:lang w:val="en-US"/>
        </w:rPr>
        <w:t>LSB</w:t>
      </w:r>
      <w:r w:rsidRPr="002044D9">
        <w:t xml:space="preserve"> -1 </w:t>
      </w:r>
      <w:r>
        <w:t>мА. Рекомендуется использовать ток не больше 2А. Иначе необходимо улучшать охлаждение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735701" w14:paraId="06947FF0" w14:textId="77777777" w:rsidTr="007526E7">
        <w:tc>
          <w:tcPr>
            <w:tcW w:w="9628" w:type="dxa"/>
            <w:gridSpan w:val="16"/>
            <w:vAlign w:val="center"/>
          </w:tcPr>
          <w:p w14:paraId="5DFB23AD" w14:textId="2D073E0E" w:rsidR="00735701" w:rsidRPr="007302ED" w:rsidRDefault="00735701" w:rsidP="00EC72FE">
            <w:pPr>
              <w:pStyle w:val="aff4"/>
              <w:jc w:val="center"/>
            </w:pPr>
            <w:r>
              <w:t xml:space="preserve">Номер регистра </w:t>
            </w:r>
            <w:r w:rsidR="008E2C49">
              <w:t>1341</w:t>
            </w:r>
          </w:p>
        </w:tc>
      </w:tr>
      <w:tr w:rsidR="00735701" w14:paraId="3B765DB8" w14:textId="77777777" w:rsidTr="007526E7">
        <w:tc>
          <w:tcPr>
            <w:tcW w:w="601" w:type="dxa"/>
          </w:tcPr>
          <w:p w14:paraId="09FCD6BC" w14:textId="77777777" w:rsidR="00735701" w:rsidRDefault="00735701" w:rsidP="007526E7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43C694C8" w14:textId="77777777" w:rsidR="00735701" w:rsidRPr="00F33B1C" w:rsidRDefault="00735701" w:rsidP="007526E7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3446961F" w14:textId="77777777" w:rsidR="00735701" w:rsidRPr="00F33B1C" w:rsidRDefault="00735701" w:rsidP="007526E7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2F9F875" w14:textId="77777777" w:rsidR="00735701" w:rsidRPr="00F33B1C" w:rsidRDefault="00735701" w:rsidP="007526E7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ABD6823" w14:textId="77777777" w:rsidR="00735701" w:rsidRPr="00F33B1C" w:rsidRDefault="00735701" w:rsidP="007526E7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F50D310" w14:textId="77777777" w:rsidR="00735701" w:rsidRPr="00F33B1C" w:rsidRDefault="00735701" w:rsidP="007526E7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0ABE108A" w14:textId="77777777" w:rsidR="00735701" w:rsidRPr="00F33B1C" w:rsidRDefault="00735701" w:rsidP="007526E7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88D3E33" w14:textId="77777777" w:rsidR="00735701" w:rsidRPr="00F33B1C" w:rsidRDefault="00735701" w:rsidP="007526E7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D97E99F" w14:textId="77777777" w:rsidR="00735701" w:rsidRPr="00F33B1C" w:rsidRDefault="00735701" w:rsidP="007526E7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7EA29FD" w14:textId="77777777" w:rsidR="00735701" w:rsidRPr="00F33B1C" w:rsidRDefault="00735701" w:rsidP="007526E7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1D59B5B7" w14:textId="77777777" w:rsidR="00735701" w:rsidRPr="00F33B1C" w:rsidRDefault="00735701" w:rsidP="007526E7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59CE90D" w14:textId="77777777" w:rsidR="00735701" w:rsidRPr="00F33B1C" w:rsidRDefault="00735701" w:rsidP="007526E7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FA55AB5" w14:textId="77777777" w:rsidR="00735701" w:rsidRPr="00F33B1C" w:rsidRDefault="00735701" w:rsidP="007526E7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595BA6E" w14:textId="77777777" w:rsidR="00735701" w:rsidRPr="00F33B1C" w:rsidRDefault="00735701" w:rsidP="007526E7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C1DDE49" w14:textId="77777777" w:rsidR="00735701" w:rsidRPr="00F33B1C" w:rsidRDefault="00735701" w:rsidP="007526E7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40E56592" w14:textId="77777777" w:rsidR="00735701" w:rsidRPr="00F33B1C" w:rsidRDefault="00735701" w:rsidP="007526E7">
            <w:pPr>
              <w:pStyle w:val="aff4"/>
            </w:pPr>
            <w:r>
              <w:t>0</w:t>
            </w:r>
          </w:p>
        </w:tc>
      </w:tr>
      <w:tr w:rsidR="00735701" w14:paraId="6B573032" w14:textId="77777777" w:rsidTr="007526E7">
        <w:tc>
          <w:tcPr>
            <w:tcW w:w="9628" w:type="dxa"/>
            <w:gridSpan w:val="16"/>
            <w:vAlign w:val="center"/>
          </w:tcPr>
          <w:p w14:paraId="46F620DA" w14:textId="77777777" w:rsidR="00735701" w:rsidRPr="007302ED" w:rsidRDefault="00735701" w:rsidP="007526E7">
            <w:pPr>
              <w:pStyle w:val="aff4"/>
              <w:jc w:val="center"/>
            </w:pPr>
            <w:r>
              <w:rPr>
                <w:lang w:val="en-US"/>
              </w:rPr>
              <w:t>Voltage</w:t>
            </w:r>
          </w:p>
        </w:tc>
      </w:tr>
      <w:tr w:rsidR="00735701" w14:paraId="714AE7B9" w14:textId="77777777" w:rsidTr="007526E7">
        <w:tc>
          <w:tcPr>
            <w:tcW w:w="9628" w:type="dxa"/>
            <w:gridSpan w:val="16"/>
            <w:vAlign w:val="center"/>
          </w:tcPr>
          <w:p w14:paraId="0AE0E8AD" w14:textId="59A72C24" w:rsidR="00735701" w:rsidRPr="007302ED" w:rsidRDefault="00735701" w:rsidP="007526E7">
            <w:pPr>
              <w:pStyle w:val="aff4"/>
              <w:jc w:val="center"/>
            </w:pPr>
            <w:r>
              <w:t>0-3000</w:t>
            </w:r>
          </w:p>
        </w:tc>
      </w:tr>
    </w:tbl>
    <w:p w14:paraId="69601F5F" w14:textId="77777777" w:rsidR="00735701" w:rsidRDefault="00735701" w:rsidP="00735701">
      <w:pPr>
        <w:pStyle w:val="110"/>
      </w:pPr>
    </w:p>
    <w:p w14:paraId="31FBA93E" w14:textId="04600E21" w:rsidR="008E2C49" w:rsidRPr="007302ED" w:rsidRDefault="008E2C49" w:rsidP="008E2C49">
      <w:pPr>
        <w:suppressAutoHyphens w:val="0"/>
        <w:spacing w:line="240" w:lineRule="auto"/>
        <w:jc w:val="left"/>
      </w:pPr>
      <w:r>
        <w:rPr>
          <w:lang w:val="en-US"/>
        </w:rPr>
        <w:t>Calibration</w:t>
      </w:r>
      <w:r w:rsidRPr="002044D9">
        <w:t xml:space="preserve"> 1/2</w:t>
      </w:r>
      <w:r w:rsidRPr="007302ED">
        <w:t xml:space="preserve"> – </w:t>
      </w:r>
      <w:r>
        <w:t>регистр</w:t>
      </w:r>
      <w:r w:rsidRPr="007302ED">
        <w:t xml:space="preserve"> </w:t>
      </w:r>
      <w:proofErr w:type="spellStart"/>
      <w:r>
        <w:t>регистр</w:t>
      </w:r>
      <w:proofErr w:type="spellEnd"/>
      <w:r>
        <w:t xml:space="preserve"> настройки </w:t>
      </w:r>
      <w:r>
        <w:rPr>
          <w:lang w:val="en-US"/>
        </w:rPr>
        <w:t>DC</w:t>
      </w:r>
      <w:r w:rsidRPr="002044D9">
        <w:t>/</w:t>
      </w:r>
      <w:r>
        <w:rPr>
          <w:lang w:val="en-US"/>
        </w:rPr>
        <w:t>DC</w:t>
      </w:r>
      <w:r w:rsidRPr="002044D9">
        <w:t xml:space="preserve"> </w:t>
      </w:r>
      <w:r>
        <w:t xml:space="preserve">преобразователей. Из-за неодинаковости резисторов обратной связи, необходимо выполнять программную подстройку выходного напряжения каждого преобразователя. Так же этими регистрами можно компенсировать падение напряжения на токовом шунте. </w:t>
      </w:r>
      <w:r w:rsidRPr="002044D9">
        <w:t xml:space="preserve">1 </w:t>
      </w:r>
      <w:r>
        <w:rPr>
          <w:lang w:val="en-US"/>
        </w:rPr>
        <w:t>LSB</w:t>
      </w:r>
      <w:r w:rsidRPr="002044D9">
        <w:t xml:space="preserve"> -1 </w:t>
      </w:r>
      <w:r>
        <w:t xml:space="preserve">мВ. Регистр знаковый.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8E2C49" w14:paraId="5C5C0C25" w14:textId="77777777" w:rsidTr="007526E7">
        <w:tc>
          <w:tcPr>
            <w:tcW w:w="9628" w:type="dxa"/>
            <w:gridSpan w:val="16"/>
            <w:vAlign w:val="center"/>
          </w:tcPr>
          <w:p w14:paraId="1E988611" w14:textId="1027CF1C" w:rsidR="008E2C49" w:rsidRPr="007302ED" w:rsidRDefault="008E2C49" w:rsidP="00EC72FE">
            <w:pPr>
              <w:pStyle w:val="aff4"/>
              <w:jc w:val="center"/>
            </w:pPr>
            <w:r>
              <w:t>Номер регистра 1342/1343</w:t>
            </w:r>
          </w:p>
        </w:tc>
      </w:tr>
      <w:tr w:rsidR="008E2C49" w14:paraId="32A75E58" w14:textId="77777777" w:rsidTr="007526E7">
        <w:tc>
          <w:tcPr>
            <w:tcW w:w="601" w:type="dxa"/>
          </w:tcPr>
          <w:p w14:paraId="524ADCB4" w14:textId="77777777" w:rsidR="008E2C49" w:rsidRDefault="008E2C49" w:rsidP="007526E7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1D01C97F" w14:textId="77777777" w:rsidR="008E2C49" w:rsidRPr="00F33B1C" w:rsidRDefault="008E2C49" w:rsidP="007526E7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89BDA63" w14:textId="77777777" w:rsidR="008E2C49" w:rsidRPr="00F33B1C" w:rsidRDefault="008E2C49" w:rsidP="007526E7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3E15EC38" w14:textId="77777777" w:rsidR="008E2C49" w:rsidRPr="00F33B1C" w:rsidRDefault="008E2C49" w:rsidP="007526E7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6A13FB87" w14:textId="77777777" w:rsidR="008E2C49" w:rsidRPr="00F33B1C" w:rsidRDefault="008E2C49" w:rsidP="007526E7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1BA56C6C" w14:textId="77777777" w:rsidR="008E2C49" w:rsidRPr="00F33B1C" w:rsidRDefault="008E2C49" w:rsidP="007526E7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343D20CF" w14:textId="77777777" w:rsidR="008E2C49" w:rsidRPr="00F33B1C" w:rsidRDefault="008E2C49" w:rsidP="007526E7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28207A2B" w14:textId="77777777" w:rsidR="008E2C49" w:rsidRPr="00F33B1C" w:rsidRDefault="008E2C49" w:rsidP="007526E7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00FB9CB7" w14:textId="77777777" w:rsidR="008E2C49" w:rsidRPr="00F33B1C" w:rsidRDefault="008E2C49" w:rsidP="007526E7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FB7CAD5" w14:textId="77777777" w:rsidR="008E2C49" w:rsidRPr="00F33B1C" w:rsidRDefault="008E2C49" w:rsidP="007526E7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58ED299E" w14:textId="77777777" w:rsidR="008E2C49" w:rsidRPr="00F33B1C" w:rsidRDefault="008E2C49" w:rsidP="007526E7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D626858" w14:textId="77777777" w:rsidR="008E2C49" w:rsidRPr="00F33B1C" w:rsidRDefault="008E2C49" w:rsidP="007526E7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349B88E" w14:textId="77777777" w:rsidR="008E2C49" w:rsidRPr="00F33B1C" w:rsidRDefault="008E2C49" w:rsidP="007526E7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E3A0F75" w14:textId="77777777" w:rsidR="008E2C49" w:rsidRPr="00F33B1C" w:rsidRDefault="008E2C49" w:rsidP="007526E7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346FB640" w14:textId="77777777" w:rsidR="008E2C49" w:rsidRPr="00F33B1C" w:rsidRDefault="008E2C49" w:rsidP="007526E7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CAF7850" w14:textId="77777777" w:rsidR="008E2C49" w:rsidRPr="00F33B1C" w:rsidRDefault="008E2C49" w:rsidP="007526E7">
            <w:pPr>
              <w:pStyle w:val="aff4"/>
            </w:pPr>
            <w:r>
              <w:t>0</w:t>
            </w:r>
          </w:p>
        </w:tc>
      </w:tr>
      <w:tr w:rsidR="008E2C49" w14:paraId="46BAC169" w14:textId="77777777" w:rsidTr="002044D9">
        <w:tc>
          <w:tcPr>
            <w:tcW w:w="9628" w:type="dxa"/>
            <w:gridSpan w:val="16"/>
          </w:tcPr>
          <w:p w14:paraId="59DB222B" w14:textId="0259123C" w:rsidR="008E2C49" w:rsidRPr="007302ED" w:rsidRDefault="008E2C49" w:rsidP="008E2C49">
            <w:pPr>
              <w:pStyle w:val="aff4"/>
              <w:jc w:val="center"/>
            </w:pPr>
            <w:r>
              <w:rPr>
                <w:lang w:val="en-US"/>
              </w:rPr>
              <w:t>Calibration_1</w:t>
            </w:r>
            <w:r>
              <w:t>/2</w:t>
            </w:r>
            <w:r>
              <w:rPr>
                <w:lang w:val="en-US"/>
              </w:rPr>
              <w:t xml:space="preserve"> </w:t>
            </w:r>
          </w:p>
        </w:tc>
      </w:tr>
      <w:tr w:rsidR="008E2C49" w14:paraId="182ADDBE" w14:textId="77777777" w:rsidTr="007526E7">
        <w:tc>
          <w:tcPr>
            <w:tcW w:w="9628" w:type="dxa"/>
            <w:gridSpan w:val="16"/>
            <w:vAlign w:val="center"/>
          </w:tcPr>
          <w:p w14:paraId="059AA14E" w14:textId="32861D75" w:rsidR="008E2C49" w:rsidRPr="007302ED" w:rsidRDefault="008E2C49" w:rsidP="008E2C49">
            <w:pPr>
              <w:pStyle w:val="aff4"/>
              <w:jc w:val="center"/>
            </w:pPr>
            <w:r>
              <w:t>0-1000</w:t>
            </w:r>
          </w:p>
        </w:tc>
      </w:tr>
    </w:tbl>
    <w:p w14:paraId="3F898289" w14:textId="77777777" w:rsidR="008E2C49" w:rsidRDefault="008E2C49" w:rsidP="008E2C49">
      <w:pPr>
        <w:suppressAutoHyphens w:val="0"/>
        <w:spacing w:line="240" w:lineRule="auto"/>
        <w:jc w:val="left"/>
        <w:rPr>
          <w:lang w:val="en-US"/>
        </w:rPr>
      </w:pPr>
    </w:p>
    <w:p w14:paraId="2E45BA43" w14:textId="3F3449DA" w:rsidR="008E2C49" w:rsidRPr="00C27D95" w:rsidRDefault="008E2C49" w:rsidP="008E2C49">
      <w:pPr>
        <w:pStyle w:val="110"/>
      </w:pPr>
      <w:r w:rsidRPr="008E2C49">
        <w:rPr>
          <w:lang w:val="en-US"/>
        </w:rPr>
        <w:t>Flag</w:t>
      </w:r>
      <w:r w:rsidRPr="002044D9">
        <w:t xml:space="preserve"> </w:t>
      </w:r>
      <w:r w:rsidRPr="008E2C49">
        <w:rPr>
          <w:lang w:val="en-US"/>
        </w:rPr>
        <w:t>New</w:t>
      </w:r>
      <w:r w:rsidRPr="002044D9">
        <w:t xml:space="preserve"> </w:t>
      </w:r>
      <w:r w:rsidRPr="008E2C49">
        <w:rPr>
          <w:lang w:val="en-US"/>
        </w:rPr>
        <w:t>Constrain</w:t>
      </w:r>
      <w:r w:rsidRPr="00EC72FE">
        <w:t xml:space="preserve"> / </w:t>
      </w:r>
      <w:r w:rsidRPr="002044D9">
        <w:rPr>
          <w:lang w:val="en-US"/>
        </w:rPr>
        <w:t>Flag</w:t>
      </w:r>
      <w:r w:rsidRPr="00EC72FE">
        <w:t xml:space="preserve"> </w:t>
      </w:r>
      <w:r w:rsidRPr="002044D9">
        <w:rPr>
          <w:lang w:val="en-US"/>
        </w:rPr>
        <w:t>New</w:t>
      </w:r>
      <w:r w:rsidRPr="00EC72FE">
        <w:t xml:space="preserve"> </w:t>
      </w:r>
      <w:r w:rsidRPr="002044D9">
        <w:rPr>
          <w:lang w:val="en-US"/>
        </w:rPr>
        <w:t>Calibration</w:t>
      </w:r>
      <w:r w:rsidRPr="00EC72FE">
        <w:t xml:space="preserve"> – </w:t>
      </w:r>
      <w:r>
        <w:t xml:space="preserve">флаг обновления ограничений по току и напряжению и флаг обновления калибровок </w:t>
      </w:r>
      <w:proofErr w:type="spellStart"/>
      <w:r>
        <w:t>соответсвенно</w:t>
      </w:r>
      <w:proofErr w:type="spellEnd"/>
      <w:r>
        <w:t xml:space="preserve">. При записи 1 будут взяты ограничения и/или калибровки из </w:t>
      </w:r>
      <w:proofErr w:type="spellStart"/>
      <w:r>
        <w:t>соответсвующих</w:t>
      </w:r>
      <w:proofErr w:type="spellEnd"/>
      <w:r>
        <w:t xml:space="preserve"> регистров и перезаписаны.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8E2C49" w14:paraId="6D5ED39B" w14:textId="77777777" w:rsidTr="007526E7">
        <w:tc>
          <w:tcPr>
            <w:tcW w:w="9628" w:type="dxa"/>
            <w:gridSpan w:val="16"/>
            <w:vAlign w:val="center"/>
          </w:tcPr>
          <w:p w14:paraId="440776A1" w14:textId="20517CE3" w:rsidR="008E2C49" w:rsidRPr="00C27D95" w:rsidRDefault="008E2C49" w:rsidP="00EC72FE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1344/1345</w:t>
            </w:r>
          </w:p>
        </w:tc>
      </w:tr>
      <w:tr w:rsidR="008E2C49" w14:paraId="7174E2DE" w14:textId="77777777" w:rsidTr="007526E7">
        <w:tc>
          <w:tcPr>
            <w:tcW w:w="601" w:type="dxa"/>
          </w:tcPr>
          <w:p w14:paraId="69E8C855" w14:textId="77777777" w:rsidR="008E2C49" w:rsidRDefault="008E2C49" w:rsidP="007526E7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225A5BCB" w14:textId="77777777" w:rsidR="008E2C49" w:rsidRPr="00F33B1C" w:rsidRDefault="008E2C49" w:rsidP="007526E7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7F803855" w14:textId="77777777" w:rsidR="008E2C49" w:rsidRPr="00F33B1C" w:rsidRDefault="008E2C49" w:rsidP="007526E7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4FE20EB" w14:textId="77777777" w:rsidR="008E2C49" w:rsidRPr="00F33B1C" w:rsidRDefault="008E2C49" w:rsidP="007526E7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5441C3F1" w14:textId="77777777" w:rsidR="008E2C49" w:rsidRPr="00F33B1C" w:rsidRDefault="008E2C49" w:rsidP="007526E7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7A06D607" w14:textId="77777777" w:rsidR="008E2C49" w:rsidRPr="00F33B1C" w:rsidRDefault="008E2C49" w:rsidP="007526E7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34DD6CE" w14:textId="77777777" w:rsidR="008E2C49" w:rsidRPr="00F33B1C" w:rsidRDefault="008E2C49" w:rsidP="007526E7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0C369E3E" w14:textId="77777777" w:rsidR="008E2C49" w:rsidRPr="00F33B1C" w:rsidRDefault="008E2C49" w:rsidP="007526E7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6615850" w14:textId="77777777" w:rsidR="008E2C49" w:rsidRPr="00F33B1C" w:rsidRDefault="008E2C49" w:rsidP="007526E7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7F85B9D8" w14:textId="77777777" w:rsidR="008E2C49" w:rsidRPr="00F33B1C" w:rsidRDefault="008E2C49" w:rsidP="007526E7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483789EE" w14:textId="77777777" w:rsidR="008E2C49" w:rsidRPr="00F33B1C" w:rsidRDefault="008E2C49" w:rsidP="007526E7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5B3500C" w14:textId="77777777" w:rsidR="008E2C49" w:rsidRPr="00F33B1C" w:rsidRDefault="008E2C49" w:rsidP="007526E7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1B129502" w14:textId="77777777" w:rsidR="008E2C49" w:rsidRPr="00F33B1C" w:rsidRDefault="008E2C49" w:rsidP="007526E7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2EB2D7E" w14:textId="77777777" w:rsidR="008E2C49" w:rsidRPr="00F33B1C" w:rsidRDefault="008E2C49" w:rsidP="007526E7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033D045B" w14:textId="77777777" w:rsidR="008E2C49" w:rsidRPr="00F33B1C" w:rsidRDefault="008E2C49" w:rsidP="007526E7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56DCD8C5" w14:textId="77777777" w:rsidR="008E2C49" w:rsidRPr="00F33B1C" w:rsidRDefault="008E2C49" w:rsidP="007526E7">
            <w:pPr>
              <w:pStyle w:val="aff4"/>
            </w:pPr>
            <w:r>
              <w:t>0</w:t>
            </w:r>
          </w:p>
        </w:tc>
      </w:tr>
      <w:tr w:rsidR="008E2C49" w:rsidRPr="001F7CCE" w14:paraId="57B9373F" w14:textId="77777777" w:rsidTr="007526E7">
        <w:tc>
          <w:tcPr>
            <w:tcW w:w="9628" w:type="dxa"/>
            <w:gridSpan w:val="16"/>
            <w:vAlign w:val="center"/>
          </w:tcPr>
          <w:p w14:paraId="2C3065AC" w14:textId="01D41778" w:rsidR="008E2C49" w:rsidRPr="00EC72FE" w:rsidRDefault="008E2C49" w:rsidP="007526E7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Flag New Constrain/Flag New Calibration</w:t>
            </w:r>
          </w:p>
        </w:tc>
      </w:tr>
      <w:tr w:rsidR="008E2C49" w14:paraId="6B94BC17" w14:textId="77777777" w:rsidTr="007526E7">
        <w:tc>
          <w:tcPr>
            <w:tcW w:w="9628" w:type="dxa"/>
            <w:gridSpan w:val="16"/>
            <w:vAlign w:val="center"/>
          </w:tcPr>
          <w:p w14:paraId="77895BD4" w14:textId="77777777" w:rsidR="008E2C49" w:rsidRDefault="008E2C49" w:rsidP="007526E7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4400A3BC" w14:textId="77777777" w:rsidR="008E2C49" w:rsidRDefault="008E2C49" w:rsidP="008E2C49">
      <w:pPr>
        <w:pStyle w:val="110"/>
        <w:rPr>
          <w:lang w:val="en-US"/>
        </w:rPr>
      </w:pPr>
    </w:p>
    <w:p w14:paraId="0864170C" w14:textId="024AC4EC" w:rsidR="008E2C49" w:rsidRPr="00EC72FE" w:rsidRDefault="008E2C49" w:rsidP="008E2C49">
      <w:pPr>
        <w:pStyle w:val="110"/>
      </w:pPr>
      <w:r w:rsidRPr="008E2C49">
        <w:rPr>
          <w:lang w:val="en-US"/>
        </w:rPr>
        <w:t>It</w:t>
      </w:r>
      <w:r w:rsidRPr="002044D9">
        <w:t>_</w:t>
      </w:r>
      <w:r w:rsidRPr="008E2C49">
        <w:rPr>
          <w:lang w:val="en-US"/>
        </w:rPr>
        <w:t>is</w:t>
      </w:r>
      <w:r w:rsidRPr="002044D9">
        <w:t>_</w:t>
      </w:r>
      <w:r w:rsidRPr="008E2C49">
        <w:rPr>
          <w:lang w:val="en-US"/>
        </w:rPr>
        <w:t>power</w:t>
      </w:r>
      <w:r w:rsidRPr="002044D9">
        <w:t>_</w:t>
      </w:r>
      <w:r w:rsidRPr="008E2C49">
        <w:rPr>
          <w:lang w:val="en-US"/>
        </w:rPr>
        <w:t>module</w:t>
      </w:r>
      <w:r>
        <w:t>_</w:t>
      </w:r>
      <w:r w:rsidRPr="008E2C49">
        <w:rPr>
          <w:lang w:val="en-US"/>
        </w:rPr>
        <w:t>Flag</w:t>
      </w:r>
      <w:r w:rsidRPr="002044D9">
        <w:t xml:space="preserve"> – регистр </w:t>
      </w:r>
      <w:r>
        <w:t>показывающий что модуль инициализировался как модуль питания.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8E2C49" w14:paraId="3D2C3AC6" w14:textId="77777777" w:rsidTr="007526E7">
        <w:tc>
          <w:tcPr>
            <w:tcW w:w="9628" w:type="dxa"/>
            <w:gridSpan w:val="16"/>
            <w:vAlign w:val="center"/>
          </w:tcPr>
          <w:p w14:paraId="02D4EA46" w14:textId="53435D2A" w:rsidR="008E2C49" w:rsidRPr="00EC72FE" w:rsidRDefault="008E2C49" w:rsidP="00EC72FE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1346</w:t>
            </w:r>
          </w:p>
        </w:tc>
      </w:tr>
      <w:tr w:rsidR="008E2C49" w14:paraId="65F2D0C8" w14:textId="77777777" w:rsidTr="007526E7">
        <w:tc>
          <w:tcPr>
            <w:tcW w:w="601" w:type="dxa"/>
          </w:tcPr>
          <w:p w14:paraId="64D79260" w14:textId="77777777" w:rsidR="008E2C49" w:rsidRDefault="008E2C49" w:rsidP="007526E7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3D17528E" w14:textId="77777777" w:rsidR="008E2C49" w:rsidRPr="00F33B1C" w:rsidRDefault="008E2C49" w:rsidP="007526E7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2C6D7B8" w14:textId="77777777" w:rsidR="008E2C49" w:rsidRPr="00F33B1C" w:rsidRDefault="008E2C49" w:rsidP="007526E7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614E8848" w14:textId="77777777" w:rsidR="008E2C49" w:rsidRPr="00F33B1C" w:rsidRDefault="008E2C49" w:rsidP="007526E7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1CCF1537" w14:textId="77777777" w:rsidR="008E2C49" w:rsidRPr="00F33B1C" w:rsidRDefault="008E2C49" w:rsidP="007526E7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F6D9767" w14:textId="77777777" w:rsidR="008E2C49" w:rsidRPr="00F33B1C" w:rsidRDefault="008E2C49" w:rsidP="007526E7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3A561BA4" w14:textId="77777777" w:rsidR="008E2C49" w:rsidRPr="00F33B1C" w:rsidRDefault="008E2C49" w:rsidP="007526E7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146F3886" w14:textId="77777777" w:rsidR="008E2C49" w:rsidRPr="00F33B1C" w:rsidRDefault="008E2C49" w:rsidP="007526E7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09D82D46" w14:textId="77777777" w:rsidR="008E2C49" w:rsidRPr="00F33B1C" w:rsidRDefault="008E2C49" w:rsidP="007526E7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54D7992" w14:textId="77777777" w:rsidR="008E2C49" w:rsidRPr="00F33B1C" w:rsidRDefault="008E2C49" w:rsidP="007526E7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483DB725" w14:textId="77777777" w:rsidR="008E2C49" w:rsidRPr="00F33B1C" w:rsidRDefault="008E2C49" w:rsidP="007526E7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02A7EFDF" w14:textId="77777777" w:rsidR="008E2C49" w:rsidRPr="00F33B1C" w:rsidRDefault="008E2C49" w:rsidP="007526E7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7FA9E0ED" w14:textId="77777777" w:rsidR="008E2C49" w:rsidRPr="00F33B1C" w:rsidRDefault="008E2C49" w:rsidP="007526E7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3326D6AB" w14:textId="77777777" w:rsidR="008E2C49" w:rsidRPr="00F33B1C" w:rsidRDefault="008E2C49" w:rsidP="007526E7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74061E2F" w14:textId="77777777" w:rsidR="008E2C49" w:rsidRPr="00F33B1C" w:rsidRDefault="008E2C49" w:rsidP="007526E7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29C0D687" w14:textId="77777777" w:rsidR="008E2C49" w:rsidRPr="00F33B1C" w:rsidRDefault="008E2C49" w:rsidP="007526E7">
            <w:pPr>
              <w:pStyle w:val="aff4"/>
            </w:pPr>
            <w:r>
              <w:t>0</w:t>
            </w:r>
          </w:p>
        </w:tc>
      </w:tr>
      <w:tr w:rsidR="008E2C49" w:rsidRPr="001F7CCE" w14:paraId="58176561" w14:textId="77777777" w:rsidTr="007526E7">
        <w:tc>
          <w:tcPr>
            <w:tcW w:w="9628" w:type="dxa"/>
            <w:gridSpan w:val="16"/>
            <w:vAlign w:val="center"/>
          </w:tcPr>
          <w:p w14:paraId="2F407D65" w14:textId="08DCC083" w:rsidR="008E2C49" w:rsidRPr="00EC72FE" w:rsidRDefault="008E2C49" w:rsidP="00EC72FE">
            <w:pPr>
              <w:pStyle w:val="aff4"/>
              <w:jc w:val="center"/>
              <w:rPr>
                <w:lang w:val="en-US"/>
              </w:rPr>
            </w:pPr>
            <w:proofErr w:type="spellStart"/>
            <w:r w:rsidRPr="008E2C49">
              <w:rPr>
                <w:lang w:val="en-US"/>
              </w:rPr>
              <w:t>It</w:t>
            </w:r>
            <w:r w:rsidRPr="00EC72FE">
              <w:rPr>
                <w:lang w:val="en-US"/>
              </w:rPr>
              <w:t>_</w:t>
            </w:r>
            <w:r w:rsidRPr="008E2C49">
              <w:rPr>
                <w:lang w:val="en-US"/>
              </w:rPr>
              <w:t>is</w:t>
            </w:r>
            <w:r w:rsidRPr="00EC72FE">
              <w:rPr>
                <w:lang w:val="en-US"/>
              </w:rPr>
              <w:t>_</w:t>
            </w:r>
            <w:r w:rsidRPr="008E2C49">
              <w:rPr>
                <w:lang w:val="en-US"/>
              </w:rPr>
              <w:t>power</w:t>
            </w:r>
            <w:r w:rsidRPr="00EC72FE">
              <w:rPr>
                <w:lang w:val="en-US"/>
              </w:rPr>
              <w:t>_</w:t>
            </w:r>
            <w:r w:rsidRPr="008E2C49">
              <w:rPr>
                <w:lang w:val="en-US"/>
              </w:rPr>
              <w:t>module</w:t>
            </w:r>
            <w:r w:rsidRPr="00EC72FE">
              <w:rPr>
                <w:lang w:val="en-US"/>
              </w:rPr>
              <w:t>_</w:t>
            </w:r>
            <w:r>
              <w:rPr>
                <w:lang w:val="en-US"/>
              </w:rPr>
              <w:t>Flag</w:t>
            </w:r>
            <w:proofErr w:type="spellEnd"/>
          </w:p>
        </w:tc>
      </w:tr>
      <w:tr w:rsidR="008E2C49" w14:paraId="5213D8DF" w14:textId="77777777" w:rsidTr="007526E7">
        <w:tc>
          <w:tcPr>
            <w:tcW w:w="9628" w:type="dxa"/>
            <w:gridSpan w:val="16"/>
            <w:vAlign w:val="center"/>
          </w:tcPr>
          <w:p w14:paraId="14992457" w14:textId="77777777" w:rsidR="008E2C49" w:rsidRDefault="008E2C49" w:rsidP="007526E7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5742246A" w14:textId="406C23A1" w:rsidR="008E2C49" w:rsidRPr="00EC72FE" w:rsidRDefault="008E2C49" w:rsidP="008E2C49">
      <w:pPr>
        <w:pStyle w:val="110"/>
      </w:pPr>
      <w:r w:rsidRPr="008E2C49">
        <w:rPr>
          <w:lang w:val="en-US"/>
        </w:rPr>
        <w:lastRenderedPageBreak/>
        <w:t>INA</w:t>
      </w:r>
      <w:r w:rsidRPr="002044D9">
        <w:t>_</w:t>
      </w:r>
      <w:proofErr w:type="spellStart"/>
      <w:r w:rsidRPr="008E2C49">
        <w:rPr>
          <w:lang w:val="en-US"/>
        </w:rPr>
        <w:t>Allert</w:t>
      </w:r>
      <w:proofErr w:type="spellEnd"/>
      <w:r w:rsidRPr="002044D9">
        <w:t>_</w:t>
      </w:r>
      <w:r w:rsidRPr="008E2C49">
        <w:rPr>
          <w:lang w:val="en-US"/>
        </w:rPr>
        <w:t>Reset</w:t>
      </w:r>
      <w:r>
        <w:t xml:space="preserve"> – регистр для сброса ошибки </w:t>
      </w:r>
      <w:r>
        <w:rPr>
          <w:lang w:val="en-US"/>
        </w:rPr>
        <w:t>INA</w:t>
      </w:r>
      <w:r w:rsidRPr="002044D9">
        <w:t>_226.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8E2C49" w14:paraId="6CEBECE1" w14:textId="77777777" w:rsidTr="007526E7">
        <w:tc>
          <w:tcPr>
            <w:tcW w:w="9628" w:type="dxa"/>
            <w:gridSpan w:val="16"/>
            <w:vAlign w:val="center"/>
          </w:tcPr>
          <w:p w14:paraId="1F7BD6CB" w14:textId="7DD8645F" w:rsidR="008E2C49" w:rsidRPr="007302ED" w:rsidRDefault="008E2C49" w:rsidP="00EC72FE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1347</w:t>
            </w:r>
          </w:p>
        </w:tc>
      </w:tr>
      <w:tr w:rsidR="008E2C49" w14:paraId="5F6CD9F3" w14:textId="77777777" w:rsidTr="007526E7">
        <w:tc>
          <w:tcPr>
            <w:tcW w:w="601" w:type="dxa"/>
          </w:tcPr>
          <w:p w14:paraId="31EB6A5A" w14:textId="77777777" w:rsidR="008E2C49" w:rsidRDefault="008E2C49" w:rsidP="007526E7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2F5BC6DA" w14:textId="77777777" w:rsidR="008E2C49" w:rsidRPr="00F33B1C" w:rsidRDefault="008E2C49" w:rsidP="007526E7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EE86FF6" w14:textId="77777777" w:rsidR="008E2C49" w:rsidRPr="00F33B1C" w:rsidRDefault="008E2C49" w:rsidP="007526E7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661C173E" w14:textId="77777777" w:rsidR="008E2C49" w:rsidRPr="00F33B1C" w:rsidRDefault="008E2C49" w:rsidP="007526E7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5EB48E7F" w14:textId="77777777" w:rsidR="008E2C49" w:rsidRPr="00F33B1C" w:rsidRDefault="008E2C49" w:rsidP="007526E7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FCB8A55" w14:textId="77777777" w:rsidR="008E2C49" w:rsidRPr="00F33B1C" w:rsidRDefault="008E2C49" w:rsidP="007526E7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4E86C3CF" w14:textId="77777777" w:rsidR="008E2C49" w:rsidRPr="00F33B1C" w:rsidRDefault="008E2C49" w:rsidP="007526E7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2312A961" w14:textId="77777777" w:rsidR="008E2C49" w:rsidRPr="00F33B1C" w:rsidRDefault="008E2C49" w:rsidP="007526E7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1DF8A52A" w14:textId="77777777" w:rsidR="008E2C49" w:rsidRPr="00F33B1C" w:rsidRDefault="008E2C49" w:rsidP="007526E7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66E4F534" w14:textId="77777777" w:rsidR="008E2C49" w:rsidRPr="00F33B1C" w:rsidRDefault="008E2C49" w:rsidP="007526E7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789FA786" w14:textId="77777777" w:rsidR="008E2C49" w:rsidRPr="00F33B1C" w:rsidRDefault="008E2C49" w:rsidP="007526E7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1FEAC581" w14:textId="77777777" w:rsidR="008E2C49" w:rsidRPr="00F33B1C" w:rsidRDefault="008E2C49" w:rsidP="007526E7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0CA7A93A" w14:textId="77777777" w:rsidR="008E2C49" w:rsidRPr="00F33B1C" w:rsidRDefault="008E2C49" w:rsidP="007526E7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1713D4DD" w14:textId="77777777" w:rsidR="008E2C49" w:rsidRPr="00F33B1C" w:rsidRDefault="008E2C49" w:rsidP="007526E7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6ED9DE00" w14:textId="77777777" w:rsidR="008E2C49" w:rsidRPr="00F33B1C" w:rsidRDefault="008E2C49" w:rsidP="007526E7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7269D49" w14:textId="77777777" w:rsidR="008E2C49" w:rsidRPr="00F33B1C" w:rsidRDefault="008E2C49" w:rsidP="007526E7">
            <w:pPr>
              <w:pStyle w:val="aff4"/>
            </w:pPr>
            <w:r>
              <w:t>0</w:t>
            </w:r>
          </w:p>
        </w:tc>
      </w:tr>
      <w:tr w:rsidR="008E2C49" w:rsidRPr="007302ED" w14:paraId="0029D27E" w14:textId="77777777" w:rsidTr="002044D9">
        <w:tc>
          <w:tcPr>
            <w:tcW w:w="9628" w:type="dxa"/>
            <w:gridSpan w:val="16"/>
          </w:tcPr>
          <w:p w14:paraId="6DF236B6" w14:textId="34EE0EC3" w:rsidR="008E2C49" w:rsidRPr="007302ED" w:rsidRDefault="008E2C49" w:rsidP="008E2C49">
            <w:pPr>
              <w:pStyle w:val="aff4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INA_Allert_Reset</w:t>
            </w:r>
            <w:proofErr w:type="spellEnd"/>
          </w:p>
        </w:tc>
      </w:tr>
      <w:tr w:rsidR="008E2C49" w14:paraId="5203C926" w14:textId="77777777" w:rsidTr="007526E7">
        <w:tc>
          <w:tcPr>
            <w:tcW w:w="9628" w:type="dxa"/>
            <w:gridSpan w:val="16"/>
            <w:vAlign w:val="center"/>
          </w:tcPr>
          <w:p w14:paraId="5F7CCE50" w14:textId="77777777" w:rsidR="008E2C49" w:rsidRDefault="008E2C49" w:rsidP="007526E7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235966B3" w14:textId="77777777" w:rsidR="008E2C49" w:rsidRPr="002044D9" w:rsidRDefault="008E2C49" w:rsidP="002044D9">
      <w:pPr>
        <w:pStyle w:val="110"/>
        <w:ind w:firstLine="0"/>
      </w:pPr>
    </w:p>
    <w:p w14:paraId="6639DDB4" w14:textId="77777777" w:rsidR="00555622" w:rsidRDefault="00555622" w:rsidP="00555622">
      <w:pPr>
        <w:suppressAutoHyphens w:val="0"/>
        <w:spacing w:line="240" w:lineRule="auto"/>
        <w:ind w:firstLine="0"/>
        <w:jc w:val="left"/>
      </w:pPr>
      <w:r>
        <w:br w:type="page"/>
      </w:r>
    </w:p>
    <w:p w14:paraId="5D8E1AA5" w14:textId="3660499B" w:rsidR="00882936" w:rsidRDefault="00882936" w:rsidP="00882936">
      <w:pPr>
        <w:pStyle w:val="2"/>
        <w:rPr>
          <w:lang w:val="en-US"/>
        </w:rPr>
      </w:pPr>
      <w:bookmarkStart w:id="31" w:name="_Toc82505549"/>
      <w:proofErr w:type="spellStart"/>
      <w:r>
        <w:rPr>
          <w:lang w:val="en-US"/>
        </w:rPr>
        <w:lastRenderedPageBreak/>
        <w:t>MKO_Module</w:t>
      </w:r>
      <w:bookmarkEnd w:id="31"/>
      <w:proofErr w:type="spellEnd"/>
    </w:p>
    <w:p w14:paraId="2FA11DE9" w14:textId="77777777" w:rsidR="00882936" w:rsidRPr="00C27D95" w:rsidRDefault="00882936" w:rsidP="00882936">
      <w:pPr>
        <w:pStyle w:val="110"/>
        <w:rPr>
          <w:lang w:val="en-US"/>
        </w:rPr>
      </w:pPr>
      <w:r>
        <w:t>Регистры модуля управления питанием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882936" w14:paraId="5AAB79CC" w14:textId="77777777" w:rsidTr="001F7CCE">
        <w:tc>
          <w:tcPr>
            <w:tcW w:w="1129" w:type="dxa"/>
          </w:tcPr>
          <w:p w14:paraId="530531AF" w14:textId="77777777" w:rsidR="00882936" w:rsidRDefault="00882936" w:rsidP="001F7CCE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094FEFB4" w14:textId="77777777" w:rsidR="00882936" w:rsidRDefault="00882936" w:rsidP="001F7CCE">
            <w:pPr>
              <w:pStyle w:val="aff4"/>
            </w:pPr>
            <w:r>
              <w:t>Название</w:t>
            </w:r>
          </w:p>
        </w:tc>
      </w:tr>
      <w:tr w:rsidR="00882936" w14:paraId="5840CA83" w14:textId="77777777" w:rsidTr="001F7CCE">
        <w:tc>
          <w:tcPr>
            <w:tcW w:w="1129" w:type="dxa"/>
          </w:tcPr>
          <w:p w14:paraId="7F6C63CB" w14:textId="77777777" w:rsidR="00882936" w:rsidRPr="00CF6157" w:rsidRDefault="00882936" w:rsidP="001F7CCE">
            <w:pPr>
              <w:pStyle w:val="aff4"/>
            </w:pPr>
            <w:r>
              <w:t>1337</w:t>
            </w:r>
          </w:p>
        </w:tc>
        <w:tc>
          <w:tcPr>
            <w:tcW w:w="8499" w:type="dxa"/>
          </w:tcPr>
          <w:p w14:paraId="7C3D5708" w14:textId="77777777" w:rsidR="00882936" w:rsidRPr="00C27D95" w:rsidRDefault="00882936" w:rsidP="001F7CCE">
            <w:pPr>
              <w:pStyle w:val="aff4"/>
            </w:pPr>
            <w:r>
              <w:rPr>
                <w:lang w:val="en-US"/>
              </w:rPr>
              <w:t>Scaler</w:t>
            </w:r>
          </w:p>
        </w:tc>
      </w:tr>
      <w:tr w:rsidR="00882936" w14:paraId="3182824E" w14:textId="77777777" w:rsidTr="001F7CCE">
        <w:tc>
          <w:tcPr>
            <w:tcW w:w="1129" w:type="dxa"/>
          </w:tcPr>
          <w:p w14:paraId="48A5E020" w14:textId="77777777" w:rsidR="00882936" w:rsidRPr="0005472C" w:rsidRDefault="00882936" w:rsidP="001F7CCE">
            <w:pPr>
              <w:pStyle w:val="aff4"/>
            </w:pPr>
            <w:r>
              <w:t>1338</w:t>
            </w:r>
          </w:p>
        </w:tc>
        <w:tc>
          <w:tcPr>
            <w:tcW w:w="8499" w:type="dxa"/>
          </w:tcPr>
          <w:p w14:paraId="1E9411FB" w14:textId="77777777" w:rsidR="00882936" w:rsidRPr="00882936" w:rsidRDefault="00882936" w:rsidP="001F7CCE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STM_Module_Flag</w:t>
            </w:r>
            <w:proofErr w:type="spellEnd"/>
          </w:p>
        </w:tc>
      </w:tr>
      <w:tr w:rsidR="00882936" w14:paraId="0AAC248D" w14:textId="77777777" w:rsidTr="001F7CCE">
        <w:tc>
          <w:tcPr>
            <w:tcW w:w="1129" w:type="dxa"/>
          </w:tcPr>
          <w:p w14:paraId="76CDC60C" w14:textId="77777777" w:rsidR="00882936" w:rsidRDefault="00882936" w:rsidP="001F7CCE">
            <w:pPr>
              <w:pStyle w:val="aff4"/>
            </w:pPr>
            <w:r>
              <w:t>1339</w:t>
            </w:r>
          </w:p>
        </w:tc>
        <w:tc>
          <w:tcPr>
            <w:tcW w:w="8499" w:type="dxa"/>
          </w:tcPr>
          <w:p w14:paraId="4F33A0C9" w14:textId="77777777" w:rsidR="00882936" w:rsidRPr="00C27D95" w:rsidRDefault="00882936" w:rsidP="001F7CCE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</w:tbl>
    <w:p w14:paraId="0902ED6C" w14:textId="77777777" w:rsidR="00882936" w:rsidRPr="00C27D95" w:rsidRDefault="00882936" w:rsidP="00882936">
      <w:pPr>
        <w:pStyle w:val="110"/>
        <w:rPr>
          <w:lang w:val="en-US"/>
        </w:rPr>
      </w:pPr>
    </w:p>
    <w:p w14:paraId="505B048D" w14:textId="77777777" w:rsidR="00882936" w:rsidRPr="00C27D95" w:rsidRDefault="00882936" w:rsidP="00882936">
      <w:pPr>
        <w:pStyle w:val="110"/>
      </w:pPr>
      <w:r>
        <w:rPr>
          <w:lang w:val="en-US"/>
        </w:rPr>
        <w:t>Scaler</w:t>
      </w:r>
      <w:r w:rsidRPr="00C27D95">
        <w:t xml:space="preserve"> – </w:t>
      </w:r>
      <w:r>
        <w:t>регистр запуска обновления команды. При записи 1 обновляются параметры команды, и команда запускается. После запуска сбрасывается в 0.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882936" w14:paraId="48585BDF" w14:textId="77777777" w:rsidTr="001F7CCE">
        <w:tc>
          <w:tcPr>
            <w:tcW w:w="9628" w:type="dxa"/>
            <w:gridSpan w:val="16"/>
            <w:vAlign w:val="center"/>
          </w:tcPr>
          <w:p w14:paraId="4ECA7787" w14:textId="77777777" w:rsidR="00882936" w:rsidRPr="00C27D95" w:rsidRDefault="00882936" w:rsidP="001F7CCE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1337</w:t>
            </w:r>
          </w:p>
        </w:tc>
      </w:tr>
      <w:tr w:rsidR="00882936" w14:paraId="1C2AB80D" w14:textId="77777777" w:rsidTr="001F7CCE">
        <w:tc>
          <w:tcPr>
            <w:tcW w:w="601" w:type="dxa"/>
          </w:tcPr>
          <w:p w14:paraId="00C94E16" w14:textId="77777777" w:rsidR="00882936" w:rsidRDefault="00882936" w:rsidP="001F7CCE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45C54DD3" w14:textId="77777777" w:rsidR="00882936" w:rsidRPr="00F33B1C" w:rsidRDefault="00882936" w:rsidP="001F7CCE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3D477B75" w14:textId="77777777" w:rsidR="00882936" w:rsidRPr="00F33B1C" w:rsidRDefault="00882936" w:rsidP="001F7CCE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7A581AB5" w14:textId="77777777" w:rsidR="00882936" w:rsidRPr="00F33B1C" w:rsidRDefault="00882936" w:rsidP="001F7CCE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21057E7A" w14:textId="77777777" w:rsidR="00882936" w:rsidRPr="00F33B1C" w:rsidRDefault="00882936" w:rsidP="001F7CCE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6AD1D760" w14:textId="77777777" w:rsidR="00882936" w:rsidRPr="00F33B1C" w:rsidRDefault="00882936" w:rsidP="001F7CCE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0F405B8A" w14:textId="77777777" w:rsidR="00882936" w:rsidRPr="00F33B1C" w:rsidRDefault="00882936" w:rsidP="001F7CCE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330472B5" w14:textId="77777777" w:rsidR="00882936" w:rsidRPr="00F33B1C" w:rsidRDefault="00882936" w:rsidP="001F7CCE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4CB15EB9" w14:textId="77777777" w:rsidR="00882936" w:rsidRPr="00F33B1C" w:rsidRDefault="00882936" w:rsidP="001F7CCE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4B8BB84C" w14:textId="77777777" w:rsidR="00882936" w:rsidRPr="00F33B1C" w:rsidRDefault="00882936" w:rsidP="001F7CCE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4A2A1453" w14:textId="77777777" w:rsidR="00882936" w:rsidRPr="00F33B1C" w:rsidRDefault="00882936" w:rsidP="001F7CCE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4B5A9064" w14:textId="77777777" w:rsidR="00882936" w:rsidRPr="00F33B1C" w:rsidRDefault="00882936" w:rsidP="001F7CCE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C6216CE" w14:textId="77777777" w:rsidR="00882936" w:rsidRPr="00F33B1C" w:rsidRDefault="00882936" w:rsidP="001F7CCE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0A11CBCF" w14:textId="77777777" w:rsidR="00882936" w:rsidRPr="00F33B1C" w:rsidRDefault="00882936" w:rsidP="001F7CCE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67C4781F" w14:textId="77777777" w:rsidR="00882936" w:rsidRPr="00F33B1C" w:rsidRDefault="00882936" w:rsidP="001F7CCE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774138BE" w14:textId="77777777" w:rsidR="00882936" w:rsidRPr="00F33B1C" w:rsidRDefault="00882936" w:rsidP="001F7CCE">
            <w:pPr>
              <w:pStyle w:val="aff4"/>
            </w:pPr>
            <w:r>
              <w:t>0</w:t>
            </w:r>
          </w:p>
        </w:tc>
      </w:tr>
      <w:tr w:rsidR="00882936" w14:paraId="0FC88A06" w14:textId="77777777" w:rsidTr="001F7CCE">
        <w:tc>
          <w:tcPr>
            <w:tcW w:w="9628" w:type="dxa"/>
            <w:gridSpan w:val="16"/>
            <w:vAlign w:val="center"/>
          </w:tcPr>
          <w:p w14:paraId="2DE39B46" w14:textId="77777777" w:rsidR="00882936" w:rsidRPr="00C27D95" w:rsidRDefault="00882936" w:rsidP="001F7CCE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882936" w14:paraId="5DE91945" w14:textId="77777777" w:rsidTr="001F7CCE">
        <w:tc>
          <w:tcPr>
            <w:tcW w:w="9628" w:type="dxa"/>
            <w:gridSpan w:val="16"/>
            <w:vAlign w:val="center"/>
          </w:tcPr>
          <w:p w14:paraId="1B63C77F" w14:textId="77777777" w:rsidR="00882936" w:rsidRDefault="00882936" w:rsidP="001F7CCE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527B4681" w14:textId="77777777" w:rsidR="00882936" w:rsidRDefault="00882936" w:rsidP="00882936">
      <w:pPr>
        <w:pStyle w:val="110"/>
        <w:rPr>
          <w:lang w:val="en-US"/>
        </w:rPr>
      </w:pPr>
    </w:p>
    <w:p w14:paraId="5E4CA5EB" w14:textId="77777777" w:rsidR="00882936" w:rsidRPr="00EC72FE" w:rsidRDefault="00882936" w:rsidP="00882936">
      <w:pPr>
        <w:suppressAutoHyphens w:val="0"/>
        <w:spacing w:line="240" w:lineRule="auto"/>
        <w:jc w:val="left"/>
      </w:pPr>
      <w:r>
        <w:rPr>
          <w:lang w:val="en-US"/>
        </w:rPr>
        <w:t>Voltage</w:t>
      </w:r>
      <w:r w:rsidRPr="002044D9">
        <w:t xml:space="preserve"> – </w:t>
      </w:r>
      <w:r>
        <w:t xml:space="preserve">регистр управления выходным напряжением. 1 </w:t>
      </w:r>
      <w:r>
        <w:rPr>
          <w:lang w:val="en-US"/>
        </w:rPr>
        <w:t>LSB</w:t>
      </w:r>
      <w:r w:rsidRPr="002044D9">
        <w:t xml:space="preserve"> – 1 </w:t>
      </w:r>
      <w:r>
        <w:t xml:space="preserve">мВ. При записи регистр значения будет генерироваться заданное напряжение на </w:t>
      </w:r>
      <w:r>
        <w:rPr>
          <w:lang w:val="en-US"/>
        </w:rPr>
        <w:t>DC</w:t>
      </w:r>
      <w:r w:rsidRPr="002044D9">
        <w:t>-</w:t>
      </w:r>
      <w:r>
        <w:rPr>
          <w:lang w:val="en-US"/>
        </w:rPr>
        <w:t>DC</w:t>
      </w:r>
      <w:r w:rsidRPr="002044D9">
        <w:t xml:space="preserve"> </w:t>
      </w:r>
      <w:r>
        <w:t>преобразователях.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882936" w14:paraId="59CD5AC1" w14:textId="77777777" w:rsidTr="001F7CCE">
        <w:tc>
          <w:tcPr>
            <w:tcW w:w="9628" w:type="dxa"/>
            <w:gridSpan w:val="16"/>
            <w:vAlign w:val="center"/>
          </w:tcPr>
          <w:p w14:paraId="3D860728" w14:textId="77777777" w:rsidR="00882936" w:rsidRPr="002044D9" w:rsidRDefault="00882936" w:rsidP="001F7CCE">
            <w:pPr>
              <w:pStyle w:val="aff4"/>
              <w:jc w:val="center"/>
            </w:pPr>
            <w:r>
              <w:t xml:space="preserve">Номер регистра </w:t>
            </w:r>
            <w:r w:rsidRPr="002044D9">
              <w:t>1338</w:t>
            </w:r>
          </w:p>
        </w:tc>
      </w:tr>
      <w:tr w:rsidR="00882936" w14:paraId="7579A8F6" w14:textId="77777777" w:rsidTr="001F7CCE">
        <w:tc>
          <w:tcPr>
            <w:tcW w:w="601" w:type="dxa"/>
          </w:tcPr>
          <w:p w14:paraId="361F740F" w14:textId="77777777" w:rsidR="00882936" w:rsidRDefault="00882936" w:rsidP="001F7CCE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6FB42409" w14:textId="77777777" w:rsidR="00882936" w:rsidRPr="00F33B1C" w:rsidRDefault="00882936" w:rsidP="001F7CCE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CD75D23" w14:textId="77777777" w:rsidR="00882936" w:rsidRPr="00F33B1C" w:rsidRDefault="00882936" w:rsidP="001F7CCE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1D1CE8E6" w14:textId="77777777" w:rsidR="00882936" w:rsidRPr="00F33B1C" w:rsidRDefault="00882936" w:rsidP="001F7CCE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791F89A8" w14:textId="77777777" w:rsidR="00882936" w:rsidRPr="00F33B1C" w:rsidRDefault="00882936" w:rsidP="001F7CCE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9F0E485" w14:textId="77777777" w:rsidR="00882936" w:rsidRPr="00F33B1C" w:rsidRDefault="00882936" w:rsidP="001F7CCE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397BB123" w14:textId="77777777" w:rsidR="00882936" w:rsidRPr="00F33B1C" w:rsidRDefault="00882936" w:rsidP="001F7CCE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94757FE" w14:textId="77777777" w:rsidR="00882936" w:rsidRPr="00F33B1C" w:rsidRDefault="00882936" w:rsidP="001F7CCE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210781AB" w14:textId="77777777" w:rsidR="00882936" w:rsidRPr="00F33B1C" w:rsidRDefault="00882936" w:rsidP="001F7CCE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38064128" w14:textId="77777777" w:rsidR="00882936" w:rsidRPr="00F33B1C" w:rsidRDefault="00882936" w:rsidP="001F7CCE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62FE72AC" w14:textId="77777777" w:rsidR="00882936" w:rsidRPr="00F33B1C" w:rsidRDefault="00882936" w:rsidP="001F7CCE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568213D7" w14:textId="77777777" w:rsidR="00882936" w:rsidRPr="00F33B1C" w:rsidRDefault="00882936" w:rsidP="001F7CCE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573FF366" w14:textId="77777777" w:rsidR="00882936" w:rsidRPr="00F33B1C" w:rsidRDefault="00882936" w:rsidP="001F7CCE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4B697728" w14:textId="77777777" w:rsidR="00882936" w:rsidRPr="00F33B1C" w:rsidRDefault="00882936" w:rsidP="001F7CCE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280D10F9" w14:textId="77777777" w:rsidR="00882936" w:rsidRPr="00F33B1C" w:rsidRDefault="00882936" w:rsidP="001F7CCE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1850F953" w14:textId="77777777" w:rsidR="00882936" w:rsidRPr="00F33B1C" w:rsidRDefault="00882936" w:rsidP="001F7CCE">
            <w:pPr>
              <w:pStyle w:val="aff4"/>
            </w:pPr>
            <w:r>
              <w:t>0</w:t>
            </w:r>
          </w:p>
        </w:tc>
      </w:tr>
      <w:tr w:rsidR="00882936" w14:paraId="45116C73" w14:textId="77777777" w:rsidTr="001F7CCE">
        <w:tc>
          <w:tcPr>
            <w:tcW w:w="9628" w:type="dxa"/>
            <w:gridSpan w:val="16"/>
            <w:vAlign w:val="center"/>
          </w:tcPr>
          <w:p w14:paraId="5753CDF7" w14:textId="77777777" w:rsidR="00882936" w:rsidRPr="002044D9" w:rsidRDefault="00882936" w:rsidP="001F7CCE">
            <w:pPr>
              <w:pStyle w:val="aff4"/>
              <w:jc w:val="center"/>
            </w:pPr>
            <w:r>
              <w:rPr>
                <w:lang w:val="en-US"/>
              </w:rPr>
              <w:t>Voltage</w:t>
            </w:r>
          </w:p>
        </w:tc>
      </w:tr>
      <w:tr w:rsidR="00882936" w14:paraId="169A1795" w14:textId="77777777" w:rsidTr="001F7CCE">
        <w:tc>
          <w:tcPr>
            <w:tcW w:w="9628" w:type="dxa"/>
            <w:gridSpan w:val="16"/>
            <w:vAlign w:val="center"/>
          </w:tcPr>
          <w:p w14:paraId="487A4AF3" w14:textId="77777777" w:rsidR="00882936" w:rsidRPr="00EC72FE" w:rsidRDefault="00882936" w:rsidP="001F7CCE">
            <w:pPr>
              <w:pStyle w:val="aff4"/>
              <w:jc w:val="center"/>
            </w:pPr>
            <w:r w:rsidRPr="002044D9">
              <w:t>7000-34000</w:t>
            </w:r>
          </w:p>
        </w:tc>
      </w:tr>
    </w:tbl>
    <w:p w14:paraId="308777A9" w14:textId="77777777" w:rsidR="00882936" w:rsidRPr="002044D9" w:rsidRDefault="00882936" w:rsidP="00882936">
      <w:pPr>
        <w:pStyle w:val="110"/>
        <w:ind w:firstLine="0"/>
      </w:pPr>
    </w:p>
    <w:p w14:paraId="580661A4" w14:textId="77777777" w:rsidR="00882936" w:rsidRDefault="00882936" w:rsidP="00882936">
      <w:pPr>
        <w:suppressAutoHyphens w:val="0"/>
        <w:spacing w:line="240" w:lineRule="auto"/>
        <w:ind w:firstLine="0"/>
        <w:jc w:val="left"/>
      </w:pPr>
      <w:r>
        <w:br w:type="page"/>
      </w:r>
    </w:p>
    <w:p w14:paraId="2D4F7D7E" w14:textId="77777777" w:rsidR="00882936" w:rsidRDefault="00882936" w:rsidP="00555622">
      <w:pPr>
        <w:suppressAutoHyphens w:val="0"/>
        <w:spacing w:line="240" w:lineRule="auto"/>
        <w:ind w:firstLine="0"/>
        <w:jc w:val="left"/>
      </w:pPr>
    </w:p>
    <w:p w14:paraId="6CF8F82F" w14:textId="39A60D2D" w:rsidR="00882936" w:rsidRDefault="00882936" w:rsidP="00347B8A">
      <w:pPr>
        <w:pStyle w:val="2"/>
        <w:ind w:left="576"/>
        <w:rPr>
          <w:lang w:val="en-US"/>
        </w:rPr>
      </w:pPr>
      <w:bookmarkStart w:id="32" w:name="_Toc82505550"/>
      <w:proofErr w:type="spellStart"/>
      <w:r>
        <w:rPr>
          <w:lang w:val="en-US"/>
        </w:rPr>
        <w:t>STM_Module</w:t>
      </w:r>
      <w:bookmarkEnd w:id="32"/>
      <w:proofErr w:type="spellEnd"/>
    </w:p>
    <w:p w14:paraId="265611F9" w14:textId="77777777" w:rsidR="00882936" w:rsidRPr="00695C69" w:rsidRDefault="00882936" w:rsidP="00882936">
      <w:pPr>
        <w:pStyle w:val="110"/>
        <w:rPr>
          <w:lang w:val="en-US"/>
        </w:rPr>
      </w:pPr>
      <w:r>
        <w:t>Регистры модуля управления питанием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8499"/>
      </w:tblGrid>
      <w:tr w:rsidR="00882936" w14:paraId="7BCB6B78" w14:textId="77777777" w:rsidTr="001F7CCE">
        <w:tc>
          <w:tcPr>
            <w:tcW w:w="1129" w:type="dxa"/>
          </w:tcPr>
          <w:p w14:paraId="4EFC416B" w14:textId="77777777" w:rsidR="00882936" w:rsidRDefault="00882936" w:rsidP="001F7CCE">
            <w:pPr>
              <w:pStyle w:val="aff4"/>
            </w:pPr>
            <w:r>
              <w:t>Адрес</w:t>
            </w:r>
          </w:p>
        </w:tc>
        <w:tc>
          <w:tcPr>
            <w:tcW w:w="8499" w:type="dxa"/>
          </w:tcPr>
          <w:p w14:paraId="3E66760B" w14:textId="77777777" w:rsidR="00882936" w:rsidRDefault="00882936" w:rsidP="001F7CCE">
            <w:pPr>
              <w:pStyle w:val="aff4"/>
            </w:pPr>
            <w:r>
              <w:t>Название</w:t>
            </w:r>
          </w:p>
        </w:tc>
      </w:tr>
      <w:tr w:rsidR="00882936" w14:paraId="5A1845AF" w14:textId="77777777" w:rsidTr="001F7CCE">
        <w:tc>
          <w:tcPr>
            <w:tcW w:w="1129" w:type="dxa"/>
          </w:tcPr>
          <w:p w14:paraId="45E6D4E0" w14:textId="3C1BFBD7" w:rsidR="00882936" w:rsidRPr="00695C69" w:rsidRDefault="00882936" w:rsidP="00695C69">
            <w:pPr>
              <w:pStyle w:val="aff4"/>
              <w:rPr>
                <w:lang w:val="en-US"/>
              </w:rPr>
            </w:pPr>
            <w:r>
              <w:t>13</w:t>
            </w:r>
            <w:r w:rsidR="00695C69">
              <w:rPr>
                <w:lang w:val="en-US"/>
              </w:rPr>
              <w:t>90</w:t>
            </w:r>
          </w:p>
        </w:tc>
        <w:tc>
          <w:tcPr>
            <w:tcW w:w="8499" w:type="dxa"/>
          </w:tcPr>
          <w:p w14:paraId="43818000" w14:textId="77777777" w:rsidR="00882936" w:rsidRPr="00C27D95" w:rsidRDefault="00882936" w:rsidP="001F7CCE">
            <w:pPr>
              <w:pStyle w:val="aff4"/>
            </w:pPr>
            <w:r>
              <w:rPr>
                <w:lang w:val="en-US"/>
              </w:rPr>
              <w:t>Scaler</w:t>
            </w:r>
          </w:p>
        </w:tc>
      </w:tr>
      <w:tr w:rsidR="00882936" w14:paraId="47DBAE41" w14:textId="77777777" w:rsidTr="001F7CCE">
        <w:tc>
          <w:tcPr>
            <w:tcW w:w="1129" w:type="dxa"/>
          </w:tcPr>
          <w:p w14:paraId="70362190" w14:textId="47B41FB3" w:rsidR="00882936" w:rsidRPr="0005472C" w:rsidRDefault="00882936" w:rsidP="00695C69">
            <w:pPr>
              <w:pStyle w:val="aff4"/>
            </w:pPr>
            <w:r>
              <w:t>13</w:t>
            </w:r>
            <w:r w:rsidR="00695C69">
              <w:t>91</w:t>
            </w:r>
          </w:p>
        </w:tc>
        <w:tc>
          <w:tcPr>
            <w:tcW w:w="8499" w:type="dxa"/>
          </w:tcPr>
          <w:p w14:paraId="67B28D18" w14:textId="1CD79A17" w:rsidR="00882936" w:rsidRPr="00882936" w:rsidRDefault="00882936" w:rsidP="001F7CCE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STM_Module_Flag</w:t>
            </w:r>
            <w:proofErr w:type="spellEnd"/>
          </w:p>
        </w:tc>
      </w:tr>
      <w:tr w:rsidR="00882936" w14:paraId="6D1794B1" w14:textId="77777777" w:rsidTr="001F7CCE">
        <w:tc>
          <w:tcPr>
            <w:tcW w:w="1129" w:type="dxa"/>
          </w:tcPr>
          <w:p w14:paraId="51B8D9F7" w14:textId="7B883ED6" w:rsidR="00882936" w:rsidRDefault="00882936" w:rsidP="00695C69">
            <w:pPr>
              <w:pStyle w:val="aff4"/>
            </w:pPr>
            <w:r>
              <w:t>13</w:t>
            </w:r>
            <w:r w:rsidR="00695C69">
              <w:t>92</w:t>
            </w:r>
          </w:p>
        </w:tc>
        <w:tc>
          <w:tcPr>
            <w:tcW w:w="8499" w:type="dxa"/>
          </w:tcPr>
          <w:p w14:paraId="3B8EB737" w14:textId="116A6B0C" w:rsidR="00882936" w:rsidRPr="00C27D95" w:rsidRDefault="00882936" w:rsidP="001F7CCE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</w:tbl>
    <w:p w14:paraId="08D24243" w14:textId="77777777" w:rsidR="00882936" w:rsidRPr="00C27D95" w:rsidRDefault="00882936" w:rsidP="00882936">
      <w:pPr>
        <w:pStyle w:val="110"/>
        <w:rPr>
          <w:lang w:val="en-US"/>
        </w:rPr>
      </w:pPr>
    </w:p>
    <w:p w14:paraId="0544A7EF" w14:textId="77777777" w:rsidR="00882936" w:rsidRPr="00C27D95" w:rsidRDefault="00882936" w:rsidP="00882936">
      <w:pPr>
        <w:pStyle w:val="110"/>
      </w:pPr>
      <w:r>
        <w:rPr>
          <w:lang w:val="en-US"/>
        </w:rPr>
        <w:t>Scaler</w:t>
      </w:r>
      <w:r w:rsidRPr="00C27D95">
        <w:t xml:space="preserve"> – </w:t>
      </w:r>
      <w:r>
        <w:t>регистр запуска обновления команды. При записи 1 обновляются параметры команды, и команда запускается. После запуска сбрасывается в 0.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882936" w14:paraId="1C1D7C27" w14:textId="77777777" w:rsidTr="001F7CCE">
        <w:tc>
          <w:tcPr>
            <w:tcW w:w="9628" w:type="dxa"/>
            <w:gridSpan w:val="16"/>
            <w:vAlign w:val="center"/>
          </w:tcPr>
          <w:p w14:paraId="35EB3A04" w14:textId="111CD739" w:rsidR="00882936" w:rsidRPr="00C27D95" w:rsidRDefault="00882936" w:rsidP="00896C78">
            <w:pPr>
              <w:pStyle w:val="aff4"/>
              <w:jc w:val="center"/>
              <w:rPr>
                <w:lang w:val="en-US"/>
              </w:rPr>
            </w:pPr>
            <w:r>
              <w:t xml:space="preserve">Номер регистра </w:t>
            </w:r>
            <w:r>
              <w:rPr>
                <w:lang w:val="en-US"/>
              </w:rPr>
              <w:t>13</w:t>
            </w:r>
            <w:r w:rsidR="00896C78">
              <w:rPr>
                <w:lang w:val="en-US"/>
              </w:rPr>
              <w:t>90</w:t>
            </w:r>
          </w:p>
        </w:tc>
      </w:tr>
      <w:tr w:rsidR="00882936" w14:paraId="1A085D91" w14:textId="77777777" w:rsidTr="001F7CCE">
        <w:tc>
          <w:tcPr>
            <w:tcW w:w="601" w:type="dxa"/>
          </w:tcPr>
          <w:p w14:paraId="3230AFB2" w14:textId="77777777" w:rsidR="00882936" w:rsidRDefault="00882936" w:rsidP="001F7CCE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10D11D1A" w14:textId="77777777" w:rsidR="00882936" w:rsidRPr="00F33B1C" w:rsidRDefault="00882936" w:rsidP="001F7CCE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41563554" w14:textId="77777777" w:rsidR="00882936" w:rsidRPr="00F33B1C" w:rsidRDefault="00882936" w:rsidP="001F7CCE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2348AAEA" w14:textId="77777777" w:rsidR="00882936" w:rsidRPr="00F33B1C" w:rsidRDefault="00882936" w:rsidP="001F7CCE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35D18CDA" w14:textId="77777777" w:rsidR="00882936" w:rsidRPr="00F33B1C" w:rsidRDefault="00882936" w:rsidP="001F7CCE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31569BA" w14:textId="77777777" w:rsidR="00882936" w:rsidRPr="00F33B1C" w:rsidRDefault="00882936" w:rsidP="001F7CCE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2785D8F1" w14:textId="77777777" w:rsidR="00882936" w:rsidRPr="00F33B1C" w:rsidRDefault="00882936" w:rsidP="001F7CCE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54E05D42" w14:textId="77777777" w:rsidR="00882936" w:rsidRPr="00F33B1C" w:rsidRDefault="00882936" w:rsidP="001F7CCE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E66804C" w14:textId="77777777" w:rsidR="00882936" w:rsidRPr="00F33B1C" w:rsidRDefault="00882936" w:rsidP="001F7CCE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7D54BCD8" w14:textId="77777777" w:rsidR="00882936" w:rsidRPr="00F33B1C" w:rsidRDefault="00882936" w:rsidP="001F7CCE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36DDB77C" w14:textId="77777777" w:rsidR="00882936" w:rsidRPr="00F33B1C" w:rsidRDefault="00882936" w:rsidP="001F7CCE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72D4E430" w14:textId="77777777" w:rsidR="00882936" w:rsidRPr="00F33B1C" w:rsidRDefault="00882936" w:rsidP="001F7CCE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6C4304F7" w14:textId="77777777" w:rsidR="00882936" w:rsidRPr="00F33B1C" w:rsidRDefault="00882936" w:rsidP="001F7CCE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62225790" w14:textId="77777777" w:rsidR="00882936" w:rsidRPr="00F33B1C" w:rsidRDefault="00882936" w:rsidP="001F7CCE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5A861570" w14:textId="77777777" w:rsidR="00882936" w:rsidRPr="00F33B1C" w:rsidRDefault="00882936" w:rsidP="001F7CCE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64F159A1" w14:textId="77777777" w:rsidR="00882936" w:rsidRPr="00F33B1C" w:rsidRDefault="00882936" w:rsidP="001F7CCE">
            <w:pPr>
              <w:pStyle w:val="aff4"/>
            </w:pPr>
            <w:r>
              <w:t>0</w:t>
            </w:r>
          </w:p>
        </w:tc>
      </w:tr>
      <w:tr w:rsidR="00882936" w14:paraId="14DA710E" w14:textId="77777777" w:rsidTr="001F7CCE">
        <w:tc>
          <w:tcPr>
            <w:tcW w:w="9628" w:type="dxa"/>
            <w:gridSpan w:val="16"/>
            <w:vAlign w:val="center"/>
          </w:tcPr>
          <w:p w14:paraId="4DFA429D" w14:textId="77777777" w:rsidR="00882936" w:rsidRPr="00C27D95" w:rsidRDefault="00882936" w:rsidP="001F7CCE">
            <w:pPr>
              <w:pStyle w:val="aff4"/>
              <w:jc w:val="center"/>
              <w:rPr>
                <w:lang w:val="en-US"/>
              </w:rPr>
            </w:pPr>
            <w:r>
              <w:rPr>
                <w:lang w:val="en-US"/>
              </w:rPr>
              <w:t>Scaler</w:t>
            </w:r>
          </w:p>
        </w:tc>
      </w:tr>
      <w:tr w:rsidR="00882936" w14:paraId="18E7B663" w14:textId="77777777" w:rsidTr="001F7CCE">
        <w:tc>
          <w:tcPr>
            <w:tcW w:w="9628" w:type="dxa"/>
            <w:gridSpan w:val="16"/>
            <w:vAlign w:val="center"/>
          </w:tcPr>
          <w:p w14:paraId="1B2FEEC5" w14:textId="77777777" w:rsidR="00882936" w:rsidRDefault="00882936" w:rsidP="001F7CCE">
            <w:pPr>
              <w:pStyle w:val="aff4"/>
              <w:jc w:val="center"/>
            </w:pPr>
            <w:r>
              <w:rPr>
                <w:lang w:val="en-US"/>
              </w:rPr>
              <w:t>0/1</w:t>
            </w:r>
          </w:p>
        </w:tc>
      </w:tr>
    </w:tbl>
    <w:p w14:paraId="0C4CBDFF" w14:textId="77777777" w:rsidR="00882936" w:rsidRDefault="00882936" w:rsidP="00882936">
      <w:pPr>
        <w:pStyle w:val="110"/>
        <w:rPr>
          <w:lang w:val="en-US"/>
        </w:rPr>
      </w:pPr>
    </w:p>
    <w:p w14:paraId="7721A4CB" w14:textId="416B46A4" w:rsidR="00882936" w:rsidRPr="00896C78" w:rsidRDefault="00896C78" w:rsidP="00882936">
      <w:pPr>
        <w:suppressAutoHyphens w:val="0"/>
        <w:spacing w:line="240" w:lineRule="auto"/>
        <w:jc w:val="left"/>
      </w:pPr>
      <w:r>
        <w:rPr>
          <w:lang w:val="en-US"/>
        </w:rPr>
        <w:t>STM</w:t>
      </w:r>
      <w:r w:rsidRPr="00896C78">
        <w:t>_</w:t>
      </w:r>
      <w:r>
        <w:rPr>
          <w:lang w:val="en-US"/>
        </w:rPr>
        <w:t>Module</w:t>
      </w:r>
      <w:r w:rsidRPr="00896C78">
        <w:t>_</w:t>
      </w:r>
      <w:r>
        <w:rPr>
          <w:lang w:val="en-US"/>
        </w:rPr>
        <w:t>flag</w:t>
      </w:r>
      <w:r w:rsidRPr="00896C78">
        <w:t xml:space="preserve"> – </w:t>
      </w:r>
      <w:r>
        <w:t xml:space="preserve">регистр показывающий что модуль используется как модуль СТМ. 1 – модуль СТМ. 0 – не модуль СТМ. Можно использовать для запуска и </w:t>
      </w:r>
      <w:proofErr w:type="spellStart"/>
      <w:r>
        <w:t>переинициализации</w:t>
      </w:r>
      <w:proofErr w:type="spellEnd"/>
      <w:r>
        <w:t xml:space="preserve"> модуля. 0 – завершает все транзакции по шине </w:t>
      </w:r>
      <w:r>
        <w:rPr>
          <w:lang w:val="en-US"/>
        </w:rPr>
        <w:t>SPI</w:t>
      </w:r>
      <w:r>
        <w:t>, в регистрах данных СТМ модуля остаются последние записанные значения АЦП</w:t>
      </w:r>
      <w:r w:rsidRPr="00896C78">
        <w:t xml:space="preserve">. </w:t>
      </w:r>
      <w:r>
        <w:t xml:space="preserve">1 – производит </w:t>
      </w:r>
      <w:proofErr w:type="spellStart"/>
      <w:r>
        <w:t>переинициализацию</w:t>
      </w:r>
      <w:proofErr w:type="spellEnd"/>
      <w:r>
        <w:t xml:space="preserve"> </w:t>
      </w:r>
      <w:r>
        <w:rPr>
          <w:lang w:val="en-US"/>
        </w:rPr>
        <w:t>SPI</w:t>
      </w:r>
      <w:r w:rsidRPr="00347B8A">
        <w:t xml:space="preserve"> </w:t>
      </w:r>
      <w:r>
        <w:t>и запускает опрос АЦП на максимальной скорости.</w:t>
      </w:r>
      <w:r>
        <w:br/>
        <w:t>Время опроса одного канала составляет 30мкс. Период опроса всех каналов 1 мс.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  <w:gridCol w:w="601"/>
        <w:gridCol w:w="602"/>
        <w:gridCol w:w="602"/>
        <w:gridCol w:w="602"/>
      </w:tblGrid>
      <w:tr w:rsidR="00882936" w14:paraId="255A15FE" w14:textId="77777777" w:rsidTr="001F7CCE">
        <w:tc>
          <w:tcPr>
            <w:tcW w:w="9628" w:type="dxa"/>
            <w:gridSpan w:val="16"/>
            <w:vAlign w:val="center"/>
          </w:tcPr>
          <w:p w14:paraId="60BBF2AF" w14:textId="3F4A901F" w:rsidR="00882936" w:rsidRPr="00896C78" w:rsidRDefault="00882936" w:rsidP="00896C78">
            <w:pPr>
              <w:pStyle w:val="aff4"/>
              <w:jc w:val="center"/>
            </w:pPr>
            <w:r>
              <w:t xml:space="preserve">Номер регистра </w:t>
            </w:r>
            <w:r w:rsidRPr="002044D9">
              <w:t>13</w:t>
            </w:r>
            <w:r w:rsidR="00896C78" w:rsidRPr="00896C78">
              <w:t>91</w:t>
            </w:r>
          </w:p>
        </w:tc>
      </w:tr>
      <w:tr w:rsidR="00882936" w14:paraId="16437AEC" w14:textId="77777777" w:rsidTr="001F7CCE">
        <w:tc>
          <w:tcPr>
            <w:tcW w:w="601" w:type="dxa"/>
          </w:tcPr>
          <w:p w14:paraId="0C0A72C4" w14:textId="77777777" w:rsidR="00882936" w:rsidRDefault="00882936" w:rsidP="001F7CCE">
            <w:pPr>
              <w:pStyle w:val="aff4"/>
            </w:pPr>
            <w:r>
              <w:t>15</w:t>
            </w:r>
          </w:p>
        </w:tc>
        <w:tc>
          <w:tcPr>
            <w:tcW w:w="602" w:type="dxa"/>
          </w:tcPr>
          <w:p w14:paraId="07E1733E" w14:textId="77777777" w:rsidR="00882936" w:rsidRPr="00F33B1C" w:rsidRDefault="00882936" w:rsidP="001F7CCE">
            <w:pPr>
              <w:pStyle w:val="aff4"/>
            </w:pPr>
            <w:r>
              <w:t>14</w:t>
            </w:r>
          </w:p>
        </w:tc>
        <w:tc>
          <w:tcPr>
            <w:tcW w:w="602" w:type="dxa"/>
          </w:tcPr>
          <w:p w14:paraId="6F0EC12D" w14:textId="77777777" w:rsidR="00882936" w:rsidRPr="00F33B1C" w:rsidRDefault="00882936" w:rsidP="001F7CCE">
            <w:pPr>
              <w:pStyle w:val="aff4"/>
            </w:pPr>
            <w:r>
              <w:t>13</w:t>
            </w:r>
          </w:p>
        </w:tc>
        <w:tc>
          <w:tcPr>
            <w:tcW w:w="602" w:type="dxa"/>
          </w:tcPr>
          <w:p w14:paraId="2415C945" w14:textId="77777777" w:rsidR="00882936" w:rsidRPr="00F33B1C" w:rsidRDefault="00882936" w:rsidP="001F7CCE">
            <w:pPr>
              <w:pStyle w:val="aff4"/>
            </w:pPr>
            <w:r>
              <w:t>12</w:t>
            </w:r>
          </w:p>
        </w:tc>
        <w:tc>
          <w:tcPr>
            <w:tcW w:w="601" w:type="dxa"/>
          </w:tcPr>
          <w:p w14:paraId="72D72186" w14:textId="77777777" w:rsidR="00882936" w:rsidRPr="00F33B1C" w:rsidRDefault="00882936" w:rsidP="001F7CCE">
            <w:pPr>
              <w:pStyle w:val="aff4"/>
            </w:pPr>
            <w:r>
              <w:t>11</w:t>
            </w:r>
          </w:p>
        </w:tc>
        <w:tc>
          <w:tcPr>
            <w:tcW w:w="602" w:type="dxa"/>
          </w:tcPr>
          <w:p w14:paraId="422DFA21" w14:textId="77777777" w:rsidR="00882936" w:rsidRPr="00F33B1C" w:rsidRDefault="00882936" w:rsidP="001F7CCE">
            <w:pPr>
              <w:pStyle w:val="aff4"/>
            </w:pPr>
            <w:r>
              <w:t>10</w:t>
            </w:r>
          </w:p>
        </w:tc>
        <w:tc>
          <w:tcPr>
            <w:tcW w:w="602" w:type="dxa"/>
          </w:tcPr>
          <w:p w14:paraId="78E1A5EB" w14:textId="77777777" w:rsidR="00882936" w:rsidRPr="00F33B1C" w:rsidRDefault="00882936" w:rsidP="001F7CCE">
            <w:pPr>
              <w:pStyle w:val="aff4"/>
            </w:pPr>
            <w:r>
              <w:t>9</w:t>
            </w:r>
          </w:p>
        </w:tc>
        <w:tc>
          <w:tcPr>
            <w:tcW w:w="602" w:type="dxa"/>
          </w:tcPr>
          <w:p w14:paraId="03A711B9" w14:textId="77777777" w:rsidR="00882936" w:rsidRPr="00F33B1C" w:rsidRDefault="00882936" w:rsidP="001F7CCE">
            <w:pPr>
              <w:pStyle w:val="aff4"/>
            </w:pPr>
            <w:r>
              <w:t>8</w:t>
            </w:r>
          </w:p>
        </w:tc>
        <w:tc>
          <w:tcPr>
            <w:tcW w:w="601" w:type="dxa"/>
          </w:tcPr>
          <w:p w14:paraId="3B5FA8AB" w14:textId="77777777" w:rsidR="00882936" w:rsidRPr="00F33B1C" w:rsidRDefault="00882936" w:rsidP="001F7CCE">
            <w:pPr>
              <w:pStyle w:val="aff4"/>
            </w:pPr>
            <w:r>
              <w:t>7</w:t>
            </w:r>
          </w:p>
        </w:tc>
        <w:tc>
          <w:tcPr>
            <w:tcW w:w="602" w:type="dxa"/>
          </w:tcPr>
          <w:p w14:paraId="5FD68661" w14:textId="77777777" w:rsidR="00882936" w:rsidRPr="00F33B1C" w:rsidRDefault="00882936" w:rsidP="001F7CCE">
            <w:pPr>
              <w:pStyle w:val="aff4"/>
            </w:pPr>
            <w:r>
              <w:t>6</w:t>
            </w:r>
          </w:p>
        </w:tc>
        <w:tc>
          <w:tcPr>
            <w:tcW w:w="602" w:type="dxa"/>
          </w:tcPr>
          <w:p w14:paraId="43EE2469" w14:textId="77777777" w:rsidR="00882936" w:rsidRPr="00F33B1C" w:rsidRDefault="00882936" w:rsidP="001F7CCE">
            <w:pPr>
              <w:pStyle w:val="aff4"/>
            </w:pPr>
            <w:r>
              <w:t>5</w:t>
            </w:r>
          </w:p>
        </w:tc>
        <w:tc>
          <w:tcPr>
            <w:tcW w:w="602" w:type="dxa"/>
          </w:tcPr>
          <w:p w14:paraId="21F79C93" w14:textId="77777777" w:rsidR="00882936" w:rsidRPr="00F33B1C" w:rsidRDefault="00882936" w:rsidP="001F7CCE">
            <w:pPr>
              <w:pStyle w:val="aff4"/>
            </w:pPr>
            <w:r>
              <w:t>4</w:t>
            </w:r>
          </w:p>
        </w:tc>
        <w:tc>
          <w:tcPr>
            <w:tcW w:w="601" w:type="dxa"/>
          </w:tcPr>
          <w:p w14:paraId="333E715F" w14:textId="77777777" w:rsidR="00882936" w:rsidRPr="00F33B1C" w:rsidRDefault="00882936" w:rsidP="001F7CCE">
            <w:pPr>
              <w:pStyle w:val="aff4"/>
            </w:pPr>
            <w:r>
              <w:t>3</w:t>
            </w:r>
          </w:p>
        </w:tc>
        <w:tc>
          <w:tcPr>
            <w:tcW w:w="602" w:type="dxa"/>
          </w:tcPr>
          <w:p w14:paraId="7D90054D" w14:textId="77777777" w:rsidR="00882936" w:rsidRPr="00F33B1C" w:rsidRDefault="00882936" w:rsidP="001F7CCE">
            <w:pPr>
              <w:pStyle w:val="aff4"/>
            </w:pPr>
            <w:r>
              <w:t>2</w:t>
            </w:r>
          </w:p>
        </w:tc>
        <w:tc>
          <w:tcPr>
            <w:tcW w:w="602" w:type="dxa"/>
          </w:tcPr>
          <w:p w14:paraId="1928593B" w14:textId="77777777" w:rsidR="00882936" w:rsidRPr="00F33B1C" w:rsidRDefault="00882936" w:rsidP="001F7CCE">
            <w:pPr>
              <w:pStyle w:val="aff4"/>
            </w:pPr>
            <w:r>
              <w:t>1</w:t>
            </w:r>
          </w:p>
        </w:tc>
        <w:tc>
          <w:tcPr>
            <w:tcW w:w="602" w:type="dxa"/>
          </w:tcPr>
          <w:p w14:paraId="3BF3E275" w14:textId="77777777" w:rsidR="00882936" w:rsidRPr="00F33B1C" w:rsidRDefault="00882936" w:rsidP="001F7CCE">
            <w:pPr>
              <w:pStyle w:val="aff4"/>
            </w:pPr>
            <w:r>
              <w:t>0</w:t>
            </w:r>
          </w:p>
        </w:tc>
      </w:tr>
      <w:tr w:rsidR="00882936" w14:paraId="720C4A0B" w14:textId="77777777" w:rsidTr="001F7CCE">
        <w:tc>
          <w:tcPr>
            <w:tcW w:w="9628" w:type="dxa"/>
            <w:gridSpan w:val="16"/>
            <w:vAlign w:val="center"/>
          </w:tcPr>
          <w:p w14:paraId="35CF7019" w14:textId="24A11625" w:rsidR="00882936" w:rsidRPr="002044D9" w:rsidRDefault="00896C78" w:rsidP="001F7CCE">
            <w:pPr>
              <w:pStyle w:val="aff4"/>
              <w:jc w:val="center"/>
            </w:pPr>
            <w:r>
              <w:rPr>
                <w:lang w:val="en-US"/>
              </w:rPr>
              <w:t>STM</w:t>
            </w:r>
            <w:r w:rsidRPr="00896C78">
              <w:t>_</w:t>
            </w:r>
            <w:r>
              <w:rPr>
                <w:lang w:val="en-US"/>
              </w:rPr>
              <w:t>Module</w:t>
            </w:r>
            <w:r w:rsidRPr="00896C78">
              <w:t>_</w:t>
            </w:r>
            <w:r>
              <w:rPr>
                <w:lang w:val="en-US"/>
              </w:rPr>
              <w:t>Flag</w:t>
            </w:r>
          </w:p>
        </w:tc>
      </w:tr>
      <w:tr w:rsidR="00882936" w14:paraId="6D843E9A" w14:textId="77777777" w:rsidTr="001F7CCE">
        <w:tc>
          <w:tcPr>
            <w:tcW w:w="9628" w:type="dxa"/>
            <w:gridSpan w:val="16"/>
            <w:vAlign w:val="center"/>
          </w:tcPr>
          <w:p w14:paraId="5C817577" w14:textId="44D8BA33" w:rsidR="00882936" w:rsidRPr="00896C78" w:rsidRDefault="00896C78" w:rsidP="001F7CCE">
            <w:pPr>
              <w:pStyle w:val="aff4"/>
              <w:jc w:val="center"/>
            </w:pPr>
            <w:r w:rsidRPr="00896C78">
              <w:t>0/1</w:t>
            </w:r>
          </w:p>
        </w:tc>
      </w:tr>
    </w:tbl>
    <w:p w14:paraId="4C789311" w14:textId="77777777" w:rsidR="00882936" w:rsidRPr="002044D9" w:rsidRDefault="00882936" w:rsidP="00882936">
      <w:pPr>
        <w:pStyle w:val="110"/>
        <w:ind w:firstLine="0"/>
      </w:pPr>
    </w:p>
    <w:p w14:paraId="76AA6B4F" w14:textId="77777777" w:rsidR="001F7CCE" w:rsidRDefault="00882936">
      <w:pPr>
        <w:suppressAutoHyphens w:val="0"/>
        <w:spacing w:line="240" w:lineRule="auto"/>
        <w:ind w:firstLine="0"/>
        <w:jc w:val="left"/>
      </w:pPr>
      <w:r>
        <w:br w:type="page"/>
      </w:r>
    </w:p>
    <w:p w14:paraId="310714F9" w14:textId="0C43EE6F" w:rsidR="001F7CCE" w:rsidRDefault="001F7CCE" w:rsidP="001F7CCE">
      <w:pPr>
        <w:pStyle w:val="2"/>
        <w:ind w:left="576"/>
        <w:rPr>
          <w:lang w:val="en-US"/>
        </w:rPr>
      </w:pPr>
      <w:r>
        <w:rPr>
          <w:lang w:val="en-US"/>
        </w:rPr>
        <w:lastRenderedPageBreak/>
        <w:t>MPP</w:t>
      </w:r>
      <w:bookmarkStart w:id="33" w:name="_GoBack"/>
      <w:bookmarkEnd w:id="33"/>
      <w:r>
        <w:rPr>
          <w:lang w:val="en-US"/>
        </w:rPr>
        <w:t>_Module</w:t>
      </w:r>
    </w:p>
    <w:p w14:paraId="2B3BD27F" w14:textId="77777777" w:rsidR="001F7CCE" w:rsidRDefault="001F7CCE">
      <w:pPr>
        <w:suppressAutoHyphens w:val="0"/>
        <w:spacing w:line="240" w:lineRule="auto"/>
        <w:ind w:firstLine="0"/>
        <w:jc w:val="left"/>
        <w:rPr>
          <w:lang w:val="en-US"/>
        </w:rPr>
      </w:pPr>
    </w:p>
    <w:p w14:paraId="48AEBF14" w14:textId="5AD4A7F2" w:rsidR="001F7CCE" w:rsidRDefault="001F7CCE">
      <w:pPr>
        <w:suppressAutoHyphens w:val="0"/>
        <w:spacing w:line="240" w:lineRule="auto"/>
        <w:ind w:firstLine="0"/>
        <w:jc w:val="left"/>
      </w:pPr>
      <w:r>
        <w:br w:type="page"/>
      </w:r>
    </w:p>
    <w:p w14:paraId="110E8FAC" w14:textId="77777777" w:rsidR="00882936" w:rsidRDefault="00882936" w:rsidP="00882936">
      <w:pPr>
        <w:suppressAutoHyphens w:val="0"/>
        <w:spacing w:line="240" w:lineRule="auto"/>
        <w:ind w:firstLine="0"/>
        <w:jc w:val="left"/>
      </w:pPr>
    </w:p>
    <w:p w14:paraId="02680E4B" w14:textId="77777777" w:rsidR="00882936" w:rsidRDefault="00882936" w:rsidP="00555622">
      <w:pPr>
        <w:suppressAutoHyphens w:val="0"/>
        <w:spacing w:line="240" w:lineRule="auto"/>
        <w:ind w:firstLine="0"/>
        <w:jc w:val="left"/>
      </w:pPr>
    </w:p>
    <w:p w14:paraId="2E1CB8F3" w14:textId="7315CDE2" w:rsidR="003548B7" w:rsidRPr="003D4496" w:rsidRDefault="003548B7" w:rsidP="000A2CB4">
      <w:pPr>
        <w:pStyle w:val="af"/>
        <w:ind w:firstLine="0"/>
        <w:jc w:val="center"/>
        <w:rPr>
          <w:sz w:val="28"/>
        </w:rPr>
      </w:pPr>
      <w:r w:rsidRPr="003D4496">
        <w:rPr>
          <w:sz w:val="28"/>
        </w:rPr>
        <w:t>Лист регистрации изменений</w:t>
      </w:r>
      <w:bookmarkEnd w:id="4"/>
    </w:p>
    <w:tbl>
      <w:tblPr>
        <w:tblW w:w="10206" w:type="dxa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10"/>
        <w:gridCol w:w="1027"/>
        <w:gridCol w:w="1028"/>
        <w:gridCol w:w="1028"/>
        <w:gridCol w:w="1028"/>
        <w:gridCol w:w="1034"/>
        <w:gridCol w:w="1034"/>
        <w:gridCol w:w="1192"/>
        <w:gridCol w:w="1134"/>
        <w:gridCol w:w="991"/>
      </w:tblGrid>
      <w:tr w:rsidR="003548B7" w14:paraId="5E8F6C8E" w14:textId="77777777" w:rsidTr="00F873E5">
        <w:trPr>
          <w:jc w:val="center"/>
        </w:trPr>
        <w:tc>
          <w:tcPr>
            <w:tcW w:w="710" w:type="dxa"/>
            <w:vMerge w:val="restart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14:paraId="1EEFFF7F" w14:textId="77777777" w:rsidR="003548B7" w:rsidRDefault="003548B7" w:rsidP="00F873E5">
            <w:pPr>
              <w:pStyle w:val="a8"/>
              <w:jc w:val="center"/>
            </w:pPr>
            <w:r>
              <w:t>Изм.</w:t>
            </w:r>
          </w:p>
        </w:tc>
        <w:tc>
          <w:tcPr>
            <w:tcW w:w="4111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8296DF8" w14:textId="77777777" w:rsidR="003548B7" w:rsidRDefault="003548B7" w:rsidP="00F873E5">
            <w:pPr>
              <w:pStyle w:val="a8"/>
              <w:jc w:val="center"/>
            </w:pPr>
            <w:r>
              <w:t>Номера листов (страниц)</w:t>
            </w:r>
          </w:p>
        </w:tc>
        <w:tc>
          <w:tcPr>
            <w:tcW w:w="1034" w:type="dxa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14:paraId="686CC431" w14:textId="77777777" w:rsidR="003548B7" w:rsidRDefault="003548B7" w:rsidP="00F873E5">
            <w:pPr>
              <w:pStyle w:val="a8"/>
              <w:jc w:val="center"/>
            </w:pPr>
            <w:r>
              <w:t>Всего листов (</w:t>
            </w:r>
            <w:proofErr w:type="gramStart"/>
            <w:r>
              <w:t>страниц)  в</w:t>
            </w:r>
            <w:proofErr w:type="gramEnd"/>
            <w:r>
              <w:t xml:space="preserve"> докум.</w:t>
            </w:r>
          </w:p>
        </w:tc>
        <w:tc>
          <w:tcPr>
            <w:tcW w:w="1034" w:type="dxa"/>
            <w:vMerge w:val="restart"/>
            <w:tcBorders>
              <w:top w:val="single" w:sz="6" w:space="0" w:color="auto"/>
              <w:left w:val="nil"/>
            </w:tcBorders>
            <w:vAlign w:val="center"/>
          </w:tcPr>
          <w:p w14:paraId="2FAF8ACE" w14:textId="77777777" w:rsidR="003548B7" w:rsidRDefault="003548B7" w:rsidP="00F873E5">
            <w:pPr>
              <w:pStyle w:val="a8"/>
              <w:jc w:val="center"/>
            </w:pPr>
            <w:r>
              <w:t>№ докум.</w:t>
            </w:r>
          </w:p>
        </w:tc>
        <w:tc>
          <w:tcPr>
            <w:tcW w:w="119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C6CD61A" w14:textId="77777777" w:rsidR="003548B7" w:rsidRDefault="003548B7" w:rsidP="00F873E5">
            <w:pPr>
              <w:pStyle w:val="a8"/>
              <w:jc w:val="center"/>
            </w:pPr>
            <w:r>
              <w:t>Входящий № сопроводит. документа</w:t>
            </w:r>
          </w:p>
        </w:tc>
        <w:tc>
          <w:tcPr>
            <w:tcW w:w="1134" w:type="dxa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14:paraId="765E9868" w14:textId="77777777" w:rsidR="003548B7" w:rsidRDefault="003548B7" w:rsidP="00F873E5">
            <w:pPr>
              <w:pStyle w:val="a8"/>
              <w:jc w:val="center"/>
            </w:pPr>
            <w:r>
              <w:t>Подпись</w:t>
            </w:r>
          </w:p>
        </w:tc>
        <w:tc>
          <w:tcPr>
            <w:tcW w:w="991" w:type="dxa"/>
            <w:vMerge w:val="restart"/>
            <w:tcBorders>
              <w:top w:val="single" w:sz="6" w:space="0" w:color="auto"/>
              <w:left w:val="nil"/>
            </w:tcBorders>
            <w:vAlign w:val="center"/>
          </w:tcPr>
          <w:p w14:paraId="2609BC74" w14:textId="77777777" w:rsidR="003548B7" w:rsidRDefault="003548B7" w:rsidP="00F873E5">
            <w:pPr>
              <w:pStyle w:val="a8"/>
              <w:jc w:val="center"/>
            </w:pPr>
            <w:r>
              <w:t>Дата</w:t>
            </w:r>
          </w:p>
        </w:tc>
      </w:tr>
      <w:tr w:rsidR="003548B7" w14:paraId="1DA669AA" w14:textId="77777777" w:rsidTr="00F873E5">
        <w:trPr>
          <w:jc w:val="center"/>
        </w:trPr>
        <w:tc>
          <w:tcPr>
            <w:tcW w:w="710" w:type="dxa"/>
            <w:vMerge/>
            <w:tcBorders>
              <w:bottom w:val="single" w:sz="12" w:space="0" w:color="auto"/>
              <w:right w:val="single" w:sz="6" w:space="0" w:color="auto"/>
            </w:tcBorders>
            <w:vAlign w:val="center"/>
          </w:tcPr>
          <w:p w14:paraId="3F446930" w14:textId="77777777" w:rsidR="003548B7" w:rsidRDefault="003548B7" w:rsidP="00F873E5">
            <w:pPr>
              <w:pStyle w:val="a8"/>
              <w:jc w:val="center"/>
            </w:pPr>
          </w:p>
        </w:tc>
        <w:tc>
          <w:tcPr>
            <w:tcW w:w="1027" w:type="dxa"/>
            <w:tcBorders>
              <w:left w:val="nil"/>
              <w:bottom w:val="single" w:sz="12" w:space="0" w:color="auto"/>
            </w:tcBorders>
            <w:vAlign w:val="center"/>
          </w:tcPr>
          <w:p w14:paraId="3E843BF7" w14:textId="77777777" w:rsidR="003548B7" w:rsidRDefault="003548B7" w:rsidP="00F873E5">
            <w:pPr>
              <w:pStyle w:val="a8"/>
              <w:jc w:val="center"/>
            </w:pPr>
            <w:r>
              <w:t>изменённых</w:t>
            </w:r>
          </w:p>
        </w:tc>
        <w:tc>
          <w:tcPr>
            <w:tcW w:w="1028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1FD514A" w14:textId="77777777" w:rsidR="003548B7" w:rsidRDefault="003548B7" w:rsidP="00F873E5">
            <w:pPr>
              <w:pStyle w:val="a8"/>
              <w:jc w:val="center"/>
            </w:pPr>
            <w:r>
              <w:t>заменённых</w:t>
            </w:r>
          </w:p>
        </w:tc>
        <w:tc>
          <w:tcPr>
            <w:tcW w:w="1028" w:type="dxa"/>
            <w:tcBorders>
              <w:left w:val="nil"/>
              <w:bottom w:val="single" w:sz="12" w:space="0" w:color="auto"/>
            </w:tcBorders>
            <w:vAlign w:val="center"/>
          </w:tcPr>
          <w:p w14:paraId="1E246691" w14:textId="77777777" w:rsidR="003548B7" w:rsidRDefault="003548B7" w:rsidP="00F873E5">
            <w:pPr>
              <w:pStyle w:val="a8"/>
              <w:jc w:val="center"/>
            </w:pPr>
            <w:r>
              <w:t>новых</w:t>
            </w:r>
          </w:p>
        </w:tc>
        <w:tc>
          <w:tcPr>
            <w:tcW w:w="1028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57F84B1" w14:textId="77777777" w:rsidR="003548B7" w:rsidRDefault="003548B7" w:rsidP="00F873E5">
            <w:pPr>
              <w:pStyle w:val="a8"/>
              <w:jc w:val="center"/>
            </w:pPr>
            <w:r>
              <w:t>аннули</w:t>
            </w:r>
            <w:r>
              <w:softHyphen/>
              <w:t>рованных</w:t>
            </w:r>
          </w:p>
        </w:tc>
        <w:tc>
          <w:tcPr>
            <w:tcW w:w="1034" w:type="dxa"/>
            <w:vMerge/>
            <w:tcBorders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14:paraId="38126719" w14:textId="77777777" w:rsidR="003548B7" w:rsidRDefault="003548B7" w:rsidP="00F873E5">
            <w:pPr>
              <w:pStyle w:val="a8"/>
              <w:jc w:val="center"/>
            </w:pPr>
          </w:p>
        </w:tc>
        <w:tc>
          <w:tcPr>
            <w:tcW w:w="1034" w:type="dxa"/>
            <w:vMerge/>
            <w:tcBorders>
              <w:left w:val="nil"/>
              <w:bottom w:val="single" w:sz="12" w:space="0" w:color="auto"/>
            </w:tcBorders>
            <w:vAlign w:val="center"/>
          </w:tcPr>
          <w:p w14:paraId="3509FA08" w14:textId="77777777" w:rsidR="003548B7" w:rsidRDefault="003548B7" w:rsidP="00F873E5">
            <w:pPr>
              <w:pStyle w:val="a8"/>
              <w:jc w:val="center"/>
            </w:pPr>
          </w:p>
        </w:tc>
        <w:tc>
          <w:tcPr>
            <w:tcW w:w="1192" w:type="dxa"/>
            <w:vMerge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AC9D77A" w14:textId="77777777" w:rsidR="003548B7" w:rsidRDefault="003548B7" w:rsidP="00F873E5">
            <w:pPr>
              <w:pStyle w:val="a8"/>
              <w:jc w:val="center"/>
            </w:pPr>
          </w:p>
        </w:tc>
        <w:tc>
          <w:tcPr>
            <w:tcW w:w="1134" w:type="dxa"/>
            <w:vMerge/>
            <w:tcBorders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14:paraId="0C5C439B" w14:textId="77777777" w:rsidR="003548B7" w:rsidRDefault="003548B7" w:rsidP="00F873E5">
            <w:pPr>
              <w:pStyle w:val="a8"/>
              <w:jc w:val="center"/>
            </w:pPr>
          </w:p>
        </w:tc>
        <w:tc>
          <w:tcPr>
            <w:tcW w:w="991" w:type="dxa"/>
            <w:vMerge/>
            <w:tcBorders>
              <w:left w:val="nil"/>
              <w:bottom w:val="single" w:sz="12" w:space="0" w:color="auto"/>
            </w:tcBorders>
            <w:vAlign w:val="center"/>
          </w:tcPr>
          <w:p w14:paraId="4A9A5472" w14:textId="77777777" w:rsidR="003548B7" w:rsidRDefault="003548B7" w:rsidP="00F873E5">
            <w:pPr>
              <w:pStyle w:val="a8"/>
              <w:jc w:val="center"/>
            </w:pPr>
          </w:p>
        </w:tc>
      </w:tr>
      <w:tr w:rsidR="003548B7" w14:paraId="564C9635" w14:textId="77777777" w:rsidTr="00F873E5">
        <w:trPr>
          <w:trHeight w:val="12294"/>
          <w:jc w:val="center"/>
        </w:trPr>
        <w:tc>
          <w:tcPr>
            <w:tcW w:w="710" w:type="dxa"/>
            <w:tcBorders>
              <w:top w:val="single" w:sz="6" w:space="0" w:color="auto"/>
              <w:right w:val="single" w:sz="6" w:space="0" w:color="auto"/>
            </w:tcBorders>
          </w:tcPr>
          <w:p w14:paraId="143066D8" w14:textId="77777777" w:rsidR="003548B7" w:rsidRDefault="003548B7" w:rsidP="00F873E5"/>
        </w:tc>
        <w:tc>
          <w:tcPr>
            <w:tcW w:w="1027" w:type="dxa"/>
            <w:tcBorders>
              <w:top w:val="single" w:sz="6" w:space="0" w:color="auto"/>
              <w:left w:val="nil"/>
            </w:tcBorders>
          </w:tcPr>
          <w:p w14:paraId="1FE615E8" w14:textId="77777777" w:rsidR="003548B7" w:rsidRDefault="003548B7" w:rsidP="00F873E5"/>
        </w:tc>
        <w:tc>
          <w:tcPr>
            <w:tcW w:w="102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8E329EA" w14:textId="77777777" w:rsidR="003548B7" w:rsidRDefault="003548B7" w:rsidP="00F873E5"/>
        </w:tc>
        <w:tc>
          <w:tcPr>
            <w:tcW w:w="1028" w:type="dxa"/>
            <w:tcBorders>
              <w:top w:val="single" w:sz="6" w:space="0" w:color="auto"/>
              <w:left w:val="nil"/>
            </w:tcBorders>
          </w:tcPr>
          <w:p w14:paraId="1DCBDE89" w14:textId="77777777" w:rsidR="003548B7" w:rsidRDefault="003548B7" w:rsidP="00F873E5"/>
        </w:tc>
        <w:tc>
          <w:tcPr>
            <w:tcW w:w="102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124F028" w14:textId="77777777" w:rsidR="003548B7" w:rsidRDefault="003548B7" w:rsidP="00F873E5"/>
        </w:tc>
        <w:tc>
          <w:tcPr>
            <w:tcW w:w="103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711E05D2" w14:textId="77777777" w:rsidR="003548B7" w:rsidRDefault="003548B7" w:rsidP="00F873E5"/>
        </w:tc>
        <w:tc>
          <w:tcPr>
            <w:tcW w:w="1034" w:type="dxa"/>
            <w:tcBorders>
              <w:top w:val="single" w:sz="6" w:space="0" w:color="auto"/>
              <w:left w:val="nil"/>
            </w:tcBorders>
          </w:tcPr>
          <w:p w14:paraId="27D23A95" w14:textId="77777777" w:rsidR="003548B7" w:rsidRDefault="003548B7" w:rsidP="00F873E5"/>
        </w:tc>
        <w:tc>
          <w:tcPr>
            <w:tcW w:w="11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71E322E" w14:textId="77777777" w:rsidR="003548B7" w:rsidRDefault="003548B7" w:rsidP="00F873E5"/>
        </w:tc>
        <w:tc>
          <w:tcPr>
            <w:tcW w:w="113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6C77F68F" w14:textId="77777777" w:rsidR="003548B7" w:rsidRDefault="003548B7" w:rsidP="00F873E5"/>
        </w:tc>
        <w:tc>
          <w:tcPr>
            <w:tcW w:w="991" w:type="dxa"/>
            <w:tcBorders>
              <w:top w:val="single" w:sz="6" w:space="0" w:color="auto"/>
              <w:left w:val="nil"/>
            </w:tcBorders>
          </w:tcPr>
          <w:p w14:paraId="513AC2B6" w14:textId="77777777" w:rsidR="003548B7" w:rsidRDefault="003548B7" w:rsidP="00F873E5"/>
        </w:tc>
      </w:tr>
    </w:tbl>
    <w:p w14:paraId="532B6424" w14:textId="77777777" w:rsidR="006C0C5E" w:rsidRPr="002C1440" w:rsidRDefault="006C0C5E" w:rsidP="003548B7">
      <w:pPr>
        <w:pStyle w:val="a3"/>
        <w:tabs>
          <w:tab w:val="clear" w:pos="4153"/>
          <w:tab w:val="clear" w:pos="8306"/>
        </w:tabs>
        <w:spacing w:after="240" w:line="360" w:lineRule="auto"/>
        <w:jc w:val="center"/>
        <w:rPr>
          <w:sz w:val="4"/>
        </w:rPr>
      </w:pPr>
    </w:p>
    <w:sectPr w:rsidR="006C0C5E" w:rsidRPr="002C1440" w:rsidSect="00BB20F9">
      <w:headerReference w:type="default" r:id="rId12"/>
      <w:footerReference w:type="default" r:id="rId13"/>
      <w:pgSz w:w="11906" w:h="16838" w:code="9"/>
      <w:pgMar w:top="1134" w:right="567" w:bottom="1134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78FAD3" w14:textId="77777777" w:rsidR="00C34D67" w:rsidRDefault="00C34D67">
      <w:pPr>
        <w:spacing w:line="240" w:lineRule="auto"/>
      </w:pPr>
      <w:r>
        <w:separator/>
      </w:r>
    </w:p>
  </w:endnote>
  <w:endnote w:type="continuationSeparator" w:id="0">
    <w:p w14:paraId="0AD647BE" w14:textId="77777777" w:rsidR="00C34D67" w:rsidRDefault="00C34D67">
      <w:pPr>
        <w:spacing w:line="240" w:lineRule="auto"/>
      </w:pPr>
      <w:r>
        <w:continuationSeparator/>
      </w:r>
    </w:p>
  </w:endnote>
  <w:endnote w:type="continuationNotice" w:id="1">
    <w:p w14:paraId="40FB558E" w14:textId="77777777" w:rsidR="00C34D67" w:rsidRDefault="00C34D6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230F8D" w14:textId="2A1E9989" w:rsidR="001F7CCE" w:rsidRDefault="001F7CCE" w:rsidP="00325755">
    <w:pPr>
      <w:pStyle w:val="110"/>
      <w:spacing w:line="240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5D9B546" wp14:editId="72F4E6A5">
              <wp:simplePos x="0" y="0"/>
              <wp:positionH relativeFrom="column">
                <wp:posOffset>273685</wp:posOffset>
              </wp:positionH>
              <wp:positionV relativeFrom="paragraph">
                <wp:posOffset>125095</wp:posOffset>
              </wp:positionV>
              <wp:extent cx="692150" cy="127000"/>
              <wp:effectExtent l="0" t="0" r="12700" b="6350"/>
              <wp:wrapNone/>
              <wp:docPr id="21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2150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14:paraId="6B566AF2" w14:textId="77777777" w:rsidR="001F7CCE" w:rsidRPr="00820947" w:rsidRDefault="001F7CCE" w:rsidP="00B5013C">
                          <w:pPr>
                            <w:spacing w:line="240" w:lineRule="auto"/>
                            <w:ind w:firstLine="0"/>
                            <w:rPr>
                              <w:sz w:val="20"/>
                              <w:lang w:val="en-US"/>
                            </w:rPr>
                          </w:pPr>
                          <w:r w:rsidRPr="00820947">
                            <w:rPr>
                              <w:sz w:val="20"/>
                            </w:rPr>
                            <w:t>Задорожная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5D9B546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left:0;text-align:left;margin-left:21.55pt;margin-top:9.85pt;width:54.5pt;height:1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" filled="f" stroked="f">
              <v:textbox inset="0,0,0,0">
                <w:txbxContent>
                  <w:p w14:paraId="6B566AF2" w14:textId="77777777" w:rsidR="001F7CCE" w:rsidRPr="00820947" w:rsidRDefault="001F7CCE" w:rsidP="00B5013C">
                    <w:pPr>
                      <w:spacing w:line="240" w:lineRule="auto"/>
                      <w:ind w:firstLine="0"/>
                      <w:rPr>
                        <w:sz w:val="20"/>
                        <w:lang w:val="en-US"/>
                      </w:rPr>
                    </w:pPr>
                    <w:r w:rsidRPr="00820947">
                      <w:rPr>
                        <w:sz w:val="20"/>
                      </w:rPr>
                      <w:t>Задорожная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F3B3AC0" wp14:editId="5E49A826">
              <wp:simplePos x="0" y="0"/>
              <wp:positionH relativeFrom="column">
                <wp:posOffset>5215890</wp:posOffset>
              </wp:positionH>
              <wp:positionV relativeFrom="paragraph">
                <wp:posOffset>-264795</wp:posOffset>
              </wp:positionV>
              <wp:extent cx="232410" cy="177800"/>
              <wp:effectExtent l="0" t="0" r="15240" b="12700"/>
              <wp:wrapNone/>
              <wp:docPr id="27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241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14:paraId="72DCF93B" w14:textId="77777777" w:rsidR="001F7CCE" w:rsidRPr="00820947" w:rsidRDefault="001F7CCE" w:rsidP="00B5013C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820947">
                            <w:rPr>
                              <w:sz w:val="24"/>
                              <w:szCs w:val="24"/>
                              <w:lang w:val="en-US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F3B3AC0" id="Text Box 16" o:spid="_x0000_s1027" type="#_x0000_t202" style="position:absolute;left:0;text-align:left;margin-left:410.7pt;margin-top:-20.85pt;width:18.3pt;height:1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" filled="f" stroked="f">
              <v:textbox inset="0,0,0,0">
                <w:txbxContent>
                  <w:p w14:paraId="72DCF93B" w14:textId="77777777" w:rsidR="001F7CCE" w:rsidRPr="00820947" w:rsidRDefault="001F7CCE" w:rsidP="00B5013C">
                    <w:pPr>
                      <w:spacing w:line="240" w:lineRule="auto"/>
                      <w:ind w:firstLine="0"/>
                      <w:jc w:val="center"/>
                      <w:rPr>
                        <w:sz w:val="24"/>
                        <w:szCs w:val="24"/>
                        <w:lang w:val="en-US"/>
                      </w:rPr>
                    </w:pPr>
                    <w:r w:rsidRPr="00820947">
                      <w:rPr>
                        <w:sz w:val="24"/>
                        <w:szCs w:val="24"/>
                        <w:lang w:val="en-US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AC48FD2" wp14:editId="71CE5935">
              <wp:simplePos x="0" y="0"/>
              <wp:positionH relativeFrom="column">
                <wp:posOffset>4487734</wp:posOffset>
              </wp:positionH>
              <wp:positionV relativeFrom="paragraph">
                <wp:posOffset>-258445</wp:posOffset>
              </wp:positionV>
              <wp:extent cx="198006" cy="168427"/>
              <wp:effectExtent l="0" t="0" r="12065" b="3175"/>
              <wp:wrapNone/>
              <wp:docPr id="10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8006" cy="16842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14:paraId="46BB0459" w14:textId="77777777" w:rsidR="001F7CCE" w:rsidRPr="000A2CB4" w:rsidRDefault="001F7CCE" w:rsidP="006573A4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AC48FD2" id="_x0000_s1028" type="#_x0000_t202" style="position:absolute;left:0;text-align:left;margin-left:353.35pt;margin-top:-20.35pt;width:15.6pt;height:1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" filled="f" stroked="f">
              <v:textbox inset="0,0,0,0">
                <w:txbxContent>
                  <w:p w14:paraId="46BB0459" w14:textId="77777777" w:rsidR="001F7CCE" w:rsidRPr="000A2CB4" w:rsidRDefault="001F7CCE" w:rsidP="006573A4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4413201" wp14:editId="24280BA2">
              <wp:simplePos x="0" y="0"/>
              <wp:positionH relativeFrom="column">
                <wp:posOffset>2261235</wp:posOffset>
              </wp:positionH>
              <wp:positionV relativeFrom="paragraph">
                <wp:posOffset>-891540</wp:posOffset>
              </wp:positionV>
              <wp:extent cx="3710940" cy="343535"/>
              <wp:effectExtent l="0" t="0" r="0" b="0"/>
              <wp:wrapNone/>
              <wp:docPr id="26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10940" cy="343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14:paraId="6AE33BC9" w14:textId="2BFCBE7D" w:rsidR="001F7CCE" w:rsidRPr="00820947" w:rsidRDefault="001F7CCE" w:rsidP="00B5013C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 w:rsidRPr="00820947">
                            <w:rPr>
                              <w:sz w:val="32"/>
                              <w:szCs w:val="32"/>
                            </w:rPr>
                            <w:t>ЮМП.</w:t>
                          </w:r>
                          <w:r w:rsidRPr="00820947">
                            <w:rPr>
                              <w:sz w:val="32"/>
                              <w:szCs w:val="32"/>
                              <w:lang w:val="en-US"/>
                            </w:rPr>
                            <w:t>250</w:t>
                          </w:r>
                          <w:r w:rsidRPr="00820947"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</w:rPr>
                            <w:t>271</w:t>
                          </w:r>
                          <w:r w:rsidRPr="00820947">
                            <w:rPr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sz w:val="32"/>
                              <w:szCs w:val="32"/>
                            </w:rPr>
                            <w:t>ИЭ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4413201" id="Text Box 14" o:spid="_x0000_s1029" type="#_x0000_t202" style="position:absolute;left:0;text-align:left;margin-left:178.05pt;margin-top:-70.2pt;width:292.2pt;height:27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" filled="f" stroked="f">
              <v:textbox>
                <w:txbxContent>
                  <w:p w14:paraId="6AE33BC9" w14:textId="2BFCBE7D" w:rsidR="001F7CCE" w:rsidRPr="00820947" w:rsidRDefault="001F7CCE" w:rsidP="00B5013C">
                    <w:pPr>
                      <w:spacing w:line="240" w:lineRule="auto"/>
                      <w:ind w:firstLine="0"/>
                      <w:jc w:val="center"/>
                      <w:rPr>
                        <w:sz w:val="32"/>
                        <w:szCs w:val="32"/>
                      </w:rPr>
                    </w:pPr>
                    <w:r w:rsidRPr="00820947">
                      <w:rPr>
                        <w:sz w:val="32"/>
                        <w:szCs w:val="32"/>
                      </w:rPr>
                      <w:t>ЮМП.</w:t>
                    </w:r>
                    <w:r w:rsidRPr="00820947">
                      <w:rPr>
                        <w:sz w:val="32"/>
                        <w:szCs w:val="32"/>
                        <w:lang w:val="en-US"/>
                      </w:rPr>
                      <w:t>250</w:t>
                    </w:r>
                    <w:r w:rsidRPr="00820947"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</w:rPr>
                      <w:t>271</w:t>
                    </w:r>
                    <w:r w:rsidRPr="00820947">
                      <w:rPr>
                        <w:sz w:val="32"/>
                        <w:szCs w:val="32"/>
                      </w:rPr>
                      <w:t xml:space="preserve"> </w:t>
                    </w:r>
                    <w:r>
                      <w:rPr>
                        <w:sz w:val="32"/>
                        <w:szCs w:val="32"/>
                      </w:rPr>
                      <w:t>ИЭ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F531354" wp14:editId="21195050">
              <wp:simplePos x="0" y="0"/>
              <wp:positionH relativeFrom="column">
                <wp:posOffset>5777230</wp:posOffset>
              </wp:positionH>
              <wp:positionV relativeFrom="paragraph">
                <wp:posOffset>-261620</wp:posOffset>
              </wp:positionV>
              <wp:extent cx="327660" cy="147955"/>
              <wp:effectExtent l="0" t="0" r="15240" b="4445"/>
              <wp:wrapNone/>
              <wp:docPr id="28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7660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14:paraId="074605A6" w14:textId="1CBB4671" w:rsidR="001F7CCE" w:rsidRPr="00820947" w:rsidRDefault="001F7CCE" w:rsidP="00B5013C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sz w:val="24"/>
                              <w:szCs w:val="24"/>
                            </w:rPr>
                            <w:instrText xml:space="preserve"> NUMPAGES  \* Arabic  \* MERGEFORMAT </w:instrText>
                          </w:r>
                          <w:r>
                            <w:rPr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1E2763">
                            <w:rPr>
                              <w:noProof/>
                              <w:sz w:val="24"/>
                              <w:szCs w:val="24"/>
                            </w:rPr>
                            <w:t>45</w:t>
                          </w:r>
                          <w:r>
                            <w:rPr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F531354" id="Text Box 15" o:spid="_x0000_s1030" type="#_x0000_t202" style="position:absolute;left:0;text-align:left;margin-left:454.9pt;margin-top:-20.6pt;width:25.8pt;height:11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" filled="f" stroked="f">
              <v:textbox inset="0,0,0,0">
                <w:txbxContent>
                  <w:p w14:paraId="074605A6" w14:textId="1CBB4671" w:rsidR="001F7CCE" w:rsidRPr="00820947" w:rsidRDefault="001F7CCE" w:rsidP="00B5013C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sz w:val="24"/>
                        <w:szCs w:val="24"/>
                      </w:rPr>
                      <w:instrText xml:space="preserve"> NUMPAGES  \* Arabic  \* MERGEFORMAT </w:instrText>
                    </w:r>
                    <w:r>
                      <w:rPr>
                        <w:sz w:val="24"/>
                        <w:szCs w:val="24"/>
                      </w:rPr>
                      <w:fldChar w:fldCharType="separate"/>
                    </w:r>
                    <w:r w:rsidR="001E2763">
                      <w:rPr>
                        <w:noProof/>
                        <w:sz w:val="24"/>
                        <w:szCs w:val="24"/>
                      </w:rPr>
                      <w:t>45</w:t>
                    </w:r>
                    <w:r>
                      <w:rPr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32ADBE3" wp14:editId="7E427099">
              <wp:simplePos x="0" y="0"/>
              <wp:positionH relativeFrom="column">
                <wp:posOffset>273685</wp:posOffset>
              </wp:positionH>
              <wp:positionV relativeFrom="paragraph">
                <wp:posOffset>-421640</wp:posOffset>
              </wp:positionV>
              <wp:extent cx="692150" cy="123825"/>
              <wp:effectExtent l="0" t="0" r="12700" b="9525"/>
              <wp:wrapNone/>
              <wp:docPr id="22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2150" cy="123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14:paraId="2D11EC8E" w14:textId="51CED1A6" w:rsidR="001F7CCE" w:rsidRPr="00820947" w:rsidRDefault="001F7CCE" w:rsidP="00B5013C">
                          <w:pPr>
                            <w:spacing w:line="240" w:lineRule="auto"/>
                            <w:ind w:firstLine="0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</w:rPr>
                            <w:t>Козлов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32ADBE3" id="Text Box 17" o:spid="_x0000_s1031" type="#_x0000_t202" style="position:absolute;left:0;text-align:left;margin-left:21.55pt;margin-top:-33.2pt;width:54.5pt;height: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" filled="f" stroked="f">
              <v:textbox inset="0,0,0,0">
                <w:txbxContent>
                  <w:p w14:paraId="2D11EC8E" w14:textId="51CED1A6" w:rsidR="001F7CCE" w:rsidRPr="00820947" w:rsidRDefault="001F7CCE" w:rsidP="00B5013C">
                    <w:pPr>
                      <w:spacing w:line="240" w:lineRule="auto"/>
                      <w:ind w:firstLine="0"/>
                      <w:rPr>
                        <w:sz w:val="20"/>
                        <w:lang w:val="en-US"/>
                      </w:rPr>
                    </w:pPr>
                    <w:r>
                      <w:rPr>
                        <w:sz w:val="20"/>
                      </w:rPr>
                      <w:t>Козлов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5E69551" wp14:editId="09FB2875">
              <wp:simplePos x="0" y="0"/>
              <wp:positionH relativeFrom="column">
                <wp:posOffset>273685</wp:posOffset>
              </wp:positionH>
              <wp:positionV relativeFrom="paragraph">
                <wp:posOffset>-238760</wp:posOffset>
              </wp:positionV>
              <wp:extent cx="692150" cy="116205"/>
              <wp:effectExtent l="0" t="0" r="12700" b="17145"/>
              <wp:wrapNone/>
              <wp:docPr id="20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2150" cy="116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14:paraId="3897FD34" w14:textId="77777777" w:rsidR="001F7CCE" w:rsidRPr="00820947" w:rsidRDefault="001F7CCE" w:rsidP="00B5013C">
                          <w:pPr>
                            <w:spacing w:line="240" w:lineRule="auto"/>
                            <w:ind w:firstLine="0"/>
                            <w:rPr>
                              <w:sz w:val="20"/>
                              <w:lang w:val="en-US"/>
                            </w:rPr>
                          </w:pPr>
                          <w:r w:rsidRPr="00820947">
                            <w:rPr>
                              <w:sz w:val="20"/>
                            </w:rPr>
                            <w:t>Прокопьев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E69551" id="Text Box 18" o:spid="_x0000_s1032" type="#_x0000_t202" style="position:absolute;left:0;text-align:left;margin-left:21.55pt;margin-top:-18.8pt;width:54.5pt;height:9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" filled="f" stroked="f">
              <v:textbox inset="0,0,0,0">
                <w:txbxContent>
                  <w:p w14:paraId="3897FD34" w14:textId="77777777" w:rsidR="001F7CCE" w:rsidRPr="00820947" w:rsidRDefault="001F7CCE" w:rsidP="00B5013C">
                    <w:pPr>
                      <w:spacing w:line="240" w:lineRule="auto"/>
                      <w:ind w:firstLine="0"/>
                      <w:rPr>
                        <w:sz w:val="20"/>
                        <w:lang w:val="en-US"/>
                      </w:rPr>
                    </w:pPr>
                    <w:r w:rsidRPr="00820947">
                      <w:rPr>
                        <w:sz w:val="20"/>
                      </w:rPr>
                      <w:t>Прокопьев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34BD6CA" wp14:editId="0F7BC566">
              <wp:simplePos x="0" y="0"/>
              <wp:positionH relativeFrom="column">
                <wp:posOffset>1990725</wp:posOffset>
              </wp:positionH>
              <wp:positionV relativeFrom="paragraph">
                <wp:posOffset>-429260</wp:posOffset>
              </wp:positionV>
              <wp:extent cx="2459355" cy="835660"/>
              <wp:effectExtent l="0" t="0" r="17145" b="2540"/>
              <wp:wrapNone/>
              <wp:docPr id="24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59355" cy="835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14:paraId="68926273" w14:textId="10AFB5E4" w:rsidR="001F7CCE" w:rsidRPr="00820947" w:rsidRDefault="001F7CCE" w:rsidP="00B5013C">
                          <w:pPr>
                            <w:spacing w:line="276" w:lineRule="auto"/>
                            <w:ind w:firstLine="0"/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КПА Аппаратуры КВВ</w:t>
                          </w:r>
                        </w:p>
                        <w:p w14:paraId="52D7CEC9" w14:textId="77777777" w:rsidR="001F7CCE" w:rsidRPr="00820947" w:rsidRDefault="001F7CCE" w:rsidP="00B5013C">
                          <w:pPr>
                            <w:spacing w:line="276" w:lineRule="auto"/>
                            <w:ind w:firstLine="0"/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И</w:t>
                          </w:r>
                          <w:r w:rsidRPr="00820947">
                            <w:rPr>
                              <w:szCs w:val="28"/>
                            </w:rPr>
                            <w:t>нструкция по эксплуатации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34BD6CA" id="Text Box 20" o:spid="_x0000_s1033" type="#_x0000_t202" style="position:absolute;left:0;text-align:left;margin-left:156.75pt;margin-top:-33.8pt;width:193.65pt;height:6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" filled="f" stroked="f">
              <v:textbox inset="0,0,0,0">
                <w:txbxContent>
                  <w:p w14:paraId="68926273" w14:textId="10AFB5E4" w:rsidR="001F7CCE" w:rsidRPr="00820947" w:rsidRDefault="001F7CCE" w:rsidP="00B5013C">
                    <w:pPr>
                      <w:spacing w:line="276" w:lineRule="auto"/>
                      <w:ind w:firstLine="0"/>
                      <w:jc w:val="center"/>
                      <w:rPr>
                        <w:szCs w:val="28"/>
                      </w:rPr>
                    </w:pPr>
                    <w:r>
                      <w:rPr>
                        <w:szCs w:val="28"/>
                      </w:rPr>
                      <w:t>КПА Аппаратуры КВВ</w:t>
                    </w:r>
                  </w:p>
                  <w:p w14:paraId="52D7CEC9" w14:textId="77777777" w:rsidR="001F7CCE" w:rsidRPr="00820947" w:rsidRDefault="001F7CCE" w:rsidP="00B5013C">
                    <w:pPr>
                      <w:spacing w:line="276" w:lineRule="auto"/>
                      <w:ind w:firstLine="0"/>
                      <w:jc w:val="center"/>
                      <w:rPr>
                        <w:szCs w:val="28"/>
                      </w:rPr>
                    </w:pPr>
                    <w:r>
                      <w:rPr>
                        <w:szCs w:val="28"/>
                      </w:rPr>
                      <w:t>И</w:t>
                    </w:r>
                    <w:r w:rsidRPr="00820947">
                      <w:rPr>
                        <w:szCs w:val="28"/>
                      </w:rPr>
                      <w:t>нструкция по эксплуатации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EE0ACD" w14:textId="77777777" w:rsidR="001F7CCE" w:rsidRDefault="001F7CCE" w:rsidP="00325755">
    <w:pPr>
      <w:pStyle w:val="110"/>
      <w:spacing w:line="240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10D8714" wp14:editId="1F03DF3D">
              <wp:simplePos x="0" y="0"/>
              <wp:positionH relativeFrom="column">
                <wp:posOffset>5934075</wp:posOffset>
              </wp:positionH>
              <wp:positionV relativeFrom="paragraph">
                <wp:posOffset>170815</wp:posOffset>
              </wp:positionV>
              <wp:extent cx="327660" cy="187325"/>
              <wp:effectExtent l="0" t="0" r="15240" b="3175"/>
              <wp:wrapNone/>
              <wp:docPr id="19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7660" cy="187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14:paraId="6D232871" w14:textId="77B5DFEE" w:rsidR="001F7CCE" w:rsidRPr="001D44D4" w:rsidRDefault="001F7CCE" w:rsidP="00B5013C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szCs w:val="28"/>
                            </w:rPr>
                          </w:pPr>
                          <w:r w:rsidRPr="001D44D4">
                            <w:rPr>
                              <w:szCs w:val="28"/>
                            </w:rPr>
                            <w:fldChar w:fldCharType="begin"/>
                          </w:r>
                          <w:r w:rsidRPr="001D44D4">
                            <w:rPr>
                              <w:szCs w:val="28"/>
                            </w:rPr>
                            <w:instrText xml:space="preserve"> PAGE   \* MERGEFORMAT </w:instrText>
                          </w:r>
                          <w:r w:rsidRPr="001D44D4">
                            <w:rPr>
                              <w:szCs w:val="28"/>
                            </w:rPr>
                            <w:fldChar w:fldCharType="separate"/>
                          </w:r>
                          <w:r w:rsidR="001E2763">
                            <w:rPr>
                              <w:noProof/>
                              <w:szCs w:val="28"/>
                            </w:rPr>
                            <w:t>45</w:t>
                          </w:r>
                          <w:r w:rsidRPr="001D44D4">
                            <w:rPr>
                              <w:szCs w:val="28"/>
                            </w:rPr>
                            <w:fldChar w:fldCharType="end"/>
                          </w:r>
                        </w:p>
                        <w:p w14:paraId="78D36E09" w14:textId="77777777" w:rsidR="001F7CCE" w:rsidRPr="00484AD5" w:rsidRDefault="001F7CCE" w:rsidP="00B5013C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10D8714"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34" type="#_x0000_t202" style="position:absolute;left:0;text-align:left;margin-left:467.25pt;margin-top:13.45pt;width:25.8pt;height:14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" filled="f" stroked="f">
              <v:textbox inset="0,0,0,0">
                <w:txbxContent>
                  <w:p w14:paraId="6D232871" w14:textId="77B5DFEE" w:rsidR="001F7CCE" w:rsidRPr="001D44D4" w:rsidRDefault="001F7CCE" w:rsidP="00B5013C">
                    <w:pPr>
                      <w:spacing w:line="240" w:lineRule="auto"/>
                      <w:ind w:firstLine="0"/>
                      <w:jc w:val="center"/>
                      <w:rPr>
                        <w:szCs w:val="28"/>
                      </w:rPr>
                    </w:pPr>
                    <w:r w:rsidRPr="001D44D4">
                      <w:rPr>
                        <w:szCs w:val="28"/>
                      </w:rPr>
                      <w:fldChar w:fldCharType="begin"/>
                    </w:r>
                    <w:r w:rsidRPr="001D44D4">
                      <w:rPr>
                        <w:szCs w:val="28"/>
                      </w:rPr>
                      <w:instrText xml:space="preserve"> PAGE   \* MERGEFORMAT </w:instrText>
                    </w:r>
                    <w:r w:rsidRPr="001D44D4">
                      <w:rPr>
                        <w:szCs w:val="28"/>
                      </w:rPr>
                      <w:fldChar w:fldCharType="separate"/>
                    </w:r>
                    <w:r w:rsidR="001E2763">
                      <w:rPr>
                        <w:noProof/>
                        <w:szCs w:val="28"/>
                      </w:rPr>
                      <w:t>45</w:t>
                    </w:r>
                    <w:r w:rsidRPr="001D44D4">
                      <w:rPr>
                        <w:szCs w:val="28"/>
                      </w:rPr>
                      <w:fldChar w:fldCharType="end"/>
                    </w:r>
                  </w:p>
                  <w:p w14:paraId="78D36E09" w14:textId="77777777" w:rsidR="001F7CCE" w:rsidRPr="00484AD5" w:rsidRDefault="001F7CCE" w:rsidP="00B5013C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297D9E2" wp14:editId="468EB22E">
              <wp:simplePos x="0" y="0"/>
              <wp:positionH relativeFrom="column">
                <wp:posOffset>2084705</wp:posOffset>
              </wp:positionH>
              <wp:positionV relativeFrom="paragraph">
                <wp:posOffset>22225</wp:posOffset>
              </wp:positionV>
              <wp:extent cx="3710940" cy="343535"/>
              <wp:effectExtent l="0" t="0" r="0" b="0"/>
              <wp:wrapNone/>
              <wp:docPr id="18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10940" cy="343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14:paraId="15924B6F" w14:textId="29D2D859" w:rsidR="001F7CCE" w:rsidRPr="001D44D4" w:rsidRDefault="001F7CCE" w:rsidP="00B5013C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 w:rsidRPr="001D44D4">
                            <w:rPr>
                              <w:sz w:val="32"/>
                              <w:szCs w:val="32"/>
                            </w:rPr>
                            <w:t>ЮМП.</w:t>
                          </w:r>
                          <w:r w:rsidRPr="001D44D4">
                            <w:rPr>
                              <w:sz w:val="32"/>
                              <w:szCs w:val="32"/>
                              <w:lang w:val="en-US"/>
                            </w:rPr>
                            <w:t>250</w:t>
                          </w:r>
                          <w:r w:rsidRPr="001D44D4"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</w:rPr>
                            <w:t>271</w:t>
                          </w:r>
                          <w:r w:rsidRPr="001D44D4">
                            <w:rPr>
                              <w:sz w:val="32"/>
                              <w:szCs w:val="32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sz w:val="32"/>
                              <w:szCs w:val="32"/>
                            </w:rPr>
                            <w:t>ИЭ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297D9E2" id="Text Box 23" o:spid="_x0000_s1035" type="#_x0000_t202" style="position:absolute;left:0;text-align:left;margin-left:164.15pt;margin-top:1.75pt;width:292.2pt;height:27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" filled="f" stroked="f">
              <v:textbox>
                <w:txbxContent>
                  <w:p w14:paraId="15924B6F" w14:textId="29D2D859" w:rsidR="001F7CCE" w:rsidRPr="001D44D4" w:rsidRDefault="001F7CCE" w:rsidP="00B5013C">
                    <w:pPr>
                      <w:spacing w:line="240" w:lineRule="auto"/>
                      <w:ind w:firstLine="0"/>
                      <w:jc w:val="center"/>
                      <w:rPr>
                        <w:sz w:val="32"/>
                        <w:szCs w:val="32"/>
                      </w:rPr>
                    </w:pPr>
                    <w:r w:rsidRPr="001D44D4">
                      <w:rPr>
                        <w:sz w:val="32"/>
                        <w:szCs w:val="32"/>
                      </w:rPr>
                      <w:t>ЮМП.</w:t>
                    </w:r>
                    <w:r w:rsidRPr="001D44D4">
                      <w:rPr>
                        <w:sz w:val="32"/>
                        <w:szCs w:val="32"/>
                        <w:lang w:val="en-US"/>
                      </w:rPr>
                      <w:t>250</w:t>
                    </w:r>
                    <w:r w:rsidRPr="001D44D4"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</w:rPr>
                      <w:t>271</w:t>
                    </w:r>
                    <w:r w:rsidRPr="001D44D4">
                      <w:rPr>
                        <w:sz w:val="32"/>
                        <w:szCs w:val="32"/>
                        <w:lang w:val="en-US"/>
                      </w:rPr>
                      <w:t xml:space="preserve"> </w:t>
                    </w:r>
                    <w:r>
                      <w:rPr>
                        <w:sz w:val="32"/>
                        <w:szCs w:val="32"/>
                      </w:rPr>
                      <w:t>ИЭ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C70C28" w14:textId="77777777" w:rsidR="00C34D67" w:rsidRDefault="00C34D67">
      <w:pPr>
        <w:spacing w:line="240" w:lineRule="auto"/>
      </w:pPr>
      <w:r>
        <w:separator/>
      </w:r>
    </w:p>
  </w:footnote>
  <w:footnote w:type="continuationSeparator" w:id="0">
    <w:p w14:paraId="3BEE74C5" w14:textId="77777777" w:rsidR="00C34D67" w:rsidRDefault="00C34D67">
      <w:pPr>
        <w:spacing w:line="240" w:lineRule="auto"/>
      </w:pPr>
      <w:r>
        <w:continuationSeparator/>
      </w:r>
    </w:p>
  </w:footnote>
  <w:footnote w:type="continuationNotice" w:id="1">
    <w:p w14:paraId="6A413566" w14:textId="77777777" w:rsidR="00C34D67" w:rsidRDefault="00C34D6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E04616" w14:textId="77777777" w:rsidR="001F7CCE" w:rsidRPr="00B9625F" w:rsidRDefault="001F7CCE">
    <w:pPr>
      <w:pStyle w:val="a3"/>
      <w:rPr>
        <w:sz w:val="24"/>
        <w:szCs w:val="24"/>
      </w:rPr>
    </w:pPr>
    <w:r>
      <w:rPr>
        <w:noProof/>
      </w:rPr>
      <w:drawing>
        <wp:anchor distT="0" distB="0" distL="114300" distR="114300" simplePos="0" relativeHeight="251659264" behindDoc="1" locked="0" layoutInCell="0" allowOverlap="0" wp14:anchorId="2A94A9F7" wp14:editId="244921D4">
          <wp:simplePos x="0" y="0"/>
          <wp:positionH relativeFrom="page">
            <wp:posOffset>252095</wp:posOffset>
          </wp:positionH>
          <wp:positionV relativeFrom="page">
            <wp:posOffset>144145</wp:posOffset>
          </wp:positionV>
          <wp:extent cx="7135200" cy="10371600"/>
          <wp:effectExtent l="0" t="0" r="8890" b="0"/>
          <wp:wrapNone/>
          <wp:docPr id="1" name="Рисунок 3" descr="D:\Design\MicroSoft Visio\Форма 2 Титул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3" descr="D:\Design\MicroSoft Visio\Форма 2 Титул.wm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35200" cy="1037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9605E0" w14:textId="77777777" w:rsidR="001F7CCE" w:rsidRPr="00BB20F9" w:rsidRDefault="001F7CCE" w:rsidP="00325755">
    <w:pPr>
      <w:pStyle w:val="110"/>
      <w:spacing w:line="240" w:lineRule="auto"/>
    </w:pPr>
    <w:r w:rsidRPr="00B5013C">
      <w:rPr>
        <w:noProof/>
      </w:rPr>
      <w:drawing>
        <wp:anchor distT="0" distB="0" distL="114300" distR="114300" simplePos="0" relativeHeight="251661312" behindDoc="1" locked="0" layoutInCell="0" allowOverlap="0" wp14:anchorId="4DA82D58" wp14:editId="27D1C186">
          <wp:simplePos x="0" y="0"/>
          <wp:positionH relativeFrom="page">
            <wp:posOffset>223520</wp:posOffset>
          </wp:positionH>
          <wp:positionV relativeFrom="page">
            <wp:posOffset>144145</wp:posOffset>
          </wp:positionV>
          <wp:extent cx="7138800" cy="10371600"/>
          <wp:effectExtent l="0" t="0" r="5080" b="0"/>
          <wp:wrapNone/>
          <wp:docPr id="4" name="Рисунок 4" descr="D:\Design\MicroSoft Visio\Форма 2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2" descr="D:\Design\MicroSoft Visio\Форма 2.wm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38800" cy="1037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5135F9" w14:textId="77777777" w:rsidR="001F7CCE" w:rsidRPr="00BB20F9" w:rsidRDefault="001F7CCE" w:rsidP="00325755">
    <w:pPr>
      <w:pStyle w:val="110"/>
      <w:spacing w:line="240" w:lineRule="auto"/>
    </w:pPr>
    <w:r w:rsidRPr="00B5013C">
      <w:rPr>
        <w:noProof/>
      </w:rPr>
      <w:drawing>
        <wp:anchor distT="0" distB="0" distL="114300" distR="114300" simplePos="0" relativeHeight="251671552" behindDoc="1" locked="0" layoutInCell="0" allowOverlap="0" wp14:anchorId="7CDDEE24" wp14:editId="1E792A4C">
          <wp:simplePos x="0" y="0"/>
          <wp:positionH relativeFrom="page">
            <wp:posOffset>223520</wp:posOffset>
          </wp:positionH>
          <wp:positionV relativeFrom="page">
            <wp:posOffset>144145</wp:posOffset>
          </wp:positionV>
          <wp:extent cx="7142400" cy="10378800"/>
          <wp:effectExtent l="0" t="0" r="1905" b="3810"/>
          <wp:wrapNone/>
          <wp:docPr id="3" name="Рисунок 3" descr="D:\Design\MicroSoft Visio\Форма 2a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Design\MicroSoft Visio\Форма 2a.wm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2400" cy="10378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>
      <w:start w:val="1"/>
      <w:numFmt w:val="bullet"/>
      <w:lvlText w:val="-"/>
      <w:lvlJc w:val="left"/>
      <w:pPr>
        <w:tabs>
          <w:tab w:val="num" w:pos="928"/>
        </w:tabs>
        <w:ind w:left="928" w:hanging="360"/>
      </w:pPr>
      <w:rPr>
        <w:rFonts w:ascii="Times New Roman" w:hAnsi="Times New Roman" w:cs="Times New Roman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</w:rPr>
    </w:lvl>
  </w:abstractNum>
  <w:abstractNum w:abstractNumId="2" w15:restartNumberingAfterBreak="0">
    <w:nsid w:val="00637C04"/>
    <w:multiLevelType w:val="hybridMultilevel"/>
    <w:tmpl w:val="331624E0"/>
    <w:lvl w:ilvl="0" w:tplc="9C56178A">
      <w:start w:val="1"/>
      <w:numFmt w:val="bullet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05860780"/>
    <w:multiLevelType w:val="hybridMultilevel"/>
    <w:tmpl w:val="F4AABE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956224"/>
    <w:multiLevelType w:val="hybridMultilevel"/>
    <w:tmpl w:val="BBE86B82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4FE09E0"/>
    <w:multiLevelType w:val="hybridMultilevel"/>
    <w:tmpl w:val="32FAFAFC"/>
    <w:lvl w:ilvl="0" w:tplc="2E6C35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56D3C0F"/>
    <w:multiLevelType w:val="hybridMultilevel"/>
    <w:tmpl w:val="A9A49050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8C5896"/>
    <w:multiLevelType w:val="singleLevel"/>
    <w:tmpl w:val="38C40B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BB80B79"/>
    <w:multiLevelType w:val="hybridMultilevel"/>
    <w:tmpl w:val="1670275C"/>
    <w:lvl w:ilvl="0" w:tplc="FFFFFFFF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FFFFFFFF">
      <w:start w:val="1"/>
      <w:numFmt w:val="bullet"/>
      <w:lvlText w:val="-"/>
      <w:lvlJc w:val="left"/>
      <w:pPr>
        <w:tabs>
          <w:tab w:val="num" w:pos="2149"/>
        </w:tabs>
        <w:ind w:left="2149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E990663"/>
    <w:multiLevelType w:val="hybridMultilevel"/>
    <w:tmpl w:val="636475C0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3FA72DA"/>
    <w:multiLevelType w:val="hybridMultilevel"/>
    <w:tmpl w:val="F148D6D4"/>
    <w:lvl w:ilvl="0" w:tplc="2E6C35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7885336"/>
    <w:multiLevelType w:val="hybridMultilevel"/>
    <w:tmpl w:val="255463C4"/>
    <w:lvl w:ilvl="0" w:tplc="04190001">
      <w:start w:val="1"/>
      <w:numFmt w:val="bullet"/>
      <w:lvlText w:val=""/>
      <w:lvlJc w:val="left"/>
      <w:pPr>
        <w:tabs>
          <w:tab w:val="num" w:pos="612"/>
        </w:tabs>
        <w:ind w:left="61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12" w15:restartNumberingAfterBreak="0">
    <w:nsid w:val="38E862DC"/>
    <w:multiLevelType w:val="multilevel"/>
    <w:tmpl w:val="1CCC48B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2703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4548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3AA80DE6"/>
    <w:multiLevelType w:val="hybridMultilevel"/>
    <w:tmpl w:val="953A6926"/>
    <w:lvl w:ilvl="0" w:tplc="46685016">
      <w:start w:val="1"/>
      <w:numFmt w:val="bullet"/>
      <w:pStyle w:val="10"/>
      <w:lvlText w:val=""/>
      <w:lvlJc w:val="left"/>
      <w:pPr>
        <w:ind w:left="15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1" w:hanging="360"/>
      </w:pPr>
      <w:rPr>
        <w:rFonts w:ascii="Wingdings" w:hAnsi="Wingdings" w:hint="default"/>
      </w:rPr>
    </w:lvl>
  </w:abstractNum>
  <w:abstractNum w:abstractNumId="14" w15:restartNumberingAfterBreak="0">
    <w:nsid w:val="3CE014B9"/>
    <w:multiLevelType w:val="hybridMultilevel"/>
    <w:tmpl w:val="D938F14C"/>
    <w:lvl w:ilvl="0" w:tplc="4E1C155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F821E1D"/>
    <w:multiLevelType w:val="hybridMultilevel"/>
    <w:tmpl w:val="08224EAC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0663E43"/>
    <w:multiLevelType w:val="hybridMultilevel"/>
    <w:tmpl w:val="A3243C1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4047E4"/>
    <w:multiLevelType w:val="hybridMultilevel"/>
    <w:tmpl w:val="974A9B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6E1D8A"/>
    <w:multiLevelType w:val="hybridMultilevel"/>
    <w:tmpl w:val="C1B0170C"/>
    <w:lvl w:ilvl="0" w:tplc="6CC4214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F67A3D18">
      <w:start w:val="1"/>
      <w:numFmt w:val="bullet"/>
      <w:lvlText w:val="-"/>
      <w:lvlJc w:val="left"/>
      <w:pPr>
        <w:tabs>
          <w:tab w:val="num" w:pos="2149"/>
        </w:tabs>
        <w:ind w:left="2149" w:hanging="360"/>
      </w:pPr>
      <w:rPr>
        <w:rFonts w:ascii="Times New Roman" w:hAnsi="Times New Roman" w:cs="Times New Roman" w:hint="default"/>
      </w:rPr>
    </w:lvl>
    <w:lvl w:ilvl="2" w:tplc="15DC198A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1E68F3B8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8A626934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7C00A27C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1EE82E9A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2D6845AA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3BA32FC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74451D1"/>
    <w:multiLevelType w:val="hybridMultilevel"/>
    <w:tmpl w:val="E6D65F78"/>
    <w:lvl w:ilvl="0" w:tplc="4E1C1554">
      <w:start w:val="1"/>
      <w:numFmt w:val="bullet"/>
      <w:lvlText w:val=""/>
      <w:lvlJc w:val="left"/>
      <w:pPr>
        <w:ind w:left="14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20" w15:restartNumberingAfterBreak="0">
    <w:nsid w:val="48204686"/>
    <w:multiLevelType w:val="hybridMultilevel"/>
    <w:tmpl w:val="B20E76F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8510B10"/>
    <w:multiLevelType w:val="hybridMultilevel"/>
    <w:tmpl w:val="31BA2ADA"/>
    <w:lvl w:ilvl="0" w:tplc="040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4D271909"/>
    <w:multiLevelType w:val="hybridMultilevel"/>
    <w:tmpl w:val="F36CF712"/>
    <w:lvl w:ilvl="0" w:tplc="4E1C155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63BC9F78">
      <w:start w:val="1"/>
      <w:numFmt w:val="russianLower"/>
      <w:lvlText w:val="%2)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F953B90"/>
    <w:multiLevelType w:val="hybridMultilevel"/>
    <w:tmpl w:val="7C3EC956"/>
    <w:lvl w:ilvl="0" w:tplc="04190019" w:tentative="1">
      <w:start w:val="1"/>
      <w:numFmt w:val="lowerLetter"/>
      <w:lvlText w:val="%1."/>
      <w:lvlJc w:val="left"/>
      <w:pPr>
        <w:tabs>
          <w:tab w:val="num" w:pos="2496"/>
        </w:tabs>
        <w:ind w:left="2496" w:hanging="360"/>
      </w:pPr>
    </w:lvl>
    <w:lvl w:ilvl="1" w:tplc="041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4" w15:restartNumberingAfterBreak="0">
    <w:nsid w:val="4FD020D5"/>
    <w:multiLevelType w:val="hybridMultilevel"/>
    <w:tmpl w:val="FF702946"/>
    <w:lvl w:ilvl="0" w:tplc="4E1C1554">
      <w:start w:val="1"/>
      <w:numFmt w:val="bullet"/>
      <w:lvlText w:val=""/>
      <w:lvlJc w:val="left"/>
      <w:pPr>
        <w:ind w:left="14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25" w15:restartNumberingAfterBreak="0">
    <w:nsid w:val="53CD32A6"/>
    <w:multiLevelType w:val="hybridMultilevel"/>
    <w:tmpl w:val="AA7AA89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BA5F0A"/>
    <w:multiLevelType w:val="hybridMultilevel"/>
    <w:tmpl w:val="B5A4F030"/>
    <w:lvl w:ilvl="0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62C31E18"/>
    <w:multiLevelType w:val="hybridMultilevel"/>
    <w:tmpl w:val="8FA2DA1E"/>
    <w:lvl w:ilvl="0" w:tplc="2E6C35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4933311"/>
    <w:multiLevelType w:val="hybridMultilevel"/>
    <w:tmpl w:val="0A5E1364"/>
    <w:lvl w:ilvl="0" w:tplc="4E1C155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0523F03"/>
    <w:multiLevelType w:val="hybridMultilevel"/>
    <w:tmpl w:val="307A3230"/>
    <w:lvl w:ilvl="0" w:tplc="FFFFFFFF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CF1B1D"/>
    <w:multiLevelType w:val="hybridMultilevel"/>
    <w:tmpl w:val="AA4817A8"/>
    <w:lvl w:ilvl="0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7CA06755"/>
    <w:multiLevelType w:val="hybridMultilevel"/>
    <w:tmpl w:val="044089EC"/>
    <w:lvl w:ilvl="0" w:tplc="FFFFFFFF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380F15"/>
    <w:multiLevelType w:val="hybridMultilevel"/>
    <w:tmpl w:val="846EEF0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4">
    <w:abstractNumId w:val="16"/>
  </w:num>
  <w:num w:numId="5">
    <w:abstractNumId w:val="6"/>
  </w:num>
  <w:num w:numId="6">
    <w:abstractNumId w:val="11"/>
  </w:num>
  <w:num w:numId="7">
    <w:abstractNumId w:val="25"/>
  </w:num>
  <w:num w:numId="8">
    <w:abstractNumId w:val="21"/>
  </w:num>
  <w:num w:numId="9">
    <w:abstractNumId w:val="8"/>
  </w:num>
  <w:num w:numId="10">
    <w:abstractNumId w:val="23"/>
  </w:num>
  <w:num w:numId="11">
    <w:abstractNumId w:val="26"/>
  </w:num>
  <w:num w:numId="12">
    <w:abstractNumId w:val="30"/>
  </w:num>
  <w:num w:numId="13">
    <w:abstractNumId w:val="9"/>
  </w:num>
  <w:num w:numId="14">
    <w:abstractNumId w:val="15"/>
  </w:num>
  <w:num w:numId="15">
    <w:abstractNumId w:val="7"/>
  </w:num>
  <w:num w:numId="16">
    <w:abstractNumId w:val="3"/>
  </w:num>
  <w:num w:numId="17">
    <w:abstractNumId w:val="31"/>
  </w:num>
  <w:num w:numId="18">
    <w:abstractNumId w:val="29"/>
  </w:num>
  <w:num w:numId="19">
    <w:abstractNumId w:val="12"/>
  </w:num>
  <w:num w:numId="20">
    <w:abstractNumId w:val="24"/>
  </w:num>
  <w:num w:numId="21">
    <w:abstractNumId w:val="28"/>
  </w:num>
  <w:num w:numId="22">
    <w:abstractNumId w:val="14"/>
  </w:num>
  <w:num w:numId="23">
    <w:abstractNumId w:val="4"/>
  </w:num>
  <w:num w:numId="24">
    <w:abstractNumId w:val="19"/>
  </w:num>
  <w:num w:numId="25">
    <w:abstractNumId w:val="32"/>
  </w:num>
  <w:num w:numId="26">
    <w:abstractNumId w:val="2"/>
  </w:num>
  <w:num w:numId="27">
    <w:abstractNumId w:val="13"/>
  </w:num>
  <w:num w:numId="28">
    <w:abstractNumId w:val="1"/>
  </w:num>
  <w:num w:numId="29">
    <w:abstractNumId w:val="22"/>
  </w:num>
  <w:num w:numId="30">
    <w:abstractNumId w:val="12"/>
    <w:lvlOverride w:ilvl="0">
      <w:startOverride w:val="8"/>
    </w:lvlOverride>
    <w:lvlOverride w:ilvl="1">
      <w:startOverride w:val="4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3"/>
  </w:num>
  <w:num w:numId="32">
    <w:abstractNumId w:val="20"/>
  </w:num>
  <w:num w:numId="33">
    <w:abstractNumId w:val="5"/>
  </w:num>
  <w:num w:numId="34">
    <w:abstractNumId w:val="10"/>
  </w:num>
  <w:num w:numId="35">
    <w:abstractNumId w:val="27"/>
  </w:num>
  <w:num w:numId="36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21F"/>
    <w:rsid w:val="00000891"/>
    <w:rsid w:val="0001021F"/>
    <w:rsid w:val="00010924"/>
    <w:rsid w:val="000167BC"/>
    <w:rsid w:val="00022DB6"/>
    <w:rsid w:val="00034051"/>
    <w:rsid w:val="000341B3"/>
    <w:rsid w:val="000428AB"/>
    <w:rsid w:val="00042FDC"/>
    <w:rsid w:val="000431D6"/>
    <w:rsid w:val="00044163"/>
    <w:rsid w:val="00045204"/>
    <w:rsid w:val="0004799C"/>
    <w:rsid w:val="00047F7B"/>
    <w:rsid w:val="000504C8"/>
    <w:rsid w:val="000533E5"/>
    <w:rsid w:val="000544CE"/>
    <w:rsid w:val="0005472C"/>
    <w:rsid w:val="0005517C"/>
    <w:rsid w:val="0006079C"/>
    <w:rsid w:val="000621BB"/>
    <w:rsid w:val="00064077"/>
    <w:rsid w:val="00066173"/>
    <w:rsid w:val="000767CA"/>
    <w:rsid w:val="00082B14"/>
    <w:rsid w:val="00087334"/>
    <w:rsid w:val="00087878"/>
    <w:rsid w:val="000905B2"/>
    <w:rsid w:val="00090E5A"/>
    <w:rsid w:val="00095497"/>
    <w:rsid w:val="0009552B"/>
    <w:rsid w:val="0009786B"/>
    <w:rsid w:val="000A273F"/>
    <w:rsid w:val="000A2CB4"/>
    <w:rsid w:val="000A306B"/>
    <w:rsid w:val="000A36F7"/>
    <w:rsid w:val="000A43C3"/>
    <w:rsid w:val="000A50E9"/>
    <w:rsid w:val="000B1B01"/>
    <w:rsid w:val="000B39FA"/>
    <w:rsid w:val="000B7FCF"/>
    <w:rsid w:val="000C11EA"/>
    <w:rsid w:val="000C519B"/>
    <w:rsid w:val="000C68F9"/>
    <w:rsid w:val="000D0622"/>
    <w:rsid w:val="000D4F76"/>
    <w:rsid w:val="000D7406"/>
    <w:rsid w:val="000D76ED"/>
    <w:rsid w:val="000E099F"/>
    <w:rsid w:val="000E15DB"/>
    <w:rsid w:val="000E580C"/>
    <w:rsid w:val="000F09C7"/>
    <w:rsid w:val="000F5E7F"/>
    <w:rsid w:val="000F6018"/>
    <w:rsid w:val="000F6CD0"/>
    <w:rsid w:val="000F70DB"/>
    <w:rsid w:val="00101898"/>
    <w:rsid w:val="00101E87"/>
    <w:rsid w:val="0011439B"/>
    <w:rsid w:val="00115F3B"/>
    <w:rsid w:val="001200DB"/>
    <w:rsid w:val="00120761"/>
    <w:rsid w:val="00121F4D"/>
    <w:rsid w:val="00126606"/>
    <w:rsid w:val="00127F8F"/>
    <w:rsid w:val="00132842"/>
    <w:rsid w:val="00132A51"/>
    <w:rsid w:val="001355D2"/>
    <w:rsid w:val="00135B3F"/>
    <w:rsid w:val="001368B5"/>
    <w:rsid w:val="00141A0E"/>
    <w:rsid w:val="001437EB"/>
    <w:rsid w:val="00143A7E"/>
    <w:rsid w:val="001460EE"/>
    <w:rsid w:val="001463E8"/>
    <w:rsid w:val="00152CE8"/>
    <w:rsid w:val="00156C4D"/>
    <w:rsid w:val="0016170D"/>
    <w:rsid w:val="001628A2"/>
    <w:rsid w:val="00166732"/>
    <w:rsid w:val="00173142"/>
    <w:rsid w:val="001746B1"/>
    <w:rsid w:val="00181F58"/>
    <w:rsid w:val="001822E6"/>
    <w:rsid w:val="00184F80"/>
    <w:rsid w:val="00185E68"/>
    <w:rsid w:val="001865E3"/>
    <w:rsid w:val="00186E94"/>
    <w:rsid w:val="00191603"/>
    <w:rsid w:val="001924B6"/>
    <w:rsid w:val="001975AC"/>
    <w:rsid w:val="001A5515"/>
    <w:rsid w:val="001A5799"/>
    <w:rsid w:val="001A7551"/>
    <w:rsid w:val="001A7A5A"/>
    <w:rsid w:val="001A7CF0"/>
    <w:rsid w:val="001A7EB4"/>
    <w:rsid w:val="001B0693"/>
    <w:rsid w:val="001B7CD2"/>
    <w:rsid w:val="001C0177"/>
    <w:rsid w:val="001C363B"/>
    <w:rsid w:val="001C397E"/>
    <w:rsid w:val="001C3AE0"/>
    <w:rsid w:val="001C4196"/>
    <w:rsid w:val="001C4C9D"/>
    <w:rsid w:val="001C62D6"/>
    <w:rsid w:val="001C6993"/>
    <w:rsid w:val="001D230A"/>
    <w:rsid w:val="001D2E85"/>
    <w:rsid w:val="001D3B93"/>
    <w:rsid w:val="001D44D4"/>
    <w:rsid w:val="001D502B"/>
    <w:rsid w:val="001E03D8"/>
    <w:rsid w:val="001E2763"/>
    <w:rsid w:val="001F0CCE"/>
    <w:rsid w:val="001F15FF"/>
    <w:rsid w:val="001F22BD"/>
    <w:rsid w:val="001F7CCE"/>
    <w:rsid w:val="00201667"/>
    <w:rsid w:val="00203725"/>
    <w:rsid w:val="002040B0"/>
    <w:rsid w:val="002044D9"/>
    <w:rsid w:val="0020489C"/>
    <w:rsid w:val="002146D0"/>
    <w:rsid w:val="0021495F"/>
    <w:rsid w:val="00220B1E"/>
    <w:rsid w:val="0022331D"/>
    <w:rsid w:val="00223370"/>
    <w:rsid w:val="00226F99"/>
    <w:rsid w:val="002273B5"/>
    <w:rsid w:val="00233FC5"/>
    <w:rsid w:val="00234473"/>
    <w:rsid w:val="00235330"/>
    <w:rsid w:val="00236679"/>
    <w:rsid w:val="00237236"/>
    <w:rsid w:val="00237FBB"/>
    <w:rsid w:val="00241072"/>
    <w:rsid w:val="00242913"/>
    <w:rsid w:val="00244426"/>
    <w:rsid w:val="0024632B"/>
    <w:rsid w:val="0024779F"/>
    <w:rsid w:val="00251A38"/>
    <w:rsid w:val="002531FC"/>
    <w:rsid w:val="002553C5"/>
    <w:rsid w:val="002621E0"/>
    <w:rsid w:val="002666F0"/>
    <w:rsid w:val="002709F9"/>
    <w:rsid w:val="0027170A"/>
    <w:rsid w:val="00272557"/>
    <w:rsid w:val="00273DE6"/>
    <w:rsid w:val="002748EB"/>
    <w:rsid w:val="0027510B"/>
    <w:rsid w:val="00275A3E"/>
    <w:rsid w:val="0028045E"/>
    <w:rsid w:val="00283D91"/>
    <w:rsid w:val="00283DC1"/>
    <w:rsid w:val="00286B8F"/>
    <w:rsid w:val="00286DD7"/>
    <w:rsid w:val="002875F7"/>
    <w:rsid w:val="002905DE"/>
    <w:rsid w:val="00293C61"/>
    <w:rsid w:val="002964AE"/>
    <w:rsid w:val="002972FE"/>
    <w:rsid w:val="002A0D6D"/>
    <w:rsid w:val="002B1742"/>
    <w:rsid w:val="002B6C3A"/>
    <w:rsid w:val="002B7580"/>
    <w:rsid w:val="002B7A68"/>
    <w:rsid w:val="002B7BC8"/>
    <w:rsid w:val="002C1440"/>
    <w:rsid w:val="002C38C0"/>
    <w:rsid w:val="002C43F9"/>
    <w:rsid w:val="002C4F20"/>
    <w:rsid w:val="002C596B"/>
    <w:rsid w:val="002D4ED8"/>
    <w:rsid w:val="002E1B87"/>
    <w:rsid w:val="002E1CA5"/>
    <w:rsid w:val="002E2036"/>
    <w:rsid w:val="002E6F0F"/>
    <w:rsid w:val="002F2959"/>
    <w:rsid w:val="002F3FE0"/>
    <w:rsid w:val="002F546A"/>
    <w:rsid w:val="002F74CE"/>
    <w:rsid w:val="002F78F9"/>
    <w:rsid w:val="003051EC"/>
    <w:rsid w:val="003061D6"/>
    <w:rsid w:val="003076C4"/>
    <w:rsid w:val="00312F58"/>
    <w:rsid w:val="003146BA"/>
    <w:rsid w:val="00315ADA"/>
    <w:rsid w:val="00324034"/>
    <w:rsid w:val="00324405"/>
    <w:rsid w:val="00325755"/>
    <w:rsid w:val="00330C9F"/>
    <w:rsid w:val="003311D7"/>
    <w:rsid w:val="00331E6E"/>
    <w:rsid w:val="003330C1"/>
    <w:rsid w:val="00335054"/>
    <w:rsid w:val="00335168"/>
    <w:rsid w:val="00335435"/>
    <w:rsid w:val="003354CC"/>
    <w:rsid w:val="0033739C"/>
    <w:rsid w:val="003377E1"/>
    <w:rsid w:val="00337E89"/>
    <w:rsid w:val="00340836"/>
    <w:rsid w:val="003424F7"/>
    <w:rsid w:val="00342914"/>
    <w:rsid w:val="00344863"/>
    <w:rsid w:val="00345A96"/>
    <w:rsid w:val="00346DE6"/>
    <w:rsid w:val="00347B8A"/>
    <w:rsid w:val="003512C3"/>
    <w:rsid w:val="00353DD3"/>
    <w:rsid w:val="00354862"/>
    <w:rsid w:val="003548B7"/>
    <w:rsid w:val="00357B60"/>
    <w:rsid w:val="00361849"/>
    <w:rsid w:val="0036231B"/>
    <w:rsid w:val="003631A3"/>
    <w:rsid w:val="003663F8"/>
    <w:rsid w:val="00366F75"/>
    <w:rsid w:val="00370E7B"/>
    <w:rsid w:val="00375E35"/>
    <w:rsid w:val="0037618F"/>
    <w:rsid w:val="00376F24"/>
    <w:rsid w:val="00383188"/>
    <w:rsid w:val="0038351E"/>
    <w:rsid w:val="003872C1"/>
    <w:rsid w:val="0039708E"/>
    <w:rsid w:val="00397A4B"/>
    <w:rsid w:val="003A58BE"/>
    <w:rsid w:val="003A5B63"/>
    <w:rsid w:val="003A671D"/>
    <w:rsid w:val="003B3321"/>
    <w:rsid w:val="003B3F17"/>
    <w:rsid w:val="003B514E"/>
    <w:rsid w:val="003B52C3"/>
    <w:rsid w:val="003B7C81"/>
    <w:rsid w:val="003C1F01"/>
    <w:rsid w:val="003C2612"/>
    <w:rsid w:val="003C2E40"/>
    <w:rsid w:val="003C5954"/>
    <w:rsid w:val="003C6917"/>
    <w:rsid w:val="003D005B"/>
    <w:rsid w:val="003D2521"/>
    <w:rsid w:val="003D4496"/>
    <w:rsid w:val="003D53D9"/>
    <w:rsid w:val="003E0B70"/>
    <w:rsid w:val="003E165D"/>
    <w:rsid w:val="003E1E75"/>
    <w:rsid w:val="003E3822"/>
    <w:rsid w:val="003E593E"/>
    <w:rsid w:val="003F560E"/>
    <w:rsid w:val="00407AEC"/>
    <w:rsid w:val="0041192E"/>
    <w:rsid w:val="0041483B"/>
    <w:rsid w:val="00417214"/>
    <w:rsid w:val="00417847"/>
    <w:rsid w:val="00417BCD"/>
    <w:rsid w:val="00417E76"/>
    <w:rsid w:val="00421360"/>
    <w:rsid w:val="00424876"/>
    <w:rsid w:val="00427DBE"/>
    <w:rsid w:val="0043045D"/>
    <w:rsid w:val="00431088"/>
    <w:rsid w:val="00431338"/>
    <w:rsid w:val="004322C4"/>
    <w:rsid w:val="0043297F"/>
    <w:rsid w:val="004339AB"/>
    <w:rsid w:val="00436588"/>
    <w:rsid w:val="004373C9"/>
    <w:rsid w:val="00437ADD"/>
    <w:rsid w:val="00445439"/>
    <w:rsid w:val="004462CB"/>
    <w:rsid w:val="00446C44"/>
    <w:rsid w:val="004517BC"/>
    <w:rsid w:val="00452751"/>
    <w:rsid w:val="00452D7B"/>
    <w:rsid w:val="00452DB3"/>
    <w:rsid w:val="004553B3"/>
    <w:rsid w:val="004554BB"/>
    <w:rsid w:val="004558D6"/>
    <w:rsid w:val="00457E86"/>
    <w:rsid w:val="004608D3"/>
    <w:rsid w:val="00460A30"/>
    <w:rsid w:val="00464EBA"/>
    <w:rsid w:val="00473D85"/>
    <w:rsid w:val="0047577E"/>
    <w:rsid w:val="00480BC6"/>
    <w:rsid w:val="00482717"/>
    <w:rsid w:val="00493154"/>
    <w:rsid w:val="0049356C"/>
    <w:rsid w:val="00494486"/>
    <w:rsid w:val="00494B7F"/>
    <w:rsid w:val="00497E4B"/>
    <w:rsid w:val="00497FA7"/>
    <w:rsid w:val="004A00D5"/>
    <w:rsid w:val="004A18C4"/>
    <w:rsid w:val="004A47F2"/>
    <w:rsid w:val="004B192C"/>
    <w:rsid w:val="004B2599"/>
    <w:rsid w:val="004B4DB2"/>
    <w:rsid w:val="004B5B64"/>
    <w:rsid w:val="004C2A3A"/>
    <w:rsid w:val="004C32A8"/>
    <w:rsid w:val="004D2D30"/>
    <w:rsid w:val="004D5473"/>
    <w:rsid w:val="004D5F1F"/>
    <w:rsid w:val="004D77D0"/>
    <w:rsid w:val="004D7CA2"/>
    <w:rsid w:val="004E4F0D"/>
    <w:rsid w:val="004E5FFF"/>
    <w:rsid w:val="004E6493"/>
    <w:rsid w:val="004E6D35"/>
    <w:rsid w:val="004E7FCD"/>
    <w:rsid w:val="004F1E15"/>
    <w:rsid w:val="004F7D75"/>
    <w:rsid w:val="004F7F71"/>
    <w:rsid w:val="0050175D"/>
    <w:rsid w:val="00503E5C"/>
    <w:rsid w:val="005115EF"/>
    <w:rsid w:val="005264A4"/>
    <w:rsid w:val="005268C7"/>
    <w:rsid w:val="00530B0D"/>
    <w:rsid w:val="005310D4"/>
    <w:rsid w:val="00536678"/>
    <w:rsid w:val="00536C5F"/>
    <w:rsid w:val="005371A1"/>
    <w:rsid w:val="00542D02"/>
    <w:rsid w:val="00543225"/>
    <w:rsid w:val="00543B74"/>
    <w:rsid w:val="00545B45"/>
    <w:rsid w:val="00546772"/>
    <w:rsid w:val="00547268"/>
    <w:rsid w:val="00550EC0"/>
    <w:rsid w:val="0055199B"/>
    <w:rsid w:val="0055322F"/>
    <w:rsid w:val="00555622"/>
    <w:rsid w:val="0056316C"/>
    <w:rsid w:val="0056328C"/>
    <w:rsid w:val="00563AAD"/>
    <w:rsid w:val="00565A73"/>
    <w:rsid w:val="005730C8"/>
    <w:rsid w:val="00574BD1"/>
    <w:rsid w:val="005813F5"/>
    <w:rsid w:val="00583554"/>
    <w:rsid w:val="005837AC"/>
    <w:rsid w:val="00583AEB"/>
    <w:rsid w:val="0058478E"/>
    <w:rsid w:val="00586168"/>
    <w:rsid w:val="00586733"/>
    <w:rsid w:val="00592C49"/>
    <w:rsid w:val="005A23ED"/>
    <w:rsid w:val="005A4DF4"/>
    <w:rsid w:val="005B21F5"/>
    <w:rsid w:val="005B3038"/>
    <w:rsid w:val="005B69C0"/>
    <w:rsid w:val="005C3690"/>
    <w:rsid w:val="005C4B74"/>
    <w:rsid w:val="005C6C49"/>
    <w:rsid w:val="005D0211"/>
    <w:rsid w:val="005D0585"/>
    <w:rsid w:val="005E334F"/>
    <w:rsid w:val="005E3F99"/>
    <w:rsid w:val="005E73F5"/>
    <w:rsid w:val="005F41E3"/>
    <w:rsid w:val="005F45BC"/>
    <w:rsid w:val="005F6C4B"/>
    <w:rsid w:val="0060184B"/>
    <w:rsid w:val="00605524"/>
    <w:rsid w:val="006105BB"/>
    <w:rsid w:val="00610842"/>
    <w:rsid w:val="006112B5"/>
    <w:rsid w:val="006115CE"/>
    <w:rsid w:val="00613B64"/>
    <w:rsid w:val="00613E94"/>
    <w:rsid w:val="00614C4D"/>
    <w:rsid w:val="00615CE0"/>
    <w:rsid w:val="0061771C"/>
    <w:rsid w:val="0062015F"/>
    <w:rsid w:val="00623568"/>
    <w:rsid w:val="006258FE"/>
    <w:rsid w:val="00627546"/>
    <w:rsid w:val="00630BB4"/>
    <w:rsid w:val="00631905"/>
    <w:rsid w:val="00632B27"/>
    <w:rsid w:val="00632FEF"/>
    <w:rsid w:val="00633CD0"/>
    <w:rsid w:val="00645C78"/>
    <w:rsid w:val="006477A3"/>
    <w:rsid w:val="0065154D"/>
    <w:rsid w:val="00651D13"/>
    <w:rsid w:val="00652D73"/>
    <w:rsid w:val="006536BD"/>
    <w:rsid w:val="006573A4"/>
    <w:rsid w:val="00672D1F"/>
    <w:rsid w:val="00674DDA"/>
    <w:rsid w:val="00681253"/>
    <w:rsid w:val="00682585"/>
    <w:rsid w:val="00685711"/>
    <w:rsid w:val="006877D9"/>
    <w:rsid w:val="00690710"/>
    <w:rsid w:val="0069165A"/>
    <w:rsid w:val="00691B87"/>
    <w:rsid w:val="0069423B"/>
    <w:rsid w:val="00695C69"/>
    <w:rsid w:val="00696F8D"/>
    <w:rsid w:val="0069792A"/>
    <w:rsid w:val="006A0488"/>
    <w:rsid w:val="006A3356"/>
    <w:rsid w:val="006A4EB0"/>
    <w:rsid w:val="006A65ED"/>
    <w:rsid w:val="006A6D8D"/>
    <w:rsid w:val="006B0FFA"/>
    <w:rsid w:val="006B294D"/>
    <w:rsid w:val="006C0685"/>
    <w:rsid w:val="006C0C5E"/>
    <w:rsid w:val="006C115A"/>
    <w:rsid w:val="006C185B"/>
    <w:rsid w:val="006C3CF4"/>
    <w:rsid w:val="006C7EA1"/>
    <w:rsid w:val="006D50A2"/>
    <w:rsid w:val="006E3C7A"/>
    <w:rsid w:val="006E41EC"/>
    <w:rsid w:val="006F0EE5"/>
    <w:rsid w:val="006F1BC1"/>
    <w:rsid w:val="006F38A5"/>
    <w:rsid w:val="006F4E4B"/>
    <w:rsid w:val="006F6AB3"/>
    <w:rsid w:val="006F6C2A"/>
    <w:rsid w:val="006F705A"/>
    <w:rsid w:val="006F7560"/>
    <w:rsid w:val="00704C11"/>
    <w:rsid w:val="00705083"/>
    <w:rsid w:val="00705E50"/>
    <w:rsid w:val="00710156"/>
    <w:rsid w:val="00710F2B"/>
    <w:rsid w:val="007118DF"/>
    <w:rsid w:val="007177B4"/>
    <w:rsid w:val="00717B2F"/>
    <w:rsid w:val="00723E86"/>
    <w:rsid w:val="00725FE4"/>
    <w:rsid w:val="00726C41"/>
    <w:rsid w:val="00727566"/>
    <w:rsid w:val="00734A42"/>
    <w:rsid w:val="00735701"/>
    <w:rsid w:val="007372EA"/>
    <w:rsid w:val="00737605"/>
    <w:rsid w:val="007424AD"/>
    <w:rsid w:val="00746358"/>
    <w:rsid w:val="00746CAB"/>
    <w:rsid w:val="00747554"/>
    <w:rsid w:val="0075080D"/>
    <w:rsid w:val="00751FC8"/>
    <w:rsid w:val="007526E7"/>
    <w:rsid w:val="007573ED"/>
    <w:rsid w:val="00760789"/>
    <w:rsid w:val="007609C9"/>
    <w:rsid w:val="00761FB7"/>
    <w:rsid w:val="00763698"/>
    <w:rsid w:val="007636D9"/>
    <w:rsid w:val="00763D96"/>
    <w:rsid w:val="00766B69"/>
    <w:rsid w:val="0076730F"/>
    <w:rsid w:val="0076733B"/>
    <w:rsid w:val="00770DC0"/>
    <w:rsid w:val="00771421"/>
    <w:rsid w:val="00782420"/>
    <w:rsid w:val="00783107"/>
    <w:rsid w:val="0078508F"/>
    <w:rsid w:val="00785F85"/>
    <w:rsid w:val="007867BA"/>
    <w:rsid w:val="00794466"/>
    <w:rsid w:val="0079696A"/>
    <w:rsid w:val="007976A0"/>
    <w:rsid w:val="007A39EE"/>
    <w:rsid w:val="007A4BAF"/>
    <w:rsid w:val="007A7833"/>
    <w:rsid w:val="007A7912"/>
    <w:rsid w:val="007B0F7A"/>
    <w:rsid w:val="007B1EFD"/>
    <w:rsid w:val="007B55C7"/>
    <w:rsid w:val="007C3FB7"/>
    <w:rsid w:val="007C55EF"/>
    <w:rsid w:val="007C7762"/>
    <w:rsid w:val="007D492F"/>
    <w:rsid w:val="007D5D9F"/>
    <w:rsid w:val="007E174F"/>
    <w:rsid w:val="007E2677"/>
    <w:rsid w:val="007E4AA1"/>
    <w:rsid w:val="007F2621"/>
    <w:rsid w:val="007F6F52"/>
    <w:rsid w:val="0080028E"/>
    <w:rsid w:val="008021CC"/>
    <w:rsid w:val="00805D29"/>
    <w:rsid w:val="00806FAE"/>
    <w:rsid w:val="00814A53"/>
    <w:rsid w:val="0082027C"/>
    <w:rsid w:val="00820947"/>
    <w:rsid w:val="00822E3E"/>
    <w:rsid w:val="00824071"/>
    <w:rsid w:val="0082650C"/>
    <w:rsid w:val="00833C9D"/>
    <w:rsid w:val="0083412E"/>
    <w:rsid w:val="00836D75"/>
    <w:rsid w:val="00836E84"/>
    <w:rsid w:val="00836F2C"/>
    <w:rsid w:val="008406E3"/>
    <w:rsid w:val="008411FB"/>
    <w:rsid w:val="008454F7"/>
    <w:rsid w:val="00850470"/>
    <w:rsid w:val="0085229D"/>
    <w:rsid w:val="0085472C"/>
    <w:rsid w:val="008562F2"/>
    <w:rsid w:val="00856730"/>
    <w:rsid w:val="00861826"/>
    <w:rsid w:val="00870B05"/>
    <w:rsid w:val="00870FD2"/>
    <w:rsid w:val="008717F9"/>
    <w:rsid w:val="00871AD5"/>
    <w:rsid w:val="00872632"/>
    <w:rsid w:val="00873513"/>
    <w:rsid w:val="00873D18"/>
    <w:rsid w:val="00876D4F"/>
    <w:rsid w:val="00880BA4"/>
    <w:rsid w:val="00882936"/>
    <w:rsid w:val="0088342A"/>
    <w:rsid w:val="008843B7"/>
    <w:rsid w:val="00894028"/>
    <w:rsid w:val="00896C78"/>
    <w:rsid w:val="008A4C86"/>
    <w:rsid w:val="008B02F1"/>
    <w:rsid w:val="008B4257"/>
    <w:rsid w:val="008B64DC"/>
    <w:rsid w:val="008C2CD0"/>
    <w:rsid w:val="008C355D"/>
    <w:rsid w:val="008C492A"/>
    <w:rsid w:val="008C6CA5"/>
    <w:rsid w:val="008D1F91"/>
    <w:rsid w:val="008D405C"/>
    <w:rsid w:val="008D5476"/>
    <w:rsid w:val="008D747A"/>
    <w:rsid w:val="008E2424"/>
    <w:rsid w:val="008E2C49"/>
    <w:rsid w:val="008E6511"/>
    <w:rsid w:val="008E7594"/>
    <w:rsid w:val="008E7CFC"/>
    <w:rsid w:val="008F228F"/>
    <w:rsid w:val="008F2DEF"/>
    <w:rsid w:val="008F5D22"/>
    <w:rsid w:val="008F7697"/>
    <w:rsid w:val="00900639"/>
    <w:rsid w:val="00901EA6"/>
    <w:rsid w:val="00902AA5"/>
    <w:rsid w:val="009068BC"/>
    <w:rsid w:val="00906F71"/>
    <w:rsid w:val="00910E71"/>
    <w:rsid w:val="00911143"/>
    <w:rsid w:val="00911569"/>
    <w:rsid w:val="00913463"/>
    <w:rsid w:val="009145DD"/>
    <w:rsid w:val="00916CE3"/>
    <w:rsid w:val="00917C0B"/>
    <w:rsid w:val="00920EF8"/>
    <w:rsid w:val="00922422"/>
    <w:rsid w:val="00923C56"/>
    <w:rsid w:val="00925DF3"/>
    <w:rsid w:val="00927043"/>
    <w:rsid w:val="00933267"/>
    <w:rsid w:val="00936A55"/>
    <w:rsid w:val="00937A6C"/>
    <w:rsid w:val="00940198"/>
    <w:rsid w:val="00940A19"/>
    <w:rsid w:val="00945746"/>
    <w:rsid w:val="009515DD"/>
    <w:rsid w:val="00952EB1"/>
    <w:rsid w:val="00956A13"/>
    <w:rsid w:val="00956DC6"/>
    <w:rsid w:val="00960EBF"/>
    <w:rsid w:val="00961EF7"/>
    <w:rsid w:val="0096233A"/>
    <w:rsid w:val="00962CD3"/>
    <w:rsid w:val="009649D5"/>
    <w:rsid w:val="00967E33"/>
    <w:rsid w:val="00973A9F"/>
    <w:rsid w:val="009747BA"/>
    <w:rsid w:val="009763AC"/>
    <w:rsid w:val="00985283"/>
    <w:rsid w:val="00990116"/>
    <w:rsid w:val="00990C48"/>
    <w:rsid w:val="00991BAC"/>
    <w:rsid w:val="00994151"/>
    <w:rsid w:val="0099504D"/>
    <w:rsid w:val="009B0985"/>
    <w:rsid w:val="009B2126"/>
    <w:rsid w:val="009B3EB9"/>
    <w:rsid w:val="009B5218"/>
    <w:rsid w:val="009B752F"/>
    <w:rsid w:val="009B7CF6"/>
    <w:rsid w:val="009C0F0E"/>
    <w:rsid w:val="009C3309"/>
    <w:rsid w:val="009D13C7"/>
    <w:rsid w:val="009D202F"/>
    <w:rsid w:val="009E31C4"/>
    <w:rsid w:val="009E5D3D"/>
    <w:rsid w:val="009E6E05"/>
    <w:rsid w:val="009E74CA"/>
    <w:rsid w:val="009F6033"/>
    <w:rsid w:val="009F652A"/>
    <w:rsid w:val="009F6F32"/>
    <w:rsid w:val="00A04161"/>
    <w:rsid w:val="00A04E44"/>
    <w:rsid w:val="00A07C71"/>
    <w:rsid w:val="00A10E69"/>
    <w:rsid w:val="00A16E21"/>
    <w:rsid w:val="00A17044"/>
    <w:rsid w:val="00A23281"/>
    <w:rsid w:val="00A23658"/>
    <w:rsid w:val="00A248F3"/>
    <w:rsid w:val="00A24EF5"/>
    <w:rsid w:val="00A27914"/>
    <w:rsid w:val="00A349B9"/>
    <w:rsid w:val="00A34A00"/>
    <w:rsid w:val="00A407AC"/>
    <w:rsid w:val="00A424AC"/>
    <w:rsid w:val="00A47B19"/>
    <w:rsid w:val="00A50D8B"/>
    <w:rsid w:val="00A52B35"/>
    <w:rsid w:val="00A56B08"/>
    <w:rsid w:val="00A63570"/>
    <w:rsid w:val="00A71205"/>
    <w:rsid w:val="00A84A17"/>
    <w:rsid w:val="00A911D3"/>
    <w:rsid w:val="00A91C94"/>
    <w:rsid w:val="00A92B19"/>
    <w:rsid w:val="00A95FCE"/>
    <w:rsid w:val="00AA25B1"/>
    <w:rsid w:val="00AA3099"/>
    <w:rsid w:val="00AA6074"/>
    <w:rsid w:val="00AB1BA1"/>
    <w:rsid w:val="00AB5926"/>
    <w:rsid w:val="00AB5A2B"/>
    <w:rsid w:val="00AC690E"/>
    <w:rsid w:val="00AD33DD"/>
    <w:rsid w:val="00AD4947"/>
    <w:rsid w:val="00AD5797"/>
    <w:rsid w:val="00AE69FF"/>
    <w:rsid w:val="00AF67C0"/>
    <w:rsid w:val="00B02FF7"/>
    <w:rsid w:val="00B044D7"/>
    <w:rsid w:val="00B05303"/>
    <w:rsid w:val="00B054A7"/>
    <w:rsid w:val="00B06184"/>
    <w:rsid w:val="00B069BF"/>
    <w:rsid w:val="00B13E98"/>
    <w:rsid w:val="00B15CCC"/>
    <w:rsid w:val="00B20B76"/>
    <w:rsid w:val="00B22A60"/>
    <w:rsid w:val="00B24B8B"/>
    <w:rsid w:val="00B278DA"/>
    <w:rsid w:val="00B32BB8"/>
    <w:rsid w:val="00B32DC5"/>
    <w:rsid w:val="00B36823"/>
    <w:rsid w:val="00B408E5"/>
    <w:rsid w:val="00B40C7E"/>
    <w:rsid w:val="00B44C54"/>
    <w:rsid w:val="00B47512"/>
    <w:rsid w:val="00B5013C"/>
    <w:rsid w:val="00B5433E"/>
    <w:rsid w:val="00B57728"/>
    <w:rsid w:val="00B61869"/>
    <w:rsid w:val="00B70342"/>
    <w:rsid w:val="00B73AD4"/>
    <w:rsid w:val="00B74A09"/>
    <w:rsid w:val="00B80693"/>
    <w:rsid w:val="00B81438"/>
    <w:rsid w:val="00B83541"/>
    <w:rsid w:val="00B85AAC"/>
    <w:rsid w:val="00B8695F"/>
    <w:rsid w:val="00B936EF"/>
    <w:rsid w:val="00B95A46"/>
    <w:rsid w:val="00BA00B2"/>
    <w:rsid w:val="00BA1EC5"/>
    <w:rsid w:val="00BA56F4"/>
    <w:rsid w:val="00BA7E88"/>
    <w:rsid w:val="00BB155A"/>
    <w:rsid w:val="00BB20F9"/>
    <w:rsid w:val="00BB6B34"/>
    <w:rsid w:val="00BC06D9"/>
    <w:rsid w:val="00BC1511"/>
    <w:rsid w:val="00BC3654"/>
    <w:rsid w:val="00BC4A1A"/>
    <w:rsid w:val="00BC5949"/>
    <w:rsid w:val="00BC6F7C"/>
    <w:rsid w:val="00BD282A"/>
    <w:rsid w:val="00BD2F36"/>
    <w:rsid w:val="00BD631F"/>
    <w:rsid w:val="00BE53FE"/>
    <w:rsid w:val="00BE6F86"/>
    <w:rsid w:val="00BF41AF"/>
    <w:rsid w:val="00BF42B6"/>
    <w:rsid w:val="00BF692B"/>
    <w:rsid w:val="00BF6CC8"/>
    <w:rsid w:val="00C00CD0"/>
    <w:rsid w:val="00C038F7"/>
    <w:rsid w:val="00C0453C"/>
    <w:rsid w:val="00C0502D"/>
    <w:rsid w:val="00C0543C"/>
    <w:rsid w:val="00C118F8"/>
    <w:rsid w:val="00C15480"/>
    <w:rsid w:val="00C171B5"/>
    <w:rsid w:val="00C22452"/>
    <w:rsid w:val="00C253EE"/>
    <w:rsid w:val="00C25909"/>
    <w:rsid w:val="00C263DF"/>
    <w:rsid w:val="00C3201B"/>
    <w:rsid w:val="00C34D67"/>
    <w:rsid w:val="00C4481A"/>
    <w:rsid w:val="00C46C66"/>
    <w:rsid w:val="00C4723C"/>
    <w:rsid w:val="00C539D0"/>
    <w:rsid w:val="00C63179"/>
    <w:rsid w:val="00C667AD"/>
    <w:rsid w:val="00C66818"/>
    <w:rsid w:val="00C67C76"/>
    <w:rsid w:val="00C708F3"/>
    <w:rsid w:val="00C74823"/>
    <w:rsid w:val="00C75959"/>
    <w:rsid w:val="00C84026"/>
    <w:rsid w:val="00C84ADE"/>
    <w:rsid w:val="00C869D8"/>
    <w:rsid w:val="00C86A9A"/>
    <w:rsid w:val="00C87AD2"/>
    <w:rsid w:val="00C9006E"/>
    <w:rsid w:val="00C9097D"/>
    <w:rsid w:val="00C91A1A"/>
    <w:rsid w:val="00C96CB7"/>
    <w:rsid w:val="00CA076D"/>
    <w:rsid w:val="00CA144A"/>
    <w:rsid w:val="00CA1B49"/>
    <w:rsid w:val="00CB1C3A"/>
    <w:rsid w:val="00CB1FDC"/>
    <w:rsid w:val="00CB4800"/>
    <w:rsid w:val="00CB551C"/>
    <w:rsid w:val="00CC0E39"/>
    <w:rsid w:val="00CC16E9"/>
    <w:rsid w:val="00CC42FB"/>
    <w:rsid w:val="00CC6651"/>
    <w:rsid w:val="00CC6892"/>
    <w:rsid w:val="00CC70C1"/>
    <w:rsid w:val="00CD3D32"/>
    <w:rsid w:val="00CD58EF"/>
    <w:rsid w:val="00CD7761"/>
    <w:rsid w:val="00CF2B14"/>
    <w:rsid w:val="00CF6103"/>
    <w:rsid w:val="00CF6157"/>
    <w:rsid w:val="00CF6555"/>
    <w:rsid w:val="00CF6BE6"/>
    <w:rsid w:val="00D114D0"/>
    <w:rsid w:val="00D148D1"/>
    <w:rsid w:val="00D235E7"/>
    <w:rsid w:val="00D24DCC"/>
    <w:rsid w:val="00D25E76"/>
    <w:rsid w:val="00D26BBD"/>
    <w:rsid w:val="00D30D7F"/>
    <w:rsid w:val="00D32A76"/>
    <w:rsid w:val="00D33A74"/>
    <w:rsid w:val="00D33D8A"/>
    <w:rsid w:val="00D41B74"/>
    <w:rsid w:val="00D43489"/>
    <w:rsid w:val="00D4399E"/>
    <w:rsid w:val="00D457CF"/>
    <w:rsid w:val="00D45E5B"/>
    <w:rsid w:val="00D47581"/>
    <w:rsid w:val="00D51347"/>
    <w:rsid w:val="00D5246F"/>
    <w:rsid w:val="00D546DE"/>
    <w:rsid w:val="00D5505C"/>
    <w:rsid w:val="00D5537A"/>
    <w:rsid w:val="00D621C1"/>
    <w:rsid w:val="00D621FA"/>
    <w:rsid w:val="00D65025"/>
    <w:rsid w:val="00D66999"/>
    <w:rsid w:val="00D71585"/>
    <w:rsid w:val="00D71E89"/>
    <w:rsid w:val="00D7309A"/>
    <w:rsid w:val="00D80817"/>
    <w:rsid w:val="00D81AA8"/>
    <w:rsid w:val="00D839CA"/>
    <w:rsid w:val="00D8445C"/>
    <w:rsid w:val="00D863B5"/>
    <w:rsid w:val="00D907B0"/>
    <w:rsid w:val="00D9202B"/>
    <w:rsid w:val="00D946A5"/>
    <w:rsid w:val="00D95431"/>
    <w:rsid w:val="00D960FC"/>
    <w:rsid w:val="00D96954"/>
    <w:rsid w:val="00DA2E97"/>
    <w:rsid w:val="00DA3F1D"/>
    <w:rsid w:val="00DA6412"/>
    <w:rsid w:val="00DA7DE2"/>
    <w:rsid w:val="00DB0B71"/>
    <w:rsid w:val="00DB1C21"/>
    <w:rsid w:val="00DB513C"/>
    <w:rsid w:val="00DB6376"/>
    <w:rsid w:val="00DB7684"/>
    <w:rsid w:val="00DC0C9A"/>
    <w:rsid w:val="00DC2FD3"/>
    <w:rsid w:val="00DC5938"/>
    <w:rsid w:val="00DC7E71"/>
    <w:rsid w:val="00DD2179"/>
    <w:rsid w:val="00DD2FD3"/>
    <w:rsid w:val="00DD7095"/>
    <w:rsid w:val="00DE1C8A"/>
    <w:rsid w:val="00DE25BC"/>
    <w:rsid w:val="00DE309D"/>
    <w:rsid w:val="00DF1DEF"/>
    <w:rsid w:val="00DF369F"/>
    <w:rsid w:val="00DF4D6A"/>
    <w:rsid w:val="00DF55D0"/>
    <w:rsid w:val="00E01CE9"/>
    <w:rsid w:val="00E01E53"/>
    <w:rsid w:val="00E045B0"/>
    <w:rsid w:val="00E049C1"/>
    <w:rsid w:val="00E10F57"/>
    <w:rsid w:val="00E14148"/>
    <w:rsid w:val="00E17360"/>
    <w:rsid w:val="00E21620"/>
    <w:rsid w:val="00E21893"/>
    <w:rsid w:val="00E229A9"/>
    <w:rsid w:val="00E22E19"/>
    <w:rsid w:val="00E25129"/>
    <w:rsid w:val="00E26224"/>
    <w:rsid w:val="00E307C6"/>
    <w:rsid w:val="00E31DDF"/>
    <w:rsid w:val="00E34DC1"/>
    <w:rsid w:val="00E35372"/>
    <w:rsid w:val="00E36504"/>
    <w:rsid w:val="00E41616"/>
    <w:rsid w:val="00E45994"/>
    <w:rsid w:val="00E46031"/>
    <w:rsid w:val="00E51AB2"/>
    <w:rsid w:val="00E52F9B"/>
    <w:rsid w:val="00E60EAB"/>
    <w:rsid w:val="00E66515"/>
    <w:rsid w:val="00E67A6C"/>
    <w:rsid w:val="00E81C41"/>
    <w:rsid w:val="00E8660E"/>
    <w:rsid w:val="00E87FC9"/>
    <w:rsid w:val="00E90160"/>
    <w:rsid w:val="00E943C6"/>
    <w:rsid w:val="00E9531D"/>
    <w:rsid w:val="00EA068C"/>
    <w:rsid w:val="00EA0EED"/>
    <w:rsid w:val="00EA14EE"/>
    <w:rsid w:val="00EA3760"/>
    <w:rsid w:val="00EA5B4B"/>
    <w:rsid w:val="00EA67D3"/>
    <w:rsid w:val="00EA6977"/>
    <w:rsid w:val="00EB1CD6"/>
    <w:rsid w:val="00EB2872"/>
    <w:rsid w:val="00EC1A04"/>
    <w:rsid w:val="00EC1A58"/>
    <w:rsid w:val="00EC1DCC"/>
    <w:rsid w:val="00EC20B6"/>
    <w:rsid w:val="00EC41D2"/>
    <w:rsid w:val="00EC72FE"/>
    <w:rsid w:val="00ED7DEF"/>
    <w:rsid w:val="00EE20CC"/>
    <w:rsid w:val="00EE6EDF"/>
    <w:rsid w:val="00EF2101"/>
    <w:rsid w:val="00EF34C9"/>
    <w:rsid w:val="00EF6B88"/>
    <w:rsid w:val="00F14F33"/>
    <w:rsid w:val="00F15A98"/>
    <w:rsid w:val="00F22659"/>
    <w:rsid w:val="00F26719"/>
    <w:rsid w:val="00F268FE"/>
    <w:rsid w:val="00F26A35"/>
    <w:rsid w:val="00F304E5"/>
    <w:rsid w:val="00F309F6"/>
    <w:rsid w:val="00F327C7"/>
    <w:rsid w:val="00F33B1C"/>
    <w:rsid w:val="00F33E1D"/>
    <w:rsid w:val="00F35B7A"/>
    <w:rsid w:val="00F36D78"/>
    <w:rsid w:val="00F37AFE"/>
    <w:rsid w:val="00F42CE2"/>
    <w:rsid w:val="00F43676"/>
    <w:rsid w:val="00F44533"/>
    <w:rsid w:val="00F5324E"/>
    <w:rsid w:val="00F6072F"/>
    <w:rsid w:val="00F638F0"/>
    <w:rsid w:val="00F6413B"/>
    <w:rsid w:val="00F70F97"/>
    <w:rsid w:val="00F730CF"/>
    <w:rsid w:val="00F743CF"/>
    <w:rsid w:val="00F77CAD"/>
    <w:rsid w:val="00F8597F"/>
    <w:rsid w:val="00F873E5"/>
    <w:rsid w:val="00F87659"/>
    <w:rsid w:val="00F93F41"/>
    <w:rsid w:val="00F96DBD"/>
    <w:rsid w:val="00FA2501"/>
    <w:rsid w:val="00FA3A6D"/>
    <w:rsid w:val="00FA5F89"/>
    <w:rsid w:val="00FA6788"/>
    <w:rsid w:val="00FA680E"/>
    <w:rsid w:val="00FB0082"/>
    <w:rsid w:val="00FB4748"/>
    <w:rsid w:val="00FB4E71"/>
    <w:rsid w:val="00FB600F"/>
    <w:rsid w:val="00FB7EB1"/>
    <w:rsid w:val="00FC0700"/>
    <w:rsid w:val="00FC22EB"/>
    <w:rsid w:val="00FC3438"/>
    <w:rsid w:val="00FC52C4"/>
    <w:rsid w:val="00FC5E5C"/>
    <w:rsid w:val="00FC6860"/>
    <w:rsid w:val="00FC73CA"/>
    <w:rsid w:val="00FD14EB"/>
    <w:rsid w:val="00FD2CC9"/>
    <w:rsid w:val="00FD363B"/>
    <w:rsid w:val="00FD7B92"/>
    <w:rsid w:val="00FE1248"/>
    <w:rsid w:val="00FE316D"/>
    <w:rsid w:val="00FE3A6F"/>
    <w:rsid w:val="00FE5A4B"/>
    <w:rsid w:val="00FE5EAC"/>
    <w:rsid w:val="00FF046C"/>
    <w:rsid w:val="00FF1CE7"/>
    <w:rsid w:val="00FF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C6300A3"/>
  <w15:docId w15:val="{A6FE3693-8237-4D6D-8F81-0E4A128A7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46DE"/>
    <w:pPr>
      <w:suppressAutoHyphens/>
      <w:spacing w:line="288" w:lineRule="auto"/>
      <w:ind w:firstLine="720"/>
      <w:jc w:val="both"/>
    </w:pPr>
    <w:rPr>
      <w:sz w:val="28"/>
    </w:rPr>
  </w:style>
  <w:style w:type="paragraph" w:styleId="1">
    <w:name w:val="heading 1"/>
    <w:basedOn w:val="a"/>
    <w:next w:val="a"/>
    <w:qFormat/>
    <w:pPr>
      <w:keepNext/>
      <w:numPr>
        <w:numId w:val="19"/>
      </w:numPr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2">
    <w:name w:val="heading 2"/>
    <w:basedOn w:val="a"/>
    <w:next w:val="a"/>
    <w:qFormat/>
    <w:pPr>
      <w:keepNext/>
      <w:numPr>
        <w:ilvl w:val="1"/>
        <w:numId w:val="19"/>
      </w:numPr>
      <w:spacing w:before="240" w:after="60"/>
      <w:outlineLvl w:val="1"/>
    </w:pPr>
    <w:rPr>
      <w:rFonts w:ascii="Arial" w:hAnsi="Arial"/>
      <w:b/>
      <w:i/>
    </w:rPr>
  </w:style>
  <w:style w:type="paragraph" w:styleId="3">
    <w:name w:val="heading 3"/>
    <w:basedOn w:val="a"/>
    <w:next w:val="a"/>
    <w:qFormat/>
    <w:pPr>
      <w:keepNext/>
      <w:numPr>
        <w:ilvl w:val="2"/>
        <w:numId w:val="19"/>
      </w:numPr>
      <w:spacing w:before="240" w:after="60"/>
      <w:ind w:left="720"/>
      <w:outlineLvl w:val="2"/>
    </w:pPr>
    <w:rPr>
      <w:rFonts w:ascii="Arial" w:hAnsi="Arial"/>
      <w:b/>
      <w:sz w:val="26"/>
    </w:rPr>
  </w:style>
  <w:style w:type="paragraph" w:styleId="4">
    <w:name w:val="heading 4"/>
    <w:basedOn w:val="a"/>
    <w:next w:val="a"/>
    <w:link w:val="40"/>
    <w:semiHidden/>
    <w:unhideWhenUsed/>
    <w:qFormat/>
    <w:rsid w:val="00325755"/>
    <w:pPr>
      <w:keepNext/>
      <w:keepLines/>
      <w:numPr>
        <w:ilvl w:val="3"/>
        <w:numId w:val="19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aliases w:val="надписи листа изм."/>
    <w:basedOn w:val="a"/>
    <w:next w:val="a"/>
    <w:qFormat/>
    <w:pPr>
      <w:numPr>
        <w:ilvl w:val="4"/>
        <w:numId w:val="19"/>
      </w:numPr>
      <w:spacing w:line="240" w:lineRule="auto"/>
      <w:outlineLvl w:val="4"/>
    </w:pPr>
    <w:rPr>
      <w:rFonts w:ascii="Courier New" w:hAnsi="Courier New"/>
      <w:sz w:val="16"/>
    </w:rPr>
  </w:style>
  <w:style w:type="paragraph" w:styleId="6">
    <w:name w:val="heading 6"/>
    <w:basedOn w:val="a"/>
    <w:next w:val="a"/>
    <w:link w:val="60"/>
    <w:semiHidden/>
    <w:unhideWhenUsed/>
    <w:qFormat/>
    <w:rsid w:val="00325755"/>
    <w:pPr>
      <w:keepNext/>
      <w:keepLines/>
      <w:numPr>
        <w:ilvl w:val="5"/>
        <w:numId w:val="1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semiHidden/>
    <w:unhideWhenUsed/>
    <w:qFormat/>
    <w:rsid w:val="00325755"/>
    <w:pPr>
      <w:keepNext/>
      <w:keepLines/>
      <w:numPr>
        <w:ilvl w:val="6"/>
        <w:numId w:val="1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semiHidden/>
    <w:unhideWhenUsed/>
    <w:qFormat/>
    <w:rsid w:val="00325755"/>
    <w:pPr>
      <w:keepNext/>
      <w:keepLines/>
      <w:numPr>
        <w:ilvl w:val="7"/>
        <w:numId w:val="1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9">
    <w:name w:val="heading 9"/>
    <w:basedOn w:val="a"/>
    <w:next w:val="a"/>
    <w:link w:val="90"/>
    <w:semiHidden/>
    <w:unhideWhenUsed/>
    <w:qFormat/>
    <w:rsid w:val="00325755"/>
    <w:pPr>
      <w:keepNext/>
      <w:keepLines/>
      <w:numPr>
        <w:ilvl w:val="8"/>
        <w:numId w:val="1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pPr>
      <w:tabs>
        <w:tab w:val="center" w:pos="4153"/>
        <w:tab w:val="right" w:pos="8306"/>
      </w:tabs>
    </w:pPr>
    <w:rPr>
      <w:sz w:val="16"/>
    </w:rPr>
  </w:style>
  <w:style w:type="paragraph" w:styleId="a5">
    <w:name w:val="footer"/>
    <w:basedOn w:val="a"/>
    <w:pPr>
      <w:tabs>
        <w:tab w:val="center" w:pos="4153"/>
        <w:tab w:val="right" w:pos="8306"/>
      </w:tabs>
    </w:pPr>
    <w:rPr>
      <w:sz w:val="16"/>
    </w:rPr>
  </w:style>
  <w:style w:type="character" w:styleId="a6">
    <w:name w:val="page number"/>
    <w:rPr>
      <w:sz w:val="28"/>
    </w:rPr>
  </w:style>
  <w:style w:type="paragraph" w:styleId="a7">
    <w:name w:val="Body Text"/>
    <w:aliases w:val="Текст в табл"/>
    <w:basedOn w:val="a"/>
    <w:pPr>
      <w:suppressAutoHyphens w:val="0"/>
      <w:spacing w:after="120" w:line="312" w:lineRule="auto"/>
      <w:ind w:firstLine="0"/>
    </w:pPr>
    <w:rPr>
      <w:sz w:val="24"/>
    </w:rPr>
  </w:style>
  <w:style w:type="paragraph" w:customStyle="1" w:styleId="a8">
    <w:name w:val="надпеси в листке изм."/>
    <w:basedOn w:val="a"/>
    <w:pPr>
      <w:spacing w:line="240" w:lineRule="auto"/>
      <w:ind w:firstLine="0"/>
    </w:pPr>
    <w:rPr>
      <w:rFonts w:ascii="Courier New" w:hAnsi="Courier New"/>
      <w:sz w:val="16"/>
    </w:rPr>
  </w:style>
  <w:style w:type="paragraph" w:customStyle="1" w:styleId="a9">
    <w:name w:val="Пункты ТО"/>
    <w:basedOn w:val="a"/>
    <w:rsid w:val="004339AB"/>
    <w:pPr>
      <w:spacing w:before="60" w:after="60" w:line="312" w:lineRule="auto"/>
      <w:ind w:firstLine="0"/>
    </w:pPr>
    <w:rPr>
      <w:sz w:val="24"/>
    </w:rPr>
  </w:style>
  <w:style w:type="paragraph" w:customStyle="1" w:styleId="aa">
    <w:name w:val="Перечисление в ТО"/>
    <w:basedOn w:val="a"/>
    <w:rsid w:val="004339AB"/>
    <w:pPr>
      <w:spacing w:before="60" w:after="60" w:line="312" w:lineRule="auto"/>
      <w:ind w:left="720" w:firstLine="0"/>
    </w:pPr>
    <w:rPr>
      <w:sz w:val="24"/>
    </w:rPr>
  </w:style>
  <w:style w:type="paragraph" w:styleId="11">
    <w:name w:val="toc 1"/>
    <w:basedOn w:val="a"/>
    <w:next w:val="a"/>
    <w:autoRedefine/>
    <w:uiPriority w:val="39"/>
    <w:rsid w:val="003548B7"/>
    <w:pPr>
      <w:tabs>
        <w:tab w:val="left" w:pos="426"/>
        <w:tab w:val="right" w:leader="dot" w:pos="9344"/>
      </w:tabs>
      <w:spacing w:before="120" w:after="120"/>
      <w:ind w:firstLine="0"/>
      <w:jc w:val="left"/>
    </w:pPr>
    <w:rPr>
      <w:rFonts w:asciiTheme="minorHAnsi" w:hAnsiTheme="minorHAnsi"/>
      <w:b/>
      <w:bCs/>
      <w:caps/>
      <w:sz w:val="20"/>
    </w:rPr>
  </w:style>
  <w:style w:type="paragraph" w:styleId="20">
    <w:name w:val="toc 2"/>
    <w:basedOn w:val="a"/>
    <w:next w:val="a"/>
    <w:autoRedefine/>
    <w:uiPriority w:val="39"/>
    <w:rsid w:val="003548B7"/>
    <w:pPr>
      <w:tabs>
        <w:tab w:val="left" w:pos="1134"/>
        <w:tab w:val="right" w:leader="dot" w:pos="9344"/>
      </w:tabs>
      <w:ind w:firstLine="567"/>
      <w:jc w:val="left"/>
    </w:pPr>
    <w:rPr>
      <w:rFonts w:asciiTheme="minorHAnsi" w:hAnsiTheme="minorHAnsi"/>
      <w:smallCaps/>
      <w:sz w:val="20"/>
    </w:rPr>
  </w:style>
  <w:style w:type="paragraph" w:styleId="30">
    <w:name w:val="toc 3"/>
    <w:basedOn w:val="a"/>
    <w:next w:val="a"/>
    <w:autoRedefine/>
    <w:uiPriority w:val="39"/>
    <w:pPr>
      <w:ind w:left="560"/>
      <w:jc w:val="left"/>
    </w:pPr>
    <w:rPr>
      <w:rFonts w:asciiTheme="minorHAnsi" w:hAnsiTheme="minorHAnsi"/>
      <w:i/>
      <w:iCs/>
      <w:sz w:val="20"/>
    </w:rPr>
  </w:style>
  <w:style w:type="paragraph" w:styleId="41">
    <w:name w:val="toc 4"/>
    <w:basedOn w:val="a"/>
    <w:next w:val="a"/>
    <w:autoRedefine/>
    <w:semiHidden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50">
    <w:name w:val="toc 5"/>
    <w:basedOn w:val="a"/>
    <w:next w:val="a"/>
    <w:autoRedefine/>
    <w:semiHidden/>
    <w:pPr>
      <w:ind w:left="1120"/>
      <w:jc w:val="left"/>
    </w:pPr>
    <w:rPr>
      <w:rFonts w:asciiTheme="minorHAnsi" w:hAnsiTheme="minorHAnsi"/>
      <w:sz w:val="18"/>
      <w:szCs w:val="18"/>
    </w:rPr>
  </w:style>
  <w:style w:type="paragraph" w:styleId="61">
    <w:name w:val="toc 6"/>
    <w:basedOn w:val="a"/>
    <w:next w:val="a"/>
    <w:autoRedefine/>
    <w:semiHidden/>
    <w:pPr>
      <w:ind w:left="1400"/>
      <w:jc w:val="left"/>
    </w:pPr>
    <w:rPr>
      <w:rFonts w:asciiTheme="minorHAnsi" w:hAnsiTheme="minorHAnsi"/>
      <w:sz w:val="18"/>
      <w:szCs w:val="18"/>
    </w:rPr>
  </w:style>
  <w:style w:type="paragraph" w:styleId="71">
    <w:name w:val="toc 7"/>
    <w:basedOn w:val="a"/>
    <w:next w:val="a"/>
    <w:autoRedefine/>
    <w:semiHidden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81">
    <w:name w:val="toc 8"/>
    <w:basedOn w:val="a"/>
    <w:next w:val="a"/>
    <w:autoRedefine/>
    <w:semiHidden/>
    <w:pPr>
      <w:ind w:left="1960"/>
      <w:jc w:val="left"/>
    </w:pPr>
    <w:rPr>
      <w:rFonts w:asciiTheme="minorHAnsi" w:hAnsiTheme="minorHAnsi"/>
      <w:sz w:val="18"/>
      <w:szCs w:val="18"/>
    </w:rPr>
  </w:style>
  <w:style w:type="paragraph" w:styleId="91">
    <w:name w:val="toc 9"/>
    <w:basedOn w:val="a"/>
    <w:next w:val="a"/>
    <w:autoRedefine/>
    <w:semiHidden/>
    <w:pPr>
      <w:ind w:left="2240"/>
      <w:jc w:val="left"/>
    </w:pPr>
    <w:rPr>
      <w:rFonts w:asciiTheme="minorHAnsi" w:hAnsiTheme="minorHAnsi"/>
      <w:sz w:val="18"/>
      <w:szCs w:val="18"/>
    </w:rPr>
  </w:style>
  <w:style w:type="paragraph" w:styleId="ab">
    <w:name w:val="Balloon Text"/>
    <w:basedOn w:val="a"/>
    <w:semiHidden/>
    <w:rPr>
      <w:rFonts w:ascii="Tahoma" w:hAnsi="Tahoma" w:cs="Tahoma"/>
      <w:sz w:val="16"/>
      <w:szCs w:val="16"/>
    </w:rPr>
  </w:style>
  <w:style w:type="character" w:styleId="ac">
    <w:name w:val="Hyperlink"/>
    <w:uiPriority w:val="99"/>
    <w:rPr>
      <w:color w:val="0000FF"/>
      <w:u w:val="single"/>
    </w:rPr>
  </w:style>
  <w:style w:type="paragraph" w:styleId="ad">
    <w:name w:val="Plain Text"/>
    <w:basedOn w:val="a"/>
    <w:pPr>
      <w:keepLines/>
      <w:suppressAutoHyphens w:val="0"/>
      <w:spacing w:line="240" w:lineRule="auto"/>
      <w:ind w:firstLine="0"/>
    </w:pPr>
    <w:rPr>
      <w:rFonts w:ascii="Courier New" w:hAnsi="Courier New" w:cs="Arial"/>
      <w:sz w:val="20"/>
      <w:szCs w:val="24"/>
    </w:rPr>
  </w:style>
  <w:style w:type="table" w:styleId="ae">
    <w:name w:val="Table Grid"/>
    <w:basedOn w:val="a1"/>
    <w:uiPriority w:val="39"/>
    <w:rsid w:val="0082027C"/>
    <w:pPr>
      <w:suppressAutoHyphens/>
      <w:spacing w:line="288" w:lineRule="auto"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Основной"/>
    <w:pPr>
      <w:widowControl w:val="0"/>
      <w:spacing w:before="120"/>
      <w:ind w:firstLine="851"/>
      <w:jc w:val="both"/>
    </w:pPr>
    <w:rPr>
      <w:sz w:val="24"/>
      <w:lang w:eastAsia="en-US"/>
    </w:rPr>
  </w:style>
  <w:style w:type="paragraph" w:customStyle="1" w:styleId="af0">
    <w:name w:val="Чертежный"/>
    <w:rsid w:val="00D457CF"/>
    <w:pPr>
      <w:jc w:val="both"/>
    </w:pPr>
    <w:rPr>
      <w:rFonts w:ascii="ISOCPEUR" w:hAnsi="ISOCPEUR"/>
      <w:i/>
      <w:sz w:val="28"/>
      <w:lang w:val="uk-UA"/>
    </w:rPr>
  </w:style>
  <w:style w:type="paragraph" w:customStyle="1" w:styleId="140">
    <w:name w:val="Стиль Стиль1 + Перед:  4 пт После:  0 пт"/>
    <w:basedOn w:val="a"/>
    <w:rsid w:val="00A23658"/>
    <w:pPr>
      <w:suppressAutoHyphens w:val="0"/>
      <w:spacing w:before="80" w:line="360" w:lineRule="auto"/>
      <w:ind w:firstLine="567"/>
    </w:pPr>
    <w:rPr>
      <w:sz w:val="24"/>
    </w:rPr>
  </w:style>
  <w:style w:type="paragraph" w:styleId="af1">
    <w:name w:val="Body Text Indent"/>
    <w:basedOn w:val="a"/>
    <w:rsid w:val="00760789"/>
    <w:pPr>
      <w:spacing w:after="120"/>
      <w:ind w:left="283"/>
    </w:pPr>
  </w:style>
  <w:style w:type="paragraph" w:styleId="af2">
    <w:name w:val="Document Map"/>
    <w:basedOn w:val="a"/>
    <w:semiHidden/>
    <w:rsid w:val="001368B5"/>
    <w:pPr>
      <w:shd w:val="clear" w:color="auto" w:fill="000080"/>
    </w:pPr>
    <w:rPr>
      <w:rFonts w:ascii="Tahoma" w:hAnsi="Tahoma" w:cs="Tahoma"/>
      <w:sz w:val="20"/>
    </w:rPr>
  </w:style>
  <w:style w:type="character" w:customStyle="1" w:styleId="40">
    <w:name w:val="Заголовок 4 Знак"/>
    <w:basedOn w:val="a0"/>
    <w:link w:val="4"/>
    <w:semiHidden/>
    <w:rsid w:val="00325755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60">
    <w:name w:val="Заголовок 6 Знак"/>
    <w:basedOn w:val="a0"/>
    <w:link w:val="6"/>
    <w:semiHidden/>
    <w:rsid w:val="00325755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0"/>
    <w:link w:val="7"/>
    <w:semiHidden/>
    <w:rsid w:val="00325755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0"/>
    <w:link w:val="8"/>
    <w:semiHidden/>
    <w:rsid w:val="00325755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90">
    <w:name w:val="Заголовок 9 Знак"/>
    <w:basedOn w:val="a0"/>
    <w:link w:val="9"/>
    <w:semiHidden/>
    <w:rsid w:val="0032575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110">
    <w:name w:val="1.1. Текст"/>
    <w:basedOn w:val="a"/>
    <w:link w:val="111"/>
    <w:qFormat/>
    <w:rsid w:val="00064077"/>
    <w:pPr>
      <w:suppressAutoHyphens w:val="0"/>
      <w:spacing w:line="360" w:lineRule="auto"/>
    </w:pPr>
    <w:rPr>
      <w:szCs w:val="22"/>
    </w:rPr>
  </w:style>
  <w:style w:type="character" w:customStyle="1" w:styleId="111">
    <w:name w:val="1.1. Текст Знак"/>
    <w:link w:val="110"/>
    <w:rsid w:val="00064077"/>
    <w:rPr>
      <w:sz w:val="28"/>
      <w:szCs w:val="22"/>
    </w:rPr>
  </w:style>
  <w:style w:type="character" w:customStyle="1" w:styleId="a4">
    <w:name w:val="Верхний колонтитул Знак"/>
    <w:link w:val="a3"/>
    <w:rsid w:val="00B5013C"/>
    <w:rPr>
      <w:sz w:val="16"/>
    </w:rPr>
  </w:style>
  <w:style w:type="paragraph" w:customStyle="1" w:styleId="af3">
    <w:name w:val="Пункт ТУ"/>
    <w:basedOn w:val="a"/>
    <w:rsid w:val="00044163"/>
    <w:pPr>
      <w:overflowPunct w:val="0"/>
      <w:autoSpaceDE w:val="0"/>
      <w:spacing w:after="60" w:line="312" w:lineRule="auto"/>
      <w:ind w:firstLine="0"/>
      <w:textAlignment w:val="baseline"/>
    </w:pPr>
    <w:rPr>
      <w:sz w:val="24"/>
      <w:szCs w:val="24"/>
      <w:lang w:eastAsia="ar-SA"/>
    </w:rPr>
  </w:style>
  <w:style w:type="paragraph" w:customStyle="1" w:styleId="af4">
    <w:name w:val="Заголовок таблицы"/>
    <w:basedOn w:val="110"/>
    <w:link w:val="af5"/>
    <w:qFormat/>
    <w:rsid w:val="00044163"/>
    <w:pPr>
      <w:keepNext/>
      <w:jc w:val="center"/>
    </w:pPr>
  </w:style>
  <w:style w:type="character" w:customStyle="1" w:styleId="af5">
    <w:name w:val="Заголовок таблицы Знак"/>
    <w:link w:val="af4"/>
    <w:rsid w:val="00044163"/>
    <w:rPr>
      <w:sz w:val="28"/>
      <w:szCs w:val="22"/>
    </w:rPr>
  </w:style>
  <w:style w:type="paragraph" w:styleId="af6">
    <w:name w:val="List Paragraph"/>
    <w:basedOn w:val="a"/>
    <w:uiPriority w:val="34"/>
    <w:qFormat/>
    <w:rsid w:val="00E26224"/>
    <w:pPr>
      <w:ind w:left="720"/>
      <w:contextualSpacing/>
    </w:pPr>
  </w:style>
  <w:style w:type="character" w:customStyle="1" w:styleId="WW8Num7z1">
    <w:name w:val="WW8Num7z1"/>
    <w:rsid w:val="00B83541"/>
    <w:rPr>
      <w:rFonts w:ascii="Courier New" w:hAnsi="Courier New" w:cs="Courier New" w:hint="default"/>
    </w:rPr>
  </w:style>
  <w:style w:type="paragraph" w:customStyle="1" w:styleId="21">
    <w:name w:val="Основной текст с отступом 21"/>
    <w:basedOn w:val="a"/>
    <w:rsid w:val="00B83541"/>
    <w:pPr>
      <w:spacing w:after="120" w:line="480" w:lineRule="auto"/>
      <w:ind w:left="283" w:firstLine="567"/>
    </w:pPr>
    <w:rPr>
      <w:sz w:val="24"/>
      <w:lang w:eastAsia="ar-SA"/>
    </w:rPr>
  </w:style>
  <w:style w:type="paragraph" w:styleId="af7">
    <w:name w:val="caption"/>
    <w:basedOn w:val="a"/>
    <w:next w:val="a"/>
    <w:unhideWhenUsed/>
    <w:qFormat/>
    <w:rsid w:val="00814A53"/>
    <w:pPr>
      <w:spacing w:after="200" w:line="240" w:lineRule="auto"/>
    </w:pPr>
    <w:rPr>
      <w:iCs/>
      <w:color w:val="000000" w:themeColor="text1"/>
      <w:szCs w:val="18"/>
    </w:rPr>
  </w:style>
  <w:style w:type="character" w:styleId="af8">
    <w:name w:val="annotation reference"/>
    <w:basedOn w:val="a0"/>
    <w:semiHidden/>
    <w:unhideWhenUsed/>
    <w:rsid w:val="008843B7"/>
    <w:rPr>
      <w:sz w:val="16"/>
      <w:szCs w:val="16"/>
    </w:rPr>
  </w:style>
  <w:style w:type="paragraph" w:styleId="af9">
    <w:name w:val="annotation text"/>
    <w:basedOn w:val="a"/>
    <w:link w:val="afa"/>
    <w:semiHidden/>
    <w:unhideWhenUsed/>
    <w:rsid w:val="008843B7"/>
    <w:pPr>
      <w:spacing w:line="240" w:lineRule="auto"/>
    </w:pPr>
    <w:rPr>
      <w:sz w:val="20"/>
    </w:rPr>
  </w:style>
  <w:style w:type="character" w:customStyle="1" w:styleId="afa">
    <w:name w:val="Текст примечания Знак"/>
    <w:basedOn w:val="a0"/>
    <w:link w:val="af9"/>
    <w:semiHidden/>
    <w:rsid w:val="008843B7"/>
  </w:style>
  <w:style w:type="paragraph" w:styleId="afb">
    <w:name w:val="annotation subject"/>
    <w:basedOn w:val="af9"/>
    <w:next w:val="af9"/>
    <w:link w:val="afc"/>
    <w:semiHidden/>
    <w:unhideWhenUsed/>
    <w:rsid w:val="008843B7"/>
    <w:rPr>
      <w:b/>
      <w:bCs/>
    </w:rPr>
  </w:style>
  <w:style w:type="character" w:customStyle="1" w:styleId="afc">
    <w:name w:val="Тема примечания Знак"/>
    <w:basedOn w:val="afa"/>
    <w:link w:val="afb"/>
    <w:semiHidden/>
    <w:rsid w:val="008843B7"/>
    <w:rPr>
      <w:b/>
      <w:bCs/>
    </w:rPr>
  </w:style>
  <w:style w:type="paragraph" w:customStyle="1" w:styleId="afd">
    <w:name w:val="Таблица"/>
    <w:basedOn w:val="110"/>
    <w:link w:val="afe"/>
    <w:qFormat/>
    <w:rsid w:val="00064077"/>
    <w:pPr>
      <w:framePr w:hSpace="180" w:wrap="around" w:vAnchor="text" w:hAnchor="margin" w:y="608"/>
      <w:spacing w:line="240" w:lineRule="auto"/>
      <w:ind w:firstLine="0"/>
      <w:contextualSpacing/>
      <w:jc w:val="center"/>
    </w:pPr>
    <w:rPr>
      <w:rFonts w:cstheme="minorBidi"/>
    </w:rPr>
  </w:style>
  <w:style w:type="character" w:customStyle="1" w:styleId="afe">
    <w:name w:val="Таблица Знак"/>
    <w:basedOn w:val="111"/>
    <w:link w:val="afd"/>
    <w:rsid w:val="00064077"/>
    <w:rPr>
      <w:rFonts w:cstheme="minorBidi"/>
      <w:sz w:val="28"/>
      <w:szCs w:val="22"/>
    </w:rPr>
  </w:style>
  <w:style w:type="paragraph" w:styleId="aff">
    <w:name w:val="Revision"/>
    <w:hidden/>
    <w:uiPriority w:val="99"/>
    <w:semiHidden/>
    <w:rsid w:val="003D4496"/>
    <w:rPr>
      <w:sz w:val="28"/>
    </w:rPr>
  </w:style>
  <w:style w:type="paragraph" w:customStyle="1" w:styleId="aff0">
    <w:name w:val="ОСНОВНОЙ ТЕКСТ"/>
    <w:basedOn w:val="a"/>
    <w:qFormat/>
    <w:rsid w:val="00820947"/>
    <w:pPr>
      <w:suppressAutoHyphens w:val="0"/>
      <w:spacing w:line="360" w:lineRule="auto"/>
      <w:ind w:firstLine="709"/>
    </w:pPr>
    <w:rPr>
      <w:rFonts w:eastAsia="Calibri"/>
      <w:color w:val="000000"/>
      <w:szCs w:val="22"/>
      <w:lang w:eastAsia="en-US"/>
    </w:rPr>
  </w:style>
  <w:style w:type="paragraph" w:customStyle="1" w:styleId="10">
    <w:name w:val="СПИСОК 1 С ДЕФИСОМ"/>
    <w:basedOn w:val="a"/>
    <w:qFormat/>
    <w:rsid w:val="00C708F3"/>
    <w:pPr>
      <w:numPr>
        <w:numId w:val="27"/>
      </w:numPr>
      <w:suppressAutoHyphens w:val="0"/>
      <w:spacing w:line="360" w:lineRule="auto"/>
      <w:ind w:left="1066" w:hanging="357"/>
    </w:pPr>
    <w:rPr>
      <w:rFonts w:eastAsiaTheme="minorHAnsi" w:cstheme="minorBidi"/>
      <w:noProof/>
      <w:szCs w:val="22"/>
      <w:lang w:eastAsia="en-US"/>
    </w:rPr>
  </w:style>
  <w:style w:type="paragraph" w:customStyle="1" w:styleId="12">
    <w:name w:val="ЗАГОЛОВОК 1 УРОВНЯ"/>
    <w:basedOn w:val="1"/>
    <w:next w:val="aff0"/>
    <w:qFormat/>
    <w:rsid w:val="009145DD"/>
    <w:pPr>
      <w:keepLines/>
      <w:pageBreakBefore/>
      <w:suppressAutoHyphens w:val="0"/>
      <w:spacing w:before="0" w:after="240" w:line="360" w:lineRule="auto"/>
      <w:ind w:left="1089" w:hanging="380"/>
      <w:jc w:val="left"/>
    </w:pPr>
    <w:rPr>
      <w:rFonts w:ascii="Times New Roman" w:eastAsiaTheme="majorEastAsia" w:hAnsi="Times New Roman" w:cstheme="majorBidi"/>
      <w:b w:val="0"/>
      <w:color w:val="000000" w:themeColor="text1"/>
      <w:kern w:val="0"/>
      <w:szCs w:val="32"/>
      <w:lang w:eastAsia="en-US"/>
    </w:rPr>
  </w:style>
  <w:style w:type="paragraph" w:customStyle="1" w:styleId="aff1">
    <w:name w:val="НАИМЕНОВАНИЕ РИСУНКА"/>
    <w:basedOn w:val="a"/>
    <w:qFormat/>
    <w:rsid w:val="008B4257"/>
    <w:pPr>
      <w:keepLines/>
      <w:suppressAutoHyphens w:val="0"/>
      <w:spacing w:before="240" w:after="240" w:line="360" w:lineRule="auto"/>
      <w:ind w:firstLine="0"/>
      <w:jc w:val="center"/>
    </w:pPr>
    <w:rPr>
      <w:rFonts w:eastAsiaTheme="minorHAnsi" w:cstheme="minorBidi"/>
      <w:szCs w:val="22"/>
      <w:lang w:eastAsia="en-US"/>
    </w:rPr>
  </w:style>
  <w:style w:type="paragraph" w:customStyle="1" w:styleId="aff2">
    <w:name w:val="ЗАГОЛОВОК ТАБЛИЦЫ"/>
    <w:basedOn w:val="a"/>
    <w:link w:val="aff3"/>
    <w:qFormat/>
    <w:rsid w:val="00922422"/>
    <w:pPr>
      <w:suppressAutoHyphens w:val="0"/>
      <w:spacing w:before="120" w:after="120" w:line="360" w:lineRule="auto"/>
      <w:ind w:firstLine="397"/>
    </w:pPr>
    <w:rPr>
      <w:rFonts w:eastAsiaTheme="minorHAnsi" w:cstheme="minorBidi"/>
      <w:szCs w:val="22"/>
      <w:lang w:eastAsia="en-US"/>
    </w:rPr>
  </w:style>
  <w:style w:type="character" w:customStyle="1" w:styleId="aff3">
    <w:name w:val="ЗАГОЛОВОК ТАБЛИЦЫ Знак"/>
    <w:basedOn w:val="a0"/>
    <w:link w:val="aff2"/>
    <w:rsid w:val="00922422"/>
    <w:rPr>
      <w:rFonts w:eastAsiaTheme="minorHAnsi" w:cstheme="minorBidi"/>
      <w:sz w:val="28"/>
      <w:szCs w:val="22"/>
      <w:lang w:eastAsia="en-US"/>
    </w:rPr>
  </w:style>
  <w:style w:type="paragraph" w:customStyle="1" w:styleId="aff4">
    <w:name w:val="ТЕКСТ В ТАБЛИЦЕ"/>
    <w:basedOn w:val="aff2"/>
    <w:link w:val="aff5"/>
    <w:qFormat/>
    <w:rsid w:val="00922422"/>
    <w:pPr>
      <w:spacing w:before="0" w:after="0" w:line="240" w:lineRule="auto"/>
      <w:ind w:firstLine="0"/>
      <w:jc w:val="left"/>
    </w:pPr>
    <w:rPr>
      <w:sz w:val="24"/>
      <w:szCs w:val="24"/>
    </w:rPr>
  </w:style>
  <w:style w:type="character" w:customStyle="1" w:styleId="aff5">
    <w:name w:val="ТЕКСТ В ТАБЛИЦЕ Знак"/>
    <w:basedOn w:val="aff3"/>
    <w:link w:val="aff4"/>
    <w:rsid w:val="00922422"/>
    <w:rPr>
      <w:rFonts w:eastAsiaTheme="minorHAnsi" w:cstheme="minorBidi"/>
      <w:sz w:val="24"/>
      <w:szCs w:val="24"/>
      <w:lang w:eastAsia="en-US"/>
    </w:rPr>
  </w:style>
  <w:style w:type="paragraph" w:customStyle="1" w:styleId="aff6">
    <w:name w:val="СТРОКА ПОСЛЕ ТАБЛИЦЫ"/>
    <w:basedOn w:val="aff2"/>
    <w:next w:val="aff0"/>
    <w:qFormat/>
    <w:rsid w:val="00922422"/>
    <w:pPr>
      <w:spacing w:before="0" w:after="0" w:line="240" w:lineRule="auto"/>
      <w:ind w:firstLine="0"/>
      <w:jc w:val="left"/>
    </w:pPr>
    <w:rPr>
      <w:sz w:val="24"/>
    </w:rPr>
  </w:style>
  <w:style w:type="paragraph" w:customStyle="1" w:styleId="31">
    <w:name w:val="ЗАГОЛОВОК 3 УРОВНЯ"/>
    <w:basedOn w:val="aff0"/>
    <w:qFormat/>
    <w:rsid w:val="00922422"/>
    <w:pPr>
      <w:spacing w:before="100" w:beforeAutospacing="1" w:after="100" w:afterAutospacing="1"/>
    </w:pPr>
    <w:rPr>
      <w:rFonts w:eastAsiaTheme="minorHAnsi" w:cstheme="minorBidi"/>
      <w:color w:val="000000" w:themeColor="text1"/>
    </w:rPr>
  </w:style>
  <w:style w:type="paragraph" w:customStyle="1" w:styleId="22">
    <w:name w:val="ЗАГОЛОВОК 2 УРОВНЯ"/>
    <w:basedOn w:val="2"/>
    <w:next w:val="aff0"/>
    <w:qFormat/>
    <w:rsid w:val="00FB4748"/>
    <w:pPr>
      <w:keepLines/>
      <w:numPr>
        <w:ilvl w:val="0"/>
        <w:numId w:val="0"/>
      </w:numPr>
      <w:suppressAutoHyphens w:val="0"/>
      <w:spacing w:after="240" w:line="360" w:lineRule="auto"/>
      <w:ind w:left="1276" w:hanging="567"/>
      <w:jc w:val="left"/>
    </w:pPr>
    <w:rPr>
      <w:rFonts w:ascii="Times New Roman" w:eastAsiaTheme="majorEastAsia" w:hAnsi="Times New Roman" w:cstheme="majorBidi"/>
      <w:b w:val="0"/>
      <w:i w:val="0"/>
      <w:szCs w:val="26"/>
      <w:lang w:eastAsia="en-US"/>
    </w:rPr>
  </w:style>
  <w:style w:type="paragraph" w:customStyle="1" w:styleId="aff7">
    <w:name w:val="ЗАГОЛОВОК ПРИЛОЖЕНИЯ"/>
    <w:basedOn w:val="1"/>
    <w:qFormat/>
    <w:rsid w:val="006A4EB0"/>
    <w:pPr>
      <w:keepLines/>
      <w:pageBreakBefore/>
      <w:numPr>
        <w:numId w:val="0"/>
      </w:numPr>
      <w:suppressAutoHyphens w:val="0"/>
      <w:spacing w:before="120" w:after="120" w:line="360" w:lineRule="auto"/>
      <w:jc w:val="center"/>
    </w:pPr>
    <w:rPr>
      <w:rFonts w:ascii="Times New Roman" w:eastAsiaTheme="majorEastAsia" w:hAnsi="Times New Roman" w:cstheme="majorBidi"/>
      <w:b w:val="0"/>
      <w:color w:val="000000" w:themeColor="text1"/>
      <w:kern w:val="0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&#1064;&#1072;&#1073;&#1083;&#1086;&#1085;&#1099;\&#1060;&#1086;&#1088;&#1084;&#1072;%20&#1076;&#1083;&#1103;%20&#1058;&#1047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BE4B54-A78E-49BD-9335-DAF16D6D8E9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E13EC7C-9CF9-4FA7-99C9-D0F05CC8A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Форма для ТЗ.dot</Template>
  <TotalTime>13457</TotalTime>
  <Pages>1</Pages>
  <Words>5133</Words>
  <Characters>29263</Characters>
  <Application>Microsoft Office Word</Application>
  <DocSecurity>0</DocSecurity>
  <Lines>243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ПЕРВЫЙ ЛИСТ</vt:lpstr>
    </vt:vector>
  </TitlesOfParts>
  <Company>NPO PM</Company>
  <LinksUpToDate>false</LinksUpToDate>
  <CharactersWithSpaces>34328</CharactersWithSpaces>
  <SharedDoc>false</SharedDoc>
  <HLinks>
    <vt:vector size="102" baseType="variant">
      <vt:variant>
        <vt:i4>1703989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_Toc370549267</vt:lpwstr>
      </vt:variant>
      <vt:variant>
        <vt:i4>1703989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_Toc370549266</vt:lpwstr>
      </vt:variant>
      <vt:variant>
        <vt:i4>1703989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_Toc370549265</vt:lpwstr>
      </vt:variant>
      <vt:variant>
        <vt:i4>1703989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_Toc370549264</vt:lpwstr>
      </vt:variant>
      <vt:variant>
        <vt:i4>1703989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_Toc370549263</vt:lpwstr>
      </vt:variant>
      <vt:variant>
        <vt:i4>1703989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_Toc370549262</vt:lpwstr>
      </vt:variant>
      <vt:variant>
        <vt:i4>1703989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_Toc370549261</vt:lpwstr>
      </vt:variant>
      <vt:variant>
        <vt:i4>1703989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_Toc370549260</vt:lpwstr>
      </vt:variant>
      <vt:variant>
        <vt:i4>1638453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_Toc370549259</vt:lpwstr>
      </vt:variant>
      <vt:variant>
        <vt:i4>1638453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_Toc370549258</vt:lpwstr>
      </vt:variant>
      <vt:variant>
        <vt:i4>1638453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_Toc370549257</vt:lpwstr>
      </vt:variant>
      <vt:variant>
        <vt:i4>1638453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_Toc370549256</vt:lpwstr>
      </vt:variant>
      <vt:variant>
        <vt:i4>1638453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_Toc370549255</vt:lpwstr>
      </vt:variant>
      <vt:variant>
        <vt:i4>1638453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_Toc370549254</vt:lpwstr>
      </vt:variant>
      <vt:variant>
        <vt:i4>1638453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_Toc370549253</vt:lpwstr>
      </vt:variant>
      <vt:variant>
        <vt:i4>1638453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_Toc370549252</vt:lpwstr>
      </vt:variant>
      <vt:variant>
        <vt:i4>1638453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_Toc370549251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ПЕРВЫЙ ЛИСТ</dc:title>
  <dc:subject/>
  <dc:creator>Bell</dc:creator>
  <cp:keywords/>
  <dc:description/>
  <cp:lastModifiedBy>Alexey</cp:lastModifiedBy>
  <cp:revision>12</cp:revision>
  <cp:lastPrinted>2020-12-08T04:30:00Z</cp:lastPrinted>
  <dcterms:created xsi:type="dcterms:W3CDTF">2020-12-10T02:24:00Z</dcterms:created>
  <dcterms:modified xsi:type="dcterms:W3CDTF">2021-09-17T03:46:00Z</dcterms:modified>
</cp:coreProperties>
</file>